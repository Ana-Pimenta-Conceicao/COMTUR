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00C34313">
      <w:pPr>
        <w:pStyle w:val="Pargrafocentralizado"/>
        <w:spacing w:line="360" w:lineRule="auto"/>
        <w:ind w:left="709" w:hanging="709"/>
      </w:pPr>
      <w:bookmarkStart w:id="0" w:name="_Hlk168665377"/>
      <w:bookmarkStart w:id="1" w:name="_GoBack"/>
      <w:bookmarkEnd w:id="0"/>
      <w:bookmarkEnd w:id="1"/>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C34313">
      <w:pPr>
        <w:pStyle w:val="Pargrafocentralizado"/>
        <w:spacing w:line="360" w:lineRule="auto"/>
        <w:ind w:left="709" w:hanging="709"/>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2CE581EB" w14:textId="77777777" w:rsidR="00DD11AF" w:rsidRDefault="000A6C43" w:rsidP="00A31B4A">
      <w:pPr>
        <w:pStyle w:val="Universidade"/>
        <w:spacing w:line="360" w:lineRule="auto"/>
        <w:rPr>
          <w:b w:val="0"/>
          <w:bCs/>
          <w:sz w:val="24"/>
          <w:szCs w:val="24"/>
        </w:rPr>
        <w:sectPr w:rsidR="00DD11AF" w:rsidSect="0036483A">
          <w:headerReference w:type="default" r:id="rId12"/>
          <w:pgSz w:w="11907" w:h="16840" w:code="9"/>
          <w:pgMar w:top="1701" w:right="1134" w:bottom="1134" w:left="1701" w:header="720" w:footer="720" w:gutter="0"/>
          <w:pgNumType w:start="12"/>
          <w:cols w:space="720"/>
          <w:docGrid w:linePitch="326"/>
        </w:sectPr>
      </w:pPr>
      <w:r w:rsidRPr="00DE0E82">
        <w:rPr>
          <w:b w:val="0"/>
          <w:bCs/>
          <w:sz w:val="24"/>
          <w:szCs w:val="24"/>
        </w:rPr>
        <w:t>20</w:t>
      </w:r>
      <w:r w:rsidR="00E20799">
        <w:rPr>
          <w:b w:val="0"/>
          <w:bCs/>
          <w:sz w:val="24"/>
          <w:szCs w:val="24"/>
        </w:rPr>
        <w:t>2</w:t>
      </w:r>
      <w:r w:rsidR="00443334">
        <w:rPr>
          <w:b w:val="0"/>
          <w:bCs/>
          <w:sz w:val="24"/>
          <w:szCs w:val="24"/>
        </w:rPr>
        <w:t>4</w:t>
      </w:r>
    </w:p>
    <w:p w14:paraId="18F957EA" w14:textId="7BB5DD6C" w:rsidR="000A36EE" w:rsidRPr="00DE0E82" w:rsidRDefault="000A36EE" w:rsidP="00DD11AF">
      <w:pPr>
        <w:spacing w:line="240" w:lineRule="auto"/>
        <w:ind w:firstLine="0"/>
        <w:jc w:val="center"/>
        <w:rPr>
          <w:b/>
          <w:smallCaps/>
          <w:szCs w:val="24"/>
        </w:rPr>
      </w:pPr>
      <w:r>
        <w:rPr>
          <w:b/>
          <w:smallCaps/>
          <w:szCs w:val="24"/>
        </w:rPr>
        <w:lastRenderedPageBreak/>
        <w:t>Ana Carolina da Conceição</w:t>
      </w:r>
    </w:p>
    <w:p w14:paraId="30AE749D" w14:textId="77777777" w:rsidR="000A36EE" w:rsidRDefault="000A36EE" w:rsidP="000A36EE">
      <w:pPr>
        <w:pStyle w:val="Pargrafocentralizado"/>
        <w:rPr>
          <w:b/>
          <w:smallCaps/>
          <w:szCs w:val="24"/>
        </w:rPr>
      </w:pPr>
      <w:r>
        <w:rPr>
          <w:b/>
          <w:smallCaps/>
          <w:szCs w:val="24"/>
        </w:rPr>
        <w:t>Ana Vitória da Conceição Pimenta</w:t>
      </w:r>
    </w:p>
    <w:p w14:paraId="2FBC8540" w14:textId="77777777" w:rsidR="000A36EE" w:rsidRDefault="000A36EE" w:rsidP="000A36EE">
      <w:pPr>
        <w:pStyle w:val="Pargrafocentralizado"/>
        <w:rPr>
          <w:b/>
          <w:smallCaps/>
          <w:szCs w:val="24"/>
        </w:rPr>
      </w:pPr>
      <w:r>
        <w:rPr>
          <w:b/>
          <w:smallCaps/>
          <w:szCs w:val="24"/>
        </w:rPr>
        <w:t>Gabriela Cristina da Silva</w:t>
      </w:r>
    </w:p>
    <w:p w14:paraId="6E50B666" w14:textId="77777777" w:rsidR="000A36EE" w:rsidRDefault="000A36EE" w:rsidP="000A36EE">
      <w:pPr>
        <w:pStyle w:val="Pargrafocentralizado"/>
        <w:rPr>
          <w:b/>
          <w:smallCaps/>
          <w:szCs w:val="24"/>
        </w:rPr>
      </w:pPr>
      <w:r>
        <w:rPr>
          <w:b/>
          <w:smallCaps/>
          <w:szCs w:val="24"/>
        </w:rPr>
        <w:t xml:space="preserve">Nabila Eduarda Sampaio Allah </w:t>
      </w:r>
    </w:p>
    <w:p w14:paraId="29725234" w14:textId="77777777" w:rsidR="000A36EE" w:rsidRPr="00DE0E82" w:rsidRDefault="000A36EE" w:rsidP="000A36EE">
      <w:pPr>
        <w:pStyle w:val="Pargrafocentralizado"/>
        <w:rPr>
          <w:b/>
          <w:smallCaps/>
          <w:szCs w:val="24"/>
        </w:rPr>
      </w:pPr>
      <w:r>
        <w:rPr>
          <w:b/>
          <w:smallCaps/>
          <w:szCs w:val="24"/>
        </w:rPr>
        <w:t>Thaysa Vitória Firmino da Silva</w:t>
      </w:r>
    </w:p>
    <w:p w14:paraId="02378E62" w14:textId="77777777" w:rsidR="000A36EE" w:rsidRDefault="000A36EE" w:rsidP="005C1379">
      <w:pPr>
        <w:pStyle w:val="Ttulo"/>
        <w:rPr>
          <w:szCs w:val="24"/>
        </w:rPr>
      </w:pPr>
    </w:p>
    <w:p w14:paraId="36DBD4F1" w14:textId="0C46956A" w:rsidR="000A36EE" w:rsidRDefault="000A36EE">
      <w:pPr>
        <w:spacing w:line="240" w:lineRule="auto"/>
        <w:ind w:firstLine="0"/>
        <w:jc w:val="left"/>
        <w:rPr>
          <w:szCs w:val="24"/>
        </w:rPr>
      </w:pPr>
    </w:p>
    <w:p w14:paraId="0ADECB5E" w14:textId="202C900B" w:rsidR="000A36EE" w:rsidRDefault="000A36EE">
      <w:pPr>
        <w:spacing w:line="240" w:lineRule="auto"/>
        <w:ind w:firstLine="0"/>
        <w:jc w:val="left"/>
        <w:rPr>
          <w:b/>
          <w:szCs w:val="24"/>
        </w:rPr>
      </w:pPr>
    </w:p>
    <w:p w14:paraId="689EC6FE" w14:textId="2E44E5AD" w:rsidR="000A36EE" w:rsidRDefault="000A36EE">
      <w:pPr>
        <w:spacing w:line="240" w:lineRule="auto"/>
        <w:ind w:firstLine="0"/>
        <w:jc w:val="left"/>
        <w:rPr>
          <w:b/>
          <w:szCs w:val="24"/>
        </w:rPr>
      </w:pPr>
    </w:p>
    <w:p w14:paraId="242BEACD" w14:textId="43DB82DA" w:rsidR="000A36EE" w:rsidRDefault="000A36EE">
      <w:pPr>
        <w:spacing w:line="240" w:lineRule="auto"/>
        <w:ind w:firstLine="0"/>
        <w:jc w:val="left"/>
        <w:rPr>
          <w:b/>
          <w:szCs w:val="24"/>
        </w:rPr>
      </w:pPr>
    </w:p>
    <w:p w14:paraId="5737D0DE" w14:textId="1354AF2A" w:rsidR="000A36EE" w:rsidRDefault="000A36EE">
      <w:pPr>
        <w:spacing w:line="240" w:lineRule="auto"/>
        <w:ind w:firstLine="0"/>
        <w:jc w:val="left"/>
        <w:rPr>
          <w:b/>
          <w:szCs w:val="24"/>
        </w:rPr>
      </w:pPr>
    </w:p>
    <w:p w14:paraId="5473A4E2" w14:textId="738963EA" w:rsidR="000A36EE" w:rsidRDefault="000A36EE">
      <w:pPr>
        <w:spacing w:line="240" w:lineRule="auto"/>
        <w:ind w:firstLine="0"/>
        <w:jc w:val="left"/>
        <w:rPr>
          <w:b/>
          <w:szCs w:val="24"/>
        </w:rPr>
      </w:pPr>
    </w:p>
    <w:p w14:paraId="4B4C0438" w14:textId="77777777" w:rsidR="000A36EE" w:rsidRPr="00DE0E82" w:rsidRDefault="000A36EE" w:rsidP="000A36EE">
      <w:pPr>
        <w:pStyle w:val="Pargrafocentralizado"/>
        <w:spacing w:line="360" w:lineRule="auto"/>
        <w:rPr>
          <w:b/>
          <w:szCs w:val="24"/>
        </w:rPr>
      </w:pPr>
      <w:r>
        <w:rPr>
          <w:b/>
          <w:szCs w:val="24"/>
        </w:rPr>
        <w:t>COMTUR</w:t>
      </w:r>
    </w:p>
    <w:p w14:paraId="78CB04D6" w14:textId="4688C55C" w:rsidR="000A36EE" w:rsidRDefault="000A36EE" w:rsidP="000A36EE">
      <w:pPr>
        <w:spacing w:line="240" w:lineRule="auto"/>
        <w:ind w:firstLine="0"/>
        <w:jc w:val="center"/>
        <w:rPr>
          <w:b/>
          <w:szCs w:val="24"/>
        </w:rPr>
      </w:pPr>
      <w:r>
        <w:rPr>
          <w:b/>
          <w:szCs w:val="24"/>
        </w:rPr>
        <w:t>Site de Turismo Para a Prefeitura de Jales</w:t>
      </w:r>
    </w:p>
    <w:p w14:paraId="5E3D0002" w14:textId="65362F2E" w:rsidR="000A36EE" w:rsidRDefault="000A36EE">
      <w:pPr>
        <w:spacing w:line="240" w:lineRule="auto"/>
        <w:ind w:firstLine="0"/>
        <w:jc w:val="left"/>
        <w:rPr>
          <w:b/>
          <w:szCs w:val="24"/>
        </w:rPr>
      </w:pPr>
    </w:p>
    <w:p w14:paraId="6ABCEB79" w14:textId="6CA27325" w:rsidR="000A36EE" w:rsidRDefault="000A36EE">
      <w:pPr>
        <w:spacing w:line="240" w:lineRule="auto"/>
        <w:ind w:firstLine="0"/>
        <w:jc w:val="left"/>
        <w:rPr>
          <w:b/>
          <w:szCs w:val="24"/>
        </w:rPr>
      </w:pPr>
    </w:p>
    <w:p w14:paraId="2F284BC0" w14:textId="37EEE196" w:rsidR="000A36EE" w:rsidRDefault="000A36EE">
      <w:pPr>
        <w:spacing w:line="240" w:lineRule="auto"/>
        <w:ind w:firstLine="0"/>
        <w:jc w:val="left"/>
        <w:rPr>
          <w:b/>
          <w:szCs w:val="24"/>
        </w:rPr>
      </w:pPr>
    </w:p>
    <w:p w14:paraId="2D3D30C0" w14:textId="1F83FC56" w:rsidR="000A36EE" w:rsidRDefault="000A36EE">
      <w:pPr>
        <w:spacing w:line="240" w:lineRule="auto"/>
        <w:ind w:firstLine="0"/>
        <w:jc w:val="left"/>
        <w:rPr>
          <w:b/>
          <w:szCs w:val="24"/>
        </w:rPr>
      </w:pPr>
    </w:p>
    <w:p w14:paraId="257426C4" w14:textId="73FFF787" w:rsidR="000A36EE" w:rsidRDefault="000A36EE">
      <w:pPr>
        <w:spacing w:line="240" w:lineRule="auto"/>
        <w:ind w:firstLine="0"/>
        <w:jc w:val="left"/>
        <w:rPr>
          <w:b/>
          <w:szCs w:val="24"/>
        </w:rPr>
      </w:pPr>
    </w:p>
    <w:p w14:paraId="3DC7FD70" w14:textId="3C529438" w:rsidR="000A36EE" w:rsidRPr="000A36EE" w:rsidRDefault="000A36EE">
      <w:pPr>
        <w:spacing w:line="240" w:lineRule="auto"/>
        <w:ind w:firstLine="0"/>
        <w:jc w:val="left"/>
        <w:rPr>
          <w:sz w:val="22"/>
          <w:szCs w:val="22"/>
        </w:rPr>
      </w:pPr>
    </w:p>
    <w:p w14:paraId="470CFCB7" w14:textId="103AC814" w:rsidR="000A36EE" w:rsidRDefault="000A36EE" w:rsidP="000A36EE">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3A1A6E60" w14:textId="23091AD0" w:rsidR="000A36EE" w:rsidRDefault="000A36EE" w:rsidP="000A36EE">
      <w:pPr>
        <w:spacing w:line="240" w:lineRule="auto"/>
        <w:ind w:left="4536" w:firstLine="0"/>
        <w:rPr>
          <w:sz w:val="22"/>
          <w:szCs w:val="22"/>
        </w:rPr>
      </w:pPr>
    </w:p>
    <w:p w14:paraId="2F567169" w14:textId="201A2687" w:rsidR="000A36EE" w:rsidRPr="000A36EE" w:rsidRDefault="000A36EE" w:rsidP="000A36EE">
      <w:pPr>
        <w:spacing w:line="240" w:lineRule="auto"/>
        <w:ind w:left="4536" w:firstLine="0"/>
        <w:rPr>
          <w:sz w:val="22"/>
          <w:szCs w:val="22"/>
        </w:rPr>
      </w:pPr>
      <w:r>
        <w:rPr>
          <w:sz w:val="22"/>
          <w:szCs w:val="22"/>
        </w:rPr>
        <w:t xml:space="preserve">Orientador: Prof. Jefferson </w:t>
      </w:r>
      <w:r w:rsidR="007A6A46">
        <w:rPr>
          <w:sz w:val="22"/>
          <w:szCs w:val="22"/>
        </w:rPr>
        <w:t>Antônio Ribeiro Passarini.</w:t>
      </w:r>
    </w:p>
    <w:p w14:paraId="06F8D2F6" w14:textId="12C1CD5C" w:rsidR="000A36EE" w:rsidRDefault="000A36EE">
      <w:pPr>
        <w:spacing w:line="240" w:lineRule="auto"/>
        <w:ind w:firstLine="0"/>
        <w:jc w:val="left"/>
        <w:rPr>
          <w:b/>
          <w:szCs w:val="24"/>
        </w:rPr>
      </w:pPr>
    </w:p>
    <w:p w14:paraId="2FEFF96C" w14:textId="24406426" w:rsidR="000A36EE" w:rsidRDefault="000A36EE">
      <w:pPr>
        <w:spacing w:line="240" w:lineRule="auto"/>
        <w:ind w:firstLine="0"/>
        <w:jc w:val="left"/>
        <w:rPr>
          <w:b/>
          <w:szCs w:val="24"/>
        </w:rPr>
      </w:pPr>
    </w:p>
    <w:p w14:paraId="554EDD52" w14:textId="4D8D729F" w:rsidR="000A36EE" w:rsidRDefault="000A36EE">
      <w:pPr>
        <w:spacing w:line="240" w:lineRule="auto"/>
        <w:ind w:firstLine="0"/>
        <w:jc w:val="left"/>
        <w:rPr>
          <w:b/>
          <w:szCs w:val="24"/>
        </w:rPr>
      </w:pPr>
    </w:p>
    <w:p w14:paraId="467323D0" w14:textId="4A31CB89" w:rsidR="000A36EE" w:rsidRDefault="000A36EE">
      <w:pPr>
        <w:spacing w:line="240" w:lineRule="auto"/>
        <w:ind w:firstLine="0"/>
        <w:jc w:val="left"/>
        <w:rPr>
          <w:b/>
          <w:szCs w:val="24"/>
        </w:rPr>
      </w:pPr>
    </w:p>
    <w:p w14:paraId="735A32F7" w14:textId="2644C284" w:rsidR="000A36EE" w:rsidRDefault="000A36EE">
      <w:pPr>
        <w:spacing w:line="240" w:lineRule="auto"/>
        <w:ind w:firstLine="0"/>
        <w:jc w:val="left"/>
        <w:rPr>
          <w:b/>
          <w:szCs w:val="24"/>
        </w:rPr>
      </w:pPr>
    </w:p>
    <w:p w14:paraId="36E701A5" w14:textId="5736D98D" w:rsidR="007A6A46" w:rsidRDefault="007A6A46">
      <w:pPr>
        <w:spacing w:line="240" w:lineRule="auto"/>
        <w:ind w:firstLine="0"/>
        <w:jc w:val="left"/>
        <w:rPr>
          <w:b/>
          <w:szCs w:val="24"/>
        </w:rPr>
      </w:pPr>
    </w:p>
    <w:p w14:paraId="6E44E26B" w14:textId="63AF07CC" w:rsidR="007A6A46" w:rsidRDefault="007A6A46">
      <w:pPr>
        <w:spacing w:line="240" w:lineRule="auto"/>
        <w:ind w:firstLine="0"/>
        <w:jc w:val="left"/>
        <w:rPr>
          <w:b/>
          <w:szCs w:val="24"/>
        </w:rPr>
      </w:pPr>
    </w:p>
    <w:p w14:paraId="4CCB10B9" w14:textId="254D6D77" w:rsidR="007A6A46" w:rsidRDefault="007A6A46">
      <w:pPr>
        <w:spacing w:line="240" w:lineRule="auto"/>
        <w:ind w:firstLine="0"/>
        <w:jc w:val="left"/>
        <w:rPr>
          <w:b/>
          <w:szCs w:val="24"/>
        </w:rPr>
      </w:pPr>
    </w:p>
    <w:p w14:paraId="266D230F" w14:textId="43E6AC19" w:rsidR="007A6A46" w:rsidRDefault="007A6A46">
      <w:pPr>
        <w:spacing w:line="240" w:lineRule="auto"/>
        <w:ind w:firstLine="0"/>
        <w:jc w:val="left"/>
        <w:rPr>
          <w:b/>
          <w:szCs w:val="24"/>
        </w:rPr>
      </w:pPr>
    </w:p>
    <w:p w14:paraId="03651706" w14:textId="5830EFC9" w:rsidR="007A6A46" w:rsidRDefault="007A6A46">
      <w:pPr>
        <w:spacing w:line="240" w:lineRule="auto"/>
        <w:ind w:firstLine="0"/>
        <w:jc w:val="left"/>
        <w:rPr>
          <w:b/>
          <w:szCs w:val="24"/>
        </w:rPr>
      </w:pPr>
    </w:p>
    <w:p w14:paraId="686BCB1B" w14:textId="0A5BC9E4" w:rsidR="007A6A46" w:rsidRDefault="007A6A46">
      <w:pPr>
        <w:spacing w:line="240" w:lineRule="auto"/>
        <w:ind w:firstLine="0"/>
        <w:jc w:val="left"/>
        <w:rPr>
          <w:b/>
          <w:szCs w:val="24"/>
        </w:rPr>
      </w:pPr>
    </w:p>
    <w:p w14:paraId="7E5CE5B3" w14:textId="4CE4F4DE" w:rsidR="007A6A46" w:rsidRDefault="007A6A46">
      <w:pPr>
        <w:spacing w:line="240" w:lineRule="auto"/>
        <w:ind w:firstLine="0"/>
        <w:jc w:val="left"/>
        <w:rPr>
          <w:b/>
          <w:szCs w:val="24"/>
        </w:rPr>
      </w:pPr>
    </w:p>
    <w:p w14:paraId="0692D7C5" w14:textId="4A6C625A" w:rsidR="007A6A46" w:rsidRDefault="007A6A46">
      <w:pPr>
        <w:spacing w:line="240" w:lineRule="auto"/>
        <w:ind w:firstLine="0"/>
        <w:jc w:val="left"/>
        <w:rPr>
          <w:b/>
          <w:szCs w:val="24"/>
        </w:rPr>
      </w:pPr>
    </w:p>
    <w:p w14:paraId="3B0602F8" w14:textId="70ACA9A0" w:rsidR="007A6A46" w:rsidRDefault="007A6A46">
      <w:pPr>
        <w:spacing w:line="240" w:lineRule="auto"/>
        <w:ind w:firstLine="0"/>
        <w:jc w:val="left"/>
        <w:rPr>
          <w:b/>
          <w:szCs w:val="24"/>
        </w:rPr>
      </w:pPr>
    </w:p>
    <w:p w14:paraId="2AF44E8C" w14:textId="7976083A" w:rsidR="007A6A46" w:rsidRDefault="007A6A46">
      <w:pPr>
        <w:spacing w:line="240" w:lineRule="auto"/>
        <w:ind w:firstLine="0"/>
        <w:jc w:val="left"/>
        <w:rPr>
          <w:b/>
          <w:szCs w:val="24"/>
        </w:rPr>
      </w:pPr>
    </w:p>
    <w:p w14:paraId="4026A230" w14:textId="2528F4DD" w:rsidR="007A6A46" w:rsidRDefault="007A6A46">
      <w:pPr>
        <w:spacing w:line="240" w:lineRule="auto"/>
        <w:ind w:firstLine="0"/>
        <w:jc w:val="left"/>
        <w:rPr>
          <w:b/>
          <w:szCs w:val="24"/>
        </w:rPr>
      </w:pPr>
    </w:p>
    <w:p w14:paraId="2F468B91" w14:textId="406505E1" w:rsidR="007A6A46" w:rsidRDefault="007A6A46">
      <w:pPr>
        <w:spacing w:line="240" w:lineRule="auto"/>
        <w:ind w:firstLine="0"/>
        <w:jc w:val="left"/>
        <w:rPr>
          <w:b/>
          <w:szCs w:val="24"/>
        </w:rPr>
      </w:pPr>
    </w:p>
    <w:p w14:paraId="7E9F5829" w14:textId="77777777" w:rsidR="007A6A46" w:rsidRDefault="007A6A46">
      <w:pPr>
        <w:spacing w:line="240" w:lineRule="auto"/>
        <w:ind w:firstLine="0"/>
        <w:jc w:val="left"/>
        <w:rPr>
          <w:b/>
          <w:szCs w:val="24"/>
        </w:rPr>
      </w:pPr>
    </w:p>
    <w:p w14:paraId="5B72AAA5" w14:textId="59096032" w:rsidR="000A36EE" w:rsidRDefault="000A36EE">
      <w:pPr>
        <w:spacing w:line="240" w:lineRule="auto"/>
        <w:ind w:firstLine="0"/>
        <w:jc w:val="left"/>
        <w:rPr>
          <w:b/>
          <w:szCs w:val="24"/>
        </w:rPr>
      </w:pPr>
    </w:p>
    <w:p w14:paraId="3CA7B4B1" w14:textId="00F24053" w:rsidR="000A36EE" w:rsidRDefault="000A36EE" w:rsidP="000A36EE">
      <w:pPr>
        <w:spacing w:line="240" w:lineRule="auto"/>
        <w:ind w:firstLine="0"/>
        <w:jc w:val="center"/>
        <w:rPr>
          <w:szCs w:val="24"/>
        </w:rPr>
      </w:pPr>
      <w:r w:rsidRPr="000A36EE">
        <w:rPr>
          <w:szCs w:val="24"/>
        </w:rPr>
        <w:t>Jales</w:t>
      </w:r>
    </w:p>
    <w:p w14:paraId="689A65E0" w14:textId="21C86524" w:rsidR="000A36EE" w:rsidRDefault="000A36EE" w:rsidP="000A36EE">
      <w:pPr>
        <w:spacing w:line="240" w:lineRule="auto"/>
        <w:ind w:firstLine="0"/>
        <w:jc w:val="center"/>
        <w:rPr>
          <w:szCs w:val="24"/>
        </w:rPr>
      </w:pPr>
      <w:r>
        <w:rPr>
          <w:szCs w:val="24"/>
        </w:rPr>
        <w:t>2024</w:t>
      </w:r>
    </w:p>
    <w:p w14:paraId="7CF0B859" w14:textId="5EF20385" w:rsidR="007A6A46" w:rsidRDefault="007A6A46" w:rsidP="00D821F4">
      <w:pPr>
        <w:spacing w:line="240" w:lineRule="auto"/>
        <w:ind w:firstLine="0"/>
        <w:rPr>
          <w:szCs w:val="24"/>
        </w:rPr>
      </w:pPr>
    </w:p>
    <w:p w14:paraId="057DF1D1" w14:textId="4B2BD9DF" w:rsidR="00D50216" w:rsidRDefault="00D50216" w:rsidP="00D821F4">
      <w:pPr>
        <w:spacing w:line="240" w:lineRule="auto"/>
        <w:ind w:firstLine="0"/>
        <w:rPr>
          <w:szCs w:val="24"/>
        </w:rPr>
      </w:pPr>
    </w:p>
    <w:p w14:paraId="6C52113B" w14:textId="236C00BE" w:rsidR="00D50216" w:rsidRDefault="00D50216" w:rsidP="00D821F4">
      <w:pPr>
        <w:spacing w:line="240" w:lineRule="auto"/>
        <w:ind w:firstLine="0"/>
        <w:rPr>
          <w:szCs w:val="24"/>
        </w:rPr>
      </w:pPr>
    </w:p>
    <w:p w14:paraId="016539B1" w14:textId="2362E56A" w:rsidR="00D50216" w:rsidRDefault="00D50216" w:rsidP="00D821F4">
      <w:pPr>
        <w:spacing w:line="240" w:lineRule="auto"/>
        <w:ind w:firstLine="0"/>
        <w:rPr>
          <w:szCs w:val="24"/>
        </w:rPr>
      </w:pPr>
    </w:p>
    <w:p w14:paraId="2407CA22" w14:textId="59E2494A" w:rsidR="00D50216" w:rsidRDefault="00D50216" w:rsidP="00D821F4">
      <w:pPr>
        <w:spacing w:line="240" w:lineRule="auto"/>
        <w:ind w:firstLine="0"/>
        <w:rPr>
          <w:szCs w:val="24"/>
        </w:rPr>
      </w:pPr>
    </w:p>
    <w:p w14:paraId="5922704A" w14:textId="193AA54C" w:rsidR="00D50216" w:rsidRDefault="00D50216" w:rsidP="00D821F4">
      <w:pPr>
        <w:spacing w:line="240" w:lineRule="auto"/>
        <w:ind w:firstLine="0"/>
        <w:rPr>
          <w:szCs w:val="24"/>
        </w:rPr>
      </w:pPr>
    </w:p>
    <w:p w14:paraId="79E402FD" w14:textId="3B538E75" w:rsidR="00D50216" w:rsidRDefault="00D50216" w:rsidP="00D821F4">
      <w:pPr>
        <w:spacing w:line="240" w:lineRule="auto"/>
        <w:ind w:firstLine="0"/>
        <w:rPr>
          <w:szCs w:val="24"/>
        </w:rPr>
      </w:pPr>
    </w:p>
    <w:p w14:paraId="0F8D03BC" w14:textId="2FD505FC" w:rsidR="00D50216" w:rsidRDefault="00D50216" w:rsidP="00D821F4">
      <w:pPr>
        <w:spacing w:line="240" w:lineRule="auto"/>
        <w:ind w:firstLine="0"/>
        <w:rPr>
          <w:szCs w:val="24"/>
        </w:rPr>
      </w:pPr>
    </w:p>
    <w:p w14:paraId="1A53615A" w14:textId="0BCA7425" w:rsidR="00D50216" w:rsidRDefault="00D50216" w:rsidP="00D821F4">
      <w:pPr>
        <w:spacing w:line="240" w:lineRule="auto"/>
        <w:ind w:firstLine="0"/>
        <w:rPr>
          <w:szCs w:val="24"/>
        </w:rPr>
      </w:pPr>
    </w:p>
    <w:p w14:paraId="70D656A0" w14:textId="69C63840" w:rsidR="00D50216" w:rsidRDefault="00D50216" w:rsidP="00D821F4">
      <w:pPr>
        <w:spacing w:line="240" w:lineRule="auto"/>
        <w:ind w:firstLine="0"/>
        <w:rPr>
          <w:szCs w:val="24"/>
        </w:rPr>
      </w:pPr>
    </w:p>
    <w:p w14:paraId="7468E077" w14:textId="767820AD" w:rsidR="00D50216" w:rsidRDefault="00D50216" w:rsidP="00D821F4">
      <w:pPr>
        <w:spacing w:line="240" w:lineRule="auto"/>
        <w:ind w:firstLine="0"/>
        <w:rPr>
          <w:szCs w:val="24"/>
        </w:rPr>
      </w:pPr>
    </w:p>
    <w:p w14:paraId="798A78F7" w14:textId="504FA021" w:rsidR="00D50216" w:rsidRDefault="00D50216" w:rsidP="00D821F4">
      <w:pPr>
        <w:spacing w:line="240" w:lineRule="auto"/>
        <w:ind w:firstLine="0"/>
        <w:rPr>
          <w:szCs w:val="24"/>
        </w:rPr>
      </w:pPr>
    </w:p>
    <w:p w14:paraId="19BEEA55" w14:textId="4C307846" w:rsidR="00D50216" w:rsidRDefault="00D50216" w:rsidP="00D821F4">
      <w:pPr>
        <w:spacing w:line="240" w:lineRule="auto"/>
        <w:ind w:firstLine="0"/>
        <w:rPr>
          <w:szCs w:val="24"/>
        </w:rPr>
      </w:pPr>
    </w:p>
    <w:p w14:paraId="7A82F483" w14:textId="0CEB32B0" w:rsidR="00D50216" w:rsidRDefault="00D50216" w:rsidP="00D821F4">
      <w:pPr>
        <w:spacing w:line="240" w:lineRule="auto"/>
        <w:ind w:firstLine="0"/>
        <w:rPr>
          <w:szCs w:val="24"/>
        </w:rPr>
      </w:pPr>
    </w:p>
    <w:p w14:paraId="36044F66" w14:textId="5E66BE24" w:rsidR="00D50216" w:rsidRDefault="00D50216" w:rsidP="00D821F4">
      <w:pPr>
        <w:spacing w:line="240" w:lineRule="auto"/>
        <w:ind w:firstLine="0"/>
        <w:rPr>
          <w:szCs w:val="24"/>
        </w:rPr>
      </w:pPr>
    </w:p>
    <w:p w14:paraId="26994CDD" w14:textId="62266F55" w:rsidR="00D50216" w:rsidRDefault="00D50216" w:rsidP="00D821F4">
      <w:pPr>
        <w:spacing w:line="240" w:lineRule="auto"/>
        <w:ind w:firstLine="0"/>
        <w:rPr>
          <w:szCs w:val="24"/>
        </w:rPr>
      </w:pPr>
    </w:p>
    <w:p w14:paraId="778A00CB" w14:textId="044D61B0" w:rsidR="00D50216" w:rsidRDefault="00D50216" w:rsidP="00D821F4">
      <w:pPr>
        <w:spacing w:line="240" w:lineRule="auto"/>
        <w:ind w:firstLine="0"/>
        <w:rPr>
          <w:szCs w:val="24"/>
        </w:rPr>
      </w:pPr>
    </w:p>
    <w:p w14:paraId="27A94CD2" w14:textId="24F4CA64" w:rsidR="00D50216" w:rsidRDefault="00D50216" w:rsidP="00D821F4">
      <w:pPr>
        <w:spacing w:line="240" w:lineRule="auto"/>
        <w:ind w:firstLine="0"/>
        <w:rPr>
          <w:szCs w:val="24"/>
        </w:rPr>
      </w:pPr>
    </w:p>
    <w:p w14:paraId="5E051759" w14:textId="045D93F1" w:rsidR="00D50216" w:rsidRDefault="00D50216" w:rsidP="00D821F4">
      <w:pPr>
        <w:spacing w:line="240" w:lineRule="auto"/>
        <w:ind w:firstLine="0"/>
        <w:rPr>
          <w:szCs w:val="24"/>
        </w:rPr>
      </w:pPr>
    </w:p>
    <w:p w14:paraId="15013987" w14:textId="6B08B3A0" w:rsidR="00D50216" w:rsidRDefault="00D50216" w:rsidP="00D821F4">
      <w:pPr>
        <w:spacing w:line="240" w:lineRule="auto"/>
        <w:ind w:firstLine="0"/>
        <w:rPr>
          <w:szCs w:val="24"/>
        </w:rPr>
      </w:pPr>
    </w:p>
    <w:p w14:paraId="47DFFB2F" w14:textId="76B40FDD" w:rsidR="00D50216" w:rsidRDefault="00D50216" w:rsidP="00D821F4">
      <w:pPr>
        <w:spacing w:line="240" w:lineRule="auto"/>
        <w:ind w:firstLine="0"/>
        <w:rPr>
          <w:szCs w:val="24"/>
        </w:rPr>
      </w:pPr>
    </w:p>
    <w:p w14:paraId="74D190A9" w14:textId="26A79B82" w:rsidR="00D50216" w:rsidRDefault="00D50216" w:rsidP="00D821F4">
      <w:pPr>
        <w:spacing w:line="240" w:lineRule="auto"/>
        <w:ind w:firstLine="0"/>
        <w:rPr>
          <w:szCs w:val="24"/>
        </w:rPr>
      </w:pPr>
    </w:p>
    <w:p w14:paraId="0705844D" w14:textId="79B128AE" w:rsidR="00D50216" w:rsidRDefault="00D50216" w:rsidP="00D821F4">
      <w:pPr>
        <w:spacing w:line="240" w:lineRule="auto"/>
        <w:ind w:firstLine="0"/>
        <w:rPr>
          <w:szCs w:val="24"/>
        </w:rPr>
      </w:pPr>
    </w:p>
    <w:p w14:paraId="1C728995" w14:textId="7114E208" w:rsidR="00D50216" w:rsidRDefault="00D50216" w:rsidP="00D821F4">
      <w:pPr>
        <w:spacing w:line="240" w:lineRule="auto"/>
        <w:ind w:firstLine="0"/>
        <w:rPr>
          <w:szCs w:val="24"/>
        </w:rPr>
      </w:pPr>
    </w:p>
    <w:p w14:paraId="493042FE" w14:textId="5B86EE4D" w:rsidR="00D50216" w:rsidRDefault="00D50216" w:rsidP="00D821F4">
      <w:pPr>
        <w:spacing w:line="240" w:lineRule="auto"/>
        <w:ind w:firstLine="0"/>
        <w:rPr>
          <w:szCs w:val="24"/>
        </w:rPr>
      </w:pPr>
    </w:p>
    <w:p w14:paraId="6270EC9E" w14:textId="213251C7" w:rsidR="00D50216" w:rsidRDefault="00D50216" w:rsidP="00D821F4">
      <w:pPr>
        <w:spacing w:line="240" w:lineRule="auto"/>
        <w:ind w:firstLine="0"/>
        <w:rPr>
          <w:szCs w:val="24"/>
        </w:rPr>
      </w:pPr>
    </w:p>
    <w:p w14:paraId="2277F3BF" w14:textId="6ECE9F8E" w:rsidR="00D50216" w:rsidRDefault="00D50216" w:rsidP="00D821F4">
      <w:pPr>
        <w:spacing w:line="240" w:lineRule="auto"/>
        <w:ind w:firstLine="0"/>
        <w:rPr>
          <w:szCs w:val="24"/>
        </w:rPr>
      </w:pPr>
    </w:p>
    <w:p w14:paraId="07CBFB22" w14:textId="376DF43C" w:rsidR="00D50216" w:rsidRDefault="00D50216" w:rsidP="00D821F4">
      <w:pPr>
        <w:spacing w:line="240" w:lineRule="auto"/>
        <w:ind w:firstLine="0"/>
        <w:rPr>
          <w:szCs w:val="24"/>
        </w:rPr>
      </w:pPr>
    </w:p>
    <w:p w14:paraId="103F7412" w14:textId="6D549AF2" w:rsidR="00D50216" w:rsidRDefault="00D50216" w:rsidP="00D821F4">
      <w:pPr>
        <w:spacing w:line="240" w:lineRule="auto"/>
        <w:ind w:firstLine="0"/>
        <w:rPr>
          <w:szCs w:val="24"/>
        </w:rPr>
      </w:pPr>
    </w:p>
    <w:p w14:paraId="61C92FE5" w14:textId="7E3F594D" w:rsidR="00D50216" w:rsidRDefault="00D50216" w:rsidP="00D821F4">
      <w:pPr>
        <w:spacing w:line="240" w:lineRule="auto"/>
        <w:ind w:firstLine="0"/>
        <w:rPr>
          <w:szCs w:val="24"/>
        </w:rPr>
      </w:pPr>
    </w:p>
    <w:p w14:paraId="5F51DB80" w14:textId="625EB981" w:rsidR="00D50216" w:rsidRDefault="00D50216" w:rsidP="00D821F4">
      <w:pPr>
        <w:spacing w:line="240" w:lineRule="auto"/>
        <w:ind w:firstLine="0"/>
        <w:rPr>
          <w:szCs w:val="24"/>
        </w:rPr>
      </w:pPr>
    </w:p>
    <w:p w14:paraId="66FF7B4D" w14:textId="722A3952" w:rsidR="00D50216" w:rsidRDefault="00D50216" w:rsidP="00D821F4">
      <w:pPr>
        <w:spacing w:line="240" w:lineRule="auto"/>
        <w:ind w:firstLine="0"/>
        <w:rPr>
          <w:szCs w:val="24"/>
        </w:rPr>
      </w:pPr>
    </w:p>
    <w:p w14:paraId="58E604C2" w14:textId="0B517DFE" w:rsidR="00D50216" w:rsidRDefault="00D50216" w:rsidP="00D821F4">
      <w:pPr>
        <w:spacing w:line="240" w:lineRule="auto"/>
        <w:ind w:firstLine="0"/>
        <w:rPr>
          <w:szCs w:val="24"/>
        </w:rPr>
      </w:pPr>
    </w:p>
    <w:p w14:paraId="505B21E2" w14:textId="532FC62C" w:rsidR="00D50216" w:rsidRDefault="00D50216" w:rsidP="00D821F4">
      <w:pPr>
        <w:spacing w:line="240" w:lineRule="auto"/>
        <w:ind w:firstLine="0"/>
        <w:rPr>
          <w:szCs w:val="24"/>
        </w:rPr>
      </w:pPr>
    </w:p>
    <w:p w14:paraId="6AD2757A" w14:textId="26F1ADF3" w:rsidR="00D50216" w:rsidRDefault="00D50216" w:rsidP="00D821F4">
      <w:pPr>
        <w:spacing w:line="240" w:lineRule="auto"/>
        <w:ind w:firstLine="0"/>
        <w:rPr>
          <w:szCs w:val="24"/>
        </w:rPr>
      </w:pPr>
    </w:p>
    <w:p w14:paraId="20AB1B05" w14:textId="5F385D31" w:rsidR="00D50216" w:rsidRDefault="00D50216" w:rsidP="00D821F4">
      <w:pPr>
        <w:spacing w:line="240" w:lineRule="auto"/>
        <w:ind w:firstLine="0"/>
        <w:rPr>
          <w:szCs w:val="24"/>
        </w:rPr>
      </w:pPr>
    </w:p>
    <w:p w14:paraId="105BFA7E" w14:textId="33A57782" w:rsidR="00D50216" w:rsidRDefault="00D50216" w:rsidP="00D821F4">
      <w:pPr>
        <w:spacing w:line="240" w:lineRule="auto"/>
        <w:ind w:firstLine="0"/>
        <w:rPr>
          <w:szCs w:val="24"/>
        </w:rPr>
      </w:pPr>
    </w:p>
    <w:p w14:paraId="6DE697DB" w14:textId="425CA066" w:rsidR="00D50216" w:rsidRDefault="00D50216" w:rsidP="00D821F4">
      <w:pPr>
        <w:spacing w:line="240" w:lineRule="auto"/>
        <w:ind w:firstLine="0"/>
        <w:rPr>
          <w:szCs w:val="24"/>
        </w:rPr>
      </w:pPr>
    </w:p>
    <w:p w14:paraId="76823BFF" w14:textId="7D44A8C2" w:rsidR="00D50216" w:rsidRDefault="00D50216" w:rsidP="00D821F4">
      <w:pPr>
        <w:spacing w:line="240" w:lineRule="auto"/>
        <w:ind w:firstLine="0"/>
        <w:rPr>
          <w:szCs w:val="24"/>
        </w:rPr>
      </w:pPr>
    </w:p>
    <w:p w14:paraId="4E0B15E2" w14:textId="1A535F3D" w:rsidR="00D50216" w:rsidRDefault="00D50216" w:rsidP="00D821F4">
      <w:pPr>
        <w:spacing w:line="240" w:lineRule="auto"/>
        <w:ind w:firstLine="0"/>
        <w:rPr>
          <w:szCs w:val="24"/>
        </w:rPr>
      </w:pPr>
    </w:p>
    <w:p w14:paraId="0B795C5D" w14:textId="49D90DE9" w:rsidR="00D50216" w:rsidRDefault="00D50216" w:rsidP="00D821F4">
      <w:pPr>
        <w:spacing w:line="240" w:lineRule="auto"/>
        <w:ind w:firstLine="0"/>
        <w:rPr>
          <w:szCs w:val="24"/>
        </w:rPr>
      </w:pPr>
    </w:p>
    <w:p w14:paraId="26F79157" w14:textId="028F8D74" w:rsidR="00D50216" w:rsidRDefault="00D50216" w:rsidP="00D821F4">
      <w:pPr>
        <w:spacing w:line="240" w:lineRule="auto"/>
        <w:ind w:firstLine="0"/>
        <w:rPr>
          <w:szCs w:val="24"/>
        </w:rPr>
      </w:pPr>
    </w:p>
    <w:p w14:paraId="58323C42" w14:textId="1A3E94C3" w:rsidR="00D50216" w:rsidRDefault="00D50216" w:rsidP="00D821F4">
      <w:pPr>
        <w:spacing w:line="240" w:lineRule="auto"/>
        <w:ind w:firstLine="0"/>
        <w:rPr>
          <w:szCs w:val="24"/>
        </w:rPr>
      </w:pPr>
    </w:p>
    <w:p w14:paraId="6DDDACB7" w14:textId="6C37EB4E" w:rsidR="00D50216" w:rsidRDefault="00D50216" w:rsidP="00D821F4">
      <w:pPr>
        <w:spacing w:line="240" w:lineRule="auto"/>
        <w:ind w:firstLine="0"/>
        <w:rPr>
          <w:szCs w:val="24"/>
        </w:rPr>
      </w:pPr>
    </w:p>
    <w:p w14:paraId="384AEEDF" w14:textId="2DBAAB44" w:rsidR="00D50216" w:rsidRDefault="00D50216" w:rsidP="00D821F4">
      <w:pPr>
        <w:spacing w:line="240" w:lineRule="auto"/>
        <w:ind w:firstLine="0"/>
        <w:rPr>
          <w:szCs w:val="24"/>
        </w:rPr>
      </w:pPr>
    </w:p>
    <w:p w14:paraId="6D4929C4" w14:textId="2AD42AC8" w:rsidR="00D50216" w:rsidRDefault="00D50216" w:rsidP="00D821F4">
      <w:pPr>
        <w:spacing w:line="240" w:lineRule="auto"/>
        <w:ind w:firstLine="0"/>
        <w:rPr>
          <w:szCs w:val="24"/>
        </w:rPr>
      </w:pPr>
    </w:p>
    <w:p w14:paraId="287A07C2" w14:textId="6C8873CB" w:rsidR="00D50216" w:rsidRDefault="00D50216" w:rsidP="00D821F4">
      <w:pPr>
        <w:spacing w:line="240" w:lineRule="auto"/>
        <w:ind w:firstLine="0"/>
        <w:rPr>
          <w:szCs w:val="24"/>
        </w:rPr>
      </w:pPr>
    </w:p>
    <w:p w14:paraId="49CF162D" w14:textId="289297B0" w:rsidR="00D50216" w:rsidRDefault="00D50216" w:rsidP="00D821F4">
      <w:pPr>
        <w:spacing w:line="240" w:lineRule="auto"/>
        <w:ind w:firstLine="0"/>
        <w:rPr>
          <w:szCs w:val="24"/>
        </w:rPr>
      </w:pPr>
    </w:p>
    <w:p w14:paraId="1AD1FE87" w14:textId="051E2E61" w:rsidR="00D50216" w:rsidRDefault="00D50216" w:rsidP="00D821F4">
      <w:pPr>
        <w:spacing w:line="240" w:lineRule="auto"/>
        <w:ind w:firstLine="0"/>
        <w:rPr>
          <w:szCs w:val="24"/>
        </w:rPr>
      </w:pPr>
    </w:p>
    <w:p w14:paraId="71E5EE97" w14:textId="1CFF0F45" w:rsidR="00D50216" w:rsidRDefault="00D50216" w:rsidP="00D821F4">
      <w:pPr>
        <w:spacing w:line="240" w:lineRule="auto"/>
        <w:ind w:firstLine="0"/>
        <w:rPr>
          <w:szCs w:val="24"/>
        </w:rPr>
      </w:pPr>
    </w:p>
    <w:p w14:paraId="7FF979A4" w14:textId="77777777" w:rsidR="00D50216" w:rsidRDefault="00D50216" w:rsidP="00D821F4">
      <w:pPr>
        <w:spacing w:line="240" w:lineRule="auto"/>
        <w:ind w:firstLine="0"/>
        <w:rPr>
          <w:szCs w:val="24"/>
        </w:rPr>
      </w:pPr>
    </w:p>
    <w:p w14:paraId="4DB663EA" w14:textId="77777777" w:rsidR="007A6A46" w:rsidRPr="00DE0E82" w:rsidRDefault="007A6A46" w:rsidP="007A6A46">
      <w:pPr>
        <w:pStyle w:val="Pargrafocentralizado"/>
        <w:rPr>
          <w:b/>
          <w:smallCaps/>
          <w:szCs w:val="24"/>
        </w:rPr>
      </w:pPr>
      <w:r>
        <w:rPr>
          <w:b/>
          <w:smallCaps/>
          <w:szCs w:val="24"/>
        </w:rPr>
        <w:lastRenderedPageBreak/>
        <w:t>Ana Carolina da Conceição</w:t>
      </w:r>
    </w:p>
    <w:p w14:paraId="6923F986" w14:textId="77777777" w:rsidR="007A6A46" w:rsidRDefault="007A6A46" w:rsidP="007A6A46">
      <w:pPr>
        <w:pStyle w:val="Pargrafocentralizado"/>
        <w:rPr>
          <w:b/>
          <w:smallCaps/>
          <w:szCs w:val="24"/>
        </w:rPr>
      </w:pPr>
      <w:r>
        <w:rPr>
          <w:b/>
          <w:smallCaps/>
          <w:szCs w:val="24"/>
        </w:rPr>
        <w:t>Ana Vitória da Conceição Pimenta</w:t>
      </w:r>
    </w:p>
    <w:p w14:paraId="24286AA4" w14:textId="77777777" w:rsidR="007A6A46" w:rsidRDefault="007A6A46" w:rsidP="007A6A46">
      <w:pPr>
        <w:pStyle w:val="Pargrafocentralizado"/>
        <w:rPr>
          <w:b/>
          <w:smallCaps/>
          <w:szCs w:val="24"/>
        </w:rPr>
      </w:pPr>
      <w:r>
        <w:rPr>
          <w:b/>
          <w:smallCaps/>
          <w:szCs w:val="24"/>
        </w:rPr>
        <w:t>Gabriela Cristina da Silva</w:t>
      </w:r>
    </w:p>
    <w:p w14:paraId="3D8FCAB4" w14:textId="77777777" w:rsidR="007A6A46" w:rsidRDefault="007A6A46" w:rsidP="007A6A46">
      <w:pPr>
        <w:pStyle w:val="Pargrafocentralizado"/>
        <w:rPr>
          <w:b/>
          <w:smallCaps/>
          <w:szCs w:val="24"/>
        </w:rPr>
      </w:pPr>
      <w:r>
        <w:rPr>
          <w:b/>
          <w:smallCaps/>
          <w:szCs w:val="24"/>
        </w:rPr>
        <w:t xml:space="preserve">Nabila Eduarda Sampaio Allah </w:t>
      </w:r>
    </w:p>
    <w:p w14:paraId="50602CE9" w14:textId="77777777" w:rsidR="007A6A46" w:rsidRPr="00DE0E82" w:rsidRDefault="007A6A46" w:rsidP="007A6A46">
      <w:pPr>
        <w:pStyle w:val="Pargrafocentralizado"/>
        <w:rPr>
          <w:b/>
          <w:smallCaps/>
          <w:szCs w:val="24"/>
        </w:rPr>
      </w:pPr>
      <w:r>
        <w:rPr>
          <w:b/>
          <w:smallCaps/>
          <w:szCs w:val="24"/>
        </w:rPr>
        <w:t>Thaysa Vitória Firmino da Silva</w:t>
      </w:r>
    </w:p>
    <w:p w14:paraId="14A7D877" w14:textId="77777777" w:rsidR="007A6A46" w:rsidRDefault="007A6A46" w:rsidP="007A6A46">
      <w:pPr>
        <w:pStyle w:val="Ttulo"/>
        <w:rPr>
          <w:szCs w:val="24"/>
        </w:rPr>
      </w:pPr>
    </w:p>
    <w:p w14:paraId="0627FD57" w14:textId="77777777" w:rsidR="007A6A46" w:rsidRDefault="007A6A46" w:rsidP="007A6A46">
      <w:pPr>
        <w:spacing w:line="240" w:lineRule="auto"/>
        <w:ind w:firstLine="0"/>
        <w:jc w:val="left"/>
        <w:rPr>
          <w:szCs w:val="24"/>
        </w:rPr>
      </w:pPr>
    </w:p>
    <w:p w14:paraId="472E973F" w14:textId="77777777" w:rsidR="007A6A46" w:rsidRDefault="007A6A46" w:rsidP="007A6A46">
      <w:pPr>
        <w:spacing w:line="240" w:lineRule="auto"/>
        <w:ind w:firstLine="0"/>
        <w:jc w:val="left"/>
        <w:rPr>
          <w:b/>
          <w:szCs w:val="24"/>
        </w:rPr>
      </w:pPr>
    </w:p>
    <w:p w14:paraId="616D1EE8" w14:textId="77777777" w:rsidR="007A6A46" w:rsidRDefault="007A6A46" w:rsidP="007A6A46">
      <w:pPr>
        <w:spacing w:line="240" w:lineRule="auto"/>
        <w:ind w:firstLine="0"/>
        <w:jc w:val="left"/>
        <w:rPr>
          <w:b/>
          <w:szCs w:val="24"/>
        </w:rPr>
      </w:pPr>
    </w:p>
    <w:p w14:paraId="32478E03" w14:textId="77777777" w:rsidR="007A6A46" w:rsidRDefault="007A6A46" w:rsidP="007A6A46">
      <w:pPr>
        <w:spacing w:line="240" w:lineRule="auto"/>
        <w:ind w:firstLine="0"/>
        <w:jc w:val="left"/>
        <w:rPr>
          <w:b/>
          <w:szCs w:val="24"/>
        </w:rPr>
      </w:pPr>
    </w:p>
    <w:p w14:paraId="7E1FD9DC" w14:textId="77777777" w:rsidR="007A6A46" w:rsidRDefault="007A6A46" w:rsidP="007A6A46">
      <w:pPr>
        <w:spacing w:line="240" w:lineRule="auto"/>
        <w:ind w:firstLine="0"/>
        <w:jc w:val="left"/>
        <w:rPr>
          <w:b/>
          <w:szCs w:val="24"/>
        </w:rPr>
      </w:pPr>
    </w:p>
    <w:p w14:paraId="26F5C5C8" w14:textId="77777777" w:rsidR="007A6A46" w:rsidRDefault="007A6A46" w:rsidP="007A6A46">
      <w:pPr>
        <w:spacing w:line="240" w:lineRule="auto"/>
        <w:ind w:firstLine="0"/>
        <w:jc w:val="left"/>
        <w:rPr>
          <w:b/>
          <w:szCs w:val="24"/>
        </w:rPr>
      </w:pPr>
    </w:p>
    <w:p w14:paraId="3DB1630C" w14:textId="77777777" w:rsidR="007A6A46" w:rsidRPr="00DE0E82" w:rsidRDefault="007A6A46" w:rsidP="007A6A46">
      <w:pPr>
        <w:pStyle w:val="Pargrafocentralizado"/>
        <w:spacing w:line="360" w:lineRule="auto"/>
        <w:rPr>
          <w:b/>
          <w:szCs w:val="24"/>
        </w:rPr>
      </w:pPr>
      <w:r>
        <w:rPr>
          <w:b/>
          <w:szCs w:val="24"/>
        </w:rPr>
        <w:t>COMTUR</w:t>
      </w:r>
    </w:p>
    <w:p w14:paraId="59319195" w14:textId="77777777" w:rsidR="007A6A46" w:rsidRDefault="007A6A46" w:rsidP="007A6A46">
      <w:pPr>
        <w:spacing w:line="240" w:lineRule="auto"/>
        <w:ind w:firstLine="0"/>
        <w:jc w:val="center"/>
        <w:rPr>
          <w:b/>
          <w:szCs w:val="24"/>
        </w:rPr>
      </w:pPr>
      <w:r>
        <w:rPr>
          <w:b/>
          <w:szCs w:val="24"/>
        </w:rPr>
        <w:t>Site de Turismo Para a Prefeitura de Jales</w:t>
      </w:r>
    </w:p>
    <w:p w14:paraId="5DAAF33E" w14:textId="77777777" w:rsidR="007A6A46" w:rsidRDefault="007A6A46" w:rsidP="007A6A46">
      <w:pPr>
        <w:spacing w:line="240" w:lineRule="auto"/>
        <w:ind w:firstLine="0"/>
        <w:jc w:val="left"/>
        <w:rPr>
          <w:b/>
          <w:szCs w:val="24"/>
        </w:rPr>
      </w:pPr>
    </w:p>
    <w:p w14:paraId="024283DE" w14:textId="77777777" w:rsidR="007A6A46" w:rsidRDefault="007A6A46" w:rsidP="007A6A46">
      <w:pPr>
        <w:spacing w:line="240" w:lineRule="auto"/>
        <w:ind w:firstLine="0"/>
        <w:jc w:val="left"/>
        <w:rPr>
          <w:b/>
          <w:szCs w:val="24"/>
        </w:rPr>
      </w:pPr>
    </w:p>
    <w:p w14:paraId="4CC9962B" w14:textId="77777777" w:rsidR="007A6A46" w:rsidRDefault="007A6A46" w:rsidP="007A6A46">
      <w:pPr>
        <w:spacing w:line="240" w:lineRule="auto"/>
        <w:ind w:firstLine="0"/>
        <w:jc w:val="left"/>
        <w:rPr>
          <w:b/>
          <w:szCs w:val="24"/>
        </w:rPr>
      </w:pPr>
    </w:p>
    <w:p w14:paraId="6C92C424" w14:textId="77777777" w:rsidR="007A6A46" w:rsidRDefault="007A6A46" w:rsidP="007A6A46">
      <w:pPr>
        <w:spacing w:line="240" w:lineRule="auto"/>
        <w:ind w:firstLine="0"/>
        <w:jc w:val="left"/>
        <w:rPr>
          <w:b/>
          <w:szCs w:val="24"/>
        </w:rPr>
      </w:pPr>
    </w:p>
    <w:p w14:paraId="557B85B9" w14:textId="77777777" w:rsidR="007A6A46" w:rsidRDefault="007A6A46" w:rsidP="007A6A46">
      <w:pPr>
        <w:spacing w:line="240" w:lineRule="auto"/>
        <w:ind w:firstLine="0"/>
        <w:jc w:val="left"/>
        <w:rPr>
          <w:b/>
          <w:szCs w:val="24"/>
        </w:rPr>
      </w:pPr>
    </w:p>
    <w:p w14:paraId="7EC5F2BA" w14:textId="77777777" w:rsidR="007A6A46" w:rsidRPr="000A36EE" w:rsidRDefault="007A6A46" w:rsidP="007A6A46">
      <w:pPr>
        <w:spacing w:line="240" w:lineRule="auto"/>
        <w:ind w:firstLine="0"/>
        <w:jc w:val="left"/>
        <w:rPr>
          <w:sz w:val="22"/>
          <w:szCs w:val="22"/>
        </w:rPr>
      </w:pPr>
    </w:p>
    <w:p w14:paraId="0AFDD8B0" w14:textId="77777777" w:rsidR="007A6A46" w:rsidRDefault="007A6A46" w:rsidP="007A6A46">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476E8904" w14:textId="77777777" w:rsidR="007A6A46" w:rsidRDefault="007A6A46" w:rsidP="007A6A46">
      <w:pPr>
        <w:spacing w:line="240" w:lineRule="auto"/>
        <w:ind w:left="4536" w:firstLine="0"/>
        <w:rPr>
          <w:sz w:val="22"/>
          <w:szCs w:val="22"/>
        </w:rPr>
      </w:pPr>
    </w:p>
    <w:p w14:paraId="768B3751" w14:textId="77777777" w:rsidR="007A6A46" w:rsidRPr="000A36EE" w:rsidRDefault="007A6A46" w:rsidP="007A6A46">
      <w:pPr>
        <w:spacing w:line="240" w:lineRule="auto"/>
        <w:ind w:left="4536" w:firstLine="0"/>
        <w:rPr>
          <w:sz w:val="22"/>
          <w:szCs w:val="22"/>
        </w:rPr>
      </w:pPr>
      <w:r>
        <w:rPr>
          <w:sz w:val="22"/>
          <w:szCs w:val="22"/>
        </w:rPr>
        <w:t>Orientador: Prof. Jefferson Antônio Ribeiro Passarini.</w:t>
      </w:r>
    </w:p>
    <w:p w14:paraId="55D60899" w14:textId="77777777" w:rsidR="007A6A46" w:rsidRDefault="007A6A46" w:rsidP="007A6A46">
      <w:pPr>
        <w:spacing w:line="240" w:lineRule="auto"/>
        <w:ind w:firstLine="0"/>
        <w:jc w:val="left"/>
        <w:rPr>
          <w:b/>
          <w:szCs w:val="24"/>
        </w:rPr>
      </w:pPr>
    </w:p>
    <w:p w14:paraId="0F14BE43" w14:textId="77777777" w:rsidR="007A6A46" w:rsidRDefault="007A6A46" w:rsidP="007A6A46">
      <w:pPr>
        <w:spacing w:line="240" w:lineRule="auto"/>
        <w:ind w:firstLine="0"/>
        <w:jc w:val="left"/>
        <w:rPr>
          <w:b/>
          <w:szCs w:val="24"/>
        </w:rPr>
      </w:pPr>
    </w:p>
    <w:p w14:paraId="29D3BA4D" w14:textId="77777777" w:rsidR="007A6A46" w:rsidRDefault="007A6A46" w:rsidP="007A6A46">
      <w:pPr>
        <w:spacing w:line="240" w:lineRule="auto"/>
        <w:ind w:firstLine="0"/>
        <w:jc w:val="left"/>
        <w:rPr>
          <w:b/>
          <w:szCs w:val="24"/>
        </w:rPr>
      </w:pPr>
    </w:p>
    <w:p w14:paraId="3A9EEB06" w14:textId="77777777" w:rsidR="007A6A46" w:rsidRDefault="007A6A46" w:rsidP="007A6A46">
      <w:pPr>
        <w:spacing w:line="240" w:lineRule="auto"/>
        <w:ind w:firstLine="0"/>
        <w:jc w:val="left"/>
        <w:rPr>
          <w:b/>
          <w:szCs w:val="24"/>
        </w:rPr>
      </w:pPr>
    </w:p>
    <w:p w14:paraId="7DAB10DB" w14:textId="77777777" w:rsidR="007A6A46" w:rsidRDefault="007A6A46" w:rsidP="007A6A46">
      <w:pPr>
        <w:spacing w:line="240" w:lineRule="auto"/>
        <w:ind w:firstLine="0"/>
        <w:jc w:val="left"/>
        <w:rPr>
          <w:b/>
          <w:szCs w:val="24"/>
        </w:rPr>
      </w:pPr>
    </w:p>
    <w:p w14:paraId="26B28CEF" w14:textId="77777777" w:rsidR="007A6A46" w:rsidRDefault="007A6A46" w:rsidP="007A6A46">
      <w:pPr>
        <w:spacing w:line="240" w:lineRule="auto"/>
        <w:ind w:firstLine="0"/>
        <w:jc w:val="left"/>
        <w:rPr>
          <w:b/>
          <w:szCs w:val="24"/>
        </w:rPr>
      </w:pPr>
    </w:p>
    <w:p w14:paraId="2AD56B8A" w14:textId="5C2AD470" w:rsidR="007A6A46" w:rsidRDefault="007A6A46" w:rsidP="00D821F4">
      <w:pPr>
        <w:pStyle w:val="Pargrafocentralizado"/>
        <w:jc w:val="left"/>
        <w:rPr>
          <w:b/>
          <w:szCs w:val="24"/>
        </w:rPr>
      </w:pPr>
      <w:r>
        <w:rPr>
          <w:b/>
          <w:szCs w:val="24"/>
        </w:rPr>
        <w:t>Banca Examinadora:</w:t>
      </w:r>
    </w:p>
    <w:p w14:paraId="4117406F" w14:textId="1AC89D03" w:rsidR="007A6A46" w:rsidRDefault="007A6A46" w:rsidP="00D821F4">
      <w:pPr>
        <w:spacing w:line="240" w:lineRule="auto"/>
        <w:ind w:firstLine="0"/>
        <w:jc w:val="left"/>
        <w:rPr>
          <w:szCs w:val="24"/>
        </w:rPr>
      </w:pPr>
      <w:r>
        <w:rPr>
          <w:szCs w:val="24"/>
        </w:rPr>
        <w:t>_______________________________</w:t>
      </w:r>
      <w:r w:rsidR="00D821F4">
        <w:rPr>
          <w:szCs w:val="24"/>
        </w:rPr>
        <w:t>__________</w:t>
      </w:r>
    </w:p>
    <w:p w14:paraId="1D3C37A9" w14:textId="65B28509" w:rsidR="00D821F4" w:rsidRDefault="00D821F4" w:rsidP="00D821F4">
      <w:pPr>
        <w:spacing w:line="240" w:lineRule="auto"/>
        <w:ind w:firstLine="0"/>
        <w:jc w:val="left"/>
        <w:rPr>
          <w:szCs w:val="24"/>
        </w:rPr>
      </w:pPr>
      <w:r>
        <w:rPr>
          <w:szCs w:val="24"/>
        </w:rPr>
        <w:t>Prof. (Orientador)</w:t>
      </w:r>
    </w:p>
    <w:p w14:paraId="0CA694BF" w14:textId="32A2EECA" w:rsidR="00D821F4" w:rsidRDefault="00D821F4" w:rsidP="00D821F4">
      <w:pPr>
        <w:spacing w:line="240" w:lineRule="auto"/>
        <w:ind w:firstLine="0"/>
        <w:jc w:val="left"/>
        <w:rPr>
          <w:szCs w:val="24"/>
        </w:rPr>
      </w:pPr>
      <w:r>
        <w:rPr>
          <w:szCs w:val="24"/>
        </w:rPr>
        <w:t>Instituição</w:t>
      </w:r>
    </w:p>
    <w:p w14:paraId="7D5B849E" w14:textId="77777777" w:rsidR="00D821F4" w:rsidRDefault="00D821F4" w:rsidP="00D821F4">
      <w:pPr>
        <w:spacing w:line="240" w:lineRule="auto"/>
        <w:ind w:firstLine="0"/>
        <w:jc w:val="left"/>
        <w:rPr>
          <w:szCs w:val="24"/>
        </w:rPr>
      </w:pPr>
      <w:r>
        <w:rPr>
          <w:szCs w:val="24"/>
        </w:rPr>
        <w:t>_________________________________________</w:t>
      </w:r>
    </w:p>
    <w:p w14:paraId="3AFBA1C0" w14:textId="649F97B1" w:rsidR="00D821F4" w:rsidRDefault="00D821F4" w:rsidP="00D821F4">
      <w:pPr>
        <w:spacing w:line="240" w:lineRule="auto"/>
        <w:ind w:firstLine="0"/>
        <w:jc w:val="left"/>
        <w:rPr>
          <w:szCs w:val="24"/>
        </w:rPr>
      </w:pPr>
      <w:r>
        <w:rPr>
          <w:szCs w:val="24"/>
        </w:rPr>
        <w:t xml:space="preserve">Prof. </w:t>
      </w:r>
    </w:p>
    <w:p w14:paraId="6279226F" w14:textId="598B3D29" w:rsidR="00D821F4" w:rsidRDefault="00D821F4" w:rsidP="00D821F4">
      <w:pPr>
        <w:spacing w:line="240" w:lineRule="auto"/>
        <w:ind w:firstLine="0"/>
        <w:jc w:val="left"/>
        <w:rPr>
          <w:szCs w:val="24"/>
        </w:rPr>
      </w:pPr>
      <w:r>
        <w:rPr>
          <w:szCs w:val="24"/>
        </w:rPr>
        <w:t>Instituição</w:t>
      </w:r>
    </w:p>
    <w:p w14:paraId="6418BB2F" w14:textId="77777777" w:rsidR="00D821F4" w:rsidRDefault="00D821F4" w:rsidP="00D821F4">
      <w:pPr>
        <w:spacing w:line="240" w:lineRule="auto"/>
        <w:ind w:firstLine="0"/>
        <w:jc w:val="left"/>
        <w:rPr>
          <w:szCs w:val="24"/>
        </w:rPr>
      </w:pPr>
      <w:r>
        <w:rPr>
          <w:szCs w:val="24"/>
        </w:rPr>
        <w:t>_________________________________________</w:t>
      </w:r>
    </w:p>
    <w:p w14:paraId="23D1F8C8" w14:textId="77777777" w:rsidR="00D821F4" w:rsidRDefault="00D821F4" w:rsidP="00D821F4">
      <w:pPr>
        <w:spacing w:line="240" w:lineRule="auto"/>
        <w:ind w:firstLine="0"/>
        <w:jc w:val="left"/>
        <w:rPr>
          <w:szCs w:val="24"/>
        </w:rPr>
      </w:pPr>
      <w:r>
        <w:rPr>
          <w:szCs w:val="24"/>
        </w:rPr>
        <w:t>Prof. (Orientador)</w:t>
      </w:r>
    </w:p>
    <w:p w14:paraId="4941CA0D" w14:textId="77777777" w:rsidR="00D821F4" w:rsidRDefault="00D821F4" w:rsidP="00D821F4">
      <w:pPr>
        <w:spacing w:line="240" w:lineRule="auto"/>
        <w:ind w:firstLine="0"/>
        <w:jc w:val="left"/>
        <w:rPr>
          <w:szCs w:val="24"/>
        </w:rPr>
      </w:pPr>
      <w:r>
        <w:rPr>
          <w:szCs w:val="24"/>
        </w:rPr>
        <w:t>Instituição</w:t>
      </w:r>
    </w:p>
    <w:p w14:paraId="4DB64242" w14:textId="77777777" w:rsidR="00D821F4" w:rsidRDefault="00D821F4" w:rsidP="00D821F4">
      <w:pPr>
        <w:spacing w:line="240" w:lineRule="auto"/>
        <w:ind w:firstLine="0"/>
        <w:jc w:val="left"/>
        <w:rPr>
          <w:szCs w:val="24"/>
        </w:rPr>
      </w:pPr>
    </w:p>
    <w:p w14:paraId="2FAF9107" w14:textId="77777777" w:rsidR="00D821F4" w:rsidRDefault="00D821F4" w:rsidP="007A6A46">
      <w:pPr>
        <w:spacing w:line="240" w:lineRule="auto"/>
        <w:ind w:firstLine="0"/>
        <w:jc w:val="left"/>
        <w:rPr>
          <w:szCs w:val="24"/>
        </w:rPr>
      </w:pPr>
    </w:p>
    <w:p w14:paraId="53EF24EA" w14:textId="77777777" w:rsidR="007A6A46" w:rsidRDefault="007A6A46" w:rsidP="007A6A46">
      <w:pPr>
        <w:spacing w:line="240" w:lineRule="auto"/>
        <w:ind w:firstLine="0"/>
        <w:jc w:val="left"/>
        <w:rPr>
          <w:b/>
          <w:szCs w:val="24"/>
        </w:rPr>
      </w:pPr>
    </w:p>
    <w:p w14:paraId="18681255" w14:textId="77777777" w:rsidR="007A6A46" w:rsidRDefault="007A6A46" w:rsidP="007A6A46">
      <w:pPr>
        <w:spacing w:line="240" w:lineRule="auto"/>
        <w:ind w:firstLine="0"/>
        <w:jc w:val="left"/>
        <w:rPr>
          <w:b/>
          <w:szCs w:val="24"/>
        </w:rPr>
      </w:pPr>
    </w:p>
    <w:p w14:paraId="1CA431E1" w14:textId="6215AB6F" w:rsidR="007A6A46" w:rsidRPr="000A36EE" w:rsidRDefault="007A6A46" w:rsidP="00D821F4">
      <w:pPr>
        <w:spacing w:line="240" w:lineRule="auto"/>
        <w:ind w:firstLine="0"/>
        <w:jc w:val="right"/>
        <w:rPr>
          <w:szCs w:val="24"/>
        </w:rPr>
      </w:pPr>
      <w:r w:rsidRPr="000A36EE">
        <w:rPr>
          <w:szCs w:val="24"/>
        </w:rPr>
        <w:t>Jales</w:t>
      </w:r>
      <w:r w:rsidR="00D821F4">
        <w:rPr>
          <w:szCs w:val="24"/>
        </w:rPr>
        <w:t>, __ de ___________ de ____.</w:t>
      </w:r>
    </w:p>
    <w:p w14:paraId="6D53A1D7" w14:textId="77777777" w:rsidR="00D821F4" w:rsidRDefault="00D821F4" w:rsidP="005C1379">
      <w:pPr>
        <w:pStyle w:val="Ttulo"/>
        <w:rPr>
          <w:szCs w:val="24"/>
        </w:rPr>
      </w:pPr>
    </w:p>
    <w:p w14:paraId="43F3A5FC" w14:textId="10E77763" w:rsidR="00DD11AF" w:rsidRDefault="00DD11AF" w:rsidP="009150FB">
      <w:pPr>
        <w:pStyle w:val="Ttulo"/>
        <w:spacing w:after="240"/>
        <w:rPr>
          <w:szCs w:val="24"/>
        </w:rPr>
      </w:pPr>
      <w:r>
        <w:rPr>
          <w:szCs w:val="24"/>
        </w:rPr>
        <w:lastRenderedPageBreak/>
        <w:t>RESUMO</w:t>
      </w:r>
    </w:p>
    <w:p w14:paraId="7C792FCE" w14:textId="77777777" w:rsidR="00DD11AF" w:rsidRPr="00D70FD1" w:rsidRDefault="00DD11AF" w:rsidP="009150FB">
      <w:pPr>
        <w:pStyle w:val="Resumo-Texto"/>
        <w:spacing w:after="0" w:line="360" w:lineRule="auto"/>
        <w:ind w:firstLine="851"/>
        <w:rPr>
          <w:rFonts w:ascii="Times New Roman" w:hAnsi="Times New Roman"/>
        </w:rPr>
      </w:pPr>
      <w:r w:rsidRPr="00614E12">
        <w:rPr>
          <w:rFonts w:ascii="Times New Roman" w:hAnsi="Times New Roman"/>
        </w:rPr>
        <w:t xml:space="preserve">A compreensão da necessidade de utilizar técnicas que impulsionem o turismo por meio da valorização de patrimônios públicos nas cidades, com o objetivo de informar os cidadãos e enaltecer os pontos turísticos, bem como aumentar a renda e o fluxo de visitantes, foi o que motivou o desenvolvimento deste trabalho. </w:t>
      </w:r>
      <w:r>
        <w:rPr>
          <w:rFonts w:ascii="Times New Roman" w:hAnsi="Times New Roman"/>
        </w:rPr>
        <w:t>A plataforma foi construída em colaboração com</w:t>
      </w:r>
      <w:r w:rsidRPr="00614E12">
        <w:rPr>
          <w:rFonts w:ascii="Times New Roman" w:hAnsi="Times New Roman"/>
        </w:rPr>
        <w:t xml:space="preserve"> a Secretaria de Turismo da Prefeitura Municipal de Jales (SP), que estabeleceu como principal objetivo fortalecer a promoção turística e cultural da cidade. O software desenvolvido oferece aos usuários acesso a informações sobre pontos turísticos, notícias, eventos e atrações locais, que podem ser gerenciados por meio de diferentes níveis de acesso, visando melhorar a interação e a eficiência na divulgação. O uso da internet como plataforma de comunicação amplia o alcance das informações e conecta o público de forma prática e econômica, mas observou-se que a utilização desses dados por organizações turísticas ainda é limitada. Como resultado, o sistema proposto busca preencher essa lacuna, oferecendo uma solução que aprimora a experiência de turistas e residentes, além de promover a identidade cultural e o desenvolvimento econômico local.</w:t>
      </w:r>
    </w:p>
    <w:p w14:paraId="502BEE71" w14:textId="77777777" w:rsidR="00DD11AF" w:rsidRPr="00D70FD1" w:rsidRDefault="00DD11AF" w:rsidP="009150FB">
      <w:pPr>
        <w:pStyle w:val="Resumo-Texto"/>
        <w:spacing w:before="240" w:after="0"/>
        <w:rPr>
          <w:rFonts w:ascii="Times New Roman" w:hAnsi="Times New Roman"/>
        </w:rPr>
      </w:pPr>
      <w:r w:rsidRPr="009150FB">
        <w:rPr>
          <w:rFonts w:ascii="Times New Roman" w:hAnsi="Times New Roman"/>
          <w:b/>
        </w:rPr>
        <w:t>Palavras-chave:</w:t>
      </w:r>
      <w:r w:rsidRPr="0441887A">
        <w:rPr>
          <w:rFonts w:ascii="Times New Roman" w:hAnsi="Times New Roman"/>
        </w:rPr>
        <w:t xml:space="preserve"> </w:t>
      </w:r>
      <w:r>
        <w:rPr>
          <w:rFonts w:ascii="Times New Roman" w:hAnsi="Times New Roman"/>
        </w:rPr>
        <w:t>Turismo.</w:t>
      </w:r>
      <w:r w:rsidRPr="0441887A">
        <w:rPr>
          <w:rFonts w:ascii="Times New Roman" w:hAnsi="Times New Roman"/>
        </w:rPr>
        <w:t xml:space="preserve"> </w:t>
      </w:r>
      <w:r>
        <w:rPr>
          <w:rFonts w:ascii="Times New Roman" w:hAnsi="Times New Roman"/>
        </w:rPr>
        <w:t>Software de Gestão.</w:t>
      </w:r>
      <w:r w:rsidRPr="0441887A">
        <w:rPr>
          <w:rFonts w:ascii="Times New Roman" w:hAnsi="Times New Roman"/>
        </w:rPr>
        <w:t xml:space="preserve"> </w:t>
      </w:r>
      <w:r>
        <w:rPr>
          <w:rFonts w:ascii="Times New Roman" w:hAnsi="Times New Roman"/>
        </w:rPr>
        <w:t>Desenvolvimento de Software.</w:t>
      </w:r>
      <w:r w:rsidRPr="0441887A">
        <w:rPr>
          <w:rFonts w:ascii="Times New Roman" w:hAnsi="Times New Roman"/>
        </w:rPr>
        <w:t xml:space="preserve"> </w:t>
      </w:r>
    </w:p>
    <w:p w14:paraId="1ADBC74A" w14:textId="77777777" w:rsidR="00DD11AF" w:rsidRDefault="00DD11AF" w:rsidP="00DD11AF">
      <w:pPr>
        <w:pStyle w:val="Ttulo"/>
        <w:rPr>
          <w:szCs w:val="24"/>
        </w:rPr>
      </w:pPr>
    </w:p>
    <w:p w14:paraId="21B41007" w14:textId="77777777" w:rsidR="00DD11AF" w:rsidRDefault="00DD11AF" w:rsidP="005C1379">
      <w:pPr>
        <w:pStyle w:val="Ttulo"/>
        <w:rPr>
          <w:szCs w:val="24"/>
        </w:rPr>
      </w:pPr>
    </w:p>
    <w:p w14:paraId="5285C16A" w14:textId="77777777" w:rsidR="00DD11AF" w:rsidRDefault="00DD11AF">
      <w:pPr>
        <w:spacing w:line="240" w:lineRule="auto"/>
        <w:ind w:firstLine="0"/>
        <w:jc w:val="left"/>
        <w:rPr>
          <w:b/>
          <w:szCs w:val="24"/>
        </w:rPr>
      </w:pPr>
      <w:r>
        <w:rPr>
          <w:szCs w:val="24"/>
        </w:rPr>
        <w:br w:type="page"/>
      </w:r>
    </w:p>
    <w:p w14:paraId="7D8113A3" w14:textId="77777777" w:rsidR="00DD11AF" w:rsidRPr="009150FB" w:rsidRDefault="00DD11AF" w:rsidP="00DD11AF">
      <w:pPr>
        <w:pStyle w:val="Ttulo"/>
        <w:rPr>
          <w:i/>
          <w:szCs w:val="24"/>
        </w:rPr>
      </w:pPr>
      <w:r w:rsidRPr="009150FB">
        <w:rPr>
          <w:bCs/>
          <w:i/>
          <w:iCs/>
          <w:szCs w:val="24"/>
        </w:rPr>
        <w:lastRenderedPageBreak/>
        <w:t>ABSTRACT</w:t>
      </w:r>
      <w:r w:rsidRPr="009150FB">
        <w:rPr>
          <w:i/>
          <w:szCs w:val="24"/>
        </w:rPr>
        <w:t xml:space="preserve"> </w:t>
      </w:r>
    </w:p>
    <w:p w14:paraId="4C0B13E7" w14:textId="77777777" w:rsidR="00DD11AF" w:rsidRPr="009150FB" w:rsidRDefault="00DD11AF" w:rsidP="009150FB">
      <w:pPr>
        <w:spacing w:before="240"/>
        <w:rPr>
          <w:i/>
          <w:iCs/>
          <w:szCs w:val="24"/>
          <w:lang w:val="en-US"/>
        </w:rPr>
      </w:pPr>
      <w:r w:rsidRPr="009150FB">
        <w:rPr>
          <w:i/>
          <w:iCs/>
          <w:szCs w:val="24"/>
          <w:lang w:val="en-US"/>
        </w:rPr>
        <w:t xml:space="preserve">The understanding of the need to utilize techniques that boost tourism through the enhancement of public heritage sites in cities—aiming to inform citizens, highlight tourist attractions, and increase income and visitor flow—was the driving force behind the development of this work. The platform was built in collaboration with the Municipal Tourism Office of Jales (SP), which established as its primary goal the strengthening of the city’s cultural and tourism promotion. The developed software provides users with access to information on tourist spots, news, events, and local attractions, all of which can be managed through different access levels to enhance interaction and efficiency in dissemination. The use of the internet as a communication platform extends the reach of information and connects the public in a practical and economical way; however, it was observed that the use of such data by tourism organizations remains limited. As a result, the proposed system seeks to fill this gap by offering a solution that enhances the experience for tourists and residents while promoting cultural identity and local economic development.   </w:t>
      </w:r>
    </w:p>
    <w:p w14:paraId="600770D0" w14:textId="77777777" w:rsidR="00DD11AF" w:rsidRPr="009150FB" w:rsidRDefault="00DD11AF" w:rsidP="009150FB">
      <w:pPr>
        <w:spacing w:before="240"/>
        <w:ind w:firstLine="0"/>
        <w:rPr>
          <w:i/>
          <w:iCs/>
          <w:szCs w:val="24"/>
          <w:lang w:val="en-US"/>
        </w:rPr>
      </w:pPr>
      <w:r w:rsidRPr="009150FB">
        <w:rPr>
          <w:b/>
          <w:i/>
          <w:iCs/>
          <w:szCs w:val="24"/>
          <w:lang w:val="en-US"/>
        </w:rPr>
        <w:t>Keywords:</w:t>
      </w:r>
      <w:r w:rsidRPr="009150FB">
        <w:rPr>
          <w:i/>
          <w:iCs/>
          <w:szCs w:val="24"/>
          <w:lang w:val="en-US"/>
        </w:rPr>
        <w:t xml:space="preserve"> Tourism. Management Software. Software Development.</w:t>
      </w:r>
    </w:p>
    <w:p w14:paraId="3DFADD5A" w14:textId="77777777" w:rsidR="00DD11AF" w:rsidRPr="00DD11AF" w:rsidRDefault="00DD11AF">
      <w:pPr>
        <w:spacing w:line="240" w:lineRule="auto"/>
        <w:ind w:firstLine="0"/>
        <w:jc w:val="left"/>
        <w:rPr>
          <w:b/>
          <w:szCs w:val="24"/>
          <w:lang w:val="en-US"/>
        </w:rPr>
      </w:pPr>
      <w:r w:rsidRPr="00DD11AF">
        <w:rPr>
          <w:szCs w:val="24"/>
          <w:lang w:val="en-US"/>
        </w:rPr>
        <w:br w:type="page"/>
      </w:r>
    </w:p>
    <w:p w14:paraId="627D3928" w14:textId="025625F5"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2" w:name="_Toc253375252"/>
    <w:p w14:paraId="575F3723" w14:textId="793DBF55" w:rsidR="00A57AC4"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3506294" w:history="1">
        <w:r w:rsidR="00A57AC4" w:rsidRPr="004D7F44">
          <w:rPr>
            <w:rStyle w:val="Hyperlink"/>
            <w:noProof/>
          </w:rPr>
          <w:t>Figura 1 —  Menu Inferior do site da Prefeitura</w:t>
        </w:r>
        <w:r w:rsidR="00A57AC4">
          <w:rPr>
            <w:noProof/>
            <w:webHidden/>
          </w:rPr>
          <w:tab/>
        </w:r>
        <w:r w:rsidR="00A57AC4">
          <w:rPr>
            <w:noProof/>
            <w:webHidden/>
          </w:rPr>
          <w:fldChar w:fldCharType="begin"/>
        </w:r>
        <w:r w:rsidR="00A57AC4">
          <w:rPr>
            <w:noProof/>
            <w:webHidden/>
          </w:rPr>
          <w:instrText xml:space="preserve"> PAGEREF _Toc183506294 \h </w:instrText>
        </w:r>
        <w:r w:rsidR="00A57AC4">
          <w:rPr>
            <w:noProof/>
            <w:webHidden/>
          </w:rPr>
        </w:r>
        <w:r w:rsidR="00A57AC4">
          <w:rPr>
            <w:noProof/>
            <w:webHidden/>
          </w:rPr>
          <w:fldChar w:fldCharType="separate"/>
        </w:r>
        <w:r w:rsidR="00B37B4A">
          <w:rPr>
            <w:noProof/>
            <w:webHidden/>
          </w:rPr>
          <w:t>13</w:t>
        </w:r>
        <w:r w:rsidR="00A57AC4">
          <w:rPr>
            <w:noProof/>
            <w:webHidden/>
          </w:rPr>
          <w:fldChar w:fldCharType="end"/>
        </w:r>
      </w:hyperlink>
    </w:p>
    <w:p w14:paraId="7AD319C5" w14:textId="6DC19481" w:rsidR="00A57AC4" w:rsidRDefault="00641984">
      <w:pPr>
        <w:pStyle w:val="ndicedeilustraes"/>
        <w:rPr>
          <w:rFonts w:asciiTheme="minorHAnsi" w:eastAsiaTheme="minorEastAsia" w:hAnsiTheme="minorHAnsi" w:cstheme="minorBidi"/>
          <w:noProof/>
          <w:sz w:val="22"/>
          <w:szCs w:val="22"/>
        </w:rPr>
      </w:pPr>
      <w:hyperlink w:anchor="_Toc183506295" w:history="1">
        <w:r w:rsidR="00A57AC4" w:rsidRPr="004D7F44">
          <w:rPr>
            <w:rStyle w:val="Hyperlink"/>
            <w:noProof/>
          </w:rPr>
          <w:t>Figura 2 — Lista de Eventos no site da Prefeitura</w:t>
        </w:r>
        <w:r w:rsidR="00A57AC4">
          <w:rPr>
            <w:noProof/>
            <w:webHidden/>
          </w:rPr>
          <w:tab/>
        </w:r>
        <w:r w:rsidR="00A57AC4">
          <w:rPr>
            <w:noProof/>
            <w:webHidden/>
          </w:rPr>
          <w:fldChar w:fldCharType="begin"/>
        </w:r>
        <w:r w:rsidR="00A57AC4">
          <w:rPr>
            <w:noProof/>
            <w:webHidden/>
          </w:rPr>
          <w:instrText xml:space="preserve"> PAGEREF _Toc183506295 \h </w:instrText>
        </w:r>
        <w:r w:rsidR="00A57AC4">
          <w:rPr>
            <w:noProof/>
            <w:webHidden/>
          </w:rPr>
        </w:r>
        <w:r w:rsidR="00A57AC4">
          <w:rPr>
            <w:noProof/>
            <w:webHidden/>
          </w:rPr>
          <w:fldChar w:fldCharType="separate"/>
        </w:r>
        <w:r w:rsidR="00B37B4A">
          <w:rPr>
            <w:noProof/>
            <w:webHidden/>
          </w:rPr>
          <w:t>13</w:t>
        </w:r>
        <w:r w:rsidR="00A57AC4">
          <w:rPr>
            <w:noProof/>
            <w:webHidden/>
          </w:rPr>
          <w:fldChar w:fldCharType="end"/>
        </w:r>
      </w:hyperlink>
    </w:p>
    <w:p w14:paraId="0F909587" w14:textId="41D37F35" w:rsidR="00A57AC4" w:rsidRDefault="00641984">
      <w:pPr>
        <w:pStyle w:val="ndicedeilustraes"/>
        <w:rPr>
          <w:rFonts w:asciiTheme="minorHAnsi" w:eastAsiaTheme="minorEastAsia" w:hAnsiTheme="minorHAnsi" w:cstheme="minorBidi"/>
          <w:noProof/>
          <w:sz w:val="22"/>
          <w:szCs w:val="22"/>
        </w:rPr>
      </w:pPr>
      <w:hyperlink w:anchor="_Toc183506296" w:history="1">
        <w:r w:rsidR="00A57AC4" w:rsidRPr="004D7F44">
          <w:rPr>
            <w:rStyle w:val="Hyperlink"/>
            <w:noProof/>
          </w:rPr>
          <w:t>Figura 3 — Imagens dos Eventos</w:t>
        </w:r>
        <w:r w:rsidR="00A57AC4">
          <w:rPr>
            <w:noProof/>
            <w:webHidden/>
          </w:rPr>
          <w:tab/>
        </w:r>
        <w:r w:rsidR="00A57AC4">
          <w:rPr>
            <w:noProof/>
            <w:webHidden/>
          </w:rPr>
          <w:fldChar w:fldCharType="begin"/>
        </w:r>
        <w:r w:rsidR="00A57AC4">
          <w:rPr>
            <w:noProof/>
            <w:webHidden/>
          </w:rPr>
          <w:instrText xml:space="preserve"> PAGEREF _Toc183506296 \h </w:instrText>
        </w:r>
        <w:r w:rsidR="00A57AC4">
          <w:rPr>
            <w:noProof/>
            <w:webHidden/>
          </w:rPr>
        </w:r>
        <w:r w:rsidR="00A57AC4">
          <w:rPr>
            <w:noProof/>
            <w:webHidden/>
          </w:rPr>
          <w:fldChar w:fldCharType="separate"/>
        </w:r>
        <w:r w:rsidR="00B37B4A">
          <w:rPr>
            <w:noProof/>
            <w:webHidden/>
          </w:rPr>
          <w:t>14</w:t>
        </w:r>
        <w:r w:rsidR="00A57AC4">
          <w:rPr>
            <w:noProof/>
            <w:webHidden/>
          </w:rPr>
          <w:fldChar w:fldCharType="end"/>
        </w:r>
      </w:hyperlink>
    </w:p>
    <w:p w14:paraId="38C5125E" w14:textId="1B9D8B63" w:rsidR="00A57AC4" w:rsidRDefault="00641984">
      <w:pPr>
        <w:pStyle w:val="ndicedeilustraes"/>
        <w:rPr>
          <w:rFonts w:asciiTheme="minorHAnsi" w:eastAsiaTheme="minorEastAsia" w:hAnsiTheme="minorHAnsi" w:cstheme="minorBidi"/>
          <w:noProof/>
          <w:sz w:val="22"/>
          <w:szCs w:val="22"/>
        </w:rPr>
      </w:pPr>
      <w:hyperlink w:anchor="_Toc183506297" w:history="1">
        <w:r w:rsidR="00A57AC4" w:rsidRPr="004D7F44">
          <w:rPr>
            <w:rStyle w:val="Hyperlink"/>
            <w:noProof/>
          </w:rPr>
          <w:t>Figura 4 — Informações sobre os estabelecimentos</w:t>
        </w:r>
        <w:r w:rsidR="00A57AC4">
          <w:rPr>
            <w:noProof/>
            <w:webHidden/>
          </w:rPr>
          <w:tab/>
        </w:r>
        <w:r w:rsidR="00A57AC4">
          <w:rPr>
            <w:noProof/>
            <w:webHidden/>
          </w:rPr>
          <w:fldChar w:fldCharType="begin"/>
        </w:r>
        <w:r w:rsidR="00A57AC4">
          <w:rPr>
            <w:noProof/>
            <w:webHidden/>
          </w:rPr>
          <w:instrText xml:space="preserve"> PAGEREF _Toc183506297 \h </w:instrText>
        </w:r>
        <w:r w:rsidR="00A57AC4">
          <w:rPr>
            <w:noProof/>
            <w:webHidden/>
          </w:rPr>
        </w:r>
        <w:r w:rsidR="00A57AC4">
          <w:rPr>
            <w:noProof/>
            <w:webHidden/>
          </w:rPr>
          <w:fldChar w:fldCharType="separate"/>
        </w:r>
        <w:r w:rsidR="00B37B4A">
          <w:rPr>
            <w:noProof/>
            <w:webHidden/>
          </w:rPr>
          <w:t>14</w:t>
        </w:r>
        <w:r w:rsidR="00A57AC4">
          <w:rPr>
            <w:noProof/>
            <w:webHidden/>
          </w:rPr>
          <w:fldChar w:fldCharType="end"/>
        </w:r>
      </w:hyperlink>
    </w:p>
    <w:p w14:paraId="7B5E6E12" w14:textId="3E7500D6" w:rsidR="00A57AC4" w:rsidRDefault="00641984">
      <w:pPr>
        <w:pStyle w:val="ndicedeilustraes"/>
        <w:rPr>
          <w:rFonts w:asciiTheme="minorHAnsi" w:eastAsiaTheme="minorEastAsia" w:hAnsiTheme="minorHAnsi" w:cstheme="minorBidi"/>
          <w:noProof/>
          <w:sz w:val="22"/>
          <w:szCs w:val="22"/>
        </w:rPr>
      </w:pPr>
      <w:hyperlink w:anchor="_Toc183506298" w:history="1">
        <w:r w:rsidR="00A57AC4" w:rsidRPr="004D7F44">
          <w:rPr>
            <w:rStyle w:val="Hyperlink"/>
            <w:noProof/>
          </w:rPr>
          <w:t>Figura 5 — Instagram da Prefeitura</w:t>
        </w:r>
        <w:r w:rsidR="00A57AC4">
          <w:rPr>
            <w:noProof/>
            <w:webHidden/>
          </w:rPr>
          <w:tab/>
        </w:r>
        <w:r w:rsidR="00A57AC4">
          <w:rPr>
            <w:noProof/>
            <w:webHidden/>
          </w:rPr>
          <w:fldChar w:fldCharType="begin"/>
        </w:r>
        <w:r w:rsidR="00A57AC4">
          <w:rPr>
            <w:noProof/>
            <w:webHidden/>
          </w:rPr>
          <w:instrText xml:space="preserve"> PAGEREF _Toc183506298 \h </w:instrText>
        </w:r>
        <w:r w:rsidR="00A57AC4">
          <w:rPr>
            <w:noProof/>
            <w:webHidden/>
          </w:rPr>
        </w:r>
        <w:r w:rsidR="00A57AC4">
          <w:rPr>
            <w:noProof/>
            <w:webHidden/>
          </w:rPr>
          <w:fldChar w:fldCharType="separate"/>
        </w:r>
        <w:r w:rsidR="00B37B4A">
          <w:rPr>
            <w:noProof/>
            <w:webHidden/>
          </w:rPr>
          <w:t>15</w:t>
        </w:r>
        <w:r w:rsidR="00A57AC4">
          <w:rPr>
            <w:noProof/>
            <w:webHidden/>
          </w:rPr>
          <w:fldChar w:fldCharType="end"/>
        </w:r>
      </w:hyperlink>
    </w:p>
    <w:p w14:paraId="70B1A524" w14:textId="0CF4CA2E" w:rsidR="00A57AC4" w:rsidRDefault="00641984">
      <w:pPr>
        <w:pStyle w:val="ndicedeilustraes"/>
        <w:rPr>
          <w:rFonts w:asciiTheme="minorHAnsi" w:eastAsiaTheme="minorEastAsia" w:hAnsiTheme="minorHAnsi" w:cstheme="minorBidi"/>
          <w:noProof/>
          <w:sz w:val="22"/>
          <w:szCs w:val="22"/>
        </w:rPr>
      </w:pPr>
      <w:hyperlink w:anchor="_Toc183506299" w:history="1">
        <w:r w:rsidR="00A57AC4" w:rsidRPr="004D7F44">
          <w:rPr>
            <w:rStyle w:val="Hyperlink"/>
            <w:noProof/>
          </w:rPr>
          <w:t>Figura 6 — Telas do Sistema "Destinos Inteligentes"</w:t>
        </w:r>
        <w:r w:rsidR="00A57AC4">
          <w:rPr>
            <w:noProof/>
            <w:webHidden/>
          </w:rPr>
          <w:tab/>
        </w:r>
        <w:r w:rsidR="00A57AC4">
          <w:rPr>
            <w:noProof/>
            <w:webHidden/>
          </w:rPr>
          <w:fldChar w:fldCharType="begin"/>
        </w:r>
        <w:r w:rsidR="00A57AC4">
          <w:rPr>
            <w:noProof/>
            <w:webHidden/>
          </w:rPr>
          <w:instrText xml:space="preserve"> PAGEREF _Toc183506299 \h </w:instrText>
        </w:r>
        <w:r w:rsidR="00A57AC4">
          <w:rPr>
            <w:noProof/>
            <w:webHidden/>
          </w:rPr>
        </w:r>
        <w:r w:rsidR="00A57AC4">
          <w:rPr>
            <w:noProof/>
            <w:webHidden/>
          </w:rPr>
          <w:fldChar w:fldCharType="separate"/>
        </w:r>
        <w:r w:rsidR="00B37B4A">
          <w:rPr>
            <w:noProof/>
            <w:webHidden/>
          </w:rPr>
          <w:t>16</w:t>
        </w:r>
        <w:r w:rsidR="00A57AC4">
          <w:rPr>
            <w:noProof/>
            <w:webHidden/>
          </w:rPr>
          <w:fldChar w:fldCharType="end"/>
        </w:r>
      </w:hyperlink>
    </w:p>
    <w:p w14:paraId="6A1958FA" w14:textId="7547B2E8" w:rsidR="00A57AC4" w:rsidRDefault="00641984">
      <w:pPr>
        <w:pStyle w:val="ndicedeilustraes"/>
        <w:rPr>
          <w:rFonts w:asciiTheme="minorHAnsi" w:eastAsiaTheme="minorEastAsia" w:hAnsiTheme="minorHAnsi" w:cstheme="minorBidi"/>
          <w:noProof/>
          <w:sz w:val="22"/>
          <w:szCs w:val="22"/>
        </w:rPr>
      </w:pPr>
      <w:hyperlink w:anchor="_Toc183506300" w:history="1">
        <w:r w:rsidR="00A57AC4" w:rsidRPr="004D7F44">
          <w:rPr>
            <w:rStyle w:val="Hyperlink"/>
            <w:noProof/>
          </w:rPr>
          <w:t>Figura 7 —  Tela do Sistema "Smart Tour"</w:t>
        </w:r>
        <w:r w:rsidR="00A57AC4">
          <w:rPr>
            <w:noProof/>
            <w:webHidden/>
          </w:rPr>
          <w:tab/>
        </w:r>
        <w:r w:rsidR="00A57AC4">
          <w:rPr>
            <w:noProof/>
            <w:webHidden/>
          </w:rPr>
          <w:fldChar w:fldCharType="begin"/>
        </w:r>
        <w:r w:rsidR="00A57AC4">
          <w:rPr>
            <w:noProof/>
            <w:webHidden/>
          </w:rPr>
          <w:instrText xml:space="preserve"> PAGEREF _Toc183506300 \h </w:instrText>
        </w:r>
        <w:r w:rsidR="00A57AC4">
          <w:rPr>
            <w:noProof/>
            <w:webHidden/>
          </w:rPr>
        </w:r>
        <w:r w:rsidR="00A57AC4">
          <w:rPr>
            <w:noProof/>
            <w:webHidden/>
          </w:rPr>
          <w:fldChar w:fldCharType="separate"/>
        </w:r>
        <w:r w:rsidR="00B37B4A">
          <w:rPr>
            <w:noProof/>
            <w:webHidden/>
          </w:rPr>
          <w:t>17</w:t>
        </w:r>
        <w:r w:rsidR="00A57AC4">
          <w:rPr>
            <w:noProof/>
            <w:webHidden/>
          </w:rPr>
          <w:fldChar w:fldCharType="end"/>
        </w:r>
      </w:hyperlink>
    </w:p>
    <w:p w14:paraId="6977553F" w14:textId="6534F222" w:rsidR="00A57AC4" w:rsidRDefault="00641984">
      <w:pPr>
        <w:pStyle w:val="ndicedeilustraes"/>
        <w:rPr>
          <w:rFonts w:asciiTheme="minorHAnsi" w:eastAsiaTheme="minorEastAsia" w:hAnsiTheme="minorHAnsi" w:cstheme="minorBidi"/>
          <w:noProof/>
          <w:sz w:val="22"/>
          <w:szCs w:val="22"/>
        </w:rPr>
      </w:pPr>
      <w:hyperlink w:anchor="_Toc183506301" w:history="1">
        <w:r w:rsidR="00A57AC4" w:rsidRPr="004D7F44">
          <w:rPr>
            <w:rStyle w:val="Hyperlink"/>
            <w:noProof/>
          </w:rPr>
          <w:t>Figura 8 — Site da Prefeitura de Araçatuba</w:t>
        </w:r>
        <w:r w:rsidR="00A57AC4">
          <w:rPr>
            <w:noProof/>
            <w:webHidden/>
          </w:rPr>
          <w:tab/>
        </w:r>
        <w:r w:rsidR="00A57AC4">
          <w:rPr>
            <w:noProof/>
            <w:webHidden/>
          </w:rPr>
          <w:fldChar w:fldCharType="begin"/>
        </w:r>
        <w:r w:rsidR="00A57AC4">
          <w:rPr>
            <w:noProof/>
            <w:webHidden/>
          </w:rPr>
          <w:instrText xml:space="preserve"> PAGEREF _Toc183506301 \h </w:instrText>
        </w:r>
        <w:r w:rsidR="00A57AC4">
          <w:rPr>
            <w:noProof/>
            <w:webHidden/>
          </w:rPr>
        </w:r>
        <w:r w:rsidR="00A57AC4">
          <w:rPr>
            <w:noProof/>
            <w:webHidden/>
          </w:rPr>
          <w:fldChar w:fldCharType="separate"/>
        </w:r>
        <w:r w:rsidR="00B37B4A">
          <w:rPr>
            <w:noProof/>
            <w:webHidden/>
          </w:rPr>
          <w:t>17</w:t>
        </w:r>
        <w:r w:rsidR="00A57AC4">
          <w:rPr>
            <w:noProof/>
            <w:webHidden/>
          </w:rPr>
          <w:fldChar w:fldCharType="end"/>
        </w:r>
      </w:hyperlink>
    </w:p>
    <w:p w14:paraId="220E3757" w14:textId="384218A2" w:rsidR="00A57AC4" w:rsidRDefault="00641984">
      <w:pPr>
        <w:pStyle w:val="ndicedeilustraes"/>
        <w:rPr>
          <w:rFonts w:asciiTheme="minorHAnsi" w:eastAsiaTheme="minorEastAsia" w:hAnsiTheme="minorHAnsi" w:cstheme="minorBidi"/>
          <w:noProof/>
          <w:sz w:val="22"/>
          <w:szCs w:val="22"/>
        </w:rPr>
      </w:pPr>
      <w:hyperlink w:anchor="_Toc183506302" w:history="1">
        <w:r w:rsidR="00A57AC4" w:rsidRPr="004D7F44">
          <w:rPr>
            <w:rStyle w:val="Hyperlink"/>
            <w:noProof/>
          </w:rPr>
          <w:t>Figura 9 — Diagrama de Classes</w:t>
        </w:r>
        <w:r w:rsidR="00A57AC4">
          <w:rPr>
            <w:noProof/>
            <w:webHidden/>
          </w:rPr>
          <w:tab/>
        </w:r>
        <w:r w:rsidR="00A57AC4">
          <w:rPr>
            <w:noProof/>
            <w:webHidden/>
          </w:rPr>
          <w:fldChar w:fldCharType="begin"/>
        </w:r>
        <w:r w:rsidR="00A57AC4">
          <w:rPr>
            <w:noProof/>
            <w:webHidden/>
          </w:rPr>
          <w:instrText xml:space="preserve"> PAGEREF _Toc183506302 \h </w:instrText>
        </w:r>
        <w:r w:rsidR="00A57AC4">
          <w:rPr>
            <w:noProof/>
            <w:webHidden/>
          </w:rPr>
        </w:r>
        <w:r w:rsidR="00A57AC4">
          <w:rPr>
            <w:noProof/>
            <w:webHidden/>
          </w:rPr>
          <w:fldChar w:fldCharType="separate"/>
        </w:r>
        <w:r w:rsidR="00B37B4A">
          <w:rPr>
            <w:noProof/>
            <w:webHidden/>
          </w:rPr>
          <w:t>22</w:t>
        </w:r>
        <w:r w:rsidR="00A57AC4">
          <w:rPr>
            <w:noProof/>
            <w:webHidden/>
          </w:rPr>
          <w:fldChar w:fldCharType="end"/>
        </w:r>
      </w:hyperlink>
    </w:p>
    <w:p w14:paraId="166DDC33" w14:textId="5A31ADC6" w:rsidR="00A57AC4" w:rsidRDefault="00641984">
      <w:pPr>
        <w:pStyle w:val="ndicedeilustraes"/>
        <w:rPr>
          <w:rFonts w:asciiTheme="minorHAnsi" w:eastAsiaTheme="minorEastAsia" w:hAnsiTheme="minorHAnsi" w:cstheme="minorBidi"/>
          <w:noProof/>
          <w:sz w:val="22"/>
          <w:szCs w:val="22"/>
        </w:rPr>
      </w:pPr>
      <w:hyperlink w:anchor="_Toc183506303" w:history="1">
        <w:r w:rsidR="00A57AC4" w:rsidRPr="004D7F44">
          <w:rPr>
            <w:rStyle w:val="Hyperlink"/>
            <w:noProof/>
          </w:rPr>
          <w:t>Figura 10 — Diagrama de Atores</w:t>
        </w:r>
        <w:r w:rsidR="00A57AC4">
          <w:rPr>
            <w:noProof/>
            <w:webHidden/>
          </w:rPr>
          <w:tab/>
        </w:r>
        <w:r w:rsidR="00A57AC4">
          <w:rPr>
            <w:noProof/>
            <w:webHidden/>
          </w:rPr>
          <w:fldChar w:fldCharType="begin"/>
        </w:r>
        <w:r w:rsidR="00A57AC4">
          <w:rPr>
            <w:noProof/>
            <w:webHidden/>
          </w:rPr>
          <w:instrText xml:space="preserve"> PAGEREF _Toc183506303 \h </w:instrText>
        </w:r>
        <w:r w:rsidR="00A57AC4">
          <w:rPr>
            <w:noProof/>
            <w:webHidden/>
          </w:rPr>
        </w:r>
        <w:r w:rsidR="00A57AC4">
          <w:rPr>
            <w:noProof/>
            <w:webHidden/>
          </w:rPr>
          <w:fldChar w:fldCharType="separate"/>
        </w:r>
        <w:r w:rsidR="00B37B4A">
          <w:rPr>
            <w:noProof/>
            <w:webHidden/>
          </w:rPr>
          <w:t>33</w:t>
        </w:r>
        <w:r w:rsidR="00A57AC4">
          <w:rPr>
            <w:noProof/>
            <w:webHidden/>
          </w:rPr>
          <w:fldChar w:fldCharType="end"/>
        </w:r>
      </w:hyperlink>
    </w:p>
    <w:p w14:paraId="0FA550F8" w14:textId="5B031281" w:rsidR="00A57AC4" w:rsidRDefault="00641984">
      <w:pPr>
        <w:pStyle w:val="ndicedeilustraes"/>
        <w:rPr>
          <w:rFonts w:asciiTheme="minorHAnsi" w:eastAsiaTheme="minorEastAsia" w:hAnsiTheme="minorHAnsi" w:cstheme="minorBidi"/>
          <w:noProof/>
          <w:sz w:val="22"/>
          <w:szCs w:val="22"/>
        </w:rPr>
      </w:pPr>
      <w:hyperlink w:anchor="_Toc183506304" w:history="1">
        <w:r w:rsidR="00A57AC4" w:rsidRPr="004D7F44">
          <w:rPr>
            <w:rStyle w:val="Hyperlink"/>
            <w:noProof/>
          </w:rPr>
          <w:t>Figura 11 — Diagrama de caso de uso - Visão Administrador</w:t>
        </w:r>
        <w:r w:rsidR="00A57AC4">
          <w:rPr>
            <w:noProof/>
            <w:webHidden/>
          </w:rPr>
          <w:tab/>
        </w:r>
        <w:r w:rsidR="00A57AC4">
          <w:rPr>
            <w:noProof/>
            <w:webHidden/>
          </w:rPr>
          <w:fldChar w:fldCharType="begin"/>
        </w:r>
        <w:r w:rsidR="00A57AC4">
          <w:rPr>
            <w:noProof/>
            <w:webHidden/>
          </w:rPr>
          <w:instrText xml:space="preserve"> PAGEREF _Toc183506304 \h </w:instrText>
        </w:r>
        <w:r w:rsidR="00A57AC4">
          <w:rPr>
            <w:noProof/>
            <w:webHidden/>
          </w:rPr>
        </w:r>
        <w:r w:rsidR="00A57AC4">
          <w:rPr>
            <w:noProof/>
            <w:webHidden/>
          </w:rPr>
          <w:fldChar w:fldCharType="separate"/>
        </w:r>
        <w:r w:rsidR="00B37B4A">
          <w:rPr>
            <w:noProof/>
            <w:webHidden/>
          </w:rPr>
          <w:t>43</w:t>
        </w:r>
        <w:r w:rsidR="00A57AC4">
          <w:rPr>
            <w:noProof/>
            <w:webHidden/>
          </w:rPr>
          <w:fldChar w:fldCharType="end"/>
        </w:r>
      </w:hyperlink>
    </w:p>
    <w:p w14:paraId="541FF5A9" w14:textId="64C9FE47" w:rsidR="00A57AC4" w:rsidRDefault="00641984">
      <w:pPr>
        <w:pStyle w:val="ndicedeilustraes"/>
        <w:rPr>
          <w:rFonts w:asciiTheme="minorHAnsi" w:eastAsiaTheme="minorEastAsia" w:hAnsiTheme="minorHAnsi" w:cstheme="minorBidi"/>
          <w:noProof/>
          <w:sz w:val="22"/>
          <w:szCs w:val="22"/>
        </w:rPr>
      </w:pPr>
      <w:hyperlink w:anchor="_Toc183506305" w:history="1">
        <w:r w:rsidR="00A57AC4" w:rsidRPr="004D7F44">
          <w:rPr>
            <w:rStyle w:val="Hyperlink"/>
            <w:noProof/>
          </w:rPr>
          <w:t>Figura 12 — Diagrama de caso de uso - Visão do Empresário</w:t>
        </w:r>
        <w:r w:rsidR="00A57AC4">
          <w:rPr>
            <w:noProof/>
            <w:webHidden/>
          </w:rPr>
          <w:tab/>
        </w:r>
        <w:r w:rsidR="00A57AC4">
          <w:rPr>
            <w:noProof/>
            <w:webHidden/>
          </w:rPr>
          <w:fldChar w:fldCharType="begin"/>
        </w:r>
        <w:r w:rsidR="00A57AC4">
          <w:rPr>
            <w:noProof/>
            <w:webHidden/>
          </w:rPr>
          <w:instrText xml:space="preserve"> PAGEREF _Toc183506305 \h </w:instrText>
        </w:r>
        <w:r w:rsidR="00A57AC4">
          <w:rPr>
            <w:noProof/>
            <w:webHidden/>
          </w:rPr>
        </w:r>
        <w:r w:rsidR="00A57AC4">
          <w:rPr>
            <w:noProof/>
            <w:webHidden/>
          </w:rPr>
          <w:fldChar w:fldCharType="separate"/>
        </w:r>
        <w:r w:rsidR="00B37B4A">
          <w:rPr>
            <w:noProof/>
            <w:webHidden/>
          </w:rPr>
          <w:t>44</w:t>
        </w:r>
        <w:r w:rsidR="00A57AC4">
          <w:rPr>
            <w:noProof/>
            <w:webHidden/>
          </w:rPr>
          <w:fldChar w:fldCharType="end"/>
        </w:r>
      </w:hyperlink>
    </w:p>
    <w:p w14:paraId="69203DBE" w14:textId="346E0E9F" w:rsidR="00A57AC4" w:rsidRDefault="00641984">
      <w:pPr>
        <w:pStyle w:val="ndicedeilustraes"/>
        <w:rPr>
          <w:rFonts w:asciiTheme="minorHAnsi" w:eastAsiaTheme="minorEastAsia" w:hAnsiTheme="minorHAnsi" w:cstheme="minorBidi"/>
          <w:noProof/>
          <w:sz w:val="22"/>
          <w:szCs w:val="22"/>
        </w:rPr>
      </w:pPr>
      <w:hyperlink w:anchor="_Toc183506306" w:history="1">
        <w:r w:rsidR="00A57AC4" w:rsidRPr="004D7F44">
          <w:rPr>
            <w:rStyle w:val="Hyperlink"/>
            <w:noProof/>
          </w:rPr>
          <w:t>Figura 13 — Diagrama de caso de uso - Visão do Funcionário</w:t>
        </w:r>
        <w:r w:rsidR="00A57AC4">
          <w:rPr>
            <w:noProof/>
            <w:webHidden/>
          </w:rPr>
          <w:tab/>
        </w:r>
        <w:r w:rsidR="00A57AC4">
          <w:rPr>
            <w:noProof/>
            <w:webHidden/>
          </w:rPr>
          <w:fldChar w:fldCharType="begin"/>
        </w:r>
        <w:r w:rsidR="00A57AC4">
          <w:rPr>
            <w:noProof/>
            <w:webHidden/>
          </w:rPr>
          <w:instrText xml:space="preserve"> PAGEREF _Toc183506306 \h </w:instrText>
        </w:r>
        <w:r w:rsidR="00A57AC4">
          <w:rPr>
            <w:noProof/>
            <w:webHidden/>
          </w:rPr>
        </w:r>
        <w:r w:rsidR="00A57AC4">
          <w:rPr>
            <w:noProof/>
            <w:webHidden/>
          </w:rPr>
          <w:fldChar w:fldCharType="separate"/>
        </w:r>
        <w:r w:rsidR="00B37B4A">
          <w:rPr>
            <w:noProof/>
            <w:webHidden/>
          </w:rPr>
          <w:t>45</w:t>
        </w:r>
        <w:r w:rsidR="00A57AC4">
          <w:rPr>
            <w:noProof/>
            <w:webHidden/>
          </w:rPr>
          <w:fldChar w:fldCharType="end"/>
        </w:r>
      </w:hyperlink>
    </w:p>
    <w:p w14:paraId="14ED8AB4" w14:textId="417FCF2F" w:rsidR="00A57AC4" w:rsidRDefault="00641984">
      <w:pPr>
        <w:pStyle w:val="ndicedeilustraes"/>
        <w:rPr>
          <w:rFonts w:asciiTheme="minorHAnsi" w:eastAsiaTheme="minorEastAsia" w:hAnsiTheme="minorHAnsi" w:cstheme="minorBidi"/>
          <w:noProof/>
          <w:sz w:val="22"/>
          <w:szCs w:val="22"/>
        </w:rPr>
      </w:pPr>
      <w:hyperlink w:anchor="_Toc183506307" w:history="1">
        <w:r w:rsidR="00A57AC4" w:rsidRPr="004D7F44">
          <w:rPr>
            <w:rStyle w:val="Hyperlink"/>
            <w:noProof/>
          </w:rPr>
          <w:t>Figura 14 — Diagrama de caso de uso - Visão do Usuario</w:t>
        </w:r>
        <w:r w:rsidR="00A57AC4">
          <w:rPr>
            <w:noProof/>
            <w:webHidden/>
          </w:rPr>
          <w:tab/>
        </w:r>
        <w:r w:rsidR="00A57AC4">
          <w:rPr>
            <w:noProof/>
            <w:webHidden/>
          </w:rPr>
          <w:fldChar w:fldCharType="begin"/>
        </w:r>
        <w:r w:rsidR="00A57AC4">
          <w:rPr>
            <w:noProof/>
            <w:webHidden/>
          </w:rPr>
          <w:instrText xml:space="preserve"> PAGEREF _Toc183506307 \h </w:instrText>
        </w:r>
        <w:r w:rsidR="00A57AC4">
          <w:rPr>
            <w:noProof/>
            <w:webHidden/>
          </w:rPr>
        </w:r>
        <w:r w:rsidR="00A57AC4">
          <w:rPr>
            <w:noProof/>
            <w:webHidden/>
          </w:rPr>
          <w:fldChar w:fldCharType="separate"/>
        </w:r>
        <w:r w:rsidR="00B37B4A">
          <w:rPr>
            <w:noProof/>
            <w:webHidden/>
          </w:rPr>
          <w:t>46</w:t>
        </w:r>
        <w:r w:rsidR="00A57AC4">
          <w:rPr>
            <w:noProof/>
            <w:webHidden/>
          </w:rPr>
          <w:fldChar w:fldCharType="end"/>
        </w:r>
      </w:hyperlink>
    </w:p>
    <w:p w14:paraId="77EEC559" w14:textId="1F62BE33" w:rsidR="00A57AC4" w:rsidRDefault="00641984">
      <w:pPr>
        <w:pStyle w:val="ndicedeilustraes"/>
        <w:rPr>
          <w:rFonts w:asciiTheme="minorHAnsi" w:eastAsiaTheme="minorEastAsia" w:hAnsiTheme="minorHAnsi" w:cstheme="minorBidi"/>
          <w:noProof/>
          <w:sz w:val="22"/>
          <w:szCs w:val="22"/>
        </w:rPr>
      </w:pPr>
      <w:hyperlink w:anchor="_Toc183506308" w:history="1">
        <w:r w:rsidR="00A57AC4" w:rsidRPr="004D7F44">
          <w:rPr>
            <w:rStyle w:val="Hyperlink"/>
            <w:noProof/>
          </w:rPr>
          <w:t>Figura 15 — Diagrama de casos de uso específico – Listar Tipo Turismo</w:t>
        </w:r>
        <w:r w:rsidR="00A57AC4">
          <w:rPr>
            <w:noProof/>
            <w:webHidden/>
          </w:rPr>
          <w:tab/>
        </w:r>
        <w:r w:rsidR="00A57AC4">
          <w:rPr>
            <w:noProof/>
            <w:webHidden/>
          </w:rPr>
          <w:fldChar w:fldCharType="begin"/>
        </w:r>
        <w:r w:rsidR="00A57AC4">
          <w:rPr>
            <w:noProof/>
            <w:webHidden/>
          </w:rPr>
          <w:instrText xml:space="preserve"> PAGEREF _Toc183506308 \h </w:instrText>
        </w:r>
        <w:r w:rsidR="00A57AC4">
          <w:rPr>
            <w:noProof/>
            <w:webHidden/>
          </w:rPr>
        </w:r>
        <w:r w:rsidR="00A57AC4">
          <w:rPr>
            <w:noProof/>
            <w:webHidden/>
          </w:rPr>
          <w:fldChar w:fldCharType="separate"/>
        </w:r>
        <w:r w:rsidR="00B37B4A">
          <w:rPr>
            <w:noProof/>
            <w:webHidden/>
          </w:rPr>
          <w:t>47</w:t>
        </w:r>
        <w:r w:rsidR="00A57AC4">
          <w:rPr>
            <w:noProof/>
            <w:webHidden/>
          </w:rPr>
          <w:fldChar w:fldCharType="end"/>
        </w:r>
      </w:hyperlink>
    </w:p>
    <w:p w14:paraId="1E15DCBF" w14:textId="45B5425C" w:rsidR="00A57AC4" w:rsidRDefault="00641984">
      <w:pPr>
        <w:pStyle w:val="ndicedeilustraes"/>
        <w:rPr>
          <w:rFonts w:asciiTheme="minorHAnsi" w:eastAsiaTheme="minorEastAsia" w:hAnsiTheme="minorHAnsi" w:cstheme="minorBidi"/>
          <w:noProof/>
          <w:sz w:val="22"/>
          <w:szCs w:val="22"/>
        </w:rPr>
      </w:pPr>
      <w:hyperlink w:anchor="_Toc183506309" w:history="1">
        <w:r w:rsidR="00A57AC4" w:rsidRPr="004D7F44">
          <w:rPr>
            <w:rStyle w:val="Hyperlink"/>
            <w:noProof/>
          </w:rPr>
          <w:t>Figura 16 - Diagrama de casos de uso específico – Listar Tipo Atração</w:t>
        </w:r>
        <w:r w:rsidR="00A57AC4">
          <w:rPr>
            <w:noProof/>
            <w:webHidden/>
          </w:rPr>
          <w:tab/>
        </w:r>
        <w:r w:rsidR="00A57AC4">
          <w:rPr>
            <w:noProof/>
            <w:webHidden/>
          </w:rPr>
          <w:fldChar w:fldCharType="begin"/>
        </w:r>
        <w:r w:rsidR="00A57AC4">
          <w:rPr>
            <w:noProof/>
            <w:webHidden/>
          </w:rPr>
          <w:instrText xml:space="preserve"> PAGEREF _Toc183506309 \h </w:instrText>
        </w:r>
        <w:r w:rsidR="00A57AC4">
          <w:rPr>
            <w:noProof/>
            <w:webHidden/>
          </w:rPr>
        </w:r>
        <w:r w:rsidR="00A57AC4">
          <w:rPr>
            <w:noProof/>
            <w:webHidden/>
          </w:rPr>
          <w:fldChar w:fldCharType="separate"/>
        </w:r>
        <w:r w:rsidR="00B37B4A">
          <w:rPr>
            <w:noProof/>
            <w:webHidden/>
          </w:rPr>
          <w:t>52</w:t>
        </w:r>
        <w:r w:rsidR="00A57AC4">
          <w:rPr>
            <w:noProof/>
            <w:webHidden/>
          </w:rPr>
          <w:fldChar w:fldCharType="end"/>
        </w:r>
      </w:hyperlink>
    </w:p>
    <w:p w14:paraId="47C25724" w14:textId="3300E503" w:rsidR="00A57AC4" w:rsidRDefault="00641984">
      <w:pPr>
        <w:pStyle w:val="ndicedeilustraes"/>
        <w:rPr>
          <w:rFonts w:asciiTheme="minorHAnsi" w:eastAsiaTheme="minorEastAsia" w:hAnsiTheme="minorHAnsi" w:cstheme="minorBidi"/>
          <w:noProof/>
          <w:sz w:val="22"/>
          <w:szCs w:val="22"/>
        </w:rPr>
      </w:pPr>
      <w:hyperlink w:anchor="_Toc183506310" w:history="1">
        <w:r w:rsidR="00A57AC4" w:rsidRPr="004D7F44">
          <w:rPr>
            <w:rStyle w:val="Hyperlink"/>
            <w:noProof/>
          </w:rPr>
          <w:t>Figura 17 — Diagrama de casos de uso específico – Listar Atração</w:t>
        </w:r>
        <w:r w:rsidR="00A57AC4">
          <w:rPr>
            <w:noProof/>
            <w:webHidden/>
          </w:rPr>
          <w:tab/>
        </w:r>
        <w:r w:rsidR="00A57AC4">
          <w:rPr>
            <w:noProof/>
            <w:webHidden/>
          </w:rPr>
          <w:fldChar w:fldCharType="begin"/>
        </w:r>
        <w:r w:rsidR="00A57AC4">
          <w:rPr>
            <w:noProof/>
            <w:webHidden/>
          </w:rPr>
          <w:instrText xml:space="preserve"> PAGEREF _Toc183506310 \h </w:instrText>
        </w:r>
        <w:r w:rsidR="00A57AC4">
          <w:rPr>
            <w:noProof/>
            <w:webHidden/>
          </w:rPr>
        </w:r>
        <w:r w:rsidR="00A57AC4">
          <w:rPr>
            <w:noProof/>
            <w:webHidden/>
          </w:rPr>
          <w:fldChar w:fldCharType="separate"/>
        </w:r>
        <w:r w:rsidR="00B37B4A">
          <w:rPr>
            <w:noProof/>
            <w:webHidden/>
          </w:rPr>
          <w:t>57</w:t>
        </w:r>
        <w:r w:rsidR="00A57AC4">
          <w:rPr>
            <w:noProof/>
            <w:webHidden/>
          </w:rPr>
          <w:fldChar w:fldCharType="end"/>
        </w:r>
      </w:hyperlink>
    </w:p>
    <w:p w14:paraId="0595CC0F" w14:textId="7800A5E8" w:rsidR="00A57AC4" w:rsidRDefault="00641984">
      <w:pPr>
        <w:pStyle w:val="ndicedeilustraes"/>
        <w:rPr>
          <w:rFonts w:asciiTheme="minorHAnsi" w:eastAsiaTheme="minorEastAsia" w:hAnsiTheme="minorHAnsi" w:cstheme="minorBidi"/>
          <w:noProof/>
          <w:sz w:val="22"/>
          <w:szCs w:val="22"/>
        </w:rPr>
      </w:pPr>
      <w:hyperlink w:anchor="_Toc183506311" w:history="1">
        <w:r w:rsidR="00A57AC4" w:rsidRPr="004D7F44">
          <w:rPr>
            <w:rStyle w:val="Hyperlink"/>
            <w:noProof/>
          </w:rPr>
          <w:t>Figura 18 — Diagrama de casos de uso específico – Listar Turismo</w:t>
        </w:r>
        <w:r w:rsidR="00A57AC4">
          <w:rPr>
            <w:noProof/>
            <w:webHidden/>
          </w:rPr>
          <w:tab/>
        </w:r>
        <w:r w:rsidR="00A57AC4">
          <w:rPr>
            <w:noProof/>
            <w:webHidden/>
          </w:rPr>
          <w:fldChar w:fldCharType="begin"/>
        </w:r>
        <w:r w:rsidR="00A57AC4">
          <w:rPr>
            <w:noProof/>
            <w:webHidden/>
          </w:rPr>
          <w:instrText xml:space="preserve"> PAGEREF _Toc183506311 \h </w:instrText>
        </w:r>
        <w:r w:rsidR="00A57AC4">
          <w:rPr>
            <w:noProof/>
            <w:webHidden/>
          </w:rPr>
        </w:r>
        <w:r w:rsidR="00A57AC4">
          <w:rPr>
            <w:noProof/>
            <w:webHidden/>
          </w:rPr>
          <w:fldChar w:fldCharType="separate"/>
        </w:r>
        <w:r w:rsidR="00B37B4A">
          <w:rPr>
            <w:noProof/>
            <w:webHidden/>
          </w:rPr>
          <w:t>62</w:t>
        </w:r>
        <w:r w:rsidR="00A57AC4">
          <w:rPr>
            <w:noProof/>
            <w:webHidden/>
          </w:rPr>
          <w:fldChar w:fldCharType="end"/>
        </w:r>
      </w:hyperlink>
    </w:p>
    <w:p w14:paraId="5EC215F7" w14:textId="5DC7C01B" w:rsidR="00A57AC4" w:rsidRDefault="00641984">
      <w:pPr>
        <w:pStyle w:val="ndicedeilustraes"/>
        <w:rPr>
          <w:rFonts w:asciiTheme="minorHAnsi" w:eastAsiaTheme="minorEastAsia" w:hAnsiTheme="minorHAnsi" w:cstheme="minorBidi"/>
          <w:noProof/>
          <w:sz w:val="22"/>
          <w:szCs w:val="22"/>
        </w:rPr>
      </w:pPr>
      <w:hyperlink w:anchor="_Toc183506312" w:history="1">
        <w:r w:rsidR="00A57AC4" w:rsidRPr="004D7F44">
          <w:rPr>
            <w:rStyle w:val="Hyperlink"/>
            <w:noProof/>
          </w:rPr>
          <w:t>Figura 19 — Diagrama de Sequência – Cadastrar Tipo Turismo</w:t>
        </w:r>
        <w:r w:rsidR="00A57AC4">
          <w:rPr>
            <w:noProof/>
            <w:webHidden/>
          </w:rPr>
          <w:tab/>
        </w:r>
        <w:r w:rsidR="00A57AC4">
          <w:rPr>
            <w:noProof/>
            <w:webHidden/>
          </w:rPr>
          <w:fldChar w:fldCharType="begin"/>
        </w:r>
        <w:r w:rsidR="00A57AC4">
          <w:rPr>
            <w:noProof/>
            <w:webHidden/>
          </w:rPr>
          <w:instrText xml:space="preserve"> PAGEREF _Toc183506312 \h </w:instrText>
        </w:r>
        <w:r w:rsidR="00A57AC4">
          <w:rPr>
            <w:noProof/>
            <w:webHidden/>
          </w:rPr>
        </w:r>
        <w:r w:rsidR="00A57AC4">
          <w:rPr>
            <w:noProof/>
            <w:webHidden/>
          </w:rPr>
          <w:fldChar w:fldCharType="separate"/>
        </w:r>
        <w:r w:rsidR="00B37B4A">
          <w:rPr>
            <w:noProof/>
            <w:webHidden/>
          </w:rPr>
          <w:t>68</w:t>
        </w:r>
        <w:r w:rsidR="00A57AC4">
          <w:rPr>
            <w:noProof/>
            <w:webHidden/>
          </w:rPr>
          <w:fldChar w:fldCharType="end"/>
        </w:r>
      </w:hyperlink>
    </w:p>
    <w:p w14:paraId="56D19F9D" w14:textId="4EF62ACB" w:rsidR="00A57AC4" w:rsidRDefault="00641984">
      <w:pPr>
        <w:pStyle w:val="ndicedeilustraes"/>
        <w:rPr>
          <w:rFonts w:asciiTheme="minorHAnsi" w:eastAsiaTheme="minorEastAsia" w:hAnsiTheme="minorHAnsi" w:cstheme="minorBidi"/>
          <w:noProof/>
          <w:sz w:val="22"/>
          <w:szCs w:val="22"/>
        </w:rPr>
      </w:pPr>
      <w:hyperlink w:anchor="_Toc183506313" w:history="1">
        <w:r w:rsidR="00A57AC4" w:rsidRPr="004D7F44">
          <w:rPr>
            <w:rStyle w:val="Hyperlink"/>
            <w:noProof/>
          </w:rPr>
          <w:t>Figura 20 — Diagrama de Sequência – Alterar Tipo Atração</w:t>
        </w:r>
        <w:r w:rsidR="00A57AC4">
          <w:rPr>
            <w:noProof/>
            <w:webHidden/>
          </w:rPr>
          <w:tab/>
        </w:r>
        <w:r w:rsidR="00A57AC4">
          <w:rPr>
            <w:noProof/>
            <w:webHidden/>
          </w:rPr>
          <w:fldChar w:fldCharType="begin"/>
        </w:r>
        <w:r w:rsidR="00A57AC4">
          <w:rPr>
            <w:noProof/>
            <w:webHidden/>
          </w:rPr>
          <w:instrText xml:space="preserve"> PAGEREF _Toc183506313 \h </w:instrText>
        </w:r>
        <w:r w:rsidR="00A57AC4">
          <w:rPr>
            <w:noProof/>
            <w:webHidden/>
          </w:rPr>
        </w:r>
        <w:r w:rsidR="00A57AC4">
          <w:rPr>
            <w:noProof/>
            <w:webHidden/>
          </w:rPr>
          <w:fldChar w:fldCharType="separate"/>
        </w:r>
        <w:r w:rsidR="00B37B4A">
          <w:rPr>
            <w:noProof/>
            <w:webHidden/>
          </w:rPr>
          <w:t>69</w:t>
        </w:r>
        <w:r w:rsidR="00A57AC4">
          <w:rPr>
            <w:noProof/>
            <w:webHidden/>
          </w:rPr>
          <w:fldChar w:fldCharType="end"/>
        </w:r>
      </w:hyperlink>
    </w:p>
    <w:p w14:paraId="42E51FAE" w14:textId="77CFBDC2" w:rsidR="00A57AC4" w:rsidRDefault="00641984">
      <w:pPr>
        <w:pStyle w:val="ndicedeilustraes"/>
        <w:rPr>
          <w:rFonts w:asciiTheme="minorHAnsi" w:eastAsiaTheme="minorEastAsia" w:hAnsiTheme="minorHAnsi" w:cstheme="minorBidi"/>
          <w:noProof/>
          <w:sz w:val="22"/>
          <w:szCs w:val="22"/>
        </w:rPr>
      </w:pPr>
      <w:hyperlink w:anchor="_Toc183506314" w:history="1">
        <w:r w:rsidR="00A57AC4" w:rsidRPr="004D7F44">
          <w:rPr>
            <w:rStyle w:val="Hyperlink"/>
            <w:noProof/>
          </w:rPr>
          <w:t>Figura 21 — Diagrama de Sequência – Listar Usuário</w:t>
        </w:r>
        <w:r w:rsidR="00A57AC4">
          <w:rPr>
            <w:noProof/>
            <w:webHidden/>
          </w:rPr>
          <w:tab/>
        </w:r>
        <w:r w:rsidR="00A57AC4">
          <w:rPr>
            <w:noProof/>
            <w:webHidden/>
          </w:rPr>
          <w:fldChar w:fldCharType="begin"/>
        </w:r>
        <w:r w:rsidR="00A57AC4">
          <w:rPr>
            <w:noProof/>
            <w:webHidden/>
          </w:rPr>
          <w:instrText xml:space="preserve"> PAGEREF _Toc183506314 \h </w:instrText>
        </w:r>
        <w:r w:rsidR="00A57AC4">
          <w:rPr>
            <w:noProof/>
            <w:webHidden/>
          </w:rPr>
        </w:r>
        <w:r w:rsidR="00A57AC4">
          <w:rPr>
            <w:noProof/>
            <w:webHidden/>
          </w:rPr>
          <w:fldChar w:fldCharType="separate"/>
        </w:r>
        <w:r w:rsidR="00B37B4A">
          <w:rPr>
            <w:noProof/>
            <w:webHidden/>
          </w:rPr>
          <w:t>70</w:t>
        </w:r>
        <w:r w:rsidR="00A57AC4">
          <w:rPr>
            <w:noProof/>
            <w:webHidden/>
          </w:rPr>
          <w:fldChar w:fldCharType="end"/>
        </w:r>
      </w:hyperlink>
    </w:p>
    <w:p w14:paraId="6AFD2149" w14:textId="28AF1757" w:rsidR="00A57AC4" w:rsidRDefault="00641984">
      <w:pPr>
        <w:pStyle w:val="ndicedeilustraes"/>
        <w:rPr>
          <w:rFonts w:asciiTheme="minorHAnsi" w:eastAsiaTheme="minorEastAsia" w:hAnsiTheme="minorHAnsi" w:cstheme="minorBidi"/>
          <w:noProof/>
          <w:sz w:val="22"/>
          <w:szCs w:val="22"/>
        </w:rPr>
      </w:pPr>
      <w:hyperlink w:anchor="_Toc183506315" w:history="1">
        <w:r w:rsidR="00A57AC4" w:rsidRPr="004D7F44">
          <w:rPr>
            <w:rStyle w:val="Hyperlink"/>
            <w:noProof/>
          </w:rPr>
          <w:t>Figura 22 — Diagrama de Sequência – Excluir Empresa</w:t>
        </w:r>
        <w:r w:rsidR="00A57AC4">
          <w:rPr>
            <w:noProof/>
            <w:webHidden/>
          </w:rPr>
          <w:tab/>
        </w:r>
        <w:r w:rsidR="00A57AC4">
          <w:rPr>
            <w:noProof/>
            <w:webHidden/>
          </w:rPr>
          <w:fldChar w:fldCharType="begin"/>
        </w:r>
        <w:r w:rsidR="00A57AC4">
          <w:rPr>
            <w:noProof/>
            <w:webHidden/>
          </w:rPr>
          <w:instrText xml:space="preserve"> PAGEREF _Toc183506315 \h </w:instrText>
        </w:r>
        <w:r w:rsidR="00A57AC4">
          <w:rPr>
            <w:noProof/>
            <w:webHidden/>
          </w:rPr>
        </w:r>
        <w:r w:rsidR="00A57AC4">
          <w:rPr>
            <w:noProof/>
            <w:webHidden/>
          </w:rPr>
          <w:fldChar w:fldCharType="separate"/>
        </w:r>
        <w:r w:rsidR="00B37B4A">
          <w:rPr>
            <w:noProof/>
            <w:webHidden/>
          </w:rPr>
          <w:t>71</w:t>
        </w:r>
        <w:r w:rsidR="00A57AC4">
          <w:rPr>
            <w:noProof/>
            <w:webHidden/>
          </w:rPr>
          <w:fldChar w:fldCharType="end"/>
        </w:r>
      </w:hyperlink>
    </w:p>
    <w:p w14:paraId="0BF2EDE0" w14:textId="27D4024C" w:rsidR="00A57AC4" w:rsidRDefault="00641984">
      <w:pPr>
        <w:pStyle w:val="ndicedeilustraes"/>
        <w:rPr>
          <w:rFonts w:asciiTheme="minorHAnsi" w:eastAsiaTheme="minorEastAsia" w:hAnsiTheme="minorHAnsi" w:cstheme="minorBidi"/>
          <w:noProof/>
          <w:sz w:val="22"/>
          <w:szCs w:val="22"/>
        </w:rPr>
      </w:pPr>
      <w:hyperlink w:anchor="_Toc183506316" w:history="1">
        <w:r w:rsidR="00A57AC4" w:rsidRPr="004D7F44">
          <w:rPr>
            <w:rStyle w:val="Hyperlink"/>
            <w:noProof/>
          </w:rPr>
          <w:t>Figura 23 — Diagrama de Sequência – Consultar Atração</w:t>
        </w:r>
        <w:r w:rsidR="00A57AC4">
          <w:rPr>
            <w:noProof/>
            <w:webHidden/>
          </w:rPr>
          <w:tab/>
        </w:r>
        <w:r w:rsidR="00A57AC4">
          <w:rPr>
            <w:noProof/>
            <w:webHidden/>
          </w:rPr>
          <w:fldChar w:fldCharType="begin"/>
        </w:r>
        <w:r w:rsidR="00A57AC4">
          <w:rPr>
            <w:noProof/>
            <w:webHidden/>
          </w:rPr>
          <w:instrText xml:space="preserve"> PAGEREF _Toc183506316 \h </w:instrText>
        </w:r>
        <w:r w:rsidR="00A57AC4">
          <w:rPr>
            <w:noProof/>
            <w:webHidden/>
          </w:rPr>
        </w:r>
        <w:r w:rsidR="00A57AC4">
          <w:rPr>
            <w:noProof/>
            <w:webHidden/>
          </w:rPr>
          <w:fldChar w:fldCharType="separate"/>
        </w:r>
        <w:r w:rsidR="00B37B4A">
          <w:rPr>
            <w:noProof/>
            <w:webHidden/>
          </w:rPr>
          <w:t>72</w:t>
        </w:r>
        <w:r w:rsidR="00A57AC4">
          <w:rPr>
            <w:noProof/>
            <w:webHidden/>
          </w:rPr>
          <w:fldChar w:fldCharType="end"/>
        </w:r>
      </w:hyperlink>
    </w:p>
    <w:p w14:paraId="019C63B3" w14:textId="52A52292" w:rsidR="00A57AC4" w:rsidRDefault="00641984">
      <w:pPr>
        <w:pStyle w:val="ndicedeilustraes"/>
        <w:rPr>
          <w:rFonts w:asciiTheme="minorHAnsi" w:eastAsiaTheme="minorEastAsia" w:hAnsiTheme="minorHAnsi" w:cstheme="minorBidi"/>
          <w:noProof/>
          <w:sz w:val="22"/>
          <w:szCs w:val="22"/>
        </w:rPr>
      </w:pPr>
      <w:hyperlink w:anchor="_Toc183506317" w:history="1">
        <w:r w:rsidR="00A57AC4" w:rsidRPr="004D7F44">
          <w:rPr>
            <w:rStyle w:val="Hyperlink"/>
            <w:noProof/>
          </w:rPr>
          <w:t>Figura 24 — Imagem do primeiro cenário</w:t>
        </w:r>
        <w:r w:rsidR="00A57AC4">
          <w:rPr>
            <w:noProof/>
            <w:webHidden/>
          </w:rPr>
          <w:tab/>
        </w:r>
        <w:r w:rsidR="00A57AC4">
          <w:rPr>
            <w:noProof/>
            <w:webHidden/>
          </w:rPr>
          <w:fldChar w:fldCharType="begin"/>
        </w:r>
        <w:r w:rsidR="00A57AC4">
          <w:rPr>
            <w:noProof/>
            <w:webHidden/>
          </w:rPr>
          <w:instrText xml:space="preserve"> PAGEREF _Toc183506317 \h </w:instrText>
        </w:r>
        <w:r w:rsidR="00A57AC4">
          <w:rPr>
            <w:noProof/>
            <w:webHidden/>
          </w:rPr>
        </w:r>
        <w:r w:rsidR="00A57AC4">
          <w:rPr>
            <w:noProof/>
            <w:webHidden/>
          </w:rPr>
          <w:fldChar w:fldCharType="separate"/>
        </w:r>
        <w:r w:rsidR="00B37B4A">
          <w:rPr>
            <w:noProof/>
            <w:webHidden/>
          </w:rPr>
          <w:t>73</w:t>
        </w:r>
        <w:r w:rsidR="00A57AC4">
          <w:rPr>
            <w:noProof/>
            <w:webHidden/>
          </w:rPr>
          <w:fldChar w:fldCharType="end"/>
        </w:r>
      </w:hyperlink>
    </w:p>
    <w:p w14:paraId="67A97BC7" w14:textId="4E1D9FE3" w:rsidR="00A57AC4" w:rsidRDefault="00641984">
      <w:pPr>
        <w:pStyle w:val="ndicedeilustraes"/>
        <w:rPr>
          <w:rFonts w:asciiTheme="minorHAnsi" w:eastAsiaTheme="minorEastAsia" w:hAnsiTheme="minorHAnsi" w:cstheme="minorBidi"/>
          <w:noProof/>
          <w:sz w:val="22"/>
          <w:szCs w:val="22"/>
        </w:rPr>
      </w:pPr>
      <w:hyperlink w:anchor="_Toc183506318" w:history="1">
        <w:r w:rsidR="00A57AC4" w:rsidRPr="004D7F44">
          <w:rPr>
            <w:rStyle w:val="Hyperlink"/>
            <w:noProof/>
          </w:rPr>
          <w:t>Figura 25 — Imagem do segundo cenário</w:t>
        </w:r>
        <w:r w:rsidR="00A57AC4">
          <w:rPr>
            <w:noProof/>
            <w:webHidden/>
          </w:rPr>
          <w:tab/>
        </w:r>
        <w:r w:rsidR="00A57AC4">
          <w:rPr>
            <w:noProof/>
            <w:webHidden/>
          </w:rPr>
          <w:fldChar w:fldCharType="begin"/>
        </w:r>
        <w:r w:rsidR="00A57AC4">
          <w:rPr>
            <w:noProof/>
            <w:webHidden/>
          </w:rPr>
          <w:instrText xml:space="preserve"> PAGEREF _Toc183506318 \h </w:instrText>
        </w:r>
        <w:r w:rsidR="00A57AC4">
          <w:rPr>
            <w:noProof/>
            <w:webHidden/>
          </w:rPr>
        </w:r>
        <w:r w:rsidR="00A57AC4">
          <w:rPr>
            <w:noProof/>
            <w:webHidden/>
          </w:rPr>
          <w:fldChar w:fldCharType="separate"/>
        </w:r>
        <w:r w:rsidR="00B37B4A">
          <w:rPr>
            <w:noProof/>
            <w:webHidden/>
          </w:rPr>
          <w:t>74</w:t>
        </w:r>
        <w:r w:rsidR="00A57AC4">
          <w:rPr>
            <w:noProof/>
            <w:webHidden/>
          </w:rPr>
          <w:fldChar w:fldCharType="end"/>
        </w:r>
      </w:hyperlink>
    </w:p>
    <w:p w14:paraId="6BFE7282" w14:textId="45BAB35E" w:rsidR="00A57AC4" w:rsidRDefault="00641984">
      <w:pPr>
        <w:pStyle w:val="ndicedeilustraes"/>
        <w:rPr>
          <w:rFonts w:asciiTheme="minorHAnsi" w:eastAsiaTheme="minorEastAsia" w:hAnsiTheme="minorHAnsi" w:cstheme="minorBidi"/>
          <w:noProof/>
          <w:sz w:val="22"/>
          <w:szCs w:val="22"/>
        </w:rPr>
      </w:pPr>
      <w:hyperlink w:anchor="_Toc183506319" w:history="1">
        <w:r w:rsidR="00A57AC4" w:rsidRPr="004D7F44">
          <w:rPr>
            <w:rStyle w:val="Hyperlink"/>
            <w:noProof/>
          </w:rPr>
          <w:t>Figura 26 — Imagem da primeira persona</w:t>
        </w:r>
        <w:r w:rsidR="00A57AC4">
          <w:rPr>
            <w:noProof/>
            <w:webHidden/>
          </w:rPr>
          <w:tab/>
        </w:r>
        <w:r w:rsidR="00A57AC4">
          <w:rPr>
            <w:noProof/>
            <w:webHidden/>
          </w:rPr>
          <w:fldChar w:fldCharType="begin"/>
        </w:r>
        <w:r w:rsidR="00A57AC4">
          <w:rPr>
            <w:noProof/>
            <w:webHidden/>
          </w:rPr>
          <w:instrText xml:space="preserve"> PAGEREF _Toc183506319 \h </w:instrText>
        </w:r>
        <w:r w:rsidR="00A57AC4">
          <w:rPr>
            <w:noProof/>
            <w:webHidden/>
          </w:rPr>
        </w:r>
        <w:r w:rsidR="00A57AC4">
          <w:rPr>
            <w:noProof/>
            <w:webHidden/>
          </w:rPr>
          <w:fldChar w:fldCharType="separate"/>
        </w:r>
        <w:r w:rsidR="00B37B4A">
          <w:rPr>
            <w:noProof/>
            <w:webHidden/>
          </w:rPr>
          <w:t>75</w:t>
        </w:r>
        <w:r w:rsidR="00A57AC4">
          <w:rPr>
            <w:noProof/>
            <w:webHidden/>
          </w:rPr>
          <w:fldChar w:fldCharType="end"/>
        </w:r>
      </w:hyperlink>
    </w:p>
    <w:p w14:paraId="1B7BDC24" w14:textId="180A8460" w:rsidR="00A57AC4" w:rsidRDefault="00641984">
      <w:pPr>
        <w:pStyle w:val="ndicedeilustraes"/>
        <w:rPr>
          <w:rFonts w:asciiTheme="minorHAnsi" w:eastAsiaTheme="minorEastAsia" w:hAnsiTheme="minorHAnsi" w:cstheme="minorBidi"/>
          <w:noProof/>
          <w:sz w:val="22"/>
          <w:szCs w:val="22"/>
        </w:rPr>
      </w:pPr>
      <w:hyperlink w:anchor="_Toc183506320" w:history="1">
        <w:r w:rsidR="00A57AC4" w:rsidRPr="004D7F44">
          <w:rPr>
            <w:rStyle w:val="Hyperlink"/>
            <w:noProof/>
          </w:rPr>
          <w:t>Figura 27 — Imagem da segunda persona</w:t>
        </w:r>
        <w:r w:rsidR="00A57AC4">
          <w:rPr>
            <w:noProof/>
            <w:webHidden/>
          </w:rPr>
          <w:tab/>
        </w:r>
        <w:r w:rsidR="00A57AC4">
          <w:rPr>
            <w:noProof/>
            <w:webHidden/>
          </w:rPr>
          <w:fldChar w:fldCharType="begin"/>
        </w:r>
        <w:r w:rsidR="00A57AC4">
          <w:rPr>
            <w:noProof/>
            <w:webHidden/>
          </w:rPr>
          <w:instrText xml:space="preserve"> PAGEREF _Toc183506320 \h </w:instrText>
        </w:r>
        <w:r w:rsidR="00A57AC4">
          <w:rPr>
            <w:noProof/>
            <w:webHidden/>
          </w:rPr>
        </w:r>
        <w:r w:rsidR="00A57AC4">
          <w:rPr>
            <w:noProof/>
            <w:webHidden/>
          </w:rPr>
          <w:fldChar w:fldCharType="separate"/>
        </w:r>
        <w:r w:rsidR="00B37B4A">
          <w:rPr>
            <w:noProof/>
            <w:webHidden/>
          </w:rPr>
          <w:t>76</w:t>
        </w:r>
        <w:r w:rsidR="00A57AC4">
          <w:rPr>
            <w:noProof/>
            <w:webHidden/>
          </w:rPr>
          <w:fldChar w:fldCharType="end"/>
        </w:r>
      </w:hyperlink>
    </w:p>
    <w:p w14:paraId="79B90EBE" w14:textId="1B0D17CC" w:rsidR="00A57AC4" w:rsidRDefault="00641984">
      <w:pPr>
        <w:pStyle w:val="ndicedeilustraes"/>
        <w:rPr>
          <w:rFonts w:asciiTheme="minorHAnsi" w:eastAsiaTheme="minorEastAsia" w:hAnsiTheme="minorHAnsi" w:cstheme="minorBidi"/>
          <w:noProof/>
          <w:sz w:val="22"/>
          <w:szCs w:val="22"/>
        </w:rPr>
      </w:pPr>
      <w:hyperlink w:anchor="_Toc183506321" w:history="1">
        <w:r w:rsidR="00A57AC4" w:rsidRPr="004D7F44">
          <w:rPr>
            <w:rStyle w:val="Hyperlink"/>
            <w:noProof/>
          </w:rPr>
          <w:t xml:space="preserve">Figura 28 — Imagem do </w:t>
        </w:r>
        <w:r w:rsidR="00A57AC4" w:rsidRPr="004D7F44">
          <w:rPr>
            <w:rStyle w:val="Hyperlink"/>
            <w:i/>
            <w:iCs/>
            <w:noProof/>
          </w:rPr>
          <w:t>Wireframe</w:t>
        </w:r>
        <w:r w:rsidR="00A57AC4" w:rsidRPr="004D7F44">
          <w:rPr>
            <w:rStyle w:val="Hyperlink"/>
            <w:noProof/>
          </w:rPr>
          <w:t xml:space="preserve"> da Tela de </w:t>
        </w:r>
        <w:r w:rsidR="00A57AC4" w:rsidRPr="004D7F44">
          <w:rPr>
            <w:rStyle w:val="Hyperlink"/>
            <w:i/>
            <w:iCs/>
            <w:noProof/>
          </w:rPr>
          <w:t>Login</w:t>
        </w:r>
        <w:r w:rsidR="00A57AC4">
          <w:rPr>
            <w:noProof/>
            <w:webHidden/>
          </w:rPr>
          <w:tab/>
        </w:r>
        <w:r w:rsidR="00A57AC4">
          <w:rPr>
            <w:noProof/>
            <w:webHidden/>
          </w:rPr>
          <w:fldChar w:fldCharType="begin"/>
        </w:r>
        <w:r w:rsidR="00A57AC4">
          <w:rPr>
            <w:noProof/>
            <w:webHidden/>
          </w:rPr>
          <w:instrText xml:space="preserve"> PAGEREF _Toc183506321 \h </w:instrText>
        </w:r>
        <w:r w:rsidR="00A57AC4">
          <w:rPr>
            <w:noProof/>
            <w:webHidden/>
          </w:rPr>
        </w:r>
        <w:r w:rsidR="00A57AC4">
          <w:rPr>
            <w:noProof/>
            <w:webHidden/>
          </w:rPr>
          <w:fldChar w:fldCharType="separate"/>
        </w:r>
        <w:r w:rsidR="00B37B4A">
          <w:rPr>
            <w:noProof/>
            <w:webHidden/>
          </w:rPr>
          <w:t>77</w:t>
        </w:r>
        <w:r w:rsidR="00A57AC4">
          <w:rPr>
            <w:noProof/>
            <w:webHidden/>
          </w:rPr>
          <w:fldChar w:fldCharType="end"/>
        </w:r>
      </w:hyperlink>
    </w:p>
    <w:p w14:paraId="4B777BAB" w14:textId="79AE45E1" w:rsidR="00A57AC4" w:rsidRDefault="00641984">
      <w:pPr>
        <w:pStyle w:val="ndicedeilustraes"/>
        <w:rPr>
          <w:rFonts w:asciiTheme="minorHAnsi" w:eastAsiaTheme="minorEastAsia" w:hAnsiTheme="minorHAnsi" w:cstheme="minorBidi"/>
          <w:noProof/>
          <w:sz w:val="22"/>
          <w:szCs w:val="22"/>
        </w:rPr>
      </w:pPr>
      <w:hyperlink w:anchor="_Toc183506322" w:history="1">
        <w:r w:rsidR="00A57AC4" w:rsidRPr="004D7F44">
          <w:rPr>
            <w:rStyle w:val="Hyperlink"/>
            <w:noProof/>
          </w:rPr>
          <w:t xml:space="preserve">Figura 29 — Imagem do </w:t>
        </w:r>
        <w:r w:rsidR="00A57AC4" w:rsidRPr="004D7F44">
          <w:rPr>
            <w:rStyle w:val="Hyperlink"/>
            <w:i/>
            <w:iCs/>
            <w:noProof/>
          </w:rPr>
          <w:t>wireframe</w:t>
        </w:r>
        <w:r w:rsidR="00A57AC4" w:rsidRPr="004D7F44">
          <w:rPr>
            <w:rStyle w:val="Hyperlink"/>
            <w:noProof/>
          </w:rPr>
          <w:t xml:space="preserve"> da Tela Inicial do Administrador</w:t>
        </w:r>
        <w:r w:rsidR="00A57AC4">
          <w:rPr>
            <w:noProof/>
            <w:webHidden/>
          </w:rPr>
          <w:tab/>
        </w:r>
        <w:r w:rsidR="00A57AC4">
          <w:rPr>
            <w:noProof/>
            <w:webHidden/>
          </w:rPr>
          <w:fldChar w:fldCharType="begin"/>
        </w:r>
        <w:r w:rsidR="00A57AC4">
          <w:rPr>
            <w:noProof/>
            <w:webHidden/>
          </w:rPr>
          <w:instrText xml:space="preserve"> PAGEREF _Toc183506322 \h </w:instrText>
        </w:r>
        <w:r w:rsidR="00A57AC4">
          <w:rPr>
            <w:noProof/>
            <w:webHidden/>
          </w:rPr>
        </w:r>
        <w:r w:rsidR="00A57AC4">
          <w:rPr>
            <w:noProof/>
            <w:webHidden/>
          </w:rPr>
          <w:fldChar w:fldCharType="separate"/>
        </w:r>
        <w:r w:rsidR="00B37B4A">
          <w:rPr>
            <w:noProof/>
            <w:webHidden/>
          </w:rPr>
          <w:t>78</w:t>
        </w:r>
        <w:r w:rsidR="00A57AC4">
          <w:rPr>
            <w:noProof/>
            <w:webHidden/>
          </w:rPr>
          <w:fldChar w:fldCharType="end"/>
        </w:r>
      </w:hyperlink>
    </w:p>
    <w:p w14:paraId="41D037A5" w14:textId="19324AA0" w:rsidR="00A57AC4" w:rsidRDefault="00641984">
      <w:pPr>
        <w:pStyle w:val="ndicedeilustraes"/>
        <w:rPr>
          <w:rFonts w:asciiTheme="minorHAnsi" w:eastAsiaTheme="minorEastAsia" w:hAnsiTheme="minorHAnsi" w:cstheme="minorBidi"/>
          <w:noProof/>
          <w:sz w:val="22"/>
          <w:szCs w:val="22"/>
        </w:rPr>
      </w:pPr>
      <w:hyperlink w:anchor="_Toc183506323" w:history="1">
        <w:r w:rsidR="00A57AC4" w:rsidRPr="004D7F44">
          <w:rPr>
            <w:rStyle w:val="Hyperlink"/>
            <w:noProof/>
          </w:rPr>
          <w:t xml:space="preserve">Figura 30 — Imagem do </w:t>
        </w:r>
        <w:r w:rsidR="00A57AC4" w:rsidRPr="004D7F44">
          <w:rPr>
            <w:rStyle w:val="Hyperlink"/>
            <w:i/>
            <w:iCs/>
            <w:noProof/>
          </w:rPr>
          <w:t>wireframe</w:t>
        </w:r>
        <w:r w:rsidR="00A57AC4" w:rsidRPr="004D7F44">
          <w:rPr>
            <w:rStyle w:val="Hyperlink"/>
            <w:noProof/>
          </w:rPr>
          <w:t xml:space="preserve"> da Tela de Cadastro de Turismo</w:t>
        </w:r>
        <w:r w:rsidR="00A57AC4">
          <w:rPr>
            <w:noProof/>
            <w:webHidden/>
          </w:rPr>
          <w:tab/>
        </w:r>
        <w:r w:rsidR="00A57AC4">
          <w:rPr>
            <w:noProof/>
            <w:webHidden/>
          </w:rPr>
          <w:fldChar w:fldCharType="begin"/>
        </w:r>
        <w:r w:rsidR="00A57AC4">
          <w:rPr>
            <w:noProof/>
            <w:webHidden/>
          </w:rPr>
          <w:instrText xml:space="preserve"> PAGEREF _Toc183506323 \h </w:instrText>
        </w:r>
        <w:r w:rsidR="00A57AC4">
          <w:rPr>
            <w:noProof/>
            <w:webHidden/>
          </w:rPr>
        </w:r>
        <w:r w:rsidR="00A57AC4">
          <w:rPr>
            <w:noProof/>
            <w:webHidden/>
          </w:rPr>
          <w:fldChar w:fldCharType="separate"/>
        </w:r>
        <w:r w:rsidR="00B37B4A">
          <w:rPr>
            <w:noProof/>
            <w:webHidden/>
          </w:rPr>
          <w:t>78</w:t>
        </w:r>
        <w:r w:rsidR="00A57AC4">
          <w:rPr>
            <w:noProof/>
            <w:webHidden/>
          </w:rPr>
          <w:fldChar w:fldCharType="end"/>
        </w:r>
      </w:hyperlink>
    </w:p>
    <w:p w14:paraId="6BF39DB0" w14:textId="0BF48E13" w:rsidR="00A57AC4" w:rsidRDefault="00641984">
      <w:pPr>
        <w:pStyle w:val="ndicedeilustraes"/>
        <w:rPr>
          <w:rFonts w:asciiTheme="minorHAnsi" w:eastAsiaTheme="minorEastAsia" w:hAnsiTheme="minorHAnsi" w:cstheme="minorBidi"/>
          <w:noProof/>
          <w:sz w:val="22"/>
          <w:szCs w:val="22"/>
        </w:rPr>
      </w:pPr>
      <w:hyperlink w:anchor="_Toc183506324" w:history="1">
        <w:r w:rsidR="00A57AC4" w:rsidRPr="004D7F44">
          <w:rPr>
            <w:rStyle w:val="Hyperlink"/>
            <w:noProof/>
          </w:rPr>
          <w:t>Figura 31 — Imagem do w</w:t>
        </w:r>
        <w:r w:rsidR="00A57AC4" w:rsidRPr="004D7F44">
          <w:rPr>
            <w:rStyle w:val="Hyperlink"/>
            <w:i/>
            <w:iCs/>
            <w:noProof/>
          </w:rPr>
          <w:t>ireframe</w:t>
        </w:r>
        <w:r w:rsidR="00A57AC4" w:rsidRPr="004D7F44">
          <w:rPr>
            <w:rStyle w:val="Hyperlink"/>
            <w:noProof/>
          </w:rPr>
          <w:t xml:space="preserve"> da Tela Inicial do Empresario</w:t>
        </w:r>
        <w:r w:rsidR="00A57AC4">
          <w:rPr>
            <w:noProof/>
            <w:webHidden/>
          </w:rPr>
          <w:tab/>
        </w:r>
        <w:r w:rsidR="00A57AC4">
          <w:rPr>
            <w:noProof/>
            <w:webHidden/>
          </w:rPr>
          <w:fldChar w:fldCharType="begin"/>
        </w:r>
        <w:r w:rsidR="00A57AC4">
          <w:rPr>
            <w:noProof/>
            <w:webHidden/>
          </w:rPr>
          <w:instrText xml:space="preserve"> PAGEREF _Toc183506324 \h </w:instrText>
        </w:r>
        <w:r w:rsidR="00A57AC4">
          <w:rPr>
            <w:noProof/>
            <w:webHidden/>
          </w:rPr>
        </w:r>
        <w:r w:rsidR="00A57AC4">
          <w:rPr>
            <w:noProof/>
            <w:webHidden/>
          </w:rPr>
          <w:fldChar w:fldCharType="separate"/>
        </w:r>
        <w:r w:rsidR="00B37B4A">
          <w:rPr>
            <w:noProof/>
            <w:webHidden/>
          </w:rPr>
          <w:t>79</w:t>
        </w:r>
        <w:r w:rsidR="00A57AC4">
          <w:rPr>
            <w:noProof/>
            <w:webHidden/>
          </w:rPr>
          <w:fldChar w:fldCharType="end"/>
        </w:r>
      </w:hyperlink>
    </w:p>
    <w:p w14:paraId="7BF56697" w14:textId="1E5A6C52" w:rsidR="00A57AC4" w:rsidRDefault="00641984">
      <w:pPr>
        <w:pStyle w:val="ndicedeilustraes"/>
        <w:rPr>
          <w:rFonts w:asciiTheme="minorHAnsi" w:eastAsiaTheme="minorEastAsia" w:hAnsiTheme="minorHAnsi" w:cstheme="minorBidi"/>
          <w:noProof/>
          <w:sz w:val="22"/>
          <w:szCs w:val="22"/>
        </w:rPr>
      </w:pPr>
      <w:hyperlink w:anchor="_Toc183506325" w:history="1">
        <w:r w:rsidR="00A57AC4" w:rsidRPr="004D7F44">
          <w:rPr>
            <w:rStyle w:val="Hyperlink"/>
            <w:noProof/>
          </w:rPr>
          <w:t>Figura 32 — Imagem do Protótipo da Tela de Login</w:t>
        </w:r>
        <w:r w:rsidR="00A57AC4">
          <w:rPr>
            <w:noProof/>
            <w:webHidden/>
          </w:rPr>
          <w:tab/>
        </w:r>
        <w:r w:rsidR="00A57AC4">
          <w:rPr>
            <w:noProof/>
            <w:webHidden/>
          </w:rPr>
          <w:fldChar w:fldCharType="begin"/>
        </w:r>
        <w:r w:rsidR="00A57AC4">
          <w:rPr>
            <w:noProof/>
            <w:webHidden/>
          </w:rPr>
          <w:instrText xml:space="preserve"> PAGEREF _Toc183506325 \h </w:instrText>
        </w:r>
        <w:r w:rsidR="00A57AC4">
          <w:rPr>
            <w:noProof/>
            <w:webHidden/>
          </w:rPr>
        </w:r>
        <w:r w:rsidR="00A57AC4">
          <w:rPr>
            <w:noProof/>
            <w:webHidden/>
          </w:rPr>
          <w:fldChar w:fldCharType="separate"/>
        </w:r>
        <w:r w:rsidR="00B37B4A">
          <w:rPr>
            <w:noProof/>
            <w:webHidden/>
          </w:rPr>
          <w:t>80</w:t>
        </w:r>
        <w:r w:rsidR="00A57AC4">
          <w:rPr>
            <w:noProof/>
            <w:webHidden/>
          </w:rPr>
          <w:fldChar w:fldCharType="end"/>
        </w:r>
      </w:hyperlink>
    </w:p>
    <w:p w14:paraId="106DA03A" w14:textId="55EEFACB" w:rsidR="00A57AC4" w:rsidRDefault="00641984">
      <w:pPr>
        <w:pStyle w:val="ndicedeilustraes"/>
        <w:rPr>
          <w:rFonts w:asciiTheme="minorHAnsi" w:eastAsiaTheme="minorEastAsia" w:hAnsiTheme="minorHAnsi" w:cstheme="minorBidi"/>
          <w:noProof/>
          <w:sz w:val="22"/>
          <w:szCs w:val="22"/>
        </w:rPr>
      </w:pPr>
      <w:hyperlink w:anchor="_Toc183506326" w:history="1">
        <w:r w:rsidR="00A57AC4" w:rsidRPr="004D7F44">
          <w:rPr>
            <w:rStyle w:val="Hyperlink"/>
            <w:noProof/>
          </w:rPr>
          <w:t>Figura 33 — Imagem do Prototipo da Tela Inicial do Administrador</w:t>
        </w:r>
        <w:r w:rsidR="00A57AC4">
          <w:rPr>
            <w:noProof/>
            <w:webHidden/>
          </w:rPr>
          <w:tab/>
        </w:r>
        <w:r w:rsidR="00A57AC4">
          <w:rPr>
            <w:noProof/>
            <w:webHidden/>
          </w:rPr>
          <w:fldChar w:fldCharType="begin"/>
        </w:r>
        <w:r w:rsidR="00A57AC4">
          <w:rPr>
            <w:noProof/>
            <w:webHidden/>
          </w:rPr>
          <w:instrText xml:space="preserve"> PAGEREF _Toc183506326 \h </w:instrText>
        </w:r>
        <w:r w:rsidR="00A57AC4">
          <w:rPr>
            <w:noProof/>
            <w:webHidden/>
          </w:rPr>
        </w:r>
        <w:r w:rsidR="00A57AC4">
          <w:rPr>
            <w:noProof/>
            <w:webHidden/>
          </w:rPr>
          <w:fldChar w:fldCharType="separate"/>
        </w:r>
        <w:r w:rsidR="00B37B4A">
          <w:rPr>
            <w:noProof/>
            <w:webHidden/>
          </w:rPr>
          <w:t>81</w:t>
        </w:r>
        <w:r w:rsidR="00A57AC4">
          <w:rPr>
            <w:noProof/>
            <w:webHidden/>
          </w:rPr>
          <w:fldChar w:fldCharType="end"/>
        </w:r>
      </w:hyperlink>
    </w:p>
    <w:p w14:paraId="58A87DCD" w14:textId="54BAB6BD" w:rsidR="00A57AC4" w:rsidRDefault="00641984">
      <w:pPr>
        <w:pStyle w:val="ndicedeilustraes"/>
        <w:rPr>
          <w:rFonts w:asciiTheme="minorHAnsi" w:eastAsiaTheme="minorEastAsia" w:hAnsiTheme="minorHAnsi" w:cstheme="minorBidi"/>
          <w:noProof/>
          <w:sz w:val="22"/>
          <w:szCs w:val="22"/>
        </w:rPr>
      </w:pPr>
      <w:hyperlink w:anchor="_Toc183506327" w:history="1">
        <w:r w:rsidR="00A57AC4" w:rsidRPr="004D7F44">
          <w:rPr>
            <w:rStyle w:val="Hyperlink"/>
            <w:noProof/>
          </w:rPr>
          <w:t>Figura 34 —  Imagem do Prototipo da Tela de Cadastro de Turismos</w:t>
        </w:r>
        <w:r w:rsidR="00A57AC4">
          <w:rPr>
            <w:noProof/>
            <w:webHidden/>
          </w:rPr>
          <w:tab/>
        </w:r>
        <w:r w:rsidR="00A57AC4">
          <w:rPr>
            <w:noProof/>
            <w:webHidden/>
          </w:rPr>
          <w:fldChar w:fldCharType="begin"/>
        </w:r>
        <w:r w:rsidR="00A57AC4">
          <w:rPr>
            <w:noProof/>
            <w:webHidden/>
          </w:rPr>
          <w:instrText xml:space="preserve"> PAGEREF _Toc183506327 \h </w:instrText>
        </w:r>
        <w:r w:rsidR="00A57AC4">
          <w:rPr>
            <w:noProof/>
            <w:webHidden/>
          </w:rPr>
        </w:r>
        <w:r w:rsidR="00A57AC4">
          <w:rPr>
            <w:noProof/>
            <w:webHidden/>
          </w:rPr>
          <w:fldChar w:fldCharType="separate"/>
        </w:r>
        <w:r w:rsidR="00B37B4A">
          <w:rPr>
            <w:noProof/>
            <w:webHidden/>
          </w:rPr>
          <w:t>81</w:t>
        </w:r>
        <w:r w:rsidR="00A57AC4">
          <w:rPr>
            <w:noProof/>
            <w:webHidden/>
          </w:rPr>
          <w:fldChar w:fldCharType="end"/>
        </w:r>
      </w:hyperlink>
    </w:p>
    <w:p w14:paraId="52EF0C2B" w14:textId="4090AB48" w:rsidR="00A57AC4" w:rsidRDefault="00641984">
      <w:pPr>
        <w:pStyle w:val="ndicedeilustraes"/>
        <w:rPr>
          <w:rFonts w:asciiTheme="minorHAnsi" w:eastAsiaTheme="minorEastAsia" w:hAnsiTheme="minorHAnsi" w:cstheme="minorBidi"/>
          <w:noProof/>
          <w:sz w:val="22"/>
          <w:szCs w:val="22"/>
        </w:rPr>
      </w:pPr>
      <w:hyperlink w:anchor="_Toc183506328" w:history="1">
        <w:r w:rsidR="00A57AC4" w:rsidRPr="004D7F44">
          <w:rPr>
            <w:rStyle w:val="Hyperlink"/>
            <w:noProof/>
          </w:rPr>
          <w:t>Figura 35 — Imagem do Protótipo da Tela Inicial de Empresário</w:t>
        </w:r>
        <w:r w:rsidR="00A57AC4">
          <w:rPr>
            <w:noProof/>
            <w:webHidden/>
          </w:rPr>
          <w:tab/>
        </w:r>
        <w:r w:rsidR="00A57AC4">
          <w:rPr>
            <w:noProof/>
            <w:webHidden/>
          </w:rPr>
          <w:fldChar w:fldCharType="begin"/>
        </w:r>
        <w:r w:rsidR="00A57AC4">
          <w:rPr>
            <w:noProof/>
            <w:webHidden/>
          </w:rPr>
          <w:instrText xml:space="preserve"> PAGEREF _Toc183506328 \h </w:instrText>
        </w:r>
        <w:r w:rsidR="00A57AC4">
          <w:rPr>
            <w:noProof/>
            <w:webHidden/>
          </w:rPr>
        </w:r>
        <w:r w:rsidR="00A57AC4">
          <w:rPr>
            <w:noProof/>
            <w:webHidden/>
          </w:rPr>
          <w:fldChar w:fldCharType="separate"/>
        </w:r>
        <w:r w:rsidR="00B37B4A">
          <w:rPr>
            <w:noProof/>
            <w:webHidden/>
          </w:rPr>
          <w:t>82</w:t>
        </w:r>
        <w:r w:rsidR="00A57AC4">
          <w:rPr>
            <w:noProof/>
            <w:webHidden/>
          </w:rPr>
          <w:fldChar w:fldCharType="end"/>
        </w:r>
      </w:hyperlink>
    </w:p>
    <w:p w14:paraId="37B2C0A3" w14:textId="09AB23FE" w:rsidR="00A57AC4" w:rsidRDefault="00641984">
      <w:pPr>
        <w:pStyle w:val="ndicedeilustraes"/>
        <w:rPr>
          <w:rFonts w:asciiTheme="minorHAnsi" w:eastAsiaTheme="minorEastAsia" w:hAnsiTheme="minorHAnsi" w:cstheme="minorBidi"/>
          <w:noProof/>
          <w:sz w:val="22"/>
          <w:szCs w:val="22"/>
        </w:rPr>
      </w:pPr>
      <w:hyperlink w:anchor="_Toc183506329" w:history="1">
        <w:r w:rsidR="00A57AC4" w:rsidRPr="004D7F44">
          <w:rPr>
            <w:rStyle w:val="Hyperlink"/>
            <w:noProof/>
          </w:rPr>
          <w:t>Figura 36 — Mapeamento do Objeto Relacional</w:t>
        </w:r>
        <w:r w:rsidR="00A57AC4">
          <w:rPr>
            <w:noProof/>
            <w:webHidden/>
          </w:rPr>
          <w:tab/>
        </w:r>
        <w:r w:rsidR="00A57AC4">
          <w:rPr>
            <w:noProof/>
            <w:webHidden/>
          </w:rPr>
          <w:fldChar w:fldCharType="begin"/>
        </w:r>
        <w:r w:rsidR="00A57AC4">
          <w:rPr>
            <w:noProof/>
            <w:webHidden/>
          </w:rPr>
          <w:instrText xml:space="preserve"> PAGEREF _Toc183506329 \h </w:instrText>
        </w:r>
        <w:r w:rsidR="00A57AC4">
          <w:rPr>
            <w:noProof/>
            <w:webHidden/>
          </w:rPr>
        </w:r>
        <w:r w:rsidR="00A57AC4">
          <w:rPr>
            <w:noProof/>
            <w:webHidden/>
          </w:rPr>
          <w:fldChar w:fldCharType="separate"/>
        </w:r>
        <w:r w:rsidR="00B37B4A">
          <w:rPr>
            <w:noProof/>
            <w:webHidden/>
          </w:rPr>
          <w:t>84</w:t>
        </w:r>
        <w:r w:rsidR="00A57AC4">
          <w:rPr>
            <w:noProof/>
            <w:webHidden/>
          </w:rPr>
          <w:fldChar w:fldCharType="end"/>
        </w:r>
      </w:hyperlink>
    </w:p>
    <w:p w14:paraId="5F950015" w14:textId="14F82FF3" w:rsidR="00A57AC4" w:rsidRDefault="00641984">
      <w:pPr>
        <w:pStyle w:val="ndicedeilustraes"/>
        <w:rPr>
          <w:rFonts w:asciiTheme="minorHAnsi" w:eastAsiaTheme="minorEastAsia" w:hAnsiTheme="minorHAnsi" w:cstheme="minorBidi"/>
          <w:noProof/>
          <w:sz w:val="22"/>
          <w:szCs w:val="22"/>
        </w:rPr>
      </w:pPr>
      <w:hyperlink w:anchor="_Toc183506330" w:history="1">
        <w:r w:rsidR="00A57AC4" w:rsidRPr="004D7F44">
          <w:rPr>
            <w:rStyle w:val="Hyperlink"/>
            <w:noProof/>
          </w:rPr>
          <w:t>Figura 37 - Diagrama de Implantação</w:t>
        </w:r>
        <w:r w:rsidR="00A57AC4">
          <w:rPr>
            <w:noProof/>
            <w:webHidden/>
          </w:rPr>
          <w:tab/>
        </w:r>
        <w:r w:rsidR="00A57AC4">
          <w:rPr>
            <w:noProof/>
            <w:webHidden/>
          </w:rPr>
          <w:fldChar w:fldCharType="begin"/>
        </w:r>
        <w:r w:rsidR="00A57AC4">
          <w:rPr>
            <w:noProof/>
            <w:webHidden/>
          </w:rPr>
          <w:instrText xml:space="preserve"> PAGEREF _Toc183506330 \h </w:instrText>
        </w:r>
        <w:r w:rsidR="00A57AC4">
          <w:rPr>
            <w:noProof/>
            <w:webHidden/>
          </w:rPr>
        </w:r>
        <w:r w:rsidR="00A57AC4">
          <w:rPr>
            <w:noProof/>
            <w:webHidden/>
          </w:rPr>
          <w:fldChar w:fldCharType="separate"/>
        </w:r>
        <w:r w:rsidR="00B37B4A">
          <w:rPr>
            <w:noProof/>
            <w:webHidden/>
          </w:rPr>
          <w:t>96</w:t>
        </w:r>
        <w:r w:rsidR="00A57AC4">
          <w:rPr>
            <w:noProof/>
            <w:webHidden/>
          </w:rPr>
          <w:fldChar w:fldCharType="end"/>
        </w:r>
      </w:hyperlink>
    </w:p>
    <w:p w14:paraId="1DEE0175" w14:textId="589E98F8"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0E980222" w14:textId="78967F28" w:rsidR="007C45DB" w:rsidRDefault="007C45DB" w:rsidP="00A57AC4">
      <w:pPr>
        <w:ind w:firstLine="0"/>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D84B08A" w14:textId="47BB9102" w:rsidR="00A57AC4"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3506331" w:history="1">
        <w:r w:rsidR="00A57AC4" w:rsidRPr="0039226A">
          <w:rPr>
            <w:rStyle w:val="Hyperlink"/>
            <w:noProof/>
          </w:rPr>
          <w:t>Quadro 1  — Descrição Classe Turismo</w:t>
        </w:r>
        <w:r w:rsidR="00A57AC4">
          <w:rPr>
            <w:noProof/>
            <w:webHidden/>
          </w:rPr>
          <w:tab/>
        </w:r>
        <w:r w:rsidR="00A57AC4">
          <w:rPr>
            <w:noProof/>
            <w:webHidden/>
          </w:rPr>
          <w:fldChar w:fldCharType="begin"/>
        </w:r>
        <w:r w:rsidR="00A57AC4">
          <w:rPr>
            <w:noProof/>
            <w:webHidden/>
          </w:rPr>
          <w:instrText xml:space="preserve"> PAGEREF _Toc183506331 \h </w:instrText>
        </w:r>
        <w:r w:rsidR="00A57AC4">
          <w:rPr>
            <w:noProof/>
            <w:webHidden/>
          </w:rPr>
        </w:r>
        <w:r w:rsidR="00A57AC4">
          <w:rPr>
            <w:noProof/>
            <w:webHidden/>
          </w:rPr>
          <w:fldChar w:fldCharType="separate"/>
        </w:r>
        <w:r w:rsidR="00B37B4A">
          <w:rPr>
            <w:noProof/>
            <w:webHidden/>
          </w:rPr>
          <w:t>23</w:t>
        </w:r>
        <w:r w:rsidR="00A57AC4">
          <w:rPr>
            <w:noProof/>
            <w:webHidden/>
          </w:rPr>
          <w:fldChar w:fldCharType="end"/>
        </w:r>
      </w:hyperlink>
    </w:p>
    <w:p w14:paraId="46758F0D" w14:textId="5CF09E15" w:rsidR="00A57AC4" w:rsidRDefault="00641984">
      <w:pPr>
        <w:pStyle w:val="ndicedeilustraes"/>
        <w:rPr>
          <w:rFonts w:asciiTheme="minorHAnsi" w:eastAsiaTheme="minorEastAsia" w:hAnsiTheme="minorHAnsi" w:cstheme="minorBidi"/>
          <w:noProof/>
          <w:sz w:val="22"/>
          <w:szCs w:val="22"/>
        </w:rPr>
      </w:pPr>
      <w:hyperlink w:anchor="_Toc183506332" w:history="1">
        <w:r w:rsidR="00A57AC4" w:rsidRPr="0039226A">
          <w:rPr>
            <w:rStyle w:val="Hyperlink"/>
            <w:noProof/>
          </w:rPr>
          <w:t>Quadro 2 — Descrição Classe Usuário</w:t>
        </w:r>
        <w:r w:rsidR="00A57AC4">
          <w:rPr>
            <w:noProof/>
            <w:webHidden/>
          </w:rPr>
          <w:tab/>
        </w:r>
        <w:r w:rsidR="00A57AC4">
          <w:rPr>
            <w:noProof/>
            <w:webHidden/>
          </w:rPr>
          <w:fldChar w:fldCharType="begin"/>
        </w:r>
        <w:r w:rsidR="00A57AC4">
          <w:rPr>
            <w:noProof/>
            <w:webHidden/>
          </w:rPr>
          <w:instrText xml:space="preserve"> PAGEREF _Toc183506332 \h </w:instrText>
        </w:r>
        <w:r w:rsidR="00A57AC4">
          <w:rPr>
            <w:noProof/>
            <w:webHidden/>
          </w:rPr>
        </w:r>
        <w:r w:rsidR="00A57AC4">
          <w:rPr>
            <w:noProof/>
            <w:webHidden/>
          </w:rPr>
          <w:fldChar w:fldCharType="separate"/>
        </w:r>
        <w:r w:rsidR="00B37B4A">
          <w:rPr>
            <w:noProof/>
            <w:webHidden/>
          </w:rPr>
          <w:t>24</w:t>
        </w:r>
        <w:r w:rsidR="00A57AC4">
          <w:rPr>
            <w:noProof/>
            <w:webHidden/>
          </w:rPr>
          <w:fldChar w:fldCharType="end"/>
        </w:r>
      </w:hyperlink>
    </w:p>
    <w:p w14:paraId="26FDB54C" w14:textId="4ECDBB9B" w:rsidR="00A57AC4" w:rsidRDefault="00641984">
      <w:pPr>
        <w:pStyle w:val="ndicedeilustraes"/>
        <w:rPr>
          <w:rFonts w:asciiTheme="minorHAnsi" w:eastAsiaTheme="minorEastAsia" w:hAnsiTheme="minorHAnsi" w:cstheme="minorBidi"/>
          <w:noProof/>
          <w:sz w:val="22"/>
          <w:szCs w:val="22"/>
        </w:rPr>
      </w:pPr>
      <w:hyperlink w:anchor="_Toc183506333" w:history="1">
        <w:r w:rsidR="00A57AC4" w:rsidRPr="0039226A">
          <w:rPr>
            <w:rStyle w:val="Hyperlink"/>
            <w:noProof/>
          </w:rPr>
          <w:t>Quadro 3 — Descrição Classe Avaliação</w:t>
        </w:r>
        <w:r w:rsidR="00A57AC4">
          <w:rPr>
            <w:noProof/>
            <w:webHidden/>
          </w:rPr>
          <w:tab/>
        </w:r>
        <w:r w:rsidR="00A57AC4">
          <w:rPr>
            <w:noProof/>
            <w:webHidden/>
          </w:rPr>
          <w:fldChar w:fldCharType="begin"/>
        </w:r>
        <w:r w:rsidR="00A57AC4">
          <w:rPr>
            <w:noProof/>
            <w:webHidden/>
          </w:rPr>
          <w:instrText xml:space="preserve"> PAGEREF _Toc183506333 \h </w:instrText>
        </w:r>
        <w:r w:rsidR="00A57AC4">
          <w:rPr>
            <w:noProof/>
            <w:webHidden/>
          </w:rPr>
        </w:r>
        <w:r w:rsidR="00A57AC4">
          <w:rPr>
            <w:noProof/>
            <w:webHidden/>
          </w:rPr>
          <w:fldChar w:fldCharType="separate"/>
        </w:r>
        <w:r w:rsidR="00B37B4A">
          <w:rPr>
            <w:noProof/>
            <w:webHidden/>
          </w:rPr>
          <w:t>24</w:t>
        </w:r>
        <w:r w:rsidR="00A57AC4">
          <w:rPr>
            <w:noProof/>
            <w:webHidden/>
          </w:rPr>
          <w:fldChar w:fldCharType="end"/>
        </w:r>
      </w:hyperlink>
    </w:p>
    <w:p w14:paraId="6E20FAB3" w14:textId="19D39972" w:rsidR="00A57AC4" w:rsidRDefault="00641984">
      <w:pPr>
        <w:pStyle w:val="ndicedeilustraes"/>
        <w:rPr>
          <w:rFonts w:asciiTheme="minorHAnsi" w:eastAsiaTheme="minorEastAsia" w:hAnsiTheme="minorHAnsi" w:cstheme="minorBidi"/>
          <w:noProof/>
          <w:sz w:val="22"/>
          <w:szCs w:val="22"/>
        </w:rPr>
      </w:pPr>
      <w:hyperlink w:anchor="_Toc183506334" w:history="1">
        <w:r w:rsidR="00A57AC4" w:rsidRPr="0039226A">
          <w:rPr>
            <w:rStyle w:val="Hyperlink"/>
            <w:noProof/>
          </w:rPr>
          <w:t>Quadro 4  — Descrição Classe Notícia</w:t>
        </w:r>
        <w:r w:rsidR="00A57AC4">
          <w:rPr>
            <w:noProof/>
            <w:webHidden/>
          </w:rPr>
          <w:tab/>
        </w:r>
        <w:r w:rsidR="00A57AC4">
          <w:rPr>
            <w:noProof/>
            <w:webHidden/>
          </w:rPr>
          <w:fldChar w:fldCharType="begin"/>
        </w:r>
        <w:r w:rsidR="00A57AC4">
          <w:rPr>
            <w:noProof/>
            <w:webHidden/>
          </w:rPr>
          <w:instrText xml:space="preserve"> PAGEREF _Toc183506334 \h </w:instrText>
        </w:r>
        <w:r w:rsidR="00A57AC4">
          <w:rPr>
            <w:noProof/>
            <w:webHidden/>
          </w:rPr>
        </w:r>
        <w:r w:rsidR="00A57AC4">
          <w:rPr>
            <w:noProof/>
            <w:webHidden/>
          </w:rPr>
          <w:fldChar w:fldCharType="separate"/>
        </w:r>
        <w:r w:rsidR="00B37B4A">
          <w:rPr>
            <w:noProof/>
            <w:webHidden/>
          </w:rPr>
          <w:t>25</w:t>
        </w:r>
        <w:r w:rsidR="00A57AC4">
          <w:rPr>
            <w:noProof/>
            <w:webHidden/>
          </w:rPr>
          <w:fldChar w:fldCharType="end"/>
        </w:r>
      </w:hyperlink>
    </w:p>
    <w:p w14:paraId="023E99EB" w14:textId="07867CF8" w:rsidR="00A57AC4" w:rsidRDefault="00641984">
      <w:pPr>
        <w:pStyle w:val="ndicedeilustraes"/>
        <w:rPr>
          <w:rFonts w:asciiTheme="minorHAnsi" w:eastAsiaTheme="minorEastAsia" w:hAnsiTheme="minorHAnsi" w:cstheme="minorBidi"/>
          <w:noProof/>
          <w:sz w:val="22"/>
          <w:szCs w:val="22"/>
        </w:rPr>
      </w:pPr>
      <w:hyperlink w:anchor="_Toc183506335" w:history="1">
        <w:r w:rsidR="00A57AC4" w:rsidRPr="0039226A">
          <w:rPr>
            <w:rStyle w:val="Hyperlink"/>
            <w:noProof/>
          </w:rPr>
          <w:t>Quadro 5 — Descrição Classe Tipo Turismo</w:t>
        </w:r>
        <w:r w:rsidR="00A57AC4">
          <w:rPr>
            <w:noProof/>
            <w:webHidden/>
          </w:rPr>
          <w:tab/>
        </w:r>
        <w:r w:rsidR="00A57AC4">
          <w:rPr>
            <w:noProof/>
            <w:webHidden/>
          </w:rPr>
          <w:fldChar w:fldCharType="begin"/>
        </w:r>
        <w:r w:rsidR="00A57AC4">
          <w:rPr>
            <w:noProof/>
            <w:webHidden/>
          </w:rPr>
          <w:instrText xml:space="preserve"> PAGEREF _Toc183506335 \h </w:instrText>
        </w:r>
        <w:r w:rsidR="00A57AC4">
          <w:rPr>
            <w:noProof/>
            <w:webHidden/>
          </w:rPr>
        </w:r>
        <w:r w:rsidR="00A57AC4">
          <w:rPr>
            <w:noProof/>
            <w:webHidden/>
          </w:rPr>
          <w:fldChar w:fldCharType="separate"/>
        </w:r>
        <w:r w:rsidR="00B37B4A">
          <w:rPr>
            <w:noProof/>
            <w:webHidden/>
          </w:rPr>
          <w:t>25</w:t>
        </w:r>
        <w:r w:rsidR="00A57AC4">
          <w:rPr>
            <w:noProof/>
            <w:webHidden/>
          </w:rPr>
          <w:fldChar w:fldCharType="end"/>
        </w:r>
      </w:hyperlink>
    </w:p>
    <w:p w14:paraId="36A38DA2" w14:textId="189BDE70" w:rsidR="00A57AC4" w:rsidRDefault="00641984">
      <w:pPr>
        <w:pStyle w:val="ndicedeilustraes"/>
        <w:rPr>
          <w:rFonts w:asciiTheme="minorHAnsi" w:eastAsiaTheme="minorEastAsia" w:hAnsiTheme="minorHAnsi" w:cstheme="minorBidi"/>
          <w:noProof/>
          <w:sz w:val="22"/>
          <w:szCs w:val="22"/>
        </w:rPr>
      </w:pPr>
      <w:hyperlink w:anchor="_Toc183506336" w:history="1">
        <w:r w:rsidR="00A57AC4" w:rsidRPr="0039226A">
          <w:rPr>
            <w:rStyle w:val="Hyperlink"/>
            <w:noProof/>
          </w:rPr>
          <w:t>Quadro 6 — Descrição Classe Atração</w:t>
        </w:r>
        <w:r w:rsidR="00A57AC4">
          <w:rPr>
            <w:noProof/>
            <w:webHidden/>
          </w:rPr>
          <w:tab/>
        </w:r>
        <w:r w:rsidR="00A57AC4">
          <w:rPr>
            <w:noProof/>
            <w:webHidden/>
          </w:rPr>
          <w:fldChar w:fldCharType="begin"/>
        </w:r>
        <w:r w:rsidR="00A57AC4">
          <w:rPr>
            <w:noProof/>
            <w:webHidden/>
          </w:rPr>
          <w:instrText xml:space="preserve"> PAGEREF _Toc183506336 \h </w:instrText>
        </w:r>
        <w:r w:rsidR="00A57AC4">
          <w:rPr>
            <w:noProof/>
            <w:webHidden/>
          </w:rPr>
        </w:r>
        <w:r w:rsidR="00A57AC4">
          <w:rPr>
            <w:noProof/>
            <w:webHidden/>
          </w:rPr>
          <w:fldChar w:fldCharType="separate"/>
        </w:r>
        <w:r w:rsidR="00B37B4A">
          <w:rPr>
            <w:noProof/>
            <w:webHidden/>
          </w:rPr>
          <w:t>25</w:t>
        </w:r>
        <w:r w:rsidR="00A57AC4">
          <w:rPr>
            <w:noProof/>
            <w:webHidden/>
          </w:rPr>
          <w:fldChar w:fldCharType="end"/>
        </w:r>
      </w:hyperlink>
    </w:p>
    <w:p w14:paraId="3B7D61B6" w14:textId="5FC590E8" w:rsidR="00A57AC4" w:rsidRDefault="00641984">
      <w:pPr>
        <w:pStyle w:val="ndicedeilustraes"/>
        <w:rPr>
          <w:rFonts w:asciiTheme="minorHAnsi" w:eastAsiaTheme="minorEastAsia" w:hAnsiTheme="minorHAnsi" w:cstheme="minorBidi"/>
          <w:noProof/>
          <w:sz w:val="22"/>
          <w:szCs w:val="22"/>
        </w:rPr>
      </w:pPr>
      <w:hyperlink w:anchor="_Toc183506337" w:history="1">
        <w:r w:rsidR="00A57AC4" w:rsidRPr="0039226A">
          <w:rPr>
            <w:rStyle w:val="Hyperlink"/>
            <w:noProof/>
          </w:rPr>
          <w:t>Quadro 7 — Descrição Classe Tipo Atração</w:t>
        </w:r>
        <w:r w:rsidR="00A57AC4">
          <w:rPr>
            <w:noProof/>
            <w:webHidden/>
          </w:rPr>
          <w:tab/>
        </w:r>
        <w:r w:rsidR="00A57AC4">
          <w:rPr>
            <w:noProof/>
            <w:webHidden/>
          </w:rPr>
          <w:fldChar w:fldCharType="begin"/>
        </w:r>
        <w:r w:rsidR="00A57AC4">
          <w:rPr>
            <w:noProof/>
            <w:webHidden/>
          </w:rPr>
          <w:instrText xml:space="preserve"> PAGEREF _Toc183506337 \h </w:instrText>
        </w:r>
        <w:r w:rsidR="00A57AC4">
          <w:rPr>
            <w:noProof/>
            <w:webHidden/>
          </w:rPr>
        </w:r>
        <w:r w:rsidR="00A57AC4">
          <w:rPr>
            <w:noProof/>
            <w:webHidden/>
          </w:rPr>
          <w:fldChar w:fldCharType="separate"/>
        </w:r>
        <w:r w:rsidR="00B37B4A">
          <w:rPr>
            <w:noProof/>
            <w:webHidden/>
          </w:rPr>
          <w:t>26</w:t>
        </w:r>
        <w:r w:rsidR="00A57AC4">
          <w:rPr>
            <w:noProof/>
            <w:webHidden/>
          </w:rPr>
          <w:fldChar w:fldCharType="end"/>
        </w:r>
      </w:hyperlink>
    </w:p>
    <w:p w14:paraId="541A5623" w14:textId="0C95D20A" w:rsidR="00A57AC4" w:rsidRDefault="00641984">
      <w:pPr>
        <w:pStyle w:val="ndicedeilustraes"/>
        <w:rPr>
          <w:rFonts w:asciiTheme="minorHAnsi" w:eastAsiaTheme="minorEastAsia" w:hAnsiTheme="minorHAnsi" w:cstheme="minorBidi"/>
          <w:noProof/>
          <w:sz w:val="22"/>
          <w:szCs w:val="22"/>
        </w:rPr>
      </w:pPr>
      <w:hyperlink w:anchor="_Toc183506338" w:history="1">
        <w:r w:rsidR="00A57AC4" w:rsidRPr="0039226A">
          <w:rPr>
            <w:rStyle w:val="Hyperlink"/>
            <w:noProof/>
          </w:rPr>
          <w:t>Quadro 8  — Descrição Classe Empresa</w:t>
        </w:r>
        <w:r w:rsidR="00A57AC4">
          <w:rPr>
            <w:noProof/>
            <w:webHidden/>
          </w:rPr>
          <w:tab/>
        </w:r>
        <w:r w:rsidR="00A57AC4">
          <w:rPr>
            <w:noProof/>
            <w:webHidden/>
          </w:rPr>
          <w:fldChar w:fldCharType="begin"/>
        </w:r>
        <w:r w:rsidR="00A57AC4">
          <w:rPr>
            <w:noProof/>
            <w:webHidden/>
          </w:rPr>
          <w:instrText xml:space="preserve"> PAGEREF _Toc183506338 \h </w:instrText>
        </w:r>
        <w:r w:rsidR="00A57AC4">
          <w:rPr>
            <w:noProof/>
            <w:webHidden/>
          </w:rPr>
        </w:r>
        <w:r w:rsidR="00A57AC4">
          <w:rPr>
            <w:noProof/>
            <w:webHidden/>
          </w:rPr>
          <w:fldChar w:fldCharType="separate"/>
        </w:r>
        <w:r w:rsidR="00B37B4A">
          <w:rPr>
            <w:noProof/>
            <w:webHidden/>
          </w:rPr>
          <w:t>26</w:t>
        </w:r>
        <w:r w:rsidR="00A57AC4">
          <w:rPr>
            <w:noProof/>
            <w:webHidden/>
          </w:rPr>
          <w:fldChar w:fldCharType="end"/>
        </w:r>
      </w:hyperlink>
    </w:p>
    <w:p w14:paraId="11676073" w14:textId="346C4462" w:rsidR="00A57AC4" w:rsidRDefault="00641984">
      <w:pPr>
        <w:pStyle w:val="ndicedeilustraes"/>
        <w:rPr>
          <w:rFonts w:asciiTheme="minorHAnsi" w:eastAsiaTheme="minorEastAsia" w:hAnsiTheme="minorHAnsi" w:cstheme="minorBidi"/>
          <w:noProof/>
          <w:sz w:val="22"/>
          <w:szCs w:val="22"/>
        </w:rPr>
      </w:pPr>
      <w:hyperlink w:anchor="_Toc183506339" w:history="1">
        <w:r w:rsidR="00A57AC4" w:rsidRPr="0039226A">
          <w:rPr>
            <w:rStyle w:val="Hyperlink"/>
            <w:noProof/>
          </w:rPr>
          <w:t>Quadro 9 — Descrição Classe Atração Imagem</w:t>
        </w:r>
        <w:r w:rsidR="00A57AC4">
          <w:rPr>
            <w:noProof/>
            <w:webHidden/>
          </w:rPr>
          <w:tab/>
        </w:r>
        <w:r w:rsidR="00A57AC4">
          <w:rPr>
            <w:noProof/>
            <w:webHidden/>
          </w:rPr>
          <w:fldChar w:fldCharType="begin"/>
        </w:r>
        <w:r w:rsidR="00A57AC4">
          <w:rPr>
            <w:noProof/>
            <w:webHidden/>
          </w:rPr>
          <w:instrText xml:space="preserve"> PAGEREF _Toc183506339 \h </w:instrText>
        </w:r>
        <w:r w:rsidR="00A57AC4">
          <w:rPr>
            <w:noProof/>
            <w:webHidden/>
          </w:rPr>
        </w:r>
        <w:r w:rsidR="00A57AC4">
          <w:rPr>
            <w:noProof/>
            <w:webHidden/>
          </w:rPr>
          <w:fldChar w:fldCharType="separate"/>
        </w:r>
        <w:r w:rsidR="00B37B4A">
          <w:rPr>
            <w:noProof/>
            <w:webHidden/>
          </w:rPr>
          <w:t>26</w:t>
        </w:r>
        <w:r w:rsidR="00A57AC4">
          <w:rPr>
            <w:noProof/>
            <w:webHidden/>
          </w:rPr>
          <w:fldChar w:fldCharType="end"/>
        </w:r>
      </w:hyperlink>
    </w:p>
    <w:p w14:paraId="45EBC630" w14:textId="5B03883E" w:rsidR="00A57AC4" w:rsidRDefault="00641984">
      <w:pPr>
        <w:pStyle w:val="ndicedeilustraes"/>
        <w:rPr>
          <w:rFonts w:asciiTheme="minorHAnsi" w:eastAsiaTheme="minorEastAsia" w:hAnsiTheme="minorHAnsi" w:cstheme="minorBidi"/>
          <w:noProof/>
          <w:sz w:val="22"/>
          <w:szCs w:val="22"/>
        </w:rPr>
      </w:pPr>
      <w:hyperlink w:anchor="_Toc183506340" w:history="1">
        <w:r w:rsidR="00A57AC4" w:rsidRPr="0039226A">
          <w:rPr>
            <w:rStyle w:val="Hyperlink"/>
            <w:noProof/>
          </w:rPr>
          <w:t>Quadro 10 — Descrição Classe Turismo Imagem</w:t>
        </w:r>
        <w:r w:rsidR="00A57AC4">
          <w:rPr>
            <w:noProof/>
            <w:webHidden/>
          </w:rPr>
          <w:tab/>
        </w:r>
        <w:r w:rsidR="00A57AC4">
          <w:rPr>
            <w:noProof/>
            <w:webHidden/>
          </w:rPr>
          <w:fldChar w:fldCharType="begin"/>
        </w:r>
        <w:r w:rsidR="00A57AC4">
          <w:rPr>
            <w:noProof/>
            <w:webHidden/>
          </w:rPr>
          <w:instrText xml:space="preserve"> PAGEREF _Toc183506340 \h </w:instrText>
        </w:r>
        <w:r w:rsidR="00A57AC4">
          <w:rPr>
            <w:noProof/>
            <w:webHidden/>
          </w:rPr>
        </w:r>
        <w:r w:rsidR="00A57AC4">
          <w:rPr>
            <w:noProof/>
            <w:webHidden/>
          </w:rPr>
          <w:fldChar w:fldCharType="separate"/>
        </w:r>
        <w:r w:rsidR="00B37B4A">
          <w:rPr>
            <w:noProof/>
            <w:webHidden/>
          </w:rPr>
          <w:t>27</w:t>
        </w:r>
        <w:r w:rsidR="00A57AC4">
          <w:rPr>
            <w:noProof/>
            <w:webHidden/>
          </w:rPr>
          <w:fldChar w:fldCharType="end"/>
        </w:r>
      </w:hyperlink>
    </w:p>
    <w:p w14:paraId="011EF1F0" w14:textId="469FC6F4" w:rsidR="00A57AC4" w:rsidRDefault="00641984">
      <w:pPr>
        <w:pStyle w:val="ndicedeilustraes"/>
        <w:rPr>
          <w:rFonts w:asciiTheme="minorHAnsi" w:eastAsiaTheme="minorEastAsia" w:hAnsiTheme="minorHAnsi" w:cstheme="minorBidi"/>
          <w:noProof/>
          <w:sz w:val="22"/>
          <w:szCs w:val="22"/>
        </w:rPr>
      </w:pPr>
      <w:hyperlink w:anchor="_Toc183506341" w:history="1">
        <w:r w:rsidR="00A57AC4" w:rsidRPr="0039226A">
          <w:rPr>
            <w:rStyle w:val="Hyperlink"/>
            <w:noProof/>
          </w:rPr>
          <w:t>Quadro 11 — Descrição Classe Notícia Imagem</w:t>
        </w:r>
        <w:r w:rsidR="00A57AC4">
          <w:rPr>
            <w:noProof/>
            <w:webHidden/>
          </w:rPr>
          <w:tab/>
        </w:r>
        <w:r w:rsidR="00A57AC4">
          <w:rPr>
            <w:noProof/>
            <w:webHidden/>
          </w:rPr>
          <w:fldChar w:fldCharType="begin"/>
        </w:r>
        <w:r w:rsidR="00A57AC4">
          <w:rPr>
            <w:noProof/>
            <w:webHidden/>
          </w:rPr>
          <w:instrText xml:space="preserve"> PAGEREF _Toc183506341 \h </w:instrText>
        </w:r>
        <w:r w:rsidR="00A57AC4">
          <w:rPr>
            <w:noProof/>
            <w:webHidden/>
          </w:rPr>
        </w:r>
        <w:r w:rsidR="00A57AC4">
          <w:rPr>
            <w:noProof/>
            <w:webHidden/>
          </w:rPr>
          <w:fldChar w:fldCharType="separate"/>
        </w:r>
        <w:r w:rsidR="00B37B4A">
          <w:rPr>
            <w:noProof/>
            <w:webHidden/>
          </w:rPr>
          <w:t>27</w:t>
        </w:r>
        <w:r w:rsidR="00A57AC4">
          <w:rPr>
            <w:noProof/>
            <w:webHidden/>
          </w:rPr>
          <w:fldChar w:fldCharType="end"/>
        </w:r>
      </w:hyperlink>
    </w:p>
    <w:p w14:paraId="1B343724" w14:textId="762424B2" w:rsidR="00A57AC4" w:rsidRDefault="00641984">
      <w:pPr>
        <w:pStyle w:val="ndicedeilustraes"/>
        <w:rPr>
          <w:rFonts w:asciiTheme="minorHAnsi" w:eastAsiaTheme="minorEastAsia" w:hAnsiTheme="minorHAnsi" w:cstheme="minorBidi"/>
          <w:noProof/>
          <w:sz w:val="22"/>
          <w:szCs w:val="22"/>
        </w:rPr>
      </w:pPr>
      <w:hyperlink w:anchor="_Toc183506342" w:history="1">
        <w:r w:rsidR="00A57AC4" w:rsidRPr="0039226A">
          <w:rPr>
            <w:rStyle w:val="Hyperlink"/>
            <w:noProof/>
          </w:rPr>
          <w:t>Quadro 12 — Descrição Classe Empresa Imagem</w:t>
        </w:r>
        <w:r w:rsidR="00A57AC4">
          <w:rPr>
            <w:noProof/>
            <w:webHidden/>
          </w:rPr>
          <w:tab/>
        </w:r>
        <w:r w:rsidR="00A57AC4">
          <w:rPr>
            <w:noProof/>
            <w:webHidden/>
          </w:rPr>
          <w:fldChar w:fldCharType="begin"/>
        </w:r>
        <w:r w:rsidR="00A57AC4">
          <w:rPr>
            <w:noProof/>
            <w:webHidden/>
          </w:rPr>
          <w:instrText xml:space="preserve"> PAGEREF _Toc183506342 \h </w:instrText>
        </w:r>
        <w:r w:rsidR="00A57AC4">
          <w:rPr>
            <w:noProof/>
            <w:webHidden/>
          </w:rPr>
        </w:r>
        <w:r w:rsidR="00A57AC4">
          <w:rPr>
            <w:noProof/>
            <w:webHidden/>
          </w:rPr>
          <w:fldChar w:fldCharType="separate"/>
        </w:r>
        <w:r w:rsidR="00B37B4A">
          <w:rPr>
            <w:noProof/>
            <w:webHidden/>
          </w:rPr>
          <w:t>27</w:t>
        </w:r>
        <w:r w:rsidR="00A57AC4">
          <w:rPr>
            <w:noProof/>
            <w:webHidden/>
          </w:rPr>
          <w:fldChar w:fldCharType="end"/>
        </w:r>
      </w:hyperlink>
    </w:p>
    <w:p w14:paraId="3D342756" w14:textId="27256CA4" w:rsidR="00A57AC4" w:rsidRDefault="00641984">
      <w:pPr>
        <w:pStyle w:val="ndicedeilustraes"/>
        <w:rPr>
          <w:rFonts w:asciiTheme="minorHAnsi" w:eastAsiaTheme="minorEastAsia" w:hAnsiTheme="minorHAnsi" w:cstheme="minorBidi"/>
          <w:noProof/>
          <w:sz w:val="22"/>
          <w:szCs w:val="22"/>
        </w:rPr>
      </w:pPr>
      <w:hyperlink w:anchor="_Toc183506343" w:history="1">
        <w:r w:rsidR="00A57AC4" w:rsidRPr="0039226A">
          <w:rPr>
            <w:rStyle w:val="Hyperlink"/>
            <w:noProof/>
          </w:rPr>
          <w:t>Quadro 13 — Descrição Enum Tipo Usuário — Enumeração dos tipos de usuário</w:t>
        </w:r>
        <w:r w:rsidR="00A57AC4">
          <w:rPr>
            <w:noProof/>
            <w:webHidden/>
          </w:rPr>
          <w:tab/>
        </w:r>
        <w:r w:rsidR="00A57AC4">
          <w:rPr>
            <w:noProof/>
            <w:webHidden/>
          </w:rPr>
          <w:fldChar w:fldCharType="begin"/>
        </w:r>
        <w:r w:rsidR="00A57AC4">
          <w:rPr>
            <w:noProof/>
            <w:webHidden/>
          </w:rPr>
          <w:instrText xml:space="preserve"> PAGEREF _Toc183506343 \h </w:instrText>
        </w:r>
        <w:r w:rsidR="00A57AC4">
          <w:rPr>
            <w:noProof/>
            <w:webHidden/>
          </w:rPr>
        </w:r>
        <w:r w:rsidR="00A57AC4">
          <w:rPr>
            <w:noProof/>
            <w:webHidden/>
          </w:rPr>
          <w:fldChar w:fldCharType="separate"/>
        </w:r>
        <w:r w:rsidR="00B37B4A">
          <w:rPr>
            <w:noProof/>
            <w:webHidden/>
          </w:rPr>
          <w:t>28</w:t>
        </w:r>
        <w:r w:rsidR="00A57AC4">
          <w:rPr>
            <w:noProof/>
            <w:webHidden/>
          </w:rPr>
          <w:fldChar w:fldCharType="end"/>
        </w:r>
      </w:hyperlink>
    </w:p>
    <w:p w14:paraId="14D5E99F" w14:textId="74F8F6F3" w:rsidR="00A57AC4" w:rsidRDefault="00641984">
      <w:pPr>
        <w:pStyle w:val="ndicedeilustraes"/>
        <w:rPr>
          <w:rFonts w:asciiTheme="minorHAnsi" w:eastAsiaTheme="minorEastAsia" w:hAnsiTheme="minorHAnsi" w:cstheme="minorBidi"/>
          <w:noProof/>
          <w:sz w:val="22"/>
          <w:szCs w:val="22"/>
        </w:rPr>
      </w:pPr>
      <w:hyperlink w:anchor="_Toc183506344" w:history="1">
        <w:r w:rsidR="00A57AC4" w:rsidRPr="0039226A">
          <w:rPr>
            <w:rStyle w:val="Hyperlink"/>
            <w:noProof/>
          </w:rPr>
          <w:t>Quadro 14 — Descrição Enum Tipo Status — Enumeração de status</w:t>
        </w:r>
        <w:r w:rsidR="00A57AC4">
          <w:rPr>
            <w:noProof/>
            <w:webHidden/>
          </w:rPr>
          <w:tab/>
        </w:r>
        <w:r w:rsidR="00A57AC4">
          <w:rPr>
            <w:noProof/>
            <w:webHidden/>
          </w:rPr>
          <w:fldChar w:fldCharType="begin"/>
        </w:r>
        <w:r w:rsidR="00A57AC4">
          <w:rPr>
            <w:noProof/>
            <w:webHidden/>
          </w:rPr>
          <w:instrText xml:space="preserve"> PAGEREF _Toc183506344 \h </w:instrText>
        </w:r>
        <w:r w:rsidR="00A57AC4">
          <w:rPr>
            <w:noProof/>
            <w:webHidden/>
          </w:rPr>
        </w:r>
        <w:r w:rsidR="00A57AC4">
          <w:rPr>
            <w:noProof/>
            <w:webHidden/>
          </w:rPr>
          <w:fldChar w:fldCharType="separate"/>
        </w:r>
        <w:r w:rsidR="00B37B4A">
          <w:rPr>
            <w:noProof/>
            <w:webHidden/>
          </w:rPr>
          <w:t>28</w:t>
        </w:r>
        <w:r w:rsidR="00A57AC4">
          <w:rPr>
            <w:noProof/>
            <w:webHidden/>
          </w:rPr>
          <w:fldChar w:fldCharType="end"/>
        </w:r>
      </w:hyperlink>
    </w:p>
    <w:p w14:paraId="6D702C9C" w14:textId="7DA16DFC" w:rsidR="00A57AC4" w:rsidRDefault="00641984">
      <w:pPr>
        <w:pStyle w:val="ndicedeilustraes"/>
        <w:rPr>
          <w:rFonts w:asciiTheme="minorHAnsi" w:eastAsiaTheme="minorEastAsia" w:hAnsiTheme="minorHAnsi" w:cstheme="minorBidi"/>
          <w:noProof/>
          <w:sz w:val="22"/>
          <w:szCs w:val="22"/>
        </w:rPr>
      </w:pPr>
      <w:hyperlink w:anchor="_Toc183506345" w:history="1">
        <w:r w:rsidR="00A57AC4" w:rsidRPr="0039226A">
          <w:rPr>
            <w:rStyle w:val="Hyperlink"/>
            <w:noProof/>
          </w:rPr>
          <w:t>Quadro 15 — Descrição Classe Empresa Auditoria</w:t>
        </w:r>
        <w:r w:rsidR="00A57AC4">
          <w:rPr>
            <w:noProof/>
            <w:webHidden/>
          </w:rPr>
          <w:tab/>
        </w:r>
        <w:r w:rsidR="00A57AC4">
          <w:rPr>
            <w:noProof/>
            <w:webHidden/>
          </w:rPr>
          <w:fldChar w:fldCharType="begin"/>
        </w:r>
        <w:r w:rsidR="00A57AC4">
          <w:rPr>
            <w:noProof/>
            <w:webHidden/>
          </w:rPr>
          <w:instrText xml:space="preserve"> PAGEREF _Toc183506345 \h </w:instrText>
        </w:r>
        <w:r w:rsidR="00A57AC4">
          <w:rPr>
            <w:noProof/>
            <w:webHidden/>
          </w:rPr>
        </w:r>
        <w:r w:rsidR="00A57AC4">
          <w:rPr>
            <w:noProof/>
            <w:webHidden/>
          </w:rPr>
          <w:fldChar w:fldCharType="separate"/>
        </w:r>
        <w:r w:rsidR="00B37B4A">
          <w:rPr>
            <w:noProof/>
            <w:webHidden/>
          </w:rPr>
          <w:t>29</w:t>
        </w:r>
        <w:r w:rsidR="00A57AC4">
          <w:rPr>
            <w:noProof/>
            <w:webHidden/>
          </w:rPr>
          <w:fldChar w:fldCharType="end"/>
        </w:r>
      </w:hyperlink>
    </w:p>
    <w:p w14:paraId="036C5130" w14:textId="2B311326" w:rsidR="00A57AC4" w:rsidRDefault="00641984">
      <w:pPr>
        <w:pStyle w:val="ndicedeilustraes"/>
        <w:rPr>
          <w:rFonts w:asciiTheme="minorHAnsi" w:eastAsiaTheme="minorEastAsia" w:hAnsiTheme="minorHAnsi" w:cstheme="minorBidi"/>
          <w:noProof/>
          <w:sz w:val="22"/>
          <w:szCs w:val="22"/>
        </w:rPr>
      </w:pPr>
      <w:hyperlink w:anchor="_Toc183506346" w:history="1">
        <w:r w:rsidR="00A57AC4" w:rsidRPr="0039226A">
          <w:rPr>
            <w:rStyle w:val="Hyperlink"/>
            <w:noProof/>
          </w:rPr>
          <w:t>Quadro 16 — Descrição da Classe Membros</w:t>
        </w:r>
        <w:r w:rsidR="00A57AC4">
          <w:rPr>
            <w:noProof/>
            <w:webHidden/>
          </w:rPr>
          <w:tab/>
        </w:r>
        <w:r w:rsidR="00A57AC4">
          <w:rPr>
            <w:noProof/>
            <w:webHidden/>
          </w:rPr>
          <w:fldChar w:fldCharType="begin"/>
        </w:r>
        <w:r w:rsidR="00A57AC4">
          <w:rPr>
            <w:noProof/>
            <w:webHidden/>
          </w:rPr>
          <w:instrText xml:space="preserve"> PAGEREF _Toc183506346 \h </w:instrText>
        </w:r>
        <w:r w:rsidR="00A57AC4">
          <w:rPr>
            <w:noProof/>
            <w:webHidden/>
          </w:rPr>
        </w:r>
        <w:r w:rsidR="00A57AC4">
          <w:rPr>
            <w:noProof/>
            <w:webHidden/>
          </w:rPr>
          <w:fldChar w:fldCharType="separate"/>
        </w:r>
        <w:r w:rsidR="00B37B4A">
          <w:rPr>
            <w:noProof/>
            <w:webHidden/>
          </w:rPr>
          <w:t>29</w:t>
        </w:r>
        <w:r w:rsidR="00A57AC4">
          <w:rPr>
            <w:noProof/>
            <w:webHidden/>
          </w:rPr>
          <w:fldChar w:fldCharType="end"/>
        </w:r>
      </w:hyperlink>
    </w:p>
    <w:p w14:paraId="6D73634B" w14:textId="0166A8E3" w:rsidR="00A57AC4" w:rsidRDefault="00641984">
      <w:pPr>
        <w:pStyle w:val="ndicedeilustraes"/>
        <w:rPr>
          <w:rFonts w:asciiTheme="minorHAnsi" w:eastAsiaTheme="minorEastAsia" w:hAnsiTheme="minorHAnsi" w:cstheme="minorBidi"/>
          <w:noProof/>
          <w:sz w:val="22"/>
          <w:szCs w:val="22"/>
        </w:rPr>
      </w:pPr>
      <w:hyperlink w:anchor="_Toc183506347" w:history="1">
        <w:r w:rsidR="00A57AC4" w:rsidRPr="0039226A">
          <w:rPr>
            <w:rStyle w:val="Hyperlink"/>
            <w:noProof/>
          </w:rPr>
          <w:t>Quadro 17 — Descrição da Classe Ata</w:t>
        </w:r>
        <w:r w:rsidR="00A57AC4">
          <w:rPr>
            <w:noProof/>
            <w:webHidden/>
          </w:rPr>
          <w:tab/>
        </w:r>
        <w:r w:rsidR="00A57AC4">
          <w:rPr>
            <w:noProof/>
            <w:webHidden/>
          </w:rPr>
          <w:fldChar w:fldCharType="begin"/>
        </w:r>
        <w:r w:rsidR="00A57AC4">
          <w:rPr>
            <w:noProof/>
            <w:webHidden/>
          </w:rPr>
          <w:instrText xml:space="preserve"> PAGEREF _Toc183506347 \h </w:instrText>
        </w:r>
        <w:r w:rsidR="00A57AC4">
          <w:rPr>
            <w:noProof/>
            <w:webHidden/>
          </w:rPr>
        </w:r>
        <w:r w:rsidR="00A57AC4">
          <w:rPr>
            <w:noProof/>
            <w:webHidden/>
          </w:rPr>
          <w:fldChar w:fldCharType="separate"/>
        </w:r>
        <w:r w:rsidR="00B37B4A">
          <w:rPr>
            <w:noProof/>
            <w:webHidden/>
          </w:rPr>
          <w:t>30</w:t>
        </w:r>
        <w:r w:rsidR="00A57AC4">
          <w:rPr>
            <w:noProof/>
            <w:webHidden/>
          </w:rPr>
          <w:fldChar w:fldCharType="end"/>
        </w:r>
      </w:hyperlink>
    </w:p>
    <w:p w14:paraId="7EB531AC" w14:textId="25ECB29D" w:rsidR="00A57AC4" w:rsidRDefault="00641984">
      <w:pPr>
        <w:pStyle w:val="ndicedeilustraes"/>
        <w:rPr>
          <w:rFonts w:asciiTheme="minorHAnsi" w:eastAsiaTheme="minorEastAsia" w:hAnsiTheme="minorHAnsi" w:cstheme="minorBidi"/>
          <w:noProof/>
          <w:sz w:val="22"/>
          <w:szCs w:val="22"/>
        </w:rPr>
      </w:pPr>
      <w:hyperlink w:anchor="_Toc183506348" w:history="1">
        <w:r w:rsidR="00A57AC4" w:rsidRPr="0039226A">
          <w:rPr>
            <w:rStyle w:val="Hyperlink"/>
            <w:noProof/>
          </w:rPr>
          <w:t>Quadro 18 — Descrição da Classe Parâmetros</w:t>
        </w:r>
        <w:r w:rsidR="00A57AC4">
          <w:rPr>
            <w:noProof/>
            <w:webHidden/>
          </w:rPr>
          <w:tab/>
        </w:r>
        <w:r w:rsidR="00A57AC4">
          <w:rPr>
            <w:noProof/>
            <w:webHidden/>
          </w:rPr>
          <w:fldChar w:fldCharType="begin"/>
        </w:r>
        <w:r w:rsidR="00A57AC4">
          <w:rPr>
            <w:noProof/>
            <w:webHidden/>
          </w:rPr>
          <w:instrText xml:space="preserve"> PAGEREF _Toc183506348 \h </w:instrText>
        </w:r>
        <w:r w:rsidR="00A57AC4">
          <w:rPr>
            <w:noProof/>
            <w:webHidden/>
          </w:rPr>
        </w:r>
        <w:r w:rsidR="00A57AC4">
          <w:rPr>
            <w:noProof/>
            <w:webHidden/>
          </w:rPr>
          <w:fldChar w:fldCharType="separate"/>
        </w:r>
        <w:r w:rsidR="00B37B4A">
          <w:rPr>
            <w:noProof/>
            <w:webHidden/>
          </w:rPr>
          <w:t>30</w:t>
        </w:r>
        <w:r w:rsidR="00A57AC4">
          <w:rPr>
            <w:noProof/>
            <w:webHidden/>
          </w:rPr>
          <w:fldChar w:fldCharType="end"/>
        </w:r>
      </w:hyperlink>
    </w:p>
    <w:p w14:paraId="083F9663" w14:textId="2FA81EEA" w:rsidR="00A57AC4" w:rsidRDefault="00641984">
      <w:pPr>
        <w:pStyle w:val="ndicedeilustraes"/>
        <w:rPr>
          <w:rFonts w:asciiTheme="minorHAnsi" w:eastAsiaTheme="minorEastAsia" w:hAnsiTheme="minorHAnsi" w:cstheme="minorBidi"/>
          <w:noProof/>
          <w:sz w:val="22"/>
          <w:szCs w:val="22"/>
        </w:rPr>
      </w:pPr>
      <w:hyperlink w:anchor="_Toc183506349" w:history="1">
        <w:r w:rsidR="00A57AC4" w:rsidRPr="0039226A">
          <w:rPr>
            <w:rStyle w:val="Hyperlink"/>
            <w:noProof/>
          </w:rPr>
          <w:t>Quadro 19 — Descrição da Classe Sessão</w:t>
        </w:r>
        <w:r w:rsidR="00A57AC4">
          <w:rPr>
            <w:noProof/>
            <w:webHidden/>
          </w:rPr>
          <w:tab/>
        </w:r>
        <w:r w:rsidR="00A57AC4">
          <w:rPr>
            <w:noProof/>
            <w:webHidden/>
          </w:rPr>
          <w:fldChar w:fldCharType="begin"/>
        </w:r>
        <w:r w:rsidR="00A57AC4">
          <w:rPr>
            <w:noProof/>
            <w:webHidden/>
          </w:rPr>
          <w:instrText xml:space="preserve"> PAGEREF _Toc183506349 \h </w:instrText>
        </w:r>
        <w:r w:rsidR="00A57AC4">
          <w:rPr>
            <w:noProof/>
            <w:webHidden/>
          </w:rPr>
        </w:r>
        <w:r w:rsidR="00A57AC4">
          <w:rPr>
            <w:noProof/>
            <w:webHidden/>
          </w:rPr>
          <w:fldChar w:fldCharType="separate"/>
        </w:r>
        <w:r w:rsidR="00B37B4A">
          <w:rPr>
            <w:noProof/>
            <w:webHidden/>
          </w:rPr>
          <w:t>31</w:t>
        </w:r>
        <w:r w:rsidR="00A57AC4">
          <w:rPr>
            <w:noProof/>
            <w:webHidden/>
          </w:rPr>
          <w:fldChar w:fldCharType="end"/>
        </w:r>
      </w:hyperlink>
    </w:p>
    <w:p w14:paraId="0A791408" w14:textId="006EC96D" w:rsidR="00A57AC4" w:rsidRDefault="00641984">
      <w:pPr>
        <w:pStyle w:val="ndicedeilustraes"/>
        <w:rPr>
          <w:rFonts w:asciiTheme="minorHAnsi" w:eastAsiaTheme="minorEastAsia" w:hAnsiTheme="minorHAnsi" w:cstheme="minorBidi"/>
          <w:noProof/>
          <w:sz w:val="22"/>
          <w:szCs w:val="22"/>
        </w:rPr>
      </w:pPr>
      <w:hyperlink w:anchor="_Toc183506350" w:history="1">
        <w:r w:rsidR="00A57AC4" w:rsidRPr="0039226A">
          <w:rPr>
            <w:rStyle w:val="Hyperlink"/>
            <w:noProof/>
          </w:rPr>
          <w:t>Quadro 20 — Descrição da Classe Relacional Avaliação Atração</w:t>
        </w:r>
        <w:r w:rsidR="00A57AC4">
          <w:rPr>
            <w:noProof/>
            <w:webHidden/>
          </w:rPr>
          <w:tab/>
        </w:r>
        <w:r w:rsidR="00A57AC4">
          <w:rPr>
            <w:noProof/>
            <w:webHidden/>
          </w:rPr>
          <w:fldChar w:fldCharType="begin"/>
        </w:r>
        <w:r w:rsidR="00A57AC4">
          <w:rPr>
            <w:noProof/>
            <w:webHidden/>
          </w:rPr>
          <w:instrText xml:space="preserve"> PAGEREF _Toc183506350 \h </w:instrText>
        </w:r>
        <w:r w:rsidR="00A57AC4">
          <w:rPr>
            <w:noProof/>
            <w:webHidden/>
          </w:rPr>
        </w:r>
        <w:r w:rsidR="00A57AC4">
          <w:rPr>
            <w:noProof/>
            <w:webHidden/>
          </w:rPr>
          <w:fldChar w:fldCharType="separate"/>
        </w:r>
        <w:r w:rsidR="00B37B4A">
          <w:rPr>
            <w:noProof/>
            <w:webHidden/>
          </w:rPr>
          <w:t>31</w:t>
        </w:r>
        <w:r w:rsidR="00A57AC4">
          <w:rPr>
            <w:noProof/>
            <w:webHidden/>
          </w:rPr>
          <w:fldChar w:fldCharType="end"/>
        </w:r>
      </w:hyperlink>
    </w:p>
    <w:p w14:paraId="620235FE" w14:textId="5C474117" w:rsidR="00A57AC4" w:rsidRDefault="00641984">
      <w:pPr>
        <w:pStyle w:val="ndicedeilustraes"/>
        <w:rPr>
          <w:rFonts w:asciiTheme="minorHAnsi" w:eastAsiaTheme="minorEastAsia" w:hAnsiTheme="minorHAnsi" w:cstheme="minorBidi"/>
          <w:noProof/>
          <w:sz w:val="22"/>
          <w:szCs w:val="22"/>
        </w:rPr>
      </w:pPr>
      <w:hyperlink w:anchor="_Toc183506351" w:history="1">
        <w:r w:rsidR="00A57AC4" w:rsidRPr="0039226A">
          <w:rPr>
            <w:rStyle w:val="Hyperlink"/>
            <w:noProof/>
          </w:rPr>
          <w:t>Quadro 21 — Descrição da Classe Relacional Avaliação Turismo</w:t>
        </w:r>
        <w:r w:rsidR="00A57AC4">
          <w:rPr>
            <w:noProof/>
            <w:webHidden/>
          </w:rPr>
          <w:tab/>
        </w:r>
        <w:r w:rsidR="00A57AC4">
          <w:rPr>
            <w:noProof/>
            <w:webHidden/>
          </w:rPr>
          <w:fldChar w:fldCharType="begin"/>
        </w:r>
        <w:r w:rsidR="00A57AC4">
          <w:rPr>
            <w:noProof/>
            <w:webHidden/>
          </w:rPr>
          <w:instrText xml:space="preserve"> PAGEREF _Toc183506351 \h </w:instrText>
        </w:r>
        <w:r w:rsidR="00A57AC4">
          <w:rPr>
            <w:noProof/>
            <w:webHidden/>
          </w:rPr>
        </w:r>
        <w:r w:rsidR="00A57AC4">
          <w:rPr>
            <w:noProof/>
            <w:webHidden/>
          </w:rPr>
          <w:fldChar w:fldCharType="separate"/>
        </w:r>
        <w:r w:rsidR="00B37B4A">
          <w:rPr>
            <w:noProof/>
            <w:webHidden/>
          </w:rPr>
          <w:t>31</w:t>
        </w:r>
        <w:r w:rsidR="00A57AC4">
          <w:rPr>
            <w:noProof/>
            <w:webHidden/>
          </w:rPr>
          <w:fldChar w:fldCharType="end"/>
        </w:r>
      </w:hyperlink>
    </w:p>
    <w:p w14:paraId="09DE4F3B" w14:textId="6D575558" w:rsidR="00A57AC4" w:rsidRDefault="00641984">
      <w:pPr>
        <w:pStyle w:val="ndicedeilustraes"/>
        <w:rPr>
          <w:rFonts w:asciiTheme="minorHAnsi" w:eastAsiaTheme="minorEastAsia" w:hAnsiTheme="minorHAnsi" w:cstheme="minorBidi"/>
          <w:noProof/>
          <w:sz w:val="22"/>
          <w:szCs w:val="22"/>
        </w:rPr>
      </w:pPr>
      <w:hyperlink w:anchor="_Toc183506352" w:history="1">
        <w:r w:rsidR="00A57AC4" w:rsidRPr="0039226A">
          <w:rPr>
            <w:rStyle w:val="Hyperlink"/>
            <w:noProof/>
          </w:rPr>
          <w:t>Quadro 22 —  Lista de Mensagens</w:t>
        </w:r>
        <w:r w:rsidR="00A57AC4">
          <w:rPr>
            <w:noProof/>
            <w:webHidden/>
          </w:rPr>
          <w:tab/>
        </w:r>
        <w:r w:rsidR="00A57AC4">
          <w:rPr>
            <w:noProof/>
            <w:webHidden/>
          </w:rPr>
          <w:fldChar w:fldCharType="begin"/>
        </w:r>
        <w:r w:rsidR="00A57AC4">
          <w:rPr>
            <w:noProof/>
            <w:webHidden/>
          </w:rPr>
          <w:instrText xml:space="preserve"> PAGEREF _Toc183506352 \h </w:instrText>
        </w:r>
        <w:r w:rsidR="00A57AC4">
          <w:rPr>
            <w:noProof/>
            <w:webHidden/>
          </w:rPr>
        </w:r>
        <w:r w:rsidR="00A57AC4">
          <w:rPr>
            <w:noProof/>
            <w:webHidden/>
          </w:rPr>
          <w:fldChar w:fldCharType="separate"/>
        </w:r>
        <w:r w:rsidR="00B37B4A">
          <w:rPr>
            <w:noProof/>
            <w:webHidden/>
          </w:rPr>
          <w:t>33</w:t>
        </w:r>
        <w:r w:rsidR="00A57AC4">
          <w:rPr>
            <w:noProof/>
            <w:webHidden/>
          </w:rPr>
          <w:fldChar w:fldCharType="end"/>
        </w:r>
      </w:hyperlink>
    </w:p>
    <w:p w14:paraId="30924AE0" w14:textId="12BF311E" w:rsidR="00A57AC4" w:rsidRDefault="00641984">
      <w:pPr>
        <w:pStyle w:val="ndicedeilustraes"/>
        <w:rPr>
          <w:rFonts w:asciiTheme="minorHAnsi" w:eastAsiaTheme="minorEastAsia" w:hAnsiTheme="minorHAnsi" w:cstheme="minorBidi"/>
          <w:noProof/>
          <w:sz w:val="22"/>
          <w:szCs w:val="22"/>
        </w:rPr>
      </w:pPr>
      <w:hyperlink w:anchor="_Toc183506353" w:history="1">
        <w:r w:rsidR="00A57AC4" w:rsidRPr="0039226A">
          <w:rPr>
            <w:rStyle w:val="Hyperlink"/>
            <w:noProof/>
          </w:rPr>
          <w:t>Quadro 23  — Lista de casos de uso do software</w:t>
        </w:r>
        <w:r w:rsidR="00A57AC4">
          <w:rPr>
            <w:noProof/>
            <w:webHidden/>
          </w:rPr>
          <w:tab/>
        </w:r>
        <w:r w:rsidR="00A57AC4">
          <w:rPr>
            <w:noProof/>
            <w:webHidden/>
          </w:rPr>
          <w:fldChar w:fldCharType="begin"/>
        </w:r>
        <w:r w:rsidR="00A57AC4">
          <w:rPr>
            <w:noProof/>
            <w:webHidden/>
          </w:rPr>
          <w:instrText xml:space="preserve"> PAGEREF _Toc183506353 \h </w:instrText>
        </w:r>
        <w:r w:rsidR="00A57AC4">
          <w:rPr>
            <w:noProof/>
            <w:webHidden/>
          </w:rPr>
        </w:r>
        <w:r w:rsidR="00A57AC4">
          <w:rPr>
            <w:noProof/>
            <w:webHidden/>
          </w:rPr>
          <w:fldChar w:fldCharType="separate"/>
        </w:r>
        <w:r w:rsidR="00B37B4A">
          <w:rPr>
            <w:noProof/>
            <w:webHidden/>
          </w:rPr>
          <w:t>34</w:t>
        </w:r>
        <w:r w:rsidR="00A57AC4">
          <w:rPr>
            <w:noProof/>
            <w:webHidden/>
          </w:rPr>
          <w:fldChar w:fldCharType="end"/>
        </w:r>
      </w:hyperlink>
    </w:p>
    <w:p w14:paraId="774F2EF1" w14:textId="6C8C71FC" w:rsidR="00A57AC4" w:rsidRDefault="00641984">
      <w:pPr>
        <w:pStyle w:val="ndicedeilustraes"/>
        <w:rPr>
          <w:rFonts w:asciiTheme="minorHAnsi" w:eastAsiaTheme="minorEastAsia" w:hAnsiTheme="minorHAnsi" w:cstheme="minorBidi"/>
          <w:noProof/>
          <w:sz w:val="22"/>
          <w:szCs w:val="22"/>
        </w:rPr>
      </w:pPr>
      <w:hyperlink w:anchor="_Toc183506354" w:history="1">
        <w:r w:rsidR="00A57AC4" w:rsidRPr="0039226A">
          <w:rPr>
            <w:rStyle w:val="Hyperlink"/>
            <w:noProof/>
          </w:rPr>
          <w:t>Quadro 24 — Documentação do caso de uso Listar Tipo Turismo</w:t>
        </w:r>
        <w:r w:rsidR="00A57AC4">
          <w:rPr>
            <w:noProof/>
            <w:webHidden/>
          </w:rPr>
          <w:tab/>
        </w:r>
        <w:r w:rsidR="00A57AC4">
          <w:rPr>
            <w:noProof/>
            <w:webHidden/>
          </w:rPr>
          <w:fldChar w:fldCharType="begin"/>
        </w:r>
        <w:r w:rsidR="00A57AC4">
          <w:rPr>
            <w:noProof/>
            <w:webHidden/>
          </w:rPr>
          <w:instrText xml:space="preserve"> PAGEREF _Toc183506354 \h </w:instrText>
        </w:r>
        <w:r w:rsidR="00A57AC4">
          <w:rPr>
            <w:noProof/>
            <w:webHidden/>
          </w:rPr>
        </w:r>
        <w:r w:rsidR="00A57AC4">
          <w:rPr>
            <w:noProof/>
            <w:webHidden/>
          </w:rPr>
          <w:fldChar w:fldCharType="separate"/>
        </w:r>
        <w:r w:rsidR="00B37B4A">
          <w:rPr>
            <w:noProof/>
            <w:webHidden/>
          </w:rPr>
          <w:t>48</w:t>
        </w:r>
        <w:r w:rsidR="00A57AC4">
          <w:rPr>
            <w:noProof/>
            <w:webHidden/>
          </w:rPr>
          <w:fldChar w:fldCharType="end"/>
        </w:r>
      </w:hyperlink>
    </w:p>
    <w:p w14:paraId="33C8BCE7" w14:textId="3A9DB132" w:rsidR="00A57AC4" w:rsidRDefault="00641984">
      <w:pPr>
        <w:pStyle w:val="ndicedeilustraes"/>
        <w:rPr>
          <w:rFonts w:asciiTheme="minorHAnsi" w:eastAsiaTheme="minorEastAsia" w:hAnsiTheme="minorHAnsi" w:cstheme="minorBidi"/>
          <w:noProof/>
          <w:sz w:val="22"/>
          <w:szCs w:val="22"/>
        </w:rPr>
      </w:pPr>
      <w:hyperlink w:anchor="_Toc183506355" w:history="1">
        <w:r w:rsidR="00A57AC4" w:rsidRPr="0039226A">
          <w:rPr>
            <w:rStyle w:val="Hyperlink"/>
            <w:noProof/>
          </w:rPr>
          <w:t>Quadro 25 — Documentação do caso de uso Cadastrar Tipo Turismo</w:t>
        </w:r>
        <w:r w:rsidR="00A57AC4">
          <w:rPr>
            <w:noProof/>
            <w:webHidden/>
          </w:rPr>
          <w:tab/>
        </w:r>
        <w:r w:rsidR="00A57AC4">
          <w:rPr>
            <w:noProof/>
            <w:webHidden/>
          </w:rPr>
          <w:fldChar w:fldCharType="begin"/>
        </w:r>
        <w:r w:rsidR="00A57AC4">
          <w:rPr>
            <w:noProof/>
            <w:webHidden/>
          </w:rPr>
          <w:instrText xml:space="preserve"> PAGEREF _Toc183506355 \h </w:instrText>
        </w:r>
        <w:r w:rsidR="00A57AC4">
          <w:rPr>
            <w:noProof/>
            <w:webHidden/>
          </w:rPr>
        </w:r>
        <w:r w:rsidR="00A57AC4">
          <w:rPr>
            <w:noProof/>
            <w:webHidden/>
          </w:rPr>
          <w:fldChar w:fldCharType="separate"/>
        </w:r>
        <w:r w:rsidR="00B37B4A">
          <w:rPr>
            <w:noProof/>
            <w:webHidden/>
          </w:rPr>
          <w:t>48</w:t>
        </w:r>
        <w:r w:rsidR="00A57AC4">
          <w:rPr>
            <w:noProof/>
            <w:webHidden/>
          </w:rPr>
          <w:fldChar w:fldCharType="end"/>
        </w:r>
      </w:hyperlink>
    </w:p>
    <w:p w14:paraId="3703AC61" w14:textId="752F1DDB" w:rsidR="00A57AC4" w:rsidRDefault="00641984">
      <w:pPr>
        <w:pStyle w:val="ndicedeilustraes"/>
        <w:rPr>
          <w:rFonts w:asciiTheme="minorHAnsi" w:eastAsiaTheme="minorEastAsia" w:hAnsiTheme="minorHAnsi" w:cstheme="minorBidi"/>
          <w:noProof/>
          <w:sz w:val="22"/>
          <w:szCs w:val="22"/>
        </w:rPr>
      </w:pPr>
      <w:hyperlink w:anchor="_Toc183506356" w:history="1">
        <w:r w:rsidR="00A57AC4" w:rsidRPr="0039226A">
          <w:rPr>
            <w:rStyle w:val="Hyperlink"/>
            <w:noProof/>
          </w:rPr>
          <w:t>Quadro 26 — Documentação do caso de uso Alterar Tipo Turismo</w:t>
        </w:r>
        <w:r w:rsidR="00A57AC4">
          <w:rPr>
            <w:noProof/>
            <w:webHidden/>
          </w:rPr>
          <w:tab/>
        </w:r>
        <w:r w:rsidR="00A57AC4">
          <w:rPr>
            <w:noProof/>
            <w:webHidden/>
          </w:rPr>
          <w:fldChar w:fldCharType="begin"/>
        </w:r>
        <w:r w:rsidR="00A57AC4">
          <w:rPr>
            <w:noProof/>
            <w:webHidden/>
          </w:rPr>
          <w:instrText xml:space="preserve"> PAGEREF _Toc183506356 \h </w:instrText>
        </w:r>
        <w:r w:rsidR="00A57AC4">
          <w:rPr>
            <w:noProof/>
            <w:webHidden/>
          </w:rPr>
        </w:r>
        <w:r w:rsidR="00A57AC4">
          <w:rPr>
            <w:noProof/>
            <w:webHidden/>
          </w:rPr>
          <w:fldChar w:fldCharType="separate"/>
        </w:r>
        <w:r w:rsidR="00B37B4A">
          <w:rPr>
            <w:noProof/>
            <w:webHidden/>
          </w:rPr>
          <w:t>49</w:t>
        </w:r>
        <w:r w:rsidR="00A57AC4">
          <w:rPr>
            <w:noProof/>
            <w:webHidden/>
          </w:rPr>
          <w:fldChar w:fldCharType="end"/>
        </w:r>
      </w:hyperlink>
    </w:p>
    <w:p w14:paraId="22F8E380" w14:textId="311CCBFA" w:rsidR="00A57AC4" w:rsidRDefault="00641984">
      <w:pPr>
        <w:pStyle w:val="ndicedeilustraes"/>
        <w:rPr>
          <w:rFonts w:asciiTheme="minorHAnsi" w:eastAsiaTheme="minorEastAsia" w:hAnsiTheme="minorHAnsi" w:cstheme="minorBidi"/>
          <w:noProof/>
          <w:sz w:val="22"/>
          <w:szCs w:val="22"/>
        </w:rPr>
      </w:pPr>
      <w:hyperlink w:anchor="_Toc183506357" w:history="1">
        <w:r w:rsidR="00A57AC4" w:rsidRPr="0039226A">
          <w:rPr>
            <w:rStyle w:val="Hyperlink"/>
            <w:noProof/>
          </w:rPr>
          <w:t>Quadro 27 — Documentação do caso de uso Excluir Tipo Turismo</w:t>
        </w:r>
        <w:r w:rsidR="00A57AC4">
          <w:rPr>
            <w:noProof/>
            <w:webHidden/>
          </w:rPr>
          <w:tab/>
        </w:r>
        <w:r w:rsidR="00A57AC4">
          <w:rPr>
            <w:noProof/>
            <w:webHidden/>
          </w:rPr>
          <w:fldChar w:fldCharType="begin"/>
        </w:r>
        <w:r w:rsidR="00A57AC4">
          <w:rPr>
            <w:noProof/>
            <w:webHidden/>
          </w:rPr>
          <w:instrText xml:space="preserve"> PAGEREF _Toc183506357 \h </w:instrText>
        </w:r>
        <w:r w:rsidR="00A57AC4">
          <w:rPr>
            <w:noProof/>
            <w:webHidden/>
          </w:rPr>
        </w:r>
        <w:r w:rsidR="00A57AC4">
          <w:rPr>
            <w:noProof/>
            <w:webHidden/>
          </w:rPr>
          <w:fldChar w:fldCharType="separate"/>
        </w:r>
        <w:r w:rsidR="00B37B4A">
          <w:rPr>
            <w:noProof/>
            <w:webHidden/>
          </w:rPr>
          <w:t>50</w:t>
        </w:r>
        <w:r w:rsidR="00A57AC4">
          <w:rPr>
            <w:noProof/>
            <w:webHidden/>
          </w:rPr>
          <w:fldChar w:fldCharType="end"/>
        </w:r>
      </w:hyperlink>
    </w:p>
    <w:p w14:paraId="413C6C4F" w14:textId="37665EFF" w:rsidR="00A57AC4" w:rsidRDefault="00641984">
      <w:pPr>
        <w:pStyle w:val="ndicedeilustraes"/>
        <w:rPr>
          <w:rFonts w:asciiTheme="minorHAnsi" w:eastAsiaTheme="minorEastAsia" w:hAnsiTheme="minorHAnsi" w:cstheme="minorBidi"/>
          <w:noProof/>
          <w:sz w:val="22"/>
          <w:szCs w:val="22"/>
        </w:rPr>
      </w:pPr>
      <w:hyperlink w:anchor="_Toc183506358" w:history="1">
        <w:r w:rsidR="00A57AC4" w:rsidRPr="0039226A">
          <w:rPr>
            <w:rStyle w:val="Hyperlink"/>
            <w:noProof/>
          </w:rPr>
          <w:t>Quadro 28 — Documentação do caso de uso Desativar Tipo Turismo</w:t>
        </w:r>
        <w:r w:rsidR="00A57AC4">
          <w:rPr>
            <w:noProof/>
            <w:webHidden/>
          </w:rPr>
          <w:tab/>
        </w:r>
        <w:r w:rsidR="00A57AC4">
          <w:rPr>
            <w:noProof/>
            <w:webHidden/>
          </w:rPr>
          <w:fldChar w:fldCharType="begin"/>
        </w:r>
        <w:r w:rsidR="00A57AC4">
          <w:rPr>
            <w:noProof/>
            <w:webHidden/>
          </w:rPr>
          <w:instrText xml:space="preserve"> PAGEREF _Toc183506358 \h </w:instrText>
        </w:r>
        <w:r w:rsidR="00A57AC4">
          <w:rPr>
            <w:noProof/>
            <w:webHidden/>
          </w:rPr>
        </w:r>
        <w:r w:rsidR="00A57AC4">
          <w:rPr>
            <w:noProof/>
            <w:webHidden/>
          </w:rPr>
          <w:fldChar w:fldCharType="separate"/>
        </w:r>
        <w:r w:rsidR="00B37B4A">
          <w:rPr>
            <w:noProof/>
            <w:webHidden/>
          </w:rPr>
          <w:t>51</w:t>
        </w:r>
        <w:r w:rsidR="00A57AC4">
          <w:rPr>
            <w:noProof/>
            <w:webHidden/>
          </w:rPr>
          <w:fldChar w:fldCharType="end"/>
        </w:r>
      </w:hyperlink>
    </w:p>
    <w:p w14:paraId="4613DF20" w14:textId="41EC44DE" w:rsidR="00A57AC4" w:rsidRDefault="00641984">
      <w:pPr>
        <w:pStyle w:val="ndicedeilustraes"/>
        <w:rPr>
          <w:rFonts w:asciiTheme="minorHAnsi" w:eastAsiaTheme="minorEastAsia" w:hAnsiTheme="minorHAnsi" w:cstheme="minorBidi"/>
          <w:noProof/>
          <w:sz w:val="22"/>
          <w:szCs w:val="22"/>
        </w:rPr>
      </w:pPr>
      <w:hyperlink w:anchor="_Toc183506359" w:history="1">
        <w:r w:rsidR="00A57AC4" w:rsidRPr="0039226A">
          <w:rPr>
            <w:rStyle w:val="Hyperlink"/>
            <w:noProof/>
          </w:rPr>
          <w:t>Quadro  29 — Documentação do caso de uso Listar Tipo Atração</w:t>
        </w:r>
        <w:r w:rsidR="00A57AC4">
          <w:rPr>
            <w:noProof/>
            <w:webHidden/>
          </w:rPr>
          <w:tab/>
        </w:r>
        <w:r w:rsidR="00A57AC4">
          <w:rPr>
            <w:noProof/>
            <w:webHidden/>
          </w:rPr>
          <w:fldChar w:fldCharType="begin"/>
        </w:r>
        <w:r w:rsidR="00A57AC4">
          <w:rPr>
            <w:noProof/>
            <w:webHidden/>
          </w:rPr>
          <w:instrText xml:space="preserve"> PAGEREF _Toc183506359 \h </w:instrText>
        </w:r>
        <w:r w:rsidR="00A57AC4">
          <w:rPr>
            <w:noProof/>
            <w:webHidden/>
          </w:rPr>
        </w:r>
        <w:r w:rsidR="00A57AC4">
          <w:rPr>
            <w:noProof/>
            <w:webHidden/>
          </w:rPr>
          <w:fldChar w:fldCharType="separate"/>
        </w:r>
        <w:r w:rsidR="00B37B4A">
          <w:rPr>
            <w:noProof/>
            <w:webHidden/>
          </w:rPr>
          <w:t>53</w:t>
        </w:r>
        <w:r w:rsidR="00A57AC4">
          <w:rPr>
            <w:noProof/>
            <w:webHidden/>
          </w:rPr>
          <w:fldChar w:fldCharType="end"/>
        </w:r>
      </w:hyperlink>
    </w:p>
    <w:p w14:paraId="0363B2F5" w14:textId="4190C57E" w:rsidR="00A57AC4" w:rsidRDefault="00641984">
      <w:pPr>
        <w:pStyle w:val="ndicedeilustraes"/>
        <w:rPr>
          <w:rFonts w:asciiTheme="minorHAnsi" w:eastAsiaTheme="minorEastAsia" w:hAnsiTheme="minorHAnsi" w:cstheme="minorBidi"/>
          <w:noProof/>
          <w:sz w:val="22"/>
          <w:szCs w:val="22"/>
        </w:rPr>
      </w:pPr>
      <w:hyperlink w:anchor="_Toc183506360" w:history="1">
        <w:r w:rsidR="00A57AC4" w:rsidRPr="0039226A">
          <w:rPr>
            <w:rStyle w:val="Hyperlink"/>
            <w:noProof/>
          </w:rPr>
          <w:t>Quadro  30 — Documentação do caso de uso Cadastrar Tipo Atração</w:t>
        </w:r>
        <w:r w:rsidR="00A57AC4">
          <w:rPr>
            <w:noProof/>
            <w:webHidden/>
          </w:rPr>
          <w:tab/>
        </w:r>
        <w:r w:rsidR="00A57AC4">
          <w:rPr>
            <w:noProof/>
            <w:webHidden/>
          </w:rPr>
          <w:fldChar w:fldCharType="begin"/>
        </w:r>
        <w:r w:rsidR="00A57AC4">
          <w:rPr>
            <w:noProof/>
            <w:webHidden/>
          </w:rPr>
          <w:instrText xml:space="preserve"> PAGEREF _Toc183506360 \h </w:instrText>
        </w:r>
        <w:r w:rsidR="00A57AC4">
          <w:rPr>
            <w:noProof/>
            <w:webHidden/>
          </w:rPr>
        </w:r>
        <w:r w:rsidR="00A57AC4">
          <w:rPr>
            <w:noProof/>
            <w:webHidden/>
          </w:rPr>
          <w:fldChar w:fldCharType="separate"/>
        </w:r>
        <w:r w:rsidR="00B37B4A">
          <w:rPr>
            <w:noProof/>
            <w:webHidden/>
          </w:rPr>
          <w:t>53</w:t>
        </w:r>
        <w:r w:rsidR="00A57AC4">
          <w:rPr>
            <w:noProof/>
            <w:webHidden/>
          </w:rPr>
          <w:fldChar w:fldCharType="end"/>
        </w:r>
      </w:hyperlink>
    </w:p>
    <w:p w14:paraId="22D51CCC" w14:textId="04B69B9F" w:rsidR="00A57AC4" w:rsidRDefault="00641984">
      <w:pPr>
        <w:pStyle w:val="ndicedeilustraes"/>
        <w:rPr>
          <w:rFonts w:asciiTheme="minorHAnsi" w:eastAsiaTheme="minorEastAsia" w:hAnsiTheme="minorHAnsi" w:cstheme="minorBidi"/>
          <w:noProof/>
          <w:sz w:val="22"/>
          <w:szCs w:val="22"/>
        </w:rPr>
      </w:pPr>
      <w:hyperlink w:anchor="_Toc183506361" w:history="1">
        <w:r w:rsidR="00A57AC4" w:rsidRPr="0039226A">
          <w:rPr>
            <w:rStyle w:val="Hyperlink"/>
            <w:noProof/>
          </w:rPr>
          <w:t>Quadro 31 — Documentação do caso de uso Alterar Tipo Atração</w:t>
        </w:r>
        <w:r w:rsidR="00A57AC4">
          <w:rPr>
            <w:noProof/>
            <w:webHidden/>
          </w:rPr>
          <w:tab/>
        </w:r>
        <w:r w:rsidR="00A57AC4">
          <w:rPr>
            <w:noProof/>
            <w:webHidden/>
          </w:rPr>
          <w:fldChar w:fldCharType="begin"/>
        </w:r>
        <w:r w:rsidR="00A57AC4">
          <w:rPr>
            <w:noProof/>
            <w:webHidden/>
          </w:rPr>
          <w:instrText xml:space="preserve"> PAGEREF _Toc183506361 \h </w:instrText>
        </w:r>
        <w:r w:rsidR="00A57AC4">
          <w:rPr>
            <w:noProof/>
            <w:webHidden/>
          </w:rPr>
        </w:r>
        <w:r w:rsidR="00A57AC4">
          <w:rPr>
            <w:noProof/>
            <w:webHidden/>
          </w:rPr>
          <w:fldChar w:fldCharType="separate"/>
        </w:r>
        <w:r w:rsidR="00B37B4A">
          <w:rPr>
            <w:noProof/>
            <w:webHidden/>
          </w:rPr>
          <w:t>54</w:t>
        </w:r>
        <w:r w:rsidR="00A57AC4">
          <w:rPr>
            <w:noProof/>
            <w:webHidden/>
          </w:rPr>
          <w:fldChar w:fldCharType="end"/>
        </w:r>
      </w:hyperlink>
    </w:p>
    <w:p w14:paraId="64BE9600" w14:textId="0D0E2A02" w:rsidR="00A57AC4" w:rsidRDefault="00641984">
      <w:pPr>
        <w:pStyle w:val="ndicedeilustraes"/>
        <w:rPr>
          <w:rFonts w:asciiTheme="minorHAnsi" w:eastAsiaTheme="minorEastAsia" w:hAnsiTheme="minorHAnsi" w:cstheme="minorBidi"/>
          <w:noProof/>
          <w:sz w:val="22"/>
          <w:szCs w:val="22"/>
        </w:rPr>
      </w:pPr>
      <w:hyperlink w:anchor="_Toc183506362" w:history="1">
        <w:r w:rsidR="00A57AC4" w:rsidRPr="0039226A">
          <w:rPr>
            <w:rStyle w:val="Hyperlink"/>
            <w:noProof/>
          </w:rPr>
          <w:t>Quadro 32 — Documentação do caso de uso Excluir Tipo Atração</w:t>
        </w:r>
        <w:r w:rsidR="00A57AC4">
          <w:rPr>
            <w:noProof/>
            <w:webHidden/>
          </w:rPr>
          <w:tab/>
        </w:r>
        <w:r w:rsidR="00A57AC4">
          <w:rPr>
            <w:noProof/>
            <w:webHidden/>
          </w:rPr>
          <w:fldChar w:fldCharType="begin"/>
        </w:r>
        <w:r w:rsidR="00A57AC4">
          <w:rPr>
            <w:noProof/>
            <w:webHidden/>
          </w:rPr>
          <w:instrText xml:space="preserve"> PAGEREF _Toc183506362 \h </w:instrText>
        </w:r>
        <w:r w:rsidR="00A57AC4">
          <w:rPr>
            <w:noProof/>
            <w:webHidden/>
          </w:rPr>
        </w:r>
        <w:r w:rsidR="00A57AC4">
          <w:rPr>
            <w:noProof/>
            <w:webHidden/>
          </w:rPr>
          <w:fldChar w:fldCharType="separate"/>
        </w:r>
        <w:r w:rsidR="00B37B4A">
          <w:rPr>
            <w:noProof/>
            <w:webHidden/>
          </w:rPr>
          <w:t>55</w:t>
        </w:r>
        <w:r w:rsidR="00A57AC4">
          <w:rPr>
            <w:noProof/>
            <w:webHidden/>
          </w:rPr>
          <w:fldChar w:fldCharType="end"/>
        </w:r>
      </w:hyperlink>
    </w:p>
    <w:p w14:paraId="7E8D5A4F" w14:textId="66F1A1F1" w:rsidR="00A57AC4" w:rsidRDefault="00641984">
      <w:pPr>
        <w:pStyle w:val="ndicedeilustraes"/>
        <w:rPr>
          <w:rFonts w:asciiTheme="minorHAnsi" w:eastAsiaTheme="minorEastAsia" w:hAnsiTheme="minorHAnsi" w:cstheme="minorBidi"/>
          <w:noProof/>
          <w:sz w:val="22"/>
          <w:szCs w:val="22"/>
        </w:rPr>
      </w:pPr>
      <w:hyperlink w:anchor="_Toc183506363" w:history="1">
        <w:r w:rsidR="00A57AC4" w:rsidRPr="0039226A">
          <w:rPr>
            <w:rStyle w:val="Hyperlink"/>
            <w:noProof/>
          </w:rPr>
          <w:t>Quadro 33 — Documentação do caso de uso Desativar Tipo Atração</w:t>
        </w:r>
        <w:r w:rsidR="00A57AC4">
          <w:rPr>
            <w:noProof/>
            <w:webHidden/>
          </w:rPr>
          <w:tab/>
        </w:r>
        <w:r w:rsidR="00A57AC4">
          <w:rPr>
            <w:noProof/>
            <w:webHidden/>
          </w:rPr>
          <w:fldChar w:fldCharType="begin"/>
        </w:r>
        <w:r w:rsidR="00A57AC4">
          <w:rPr>
            <w:noProof/>
            <w:webHidden/>
          </w:rPr>
          <w:instrText xml:space="preserve"> PAGEREF _Toc183506363 \h </w:instrText>
        </w:r>
        <w:r w:rsidR="00A57AC4">
          <w:rPr>
            <w:noProof/>
            <w:webHidden/>
          </w:rPr>
        </w:r>
        <w:r w:rsidR="00A57AC4">
          <w:rPr>
            <w:noProof/>
            <w:webHidden/>
          </w:rPr>
          <w:fldChar w:fldCharType="separate"/>
        </w:r>
        <w:r w:rsidR="00B37B4A">
          <w:rPr>
            <w:noProof/>
            <w:webHidden/>
          </w:rPr>
          <w:t>56</w:t>
        </w:r>
        <w:r w:rsidR="00A57AC4">
          <w:rPr>
            <w:noProof/>
            <w:webHidden/>
          </w:rPr>
          <w:fldChar w:fldCharType="end"/>
        </w:r>
      </w:hyperlink>
    </w:p>
    <w:p w14:paraId="0FCE8083" w14:textId="19B35484" w:rsidR="00A57AC4" w:rsidRDefault="00641984">
      <w:pPr>
        <w:pStyle w:val="ndicedeilustraes"/>
        <w:rPr>
          <w:rFonts w:asciiTheme="minorHAnsi" w:eastAsiaTheme="minorEastAsia" w:hAnsiTheme="minorHAnsi" w:cstheme="minorBidi"/>
          <w:noProof/>
          <w:sz w:val="22"/>
          <w:szCs w:val="22"/>
        </w:rPr>
      </w:pPr>
      <w:hyperlink w:anchor="_Toc183506364" w:history="1">
        <w:r w:rsidR="00A57AC4" w:rsidRPr="0039226A">
          <w:rPr>
            <w:rStyle w:val="Hyperlink"/>
            <w:noProof/>
          </w:rPr>
          <w:t>Quadro 34 — Documentação do caso de uso Listar Atração</w:t>
        </w:r>
        <w:r w:rsidR="00A57AC4">
          <w:rPr>
            <w:noProof/>
            <w:webHidden/>
          </w:rPr>
          <w:tab/>
        </w:r>
        <w:r w:rsidR="00A57AC4">
          <w:rPr>
            <w:noProof/>
            <w:webHidden/>
          </w:rPr>
          <w:fldChar w:fldCharType="begin"/>
        </w:r>
        <w:r w:rsidR="00A57AC4">
          <w:rPr>
            <w:noProof/>
            <w:webHidden/>
          </w:rPr>
          <w:instrText xml:space="preserve"> PAGEREF _Toc183506364 \h </w:instrText>
        </w:r>
        <w:r w:rsidR="00A57AC4">
          <w:rPr>
            <w:noProof/>
            <w:webHidden/>
          </w:rPr>
        </w:r>
        <w:r w:rsidR="00A57AC4">
          <w:rPr>
            <w:noProof/>
            <w:webHidden/>
          </w:rPr>
          <w:fldChar w:fldCharType="separate"/>
        </w:r>
        <w:r w:rsidR="00B37B4A">
          <w:rPr>
            <w:noProof/>
            <w:webHidden/>
          </w:rPr>
          <w:t>58</w:t>
        </w:r>
        <w:r w:rsidR="00A57AC4">
          <w:rPr>
            <w:noProof/>
            <w:webHidden/>
          </w:rPr>
          <w:fldChar w:fldCharType="end"/>
        </w:r>
      </w:hyperlink>
    </w:p>
    <w:p w14:paraId="0024E627" w14:textId="09D70FCA" w:rsidR="00A57AC4" w:rsidRDefault="00641984">
      <w:pPr>
        <w:pStyle w:val="ndicedeilustraes"/>
        <w:rPr>
          <w:rFonts w:asciiTheme="minorHAnsi" w:eastAsiaTheme="minorEastAsia" w:hAnsiTheme="minorHAnsi" w:cstheme="minorBidi"/>
          <w:noProof/>
          <w:sz w:val="22"/>
          <w:szCs w:val="22"/>
        </w:rPr>
      </w:pPr>
      <w:hyperlink w:anchor="_Toc183506365" w:history="1">
        <w:r w:rsidR="00A57AC4" w:rsidRPr="0039226A">
          <w:rPr>
            <w:rStyle w:val="Hyperlink"/>
            <w:noProof/>
          </w:rPr>
          <w:t>Quadro 35 — Documentação do caso de uso Cadastrar Atração</w:t>
        </w:r>
        <w:r w:rsidR="00A57AC4">
          <w:rPr>
            <w:noProof/>
            <w:webHidden/>
          </w:rPr>
          <w:tab/>
        </w:r>
        <w:r w:rsidR="00A57AC4">
          <w:rPr>
            <w:noProof/>
            <w:webHidden/>
          </w:rPr>
          <w:fldChar w:fldCharType="begin"/>
        </w:r>
        <w:r w:rsidR="00A57AC4">
          <w:rPr>
            <w:noProof/>
            <w:webHidden/>
          </w:rPr>
          <w:instrText xml:space="preserve"> PAGEREF _Toc183506365 \h </w:instrText>
        </w:r>
        <w:r w:rsidR="00A57AC4">
          <w:rPr>
            <w:noProof/>
            <w:webHidden/>
          </w:rPr>
        </w:r>
        <w:r w:rsidR="00A57AC4">
          <w:rPr>
            <w:noProof/>
            <w:webHidden/>
          </w:rPr>
          <w:fldChar w:fldCharType="separate"/>
        </w:r>
        <w:r w:rsidR="00B37B4A">
          <w:rPr>
            <w:noProof/>
            <w:webHidden/>
          </w:rPr>
          <w:t>58</w:t>
        </w:r>
        <w:r w:rsidR="00A57AC4">
          <w:rPr>
            <w:noProof/>
            <w:webHidden/>
          </w:rPr>
          <w:fldChar w:fldCharType="end"/>
        </w:r>
      </w:hyperlink>
    </w:p>
    <w:p w14:paraId="229E215D" w14:textId="09D2BC41" w:rsidR="00A57AC4" w:rsidRDefault="00641984">
      <w:pPr>
        <w:pStyle w:val="ndicedeilustraes"/>
        <w:rPr>
          <w:rFonts w:asciiTheme="minorHAnsi" w:eastAsiaTheme="minorEastAsia" w:hAnsiTheme="minorHAnsi" w:cstheme="minorBidi"/>
          <w:noProof/>
          <w:sz w:val="22"/>
          <w:szCs w:val="22"/>
        </w:rPr>
      </w:pPr>
      <w:hyperlink w:anchor="_Toc183506366" w:history="1">
        <w:r w:rsidR="00A57AC4" w:rsidRPr="0039226A">
          <w:rPr>
            <w:rStyle w:val="Hyperlink"/>
            <w:noProof/>
          </w:rPr>
          <w:t>Quadro 36 — Documentação do caso de uso Alterar Atração</w:t>
        </w:r>
        <w:r w:rsidR="00A57AC4">
          <w:rPr>
            <w:noProof/>
            <w:webHidden/>
          </w:rPr>
          <w:tab/>
        </w:r>
        <w:r w:rsidR="00A57AC4">
          <w:rPr>
            <w:noProof/>
            <w:webHidden/>
          </w:rPr>
          <w:fldChar w:fldCharType="begin"/>
        </w:r>
        <w:r w:rsidR="00A57AC4">
          <w:rPr>
            <w:noProof/>
            <w:webHidden/>
          </w:rPr>
          <w:instrText xml:space="preserve"> PAGEREF _Toc183506366 \h </w:instrText>
        </w:r>
        <w:r w:rsidR="00A57AC4">
          <w:rPr>
            <w:noProof/>
            <w:webHidden/>
          </w:rPr>
        </w:r>
        <w:r w:rsidR="00A57AC4">
          <w:rPr>
            <w:noProof/>
            <w:webHidden/>
          </w:rPr>
          <w:fldChar w:fldCharType="separate"/>
        </w:r>
        <w:r w:rsidR="00B37B4A">
          <w:rPr>
            <w:noProof/>
            <w:webHidden/>
          </w:rPr>
          <w:t>59</w:t>
        </w:r>
        <w:r w:rsidR="00A57AC4">
          <w:rPr>
            <w:noProof/>
            <w:webHidden/>
          </w:rPr>
          <w:fldChar w:fldCharType="end"/>
        </w:r>
      </w:hyperlink>
    </w:p>
    <w:p w14:paraId="2772B34C" w14:textId="58109813" w:rsidR="00A57AC4" w:rsidRDefault="00641984">
      <w:pPr>
        <w:pStyle w:val="ndicedeilustraes"/>
        <w:rPr>
          <w:rFonts w:asciiTheme="minorHAnsi" w:eastAsiaTheme="minorEastAsia" w:hAnsiTheme="minorHAnsi" w:cstheme="minorBidi"/>
          <w:noProof/>
          <w:sz w:val="22"/>
          <w:szCs w:val="22"/>
        </w:rPr>
      </w:pPr>
      <w:hyperlink w:anchor="_Toc183506367" w:history="1">
        <w:r w:rsidR="00A57AC4" w:rsidRPr="0039226A">
          <w:rPr>
            <w:rStyle w:val="Hyperlink"/>
            <w:noProof/>
          </w:rPr>
          <w:t>Quadro 37 — Documentação do caso de uso Excluir Atração</w:t>
        </w:r>
        <w:r w:rsidR="00A57AC4">
          <w:rPr>
            <w:noProof/>
            <w:webHidden/>
          </w:rPr>
          <w:tab/>
        </w:r>
        <w:r w:rsidR="00A57AC4">
          <w:rPr>
            <w:noProof/>
            <w:webHidden/>
          </w:rPr>
          <w:fldChar w:fldCharType="begin"/>
        </w:r>
        <w:r w:rsidR="00A57AC4">
          <w:rPr>
            <w:noProof/>
            <w:webHidden/>
          </w:rPr>
          <w:instrText xml:space="preserve"> PAGEREF _Toc183506367 \h </w:instrText>
        </w:r>
        <w:r w:rsidR="00A57AC4">
          <w:rPr>
            <w:noProof/>
            <w:webHidden/>
          </w:rPr>
        </w:r>
        <w:r w:rsidR="00A57AC4">
          <w:rPr>
            <w:noProof/>
            <w:webHidden/>
          </w:rPr>
          <w:fldChar w:fldCharType="separate"/>
        </w:r>
        <w:r w:rsidR="00B37B4A">
          <w:rPr>
            <w:noProof/>
            <w:webHidden/>
          </w:rPr>
          <w:t>60</w:t>
        </w:r>
        <w:r w:rsidR="00A57AC4">
          <w:rPr>
            <w:noProof/>
            <w:webHidden/>
          </w:rPr>
          <w:fldChar w:fldCharType="end"/>
        </w:r>
      </w:hyperlink>
    </w:p>
    <w:p w14:paraId="7655298C" w14:textId="14E6A5E7" w:rsidR="00A57AC4" w:rsidRDefault="00641984">
      <w:pPr>
        <w:pStyle w:val="ndicedeilustraes"/>
        <w:rPr>
          <w:rFonts w:asciiTheme="minorHAnsi" w:eastAsiaTheme="minorEastAsia" w:hAnsiTheme="minorHAnsi" w:cstheme="minorBidi"/>
          <w:noProof/>
          <w:sz w:val="22"/>
          <w:szCs w:val="22"/>
        </w:rPr>
      </w:pPr>
      <w:hyperlink w:anchor="_Toc183506368" w:history="1">
        <w:r w:rsidR="00A57AC4" w:rsidRPr="0039226A">
          <w:rPr>
            <w:rStyle w:val="Hyperlink"/>
            <w:noProof/>
          </w:rPr>
          <w:t>Quadro 38 — Documentação do caso de uso Desativar Atração</w:t>
        </w:r>
        <w:r w:rsidR="00A57AC4">
          <w:rPr>
            <w:noProof/>
            <w:webHidden/>
          </w:rPr>
          <w:tab/>
        </w:r>
        <w:r w:rsidR="00A57AC4">
          <w:rPr>
            <w:noProof/>
            <w:webHidden/>
          </w:rPr>
          <w:fldChar w:fldCharType="begin"/>
        </w:r>
        <w:r w:rsidR="00A57AC4">
          <w:rPr>
            <w:noProof/>
            <w:webHidden/>
          </w:rPr>
          <w:instrText xml:space="preserve"> PAGEREF _Toc183506368 \h </w:instrText>
        </w:r>
        <w:r w:rsidR="00A57AC4">
          <w:rPr>
            <w:noProof/>
            <w:webHidden/>
          </w:rPr>
        </w:r>
        <w:r w:rsidR="00A57AC4">
          <w:rPr>
            <w:noProof/>
            <w:webHidden/>
          </w:rPr>
          <w:fldChar w:fldCharType="separate"/>
        </w:r>
        <w:r w:rsidR="00B37B4A">
          <w:rPr>
            <w:noProof/>
            <w:webHidden/>
          </w:rPr>
          <w:t>61</w:t>
        </w:r>
        <w:r w:rsidR="00A57AC4">
          <w:rPr>
            <w:noProof/>
            <w:webHidden/>
          </w:rPr>
          <w:fldChar w:fldCharType="end"/>
        </w:r>
      </w:hyperlink>
    </w:p>
    <w:p w14:paraId="3C27CFE1" w14:textId="4BDC3E24" w:rsidR="00A57AC4" w:rsidRDefault="00641984">
      <w:pPr>
        <w:pStyle w:val="ndicedeilustraes"/>
        <w:rPr>
          <w:rFonts w:asciiTheme="minorHAnsi" w:eastAsiaTheme="minorEastAsia" w:hAnsiTheme="minorHAnsi" w:cstheme="minorBidi"/>
          <w:noProof/>
          <w:sz w:val="22"/>
          <w:szCs w:val="22"/>
        </w:rPr>
      </w:pPr>
      <w:hyperlink w:anchor="_Toc183506369" w:history="1">
        <w:r w:rsidR="00A57AC4" w:rsidRPr="0039226A">
          <w:rPr>
            <w:rStyle w:val="Hyperlink"/>
            <w:noProof/>
          </w:rPr>
          <w:t>Quadro 39 — Documentação do caso de uso Listar Turismo</w:t>
        </w:r>
        <w:r w:rsidR="00A57AC4">
          <w:rPr>
            <w:noProof/>
            <w:webHidden/>
          </w:rPr>
          <w:tab/>
        </w:r>
        <w:r w:rsidR="00A57AC4">
          <w:rPr>
            <w:noProof/>
            <w:webHidden/>
          </w:rPr>
          <w:fldChar w:fldCharType="begin"/>
        </w:r>
        <w:r w:rsidR="00A57AC4">
          <w:rPr>
            <w:noProof/>
            <w:webHidden/>
          </w:rPr>
          <w:instrText xml:space="preserve"> PAGEREF _Toc183506369 \h </w:instrText>
        </w:r>
        <w:r w:rsidR="00A57AC4">
          <w:rPr>
            <w:noProof/>
            <w:webHidden/>
          </w:rPr>
        </w:r>
        <w:r w:rsidR="00A57AC4">
          <w:rPr>
            <w:noProof/>
            <w:webHidden/>
          </w:rPr>
          <w:fldChar w:fldCharType="separate"/>
        </w:r>
        <w:r w:rsidR="00B37B4A">
          <w:rPr>
            <w:noProof/>
            <w:webHidden/>
          </w:rPr>
          <w:t>62</w:t>
        </w:r>
        <w:r w:rsidR="00A57AC4">
          <w:rPr>
            <w:noProof/>
            <w:webHidden/>
          </w:rPr>
          <w:fldChar w:fldCharType="end"/>
        </w:r>
      </w:hyperlink>
    </w:p>
    <w:p w14:paraId="5E5EB37E" w14:textId="124136D7" w:rsidR="00A57AC4" w:rsidRDefault="00641984">
      <w:pPr>
        <w:pStyle w:val="ndicedeilustraes"/>
        <w:rPr>
          <w:rFonts w:asciiTheme="minorHAnsi" w:eastAsiaTheme="minorEastAsia" w:hAnsiTheme="minorHAnsi" w:cstheme="minorBidi"/>
          <w:noProof/>
          <w:sz w:val="22"/>
          <w:szCs w:val="22"/>
        </w:rPr>
      </w:pPr>
      <w:hyperlink w:anchor="_Toc183506370" w:history="1">
        <w:r w:rsidR="00A57AC4" w:rsidRPr="0039226A">
          <w:rPr>
            <w:rStyle w:val="Hyperlink"/>
            <w:noProof/>
          </w:rPr>
          <w:t>Quadro 40 — Documentação do caso de uso Cadastrar Turismo</w:t>
        </w:r>
        <w:r w:rsidR="00A57AC4">
          <w:rPr>
            <w:noProof/>
            <w:webHidden/>
          </w:rPr>
          <w:tab/>
        </w:r>
        <w:r w:rsidR="00A57AC4">
          <w:rPr>
            <w:noProof/>
            <w:webHidden/>
          </w:rPr>
          <w:fldChar w:fldCharType="begin"/>
        </w:r>
        <w:r w:rsidR="00A57AC4">
          <w:rPr>
            <w:noProof/>
            <w:webHidden/>
          </w:rPr>
          <w:instrText xml:space="preserve"> PAGEREF _Toc183506370 \h </w:instrText>
        </w:r>
        <w:r w:rsidR="00A57AC4">
          <w:rPr>
            <w:noProof/>
            <w:webHidden/>
          </w:rPr>
        </w:r>
        <w:r w:rsidR="00A57AC4">
          <w:rPr>
            <w:noProof/>
            <w:webHidden/>
          </w:rPr>
          <w:fldChar w:fldCharType="separate"/>
        </w:r>
        <w:r w:rsidR="00B37B4A">
          <w:rPr>
            <w:noProof/>
            <w:webHidden/>
          </w:rPr>
          <w:t>63</w:t>
        </w:r>
        <w:r w:rsidR="00A57AC4">
          <w:rPr>
            <w:noProof/>
            <w:webHidden/>
          </w:rPr>
          <w:fldChar w:fldCharType="end"/>
        </w:r>
      </w:hyperlink>
    </w:p>
    <w:p w14:paraId="7218D0EC" w14:textId="6870B5EC" w:rsidR="00A57AC4" w:rsidRDefault="00641984">
      <w:pPr>
        <w:pStyle w:val="ndicedeilustraes"/>
        <w:rPr>
          <w:rFonts w:asciiTheme="minorHAnsi" w:eastAsiaTheme="minorEastAsia" w:hAnsiTheme="minorHAnsi" w:cstheme="minorBidi"/>
          <w:noProof/>
          <w:sz w:val="22"/>
          <w:szCs w:val="22"/>
        </w:rPr>
      </w:pPr>
      <w:hyperlink w:anchor="_Toc183506371" w:history="1">
        <w:r w:rsidR="00A57AC4" w:rsidRPr="0039226A">
          <w:rPr>
            <w:rStyle w:val="Hyperlink"/>
            <w:noProof/>
          </w:rPr>
          <w:t>Quadro 41 — Documentação do caso de uso Alterar Turismo</w:t>
        </w:r>
        <w:r w:rsidR="00A57AC4">
          <w:rPr>
            <w:noProof/>
            <w:webHidden/>
          </w:rPr>
          <w:tab/>
        </w:r>
        <w:r w:rsidR="00A57AC4">
          <w:rPr>
            <w:noProof/>
            <w:webHidden/>
          </w:rPr>
          <w:fldChar w:fldCharType="begin"/>
        </w:r>
        <w:r w:rsidR="00A57AC4">
          <w:rPr>
            <w:noProof/>
            <w:webHidden/>
          </w:rPr>
          <w:instrText xml:space="preserve"> PAGEREF _Toc183506371 \h </w:instrText>
        </w:r>
        <w:r w:rsidR="00A57AC4">
          <w:rPr>
            <w:noProof/>
            <w:webHidden/>
          </w:rPr>
        </w:r>
        <w:r w:rsidR="00A57AC4">
          <w:rPr>
            <w:noProof/>
            <w:webHidden/>
          </w:rPr>
          <w:fldChar w:fldCharType="separate"/>
        </w:r>
        <w:r w:rsidR="00B37B4A">
          <w:rPr>
            <w:noProof/>
            <w:webHidden/>
          </w:rPr>
          <w:t>64</w:t>
        </w:r>
        <w:r w:rsidR="00A57AC4">
          <w:rPr>
            <w:noProof/>
            <w:webHidden/>
          </w:rPr>
          <w:fldChar w:fldCharType="end"/>
        </w:r>
      </w:hyperlink>
    </w:p>
    <w:p w14:paraId="3D13DA02" w14:textId="663D6212" w:rsidR="00A57AC4" w:rsidRDefault="00641984">
      <w:pPr>
        <w:pStyle w:val="ndicedeilustraes"/>
        <w:rPr>
          <w:rFonts w:asciiTheme="minorHAnsi" w:eastAsiaTheme="minorEastAsia" w:hAnsiTheme="minorHAnsi" w:cstheme="minorBidi"/>
          <w:noProof/>
          <w:sz w:val="22"/>
          <w:szCs w:val="22"/>
        </w:rPr>
      </w:pPr>
      <w:hyperlink w:anchor="_Toc183506372" w:history="1">
        <w:r w:rsidR="00A57AC4" w:rsidRPr="0039226A">
          <w:rPr>
            <w:rStyle w:val="Hyperlink"/>
            <w:noProof/>
          </w:rPr>
          <w:t>Quadro 42 — Documentação do caso de uso Excluir Turismo</w:t>
        </w:r>
        <w:r w:rsidR="00A57AC4">
          <w:rPr>
            <w:noProof/>
            <w:webHidden/>
          </w:rPr>
          <w:tab/>
        </w:r>
        <w:r w:rsidR="00A57AC4">
          <w:rPr>
            <w:noProof/>
            <w:webHidden/>
          </w:rPr>
          <w:fldChar w:fldCharType="begin"/>
        </w:r>
        <w:r w:rsidR="00A57AC4">
          <w:rPr>
            <w:noProof/>
            <w:webHidden/>
          </w:rPr>
          <w:instrText xml:space="preserve"> PAGEREF _Toc183506372 \h </w:instrText>
        </w:r>
        <w:r w:rsidR="00A57AC4">
          <w:rPr>
            <w:noProof/>
            <w:webHidden/>
          </w:rPr>
        </w:r>
        <w:r w:rsidR="00A57AC4">
          <w:rPr>
            <w:noProof/>
            <w:webHidden/>
          </w:rPr>
          <w:fldChar w:fldCharType="separate"/>
        </w:r>
        <w:r w:rsidR="00B37B4A">
          <w:rPr>
            <w:noProof/>
            <w:webHidden/>
          </w:rPr>
          <w:t>65</w:t>
        </w:r>
        <w:r w:rsidR="00A57AC4">
          <w:rPr>
            <w:noProof/>
            <w:webHidden/>
          </w:rPr>
          <w:fldChar w:fldCharType="end"/>
        </w:r>
      </w:hyperlink>
    </w:p>
    <w:p w14:paraId="3D9F4456" w14:textId="771D45FD" w:rsidR="00A57AC4" w:rsidRDefault="00641984">
      <w:pPr>
        <w:pStyle w:val="ndicedeilustraes"/>
        <w:rPr>
          <w:rFonts w:asciiTheme="minorHAnsi" w:eastAsiaTheme="minorEastAsia" w:hAnsiTheme="minorHAnsi" w:cstheme="minorBidi"/>
          <w:noProof/>
          <w:sz w:val="22"/>
          <w:szCs w:val="22"/>
        </w:rPr>
      </w:pPr>
      <w:hyperlink w:anchor="_Toc183506373" w:history="1">
        <w:r w:rsidR="00A57AC4" w:rsidRPr="0039226A">
          <w:rPr>
            <w:rStyle w:val="Hyperlink"/>
            <w:noProof/>
          </w:rPr>
          <w:t>Quadro 43 — Documentação do caso de uso Desativar Turismo</w:t>
        </w:r>
        <w:r w:rsidR="00A57AC4">
          <w:rPr>
            <w:noProof/>
            <w:webHidden/>
          </w:rPr>
          <w:tab/>
        </w:r>
        <w:r w:rsidR="00A57AC4">
          <w:rPr>
            <w:noProof/>
            <w:webHidden/>
          </w:rPr>
          <w:fldChar w:fldCharType="begin"/>
        </w:r>
        <w:r w:rsidR="00A57AC4">
          <w:rPr>
            <w:noProof/>
            <w:webHidden/>
          </w:rPr>
          <w:instrText xml:space="preserve"> PAGEREF _Toc183506373 \h </w:instrText>
        </w:r>
        <w:r w:rsidR="00A57AC4">
          <w:rPr>
            <w:noProof/>
            <w:webHidden/>
          </w:rPr>
        </w:r>
        <w:r w:rsidR="00A57AC4">
          <w:rPr>
            <w:noProof/>
            <w:webHidden/>
          </w:rPr>
          <w:fldChar w:fldCharType="separate"/>
        </w:r>
        <w:r w:rsidR="00B37B4A">
          <w:rPr>
            <w:noProof/>
            <w:webHidden/>
          </w:rPr>
          <w:t>66</w:t>
        </w:r>
        <w:r w:rsidR="00A57AC4">
          <w:rPr>
            <w:noProof/>
            <w:webHidden/>
          </w:rPr>
          <w:fldChar w:fldCharType="end"/>
        </w:r>
      </w:hyperlink>
    </w:p>
    <w:p w14:paraId="220D6745" w14:textId="28215A51" w:rsidR="00A57AC4" w:rsidRDefault="00641984">
      <w:pPr>
        <w:pStyle w:val="ndicedeilustraes"/>
        <w:rPr>
          <w:rFonts w:asciiTheme="minorHAnsi" w:eastAsiaTheme="minorEastAsia" w:hAnsiTheme="minorHAnsi" w:cstheme="minorBidi"/>
          <w:noProof/>
          <w:sz w:val="22"/>
          <w:szCs w:val="22"/>
        </w:rPr>
      </w:pPr>
      <w:hyperlink w:anchor="_Toc183506374" w:history="1">
        <w:r w:rsidR="00A57AC4" w:rsidRPr="0039226A">
          <w:rPr>
            <w:rStyle w:val="Hyperlink"/>
            <w:noProof/>
          </w:rPr>
          <w:t>Quadro 44 — Script SQL – Tabela TipoTurismo</w:t>
        </w:r>
        <w:r w:rsidR="00A57AC4">
          <w:rPr>
            <w:noProof/>
            <w:webHidden/>
          </w:rPr>
          <w:tab/>
        </w:r>
        <w:r w:rsidR="00A57AC4">
          <w:rPr>
            <w:noProof/>
            <w:webHidden/>
          </w:rPr>
          <w:fldChar w:fldCharType="begin"/>
        </w:r>
        <w:r w:rsidR="00A57AC4">
          <w:rPr>
            <w:noProof/>
            <w:webHidden/>
          </w:rPr>
          <w:instrText xml:space="preserve"> PAGEREF _Toc183506374 \h </w:instrText>
        </w:r>
        <w:r w:rsidR="00A57AC4">
          <w:rPr>
            <w:noProof/>
            <w:webHidden/>
          </w:rPr>
        </w:r>
        <w:r w:rsidR="00A57AC4">
          <w:rPr>
            <w:noProof/>
            <w:webHidden/>
          </w:rPr>
          <w:fldChar w:fldCharType="separate"/>
        </w:r>
        <w:r w:rsidR="00B37B4A">
          <w:rPr>
            <w:noProof/>
            <w:webHidden/>
          </w:rPr>
          <w:t>85</w:t>
        </w:r>
        <w:r w:rsidR="00A57AC4">
          <w:rPr>
            <w:noProof/>
            <w:webHidden/>
          </w:rPr>
          <w:fldChar w:fldCharType="end"/>
        </w:r>
      </w:hyperlink>
    </w:p>
    <w:p w14:paraId="773F753D" w14:textId="7085B36F" w:rsidR="00A57AC4" w:rsidRDefault="00641984">
      <w:pPr>
        <w:pStyle w:val="ndicedeilustraes"/>
        <w:rPr>
          <w:rFonts w:asciiTheme="minorHAnsi" w:eastAsiaTheme="minorEastAsia" w:hAnsiTheme="minorHAnsi" w:cstheme="minorBidi"/>
          <w:noProof/>
          <w:sz w:val="22"/>
          <w:szCs w:val="22"/>
        </w:rPr>
      </w:pPr>
      <w:hyperlink w:anchor="_Toc183506375" w:history="1">
        <w:r w:rsidR="00A57AC4" w:rsidRPr="0039226A">
          <w:rPr>
            <w:rStyle w:val="Hyperlink"/>
            <w:noProof/>
          </w:rPr>
          <w:t>Quadro 45 — Script SQL – Tabela TipoAtracao</w:t>
        </w:r>
        <w:r w:rsidR="00A57AC4">
          <w:rPr>
            <w:noProof/>
            <w:webHidden/>
          </w:rPr>
          <w:tab/>
        </w:r>
        <w:r w:rsidR="00A57AC4">
          <w:rPr>
            <w:noProof/>
            <w:webHidden/>
          </w:rPr>
          <w:fldChar w:fldCharType="begin"/>
        </w:r>
        <w:r w:rsidR="00A57AC4">
          <w:rPr>
            <w:noProof/>
            <w:webHidden/>
          </w:rPr>
          <w:instrText xml:space="preserve"> PAGEREF _Toc183506375 \h </w:instrText>
        </w:r>
        <w:r w:rsidR="00A57AC4">
          <w:rPr>
            <w:noProof/>
            <w:webHidden/>
          </w:rPr>
        </w:r>
        <w:r w:rsidR="00A57AC4">
          <w:rPr>
            <w:noProof/>
            <w:webHidden/>
          </w:rPr>
          <w:fldChar w:fldCharType="separate"/>
        </w:r>
        <w:r w:rsidR="00B37B4A">
          <w:rPr>
            <w:noProof/>
            <w:webHidden/>
          </w:rPr>
          <w:t>85</w:t>
        </w:r>
        <w:r w:rsidR="00A57AC4">
          <w:rPr>
            <w:noProof/>
            <w:webHidden/>
          </w:rPr>
          <w:fldChar w:fldCharType="end"/>
        </w:r>
      </w:hyperlink>
    </w:p>
    <w:p w14:paraId="5881A7AF" w14:textId="727C7AF8" w:rsidR="00A57AC4" w:rsidRDefault="00641984">
      <w:pPr>
        <w:pStyle w:val="ndicedeilustraes"/>
        <w:rPr>
          <w:rFonts w:asciiTheme="minorHAnsi" w:eastAsiaTheme="minorEastAsia" w:hAnsiTheme="minorHAnsi" w:cstheme="minorBidi"/>
          <w:noProof/>
          <w:sz w:val="22"/>
          <w:szCs w:val="22"/>
        </w:rPr>
      </w:pPr>
      <w:hyperlink w:anchor="_Toc183506376" w:history="1">
        <w:r w:rsidR="00A57AC4" w:rsidRPr="0039226A">
          <w:rPr>
            <w:rStyle w:val="Hyperlink"/>
            <w:noProof/>
          </w:rPr>
          <w:t>Quadro 46 — Script SQL – Tabela Noticia</w:t>
        </w:r>
        <w:r w:rsidR="00A57AC4">
          <w:rPr>
            <w:noProof/>
            <w:webHidden/>
          </w:rPr>
          <w:tab/>
        </w:r>
        <w:r w:rsidR="00A57AC4">
          <w:rPr>
            <w:noProof/>
            <w:webHidden/>
          </w:rPr>
          <w:fldChar w:fldCharType="begin"/>
        </w:r>
        <w:r w:rsidR="00A57AC4">
          <w:rPr>
            <w:noProof/>
            <w:webHidden/>
          </w:rPr>
          <w:instrText xml:space="preserve"> PAGEREF _Toc183506376 \h </w:instrText>
        </w:r>
        <w:r w:rsidR="00A57AC4">
          <w:rPr>
            <w:noProof/>
            <w:webHidden/>
          </w:rPr>
        </w:r>
        <w:r w:rsidR="00A57AC4">
          <w:rPr>
            <w:noProof/>
            <w:webHidden/>
          </w:rPr>
          <w:fldChar w:fldCharType="separate"/>
        </w:r>
        <w:r w:rsidR="00B37B4A">
          <w:rPr>
            <w:noProof/>
            <w:webHidden/>
          </w:rPr>
          <w:t>85</w:t>
        </w:r>
        <w:r w:rsidR="00A57AC4">
          <w:rPr>
            <w:noProof/>
            <w:webHidden/>
          </w:rPr>
          <w:fldChar w:fldCharType="end"/>
        </w:r>
      </w:hyperlink>
    </w:p>
    <w:p w14:paraId="010ACE9A" w14:textId="3A1412B4" w:rsidR="00A57AC4" w:rsidRDefault="00641984">
      <w:pPr>
        <w:pStyle w:val="ndicedeilustraes"/>
        <w:rPr>
          <w:rFonts w:asciiTheme="minorHAnsi" w:eastAsiaTheme="minorEastAsia" w:hAnsiTheme="minorHAnsi" w:cstheme="minorBidi"/>
          <w:noProof/>
          <w:sz w:val="22"/>
          <w:szCs w:val="22"/>
        </w:rPr>
      </w:pPr>
      <w:hyperlink w:anchor="_Toc183506377" w:history="1">
        <w:r w:rsidR="00A57AC4" w:rsidRPr="0039226A">
          <w:rPr>
            <w:rStyle w:val="Hyperlink"/>
            <w:noProof/>
          </w:rPr>
          <w:t>Quadro 47 — Script SQL – Tabela Usuario</w:t>
        </w:r>
        <w:r w:rsidR="00A57AC4">
          <w:rPr>
            <w:noProof/>
            <w:webHidden/>
          </w:rPr>
          <w:tab/>
        </w:r>
        <w:r w:rsidR="00A57AC4">
          <w:rPr>
            <w:noProof/>
            <w:webHidden/>
          </w:rPr>
          <w:fldChar w:fldCharType="begin"/>
        </w:r>
        <w:r w:rsidR="00A57AC4">
          <w:rPr>
            <w:noProof/>
            <w:webHidden/>
          </w:rPr>
          <w:instrText xml:space="preserve"> PAGEREF _Toc183506377 \h </w:instrText>
        </w:r>
        <w:r w:rsidR="00A57AC4">
          <w:rPr>
            <w:noProof/>
            <w:webHidden/>
          </w:rPr>
        </w:r>
        <w:r w:rsidR="00A57AC4">
          <w:rPr>
            <w:noProof/>
            <w:webHidden/>
          </w:rPr>
          <w:fldChar w:fldCharType="separate"/>
        </w:r>
        <w:r w:rsidR="00B37B4A">
          <w:rPr>
            <w:noProof/>
            <w:webHidden/>
          </w:rPr>
          <w:t>86</w:t>
        </w:r>
        <w:r w:rsidR="00A57AC4">
          <w:rPr>
            <w:noProof/>
            <w:webHidden/>
          </w:rPr>
          <w:fldChar w:fldCharType="end"/>
        </w:r>
      </w:hyperlink>
    </w:p>
    <w:p w14:paraId="16A49E40" w14:textId="3C867F9D" w:rsidR="00A57AC4" w:rsidRDefault="00641984">
      <w:pPr>
        <w:pStyle w:val="ndicedeilustraes"/>
        <w:rPr>
          <w:rFonts w:asciiTheme="minorHAnsi" w:eastAsiaTheme="minorEastAsia" w:hAnsiTheme="minorHAnsi" w:cstheme="minorBidi"/>
          <w:noProof/>
          <w:sz w:val="22"/>
          <w:szCs w:val="22"/>
        </w:rPr>
      </w:pPr>
      <w:hyperlink w:anchor="_Toc183506378" w:history="1">
        <w:r w:rsidR="00A57AC4" w:rsidRPr="0039226A">
          <w:rPr>
            <w:rStyle w:val="Hyperlink"/>
            <w:noProof/>
          </w:rPr>
          <w:t>Quadro 48 — Script SQL – Tabela Avaliação</w:t>
        </w:r>
        <w:r w:rsidR="00A57AC4">
          <w:rPr>
            <w:noProof/>
            <w:webHidden/>
          </w:rPr>
          <w:tab/>
        </w:r>
        <w:r w:rsidR="00A57AC4">
          <w:rPr>
            <w:noProof/>
            <w:webHidden/>
          </w:rPr>
          <w:fldChar w:fldCharType="begin"/>
        </w:r>
        <w:r w:rsidR="00A57AC4">
          <w:rPr>
            <w:noProof/>
            <w:webHidden/>
          </w:rPr>
          <w:instrText xml:space="preserve"> PAGEREF _Toc183506378 \h </w:instrText>
        </w:r>
        <w:r w:rsidR="00A57AC4">
          <w:rPr>
            <w:noProof/>
            <w:webHidden/>
          </w:rPr>
        </w:r>
        <w:r w:rsidR="00A57AC4">
          <w:rPr>
            <w:noProof/>
            <w:webHidden/>
          </w:rPr>
          <w:fldChar w:fldCharType="separate"/>
        </w:r>
        <w:r w:rsidR="00B37B4A">
          <w:rPr>
            <w:noProof/>
            <w:webHidden/>
          </w:rPr>
          <w:t>86</w:t>
        </w:r>
        <w:r w:rsidR="00A57AC4">
          <w:rPr>
            <w:noProof/>
            <w:webHidden/>
          </w:rPr>
          <w:fldChar w:fldCharType="end"/>
        </w:r>
      </w:hyperlink>
    </w:p>
    <w:p w14:paraId="4457A87C" w14:textId="6DDCF2BF" w:rsidR="00A57AC4" w:rsidRDefault="00641984">
      <w:pPr>
        <w:pStyle w:val="ndicedeilustraes"/>
        <w:rPr>
          <w:rFonts w:asciiTheme="minorHAnsi" w:eastAsiaTheme="minorEastAsia" w:hAnsiTheme="minorHAnsi" w:cstheme="minorBidi"/>
          <w:noProof/>
          <w:sz w:val="22"/>
          <w:szCs w:val="22"/>
        </w:rPr>
      </w:pPr>
      <w:hyperlink w:anchor="_Toc183506379" w:history="1">
        <w:r w:rsidR="00A57AC4" w:rsidRPr="0039226A">
          <w:rPr>
            <w:rStyle w:val="Hyperlink"/>
            <w:noProof/>
          </w:rPr>
          <w:t>Quadro 49 — Script SQL – Tabela Turismo</w:t>
        </w:r>
        <w:r w:rsidR="00A57AC4">
          <w:rPr>
            <w:noProof/>
            <w:webHidden/>
          </w:rPr>
          <w:tab/>
        </w:r>
        <w:r w:rsidR="00A57AC4">
          <w:rPr>
            <w:noProof/>
            <w:webHidden/>
          </w:rPr>
          <w:fldChar w:fldCharType="begin"/>
        </w:r>
        <w:r w:rsidR="00A57AC4">
          <w:rPr>
            <w:noProof/>
            <w:webHidden/>
          </w:rPr>
          <w:instrText xml:space="preserve"> PAGEREF _Toc183506379 \h </w:instrText>
        </w:r>
        <w:r w:rsidR="00A57AC4">
          <w:rPr>
            <w:noProof/>
            <w:webHidden/>
          </w:rPr>
        </w:r>
        <w:r w:rsidR="00A57AC4">
          <w:rPr>
            <w:noProof/>
            <w:webHidden/>
          </w:rPr>
          <w:fldChar w:fldCharType="separate"/>
        </w:r>
        <w:r w:rsidR="00B37B4A">
          <w:rPr>
            <w:noProof/>
            <w:webHidden/>
          </w:rPr>
          <w:t>86</w:t>
        </w:r>
        <w:r w:rsidR="00A57AC4">
          <w:rPr>
            <w:noProof/>
            <w:webHidden/>
          </w:rPr>
          <w:fldChar w:fldCharType="end"/>
        </w:r>
      </w:hyperlink>
    </w:p>
    <w:p w14:paraId="71E77AF7" w14:textId="1328F866" w:rsidR="00A57AC4" w:rsidRDefault="00641984">
      <w:pPr>
        <w:pStyle w:val="ndicedeilustraes"/>
        <w:rPr>
          <w:rFonts w:asciiTheme="minorHAnsi" w:eastAsiaTheme="minorEastAsia" w:hAnsiTheme="minorHAnsi" w:cstheme="minorBidi"/>
          <w:noProof/>
          <w:sz w:val="22"/>
          <w:szCs w:val="22"/>
        </w:rPr>
      </w:pPr>
      <w:hyperlink w:anchor="_Toc183506380" w:history="1">
        <w:r w:rsidR="00A57AC4" w:rsidRPr="0039226A">
          <w:rPr>
            <w:rStyle w:val="Hyperlink"/>
            <w:noProof/>
          </w:rPr>
          <w:t>Quadro 50 — Script SQL – Tabela Atração</w:t>
        </w:r>
        <w:r w:rsidR="00A57AC4">
          <w:rPr>
            <w:noProof/>
            <w:webHidden/>
          </w:rPr>
          <w:tab/>
        </w:r>
        <w:r w:rsidR="00A57AC4">
          <w:rPr>
            <w:noProof/>
            <w:webHidden/>
          </w:rPr>
          <w:fldChar w:fldCharType="begin"/>
        </w:r>
        <w:r w:rsidR="00A57AC4">
          <w:rPr>
            <w:noProof/>
            <w:webHidden/>
          </w:rPr>
          <w:instrText xml:space="preserve"> PAGEREF _Toc183506380 \h </w:instrText>
        </w:r>
        <w:r w:rsidR="00A57AC4">
          <w:rPr>
            <w:noProof/>
            <w:webHidden/>
          </w:rPr>
        </w:r>
        <w:r w:rsidR="00A57AC4">
          <w:rPr>
            <w:noProof/>
            <w:webHidden/>
          </w:rPr>
          <w:fldChar w:fldCharType="separate"/>
        </w:r>
        <w:r w:rsidR="00B37B4A">
          <w:rPr>
            <w:noProof/>
            <w:webHidden/>
          </w:rPr>
          <w:t>87</w:t>
        </w:r>
        <w:r w:rsidR="00A57AC4">
          <w:rPr>
            <w:noProof/>
            <w:webHidden/>
          </w:rPr>
          <w:fldChar w:fldCharType="end"/>
        </w:r>
      </w:hyperlink>
    </w:p>
    <w:p w14:paraId="58655D0D" w14:textId="71017407" w:rsidR="00A57AC4" w:rsidRDefault="00641984">
      <w:pPr>
        <w:pStyle w:val="ndicedeilustraes"/>
        <w:rPr>
          <w:rFonts w:asciiTheme="minorHAnsi" w:eastAsiaTheme="minorEastAsia" w:hAnsiTheme="minorHAnsi" w:cstheme="minorBidi"/>
          <w:noProof/>
          <w:sz w:val="22"/>
          <w:szCs w:val="22"/>
        </w:rPr>
      </w:pPr>
      <w:hyperlink w:anchor="_Toc183506381" w:history="1">
        <w:r w:rsidR="00A57AC4" w:rsidRPr="0039226A">
          <w:rPr>
            <w:rStyle w:val="Hyperlink"/>
            <w:noProof/>
          </w:rPr>
          <w:t>Quadro 51 — Script SQL – Tabela Empresa</w:t>
        </w:r>
        <w:r w:rsidR="00A57AC4">
          <w:rPr>
            <w:noProof/>
            <w:webHidden/>
          </w:rPr>
          <w:tab/>
        </w:r>
        <w:r w:rsidR="00A57AC4">
          <w:rPr>
            <w:noProof/>
            <w:webHidden/>
          </w:rPr>
          <w:fldChar w:fldCharType="begin"/>
        </w:r>
        <w:r w:rsidR="00A57AC4">
          <w:rPr>
            <w:noProof/>
            <w:webHidden/>
          </w:rPr>
          <w:instrText xml:space="preserve"> PAGEREF _Toc183506381 \h </w:instrText>
        </w:r>
        <w:r w:rsidR="00A57AC4">
          <w:rPr>
            <w:noProof/>
            <w:webHidden/>
          </w:rPr>
        </w:r>
        <w:r w:rsidR="00A57AC4">
          <w:rPr>
            <w:noProof/>
            <w:webHidden/>
          </w:rPr>
          <w:fldChar w:fldCharType="separate"/>
        </w:r>
        <w:r w:rsidR="00B37B4A">
          <w:rPr>
            <w:noProof/>
            <w:webHidden/>
          </w:rPr>
          <w:t>87</w:t>
        </w:r>
        <w:r w:rsidR="00A57AC4">
          <w:rPr>
            <w:noProof/>
            <w:webHidden/>
          </w:rPr>
          <w:fldChar w:fldCharType="end"/>
        </w:r>
      </w:hyperlink>
    </w:p>
    <w:p w14:paraId="43AF975C" w14:textId="5D1EC934" w:rsidR="00A57AC4" w:rsidRDefault="00641984">
      <w:pPr>
        <w:pStyle w:val="ndicedeilustraes"/>
        <w:rPr>
          <w:rFonts w:asciiTheme="minorHAnsi" w:eastAsiaTheme="minorEastAsia" w:hAnsiTheme="minorHAnsi" w:cstheme="minorBidi"/>
          <w:noProof/>
          <w:sz w:val="22"/>
          <w:szCs w:val="22"/>
        </w:rPr>
      </w:pPr>
      <w:hyperlink w:anchor="_Toc183506382" w:history="1">
        <w:r w:rsidR="00A57AC4" w:rsidRPr="0039226A">
          <w:rPr>
            <w:rStyle w:val="Hyperlink"/>
            <w:noProof/>
          </w:rPr>
          <w:t>Quadro 52 — Script SQL – Tabela AtracaoImagem</w:t>
        </w:r>
        <w:r w:rsidR="00A57AC4">
          <w:rPr>
            <w:noProof/>
            <w:webHidden/>
          </w:rPr>
          <w:tab/>
        </w:r>
        <w:r w:rsidR="00A57AC4">
          <w:rPr>
            <w:noProof/>
            <w:webHidden/>
          </w:rPr>
          <w:fldChar w:fldCharType="begin"/>
        </w:r>
        <w:r w:rsidR="00A57AC4">
          <w:rPr>
            <w:noProof/>
            <w:webHidden/>
          </w:rPr>
          <w:instrText xml:space="preserve"> PAGEREF _Toc183506382 \h </w:instrText>
        </w:r>
        <w:r w:rsidR="00A57AC4">
          <w:rPr>
            <w:noProof/>
            <w:webHidden/>
          </w:rPr>
        </w:r>
        <w:r w:rsidR="00A57AC4">
          <w:rPr>
            <w:noProof/>
            <w:webHidden/>
          </w:rPr>
          <w:fldChar w:fldCharType="separate"/>
        </w:r>
        <w:r w:rsidR="00B37B4A">
          <w:rPr>
            <w:noProof/>
            <w:webHidden/>
          </w:rPr>
          <w:t>88</w:t>
        </w:r>
        <w:r w:rsidR="00A57AC4">
          <w:rPr>
            <w:noProof/>
            <w:webHidden/>
          </w:rPr>
          <w:fldChar w:fldCharType="end"/>
        </w:r>
      </w:hyperlink>
    </w:p>
    <w:p w14:paraId="424E83E1" w14:textId="54E9AA8E" w:rsidR="00A57AC4" w:rsidRDefault="00641984">
      <w:pPr>
        <w:pStyle w:val="ndicedeilustraes"/>
        <w:rPr>
          <w:rFonts w:asciiTheme="minorHAnsi" w:eastAsiaTheme="minorEastAsia" w:hAnsiTheme="minorHAnsi" w:cstheme="minorBidi"/>
          <w:noProof/>
          <w:sz w:val="22"/>
          <w:szCs w:val="22"/>
        </w:rPr>
      </w:pPr>
      <w:hyperlink w:anchor="_Toc183506383" w:history="1">
        <w:r w:rsidR="00A57AC4" w:rsidRPr="0039226A">
          <w:rPr>
            <w:rStyle w:val="Hyperlink"/>
            <w:noProof/>
          </w:rPr>
          <w:t>Quadro 53 — Script SQL – Tabela NoticiaImagem</w:t>
        </w:r>
        <w:r w:rsidR="00A57AC4">
          <w:rPr>
            <w:noProof/>
            <w:webHidden/>
          </w:rPr>
          <w:tab/>
        </w:r>
        <w:r w:rsidR="00A57AC4">
          <w:rPr>
            <w:noProof/>
            <w:webHidden/>
          </w:rPr>
          <w:fldChar w:fldCharType="begin"/>
        </w:r>
        <w:r w:rsidR="00A57AC4">
          <w:rPr>
            <w:noProof/>
            <w:webHidden/>
          </w:rPr>
          <w:instrText xml:space="preserve"> PAGEREF _Toc183506383 \h </w:instrText>
        </w:r>
        <w:r w:rsidR="00A57AC4">
          <w:rPr>
            <w:noProof/>
            <w:webHidden/>
          </w:rPr>
        </w:r>
        <w:r w:rsidR="00A57AC4">
          <w:rPr>
            <w:noProof/>
            <w:webHidden/>
          </w:rPr>
          <w:fldChar w:fldCharType="separate"/>
        </w:r>
        <w:r w:rsidR="00B37B4A">
          <w:rPr>
            <w:noProof/>
            <w:webHidden/>
          </w:rPr>
          <w:t>88</w:t>
        </w:r>
        <w:r w:rsidR="00A57AC4">
          <w:rPr>
            <w:noProof/>
            <w:webHidden/>
          </w:rPr>
          <w:fldChar w:fldCharType="end"/>
        </w:r>
      </w:hyperlink>
    </w:p>
    <w:p w14:paraId="59263850" w14:textId="0DC5EE31" w:rsidR="00A57AC4" w:rsidRDefault="00641984">
      <w:pPr>
        <w:pStyle w:val="ndicedeilustraes"/>
        <w:rPr>
          <w:rFonts w:asciiTheme="minorHAnsi" w:eastAsiaTheme="minorEastAsia" w:hAnsiTheme="minorHAnsi" w:cstheme="minorBidi"/>
          <w:noProof/>
          <w:sz w:val="22"/>
          <w:szCs w:val="22"/>
        </w:rPr>
      </w:pPr>
      <w:hyperlink w:anchor="_Toc183506384" w:history="1">
        <w:r w:rsidR="00A57AC4" w:rsidRPr="0039226A">
          <w:rPr>
            <w:rStyle w:val="Hyperlink"/>
            <w:noProof/>
          </w:rPr>
          <w:t>Quadro 54 — Script SQL – Tabela TurismoImagem</w:t>
        </w:r>
        <w:r w:rsidR="00A57AC4">
          <w:rPr>
            <w:noProof/>
            <w:webHidden/>
          </w:rPr>
          <w:tab/>
        </w:r>
        <w:r w:rsidR="00A57AC4">
          <w:rPr>
            <w:noProof/>
            <w:webHidden/>
          </w:rPr>
          <w:fldChar w:fldCharType="begin"/>
        </w:r>
        <w:r w:rsidR="00A57AC4">
          <w:rPr>
            <w:noProof/>
            <w:webHidden/>
          </w:rPr>
          <w:instrText xml:space="preserve"> PAGEREF _Toc183506384 \h </w:instrText>
        </w:r>
        <w:r w:rsidR="00A57AC4">
          <w:rPr>
            <w:noProof/>
            <w:webHidden/>
          </w:rPr>
        </w:r>
        <w:r w:rsidR="00A57AC4">
          <w:rPr>
            <w:noProof/>
            <w:webHidden/>
          </w:rPr>
          <w:fldChar w:fldCharType="separate"/>
        </w:r>
        <w:r w:rsidR="00B37B4A">
          <w:rPr>
            <w:noProof/>
            <w:webHidden/>
          </w:rPr>
          <w:t>88</w:t>
        </w:r>
        <w:r w:rsidR="00A57AC4">
          <w:rPr>
            <w:noProof/>
            <w:webHidden/>
          </w:rPr>
          <w:fldChar w:fldCharType="end"/>
        </w:r>
      </w:hyperlink>
    </w:p>
    <w:p w14:paraId="2A4B2C48" w14:textId="6D89D930" w:rsidR="00A57AC4" w:rsidRDefault="00641984">
      <w:pPr>
        <w:pStyle w:val="ndicedeilustraes"/>
        <w:rPr>
          <w:rFonts w:asciiTheme="minorHAnsi" w:eastAsiaTheme="minorEastAsia" w:hAnsiTheme="minorHAnsi" w:cstheme="minorBidi"/>
          <w:noProof/>
          <w:sz w:val="22"/>
          <w:szCs w:val="22"/>
        </w:rPr>
      </w:pPr>
      <w:hyperlink w:anchor="_Toc183506385" w:history="1">
        <w:r w:rsidR="00A57AC4" w:rsidRPr="0039226A">
          <w:rPr>
            <w:rStyle w:val="Hyperlink"/>
            <w:noProof/>
          </w:rPr>
          <w:t>Quadro 55 — Script SQL – Tabela Auditoria</w:t>
        </w:r>
        <w:r w:rsidR="00A57AC4">
          <w:rPr>
            <w:noProof/>
            <w:webHidden/>
          </w:rPr>
          <w:tab/>
        </w:r>
        <w:r w:rsidR="00A57AC4">
          <w:rPr>
            <w:noProof/>
            <w:webHidden/>
          </w:rPr>
          <w:fldChar w:fldCharType="begin"/>
        </w:r>
        <w:r w:rsidR="00A57AC4">
          <w:rPr>
            <w:noProof/>
            <w:webHidden/>
          </w:rPr>
          <w:instrText xml:space="preserve"> PAGEREF _Toc183506385 \h </w:instrText>
        </w:r>
        <w:r w:rsidR="00A57AC4">
          <w:rPr>
            <w:noProof/>
            <w:webHidden/>
          </w:rPr>
        </w:r>
        <w:r w:rsidR="00A57AC4">
          <w:rPr>
            <w:noProof/>
            <w:webHidden/>
          </w:rPr>
          <w:fldChar w:fldCharType="separate"/>
        </w:r>
        <w:r w:rsidR="00B37B4A">
          <w:rPr>
            <w:noProof/>
            <w:webHidden/>
          </w:rPr>
          <w:t>89</w:t>
        </w:r>
        <w:r w:rsidR="00A57AC4">
          <w:rPr>
            <w:noProof/>
            <w:webHidden/>
          </w:rPr>
          <w:fldChar w:fldCharType="end"/>
        </w:r>
      </w:hyperlink>
    </w:p>
    <w:p w14:paraId="20EE8A1E" w14:textId="1BC4AF43" w:rsidR="00A57AC4" w:rsidRDefault="00641984">
      <w:pPr>
        <w:pStyle w:val="ndicedeilustraes"/>
        <w:rPr>
          <w:rFonts w:asciiTheme="minorHAnsi" w:eastAsiaTheme="minorEastAsia" w:hAnsiTheme="minorHAnsi" w:cstheme="minorBidi"/>
          <w:noProof/>
          <w:sz w:val="22"/>
          <w:szCs w:val="22"/>
        </w:rPr>
      </w:pPr>
      <w:hyperlink w:anchor="_Toc183506386" w:history="1">
        <w:r w:rsidR="00A57AC4" w:rsidRPr="0039226A">
          <w:rPr>
            <w:rStyle w:val="Hyperlink"/>
            <w:noProof/>
          </w:rPr>
          <w:t>Quadro 56 — Script SQL – Tabela Parametro</w:t>
        </w:r>
        <w:r w:rsidR="00A57AC4">
          <w:rPr>
            <w:noProof/>
            <w:webHidden/>
          </w:rPr>
          <w:tab/>
        </w:r>
        <w:r w:rsidR="00A57AC4">
          <w:rPr>
            <w:noProof/>
            <w:webHidden/>
          </w:rPr>
          <w:fldChar w:fldCharType="begin"/>
        </w:r>
        <w:r w:rsidR="00A57AC4">
          <w:rPr>
            <w:noProof/>
            <w:webHidden/>
          </w:rPr>
          <w:instrText xml:space="preserve"> PAGEREF _Toc183506386 \h </w:instrText>
        </w:r>
        <w:r w:rsidR="00A57AC4">
          <w:rPr>
            <w:noProof/>
            <w:webHidden/>
          </w:rPr>
        </w:r>
        <w:r w:rsidR="00A57AC4">
          <w:rPr>
            <w:noProof/>
            <w:webHidden/>
          </w:rPr>
          <w:fldChar w:fldCharType="separate"/>
        </w:r>
        <w:r w:rsidR="00B37B4A">
          <w:rPr>
            <w:noProof/>
            <w:webHidden/>
          </w:rPr>
          <w:t>89</w:t>
        </w:r>
        <w:r w:rsidR="00A57AC4">
          <w:rPr>
            <w:noProof/>
            <w:webHidden/>
          </w:rPr>
          <w:fldChar w:fldCharType="end"/>
        </w:r>
      </w:hyperlink>
    </w:p>
    <w:p w14:paraId="7A357112" w14:textId="68423AE5" w:rsidR="00A57AC4" w:rsidRDefault="00641984">
      <w:pPr>
        <w:pStyle w:val="ndicedeilustraes"/>
        <w:rPr>
          <w:rFonts w:asciiTheme="minorHAnsi" w:eastAsiaTheme="minorEastAsia" w:hAnsiTheme="minorHAnsi" w:cstheme="minorBidi"/>
          <w:noProof/>
          <w:sz w:val="22"/>
          <w:szCs w:val="22"/>
        </w:rPr>
      </w:pPr>
      <w:hyperlink w:anchor="_Toc183506387" w:history="1">
        <w:r w:rsidR="00A57AC4" w:rsidRPr="0039226A">
          <w:rPr>
            <w:rStyle w:val="Hyperlink"/>
            <w:noProof/>
          </w:rPr>
          <w:t>Quadro 57 — Script SQL – Tabela Ata</w:t>
        </w:r>
        <w:r w:rsidR="00A57AC4">
          <w:rPr>
            <w:noProof/>
            <w:webHidden/>
          </w:rPr>
          <w:tab/>
        </w:r>
        <w:r w:rsidR="00A57AC4">
          <w:rPr>
            <w:noProof/>
            <w:webHidden/>
          </w:rPr>
          <w:fldChar w:fldCharType="begin"/>
        </w:r>
        <w:r w:rsidR="00A57AC4">
          <w:rPr>
            <w:noProof/>
            <w:webHidden/>
          </w:rPr>
          <w:instrText xml:space="preserve"> PAGEREF _Toc183506387 \h </w:instrText>
        </w:r>
        <w:r w:rsidR="00A57AC4">
          <w:rPr>
            <w:noProof/>
            <w:webHidden/>
          </w:rPr>
        </w:r>
        <w:r w:rsidR="00A57AC4">
          <w:rPr>
            <w:noProof/>
            <w:webHidden/>
          </w:rPr>
          <w:fldChar w:fldCharType="separate"/>
        </w:r>
        <w:r w:rsidR="00B37B4A">
          <w:rPr>
            <w:noProof/>
            <w:webHidden/>
          </w:rPr>
          <w:t>89</w:t>
        </w:r>
        <w:r w:rsidR="00A57AC4">
          <w:rPr>
            <w:noProof/>
            <w:webHidden/>
          </w:rPr>
          <w:fldChar w:fldCharType="end"/>
        </w:r>
      </w:hyperlink>
    </w:p>
    <w:p w14:paraId="6F3FA703" w14:textId="0518EE6A" w:rsidR="00A57AC4" w:rsidRDefault="00641984">
      <w:pPr>
        <w:pStyle w:val="ndicedeilustraes"/>
        <w:rPr>
          <w:rFonts w:asciiTheme="minorHAnsi" w:eastAsiaTheme="minorEastAsia" w:hAnsiTheme="minorHAnsi" w:cstheme="minorBidi"/>
          <w:noProof/>
          <w:sz w:val="22"/>
          <w:szCs w:val="22"/>
        </w:rPr>
      </w:pPr>
      <w:hyperlink w:anchor="_Toc183506388" w:history="1">
        <w:r w:rsidR="00A57AC4" w:rsidRPr="0039226A">
          <w:rPr>
            <w:rStyle w:val="Hyperlink"/>
            <w:noProof/>
          </w:rPr>
          <w:t>Quadro 58 — Script SQL – Tabela Membros</w:t>
        </w:r>
        <w:r w:rsidR="00A57AC4">
          <w:rPr>
            <w:noProof/>
            <w:webHidden/>
          </w:rPr>
          <w:tab/>
        </w:r>
        <w:r w:rsidR="00A57AC4">
          <w:rPr>
            <w:noProof/>
            <w:webHidden/>
          </w:rPr>
          <w:fldChar w:fldCharType="begin"/>
        </w:r>
        <w:r w:rsidR="00A57AC4">
          <w:rPr>
            <w:noProof/>
            <w:webHidden/>
          </w:rPr>
          <w:instrText xml:space="preserve"> PAGEREF _Toc183506388 \h </w:instrText>
        </w:r>
        <w:r w:rsidR="00A57AC4">
          <w:rPr>
            <w:noProof/>
            <w:webHidden/>
          </w:rPr>
        </w:r>
        <w:r w:rsidR="00A57AC4">
          <w:rPr>
            <w:noProof/>
            <w:webHidden/>
          </w:rPr>
          <w:fldChar w:fldCharType="separate"/>
        </w:r>
        <w:r w:rsidR="00B37B4A">
          <w:rPr>
            <w:noProof/>
            <w:webHidden/>
          </w:rPr>
          <w:t>89</w:t>
        </w:r>
        <w:r w:rsidR="00A57AC4">
          <w:rPr>
            <w:noProof/>
            <w:webHidden/>
          </w:rPr>
          <w:fldChar w:fldCharType="end"/>
        </w:r>
      </w:hyperlink>
    </w:p>
    <w:p w14:paraId="77F71872" w14:textId="2D8E2DA0" w:rsidR="00A57AC4" w:rsidRDefault="00641984">
      <w:pPr>
        <w:pStyle w:val="ndicedeilustraes"/>
        <w:rPr>
          <w:rFonts w:asciiTheme="minorHAnsi" w:eastAsiaTheme="minorEastAsia" w:hAnsiTheme="minorHAnsi" w:cstheme="minorBidi"/>
          <w:noProof/>
          <w:sz w:val="22"/>
          <w:szCs w:val="22"/>
        </w:rPr>
      </w:pPr>
      <w:hyperlink w:anchor="_Toc183506389" w:history="1">
        <w:r w:rsidR="00A57AC4" w:rsidRPr="0039226A">
          <w:rPr>
            <w:rStyle w:val="Hyperlink"/>
            <w:noProof/>
          </w:rPr>
          <w:t>Quadro 59 — Script SQL – Tabela Sessao</w:t>
        </w:r>
        <w:r w:rsidR="00A57AC4">
          <w:rPr>
            <w:noProof/>
            <w:webHidden/>
          </w:rPr>
          <w:tab/>
        </w:r>
        <w:r w:rsidR="00A57AC4">
          <w:rPr>
            <w:noProof/>
            <w:webHidden/>
          </w:rPr>
          <w:fldChar w:fldCharType="begin"/>
        </w:r>
        <w:r w:rsidR="00A57AC4">
          <w:rPr>
            <w:noProof/>
            <w:webHidden/>
          </w:rPr>
          <w:instrText xml:space="preserve"> PAGEREF _Toc183506389 \h </w:instrText>
        </w:r>
        <w:r w:rsidR="00A57AC4">
          <w:rPr>
            <w:noProof/>
            <w:webHidden/>
          </w:rPr>
        </w:r>
        <w:r w:rsidR="00A57AC4">
          <w:rPr>
            <w:noProof/>
            <w:webHidden/>
          </w:rPr>
          <w:fldChar w:fldCharType="separate"/>
        </w:r>
        <w:r w:rsidR="00B37B4A">
          <w:rPr>
            <w:noProof/>
            <w:webHidden/>
          </w:rPr>
          <w:t>90</w:t>
        </w:r>
        <w:r w:rsidR="00A57AC4">
          <w:rPr>
            <w:noProof/>
            <w:webHidden/>
          </w:rPr>
          <w:fldChar w:fldCharType="end"/>
        </w:r>
      </w:hyperlink>
    </w:p>
    <w:p w14:paraId="5D71BF14" w14:textId="3AED51DD" w:rsidR="00A57AC4" w:rsidRDefault="00641984">
      <w:pPr>
        <w:pStyle w:val="ndicedeilustraes"/>
        <w:rPr>
          <w:rFonts w:asciiTheme="minorHAnsi" w:eastAsiaTheme="minorEastAsia" w:hAnsiTheme="minorHAnsi" w:cstheme="minorBidi"/>
          <w:noProof/>
          <w:sz w:val="22"/>
          <w:szCs w:val="22"/>
        </w:rPr>
      </w:pPr>
      <w:hyperlink w:anchor="_Toc183506390" w:history="1">
        <w:r w:rsidR="00A57AC4" w:rsidRPr="0039226A">
          <w:rPr>
            <w:rStyle w:val="Hyperlink"/>
            <w:noProof/>
          </w:rPr>
          <w:t>Quadro 60 — Script SQL – Tabela AvaliacaoTurismo</w:t>
        </w:r>
        <w:r w:rsidR="00A57AC4">
          <w:rPr>
            <w:noProof/>
            <w:webHidden/>
          </w:rPr>
          <w:tab/>
        </w:r>
        <w:r w:rsidR="00A57AC4">
          <w:rPr>
            <w:noProof/>
            <w:webHidden/>
          </w:rPr>
          <w:fldChar w:fldCharType="begin"/>
        </w:r>
        <w:r w:rsidR="00A57AC4">
          <w:rPr>
            <w:noProof/>
            <w:webHidden/>
          </w:rPr>
          <w:instrText xml:space="preserve"> PAGEREF _Toc183506390 \h </w:instrText>
        </w:r>
        <w:r w:rsidR="00A57AC4">
          <w:rPr>
            <w:noProof/>
            <w:webHidden/>
          </w:rPr>
        </w:r>
        <w:r w:rsidR="00A57AC4">
          <w:rPr>
            <w:noProof/>
            <w:webHidden/>
          </w:rPr>
          <w:fldChar w:fldCharType="separate"/>
        </w:r>
        <w:r w:rsidR="00B37B4A">
          <w:rPr>
            <w:noProof/>
            <w:webHidden/>
          </w:rPr>
          <w:t>90</w:t>
        </w:r>
        <w:r w:rsidR="00A57AC4">
          <w:rPr>
            <w:noProof/>
            <w:webHidden/>
          </w:rPr>
          <w:fldChar w:fldCharType="end"/>
        </w:r>
      </w:hyperlink>
    </w:p>
    <w:p w14:paraId="6FBC513B" w14:textId="356E7188" w:rsidR="00A57AC4" w:rsidRDefault="00641984">
      <w:pPr>
        <w:pStyle w:val="ndicedeilustraes"/>
        <w:rPr>
          <w:rFonts w:asciiTheme="minorHAnsi" w:eastAsiaTheme="minorEastAsia" w:hAnsiTheme="minorHAnsi" w:cstheme="minorBidi"/>
          <w:noProof/>
          <w:sz w:val="22"/>
          <w:szCs w:val="22"/>
        </w:rPr>
      </w:pPr>
      <w:hyperlink w:anchor="_Toc183506391" w:history="1">
        <w:r w:rsidR="00A57AC4" w:rsidRPr="0039226A">
          <w:rPr>
            <w:rStyle w:val="Hyperlink"/>
            <w:noProof/>
          </w:rPr>
          <w:t>Quadro 61 — Script SQL – Tabela AvaliacaoAtracao</w:t>
        </w:r>
        <w:r w:rsidR="00A57AC4">
          <w:rPr>
            <w:noProof/>
            <w:webHidden/>
          </w:rPr>
          <w:tab/>
        </w:r>
        <w:r w:rsidR="00A57AC4">
          <w:rPr>
            <w:noProof/>
            <w:webHidden/>
          </w:rPr>
          <w:fldChar w:fldCharType="begin"/>
        </w:r>
        <w:r w:rsidR="00A57AC4">
          <w:rPr>
            <w:noProof/>
            <w:webHidden/>
          </w:rPr>
          <w:instrText xml:space="preserve"> PAGEREF _Toc183506391 \h </w:instrText>
        </w:r>
        <w:r w:rsidR="00A57AC4">
          <w:rPr>
            <w:noProof/>
            <w:webHidden/>
          </w:rPr>
        </w:r>
        <w:r w:rsidR="00A57AC4">
          <w:rPr>
            <w:noProof/>
            <w:webHidden/>
          </w:rPr>
          <w:fldChar w:fldCharType="separate"/>
        </w:r>
        <w:r w:rsidR="00B37B4A">
          <w:rPr>
            <w:noProof/>
            <w:webHidden/>
          </w:rPr>
          <w:t>90</w:t>
        </w:r>
        <w:r w:rsidR="00A57AC4">
          <w:rPr>
            <w:noProof/>
            <w:webHidden/>
          </w:rPr>
          <w:fldChar w:fldCharType="end"/>
        </w:r>
      </w:hyperlink>
    </w:p>
    <w:p w14:paraId="333CD656" w14:textId="77777777" w:rsidR="00A57AC4" w:rsidRDefault="007C45DB" w:rsidP="005D492A">
      <w:pPr>
        <w:ind w:firstLine="0"/>
        <w:jc w:val="center"/>
      </w:pPr>
      <w:r>
        <w:fldChar w:fldCharType="end"/>
      </w:r>
    </w:p>
    <w:p w14:paraId="12BE4E61" w14:textId="77777777" w:rsidR="00A57AC4" w:rsidRDefault="00A57AC4" w:rsidP="005D492A">
      <w:pPr>
        <w:ind w:firstLine="0"/>
        <w:jc w:val="center"/>
        <w:rPr>
          <w:b/>
          <w:szCs w:val="24"/>
        </w:rPr>
      </w:pPr>
    </w:p>
    <w:p w14:paraId="6791ACAD" w14:textId="77777777" w:rsidR="00A57AC4" w:rsidRDefault="00A57AC4" w:rsidP="005D492A">
      <w:pPr>
        <w:ind w:firstLine="0"/>
        <w:jc w:val="center"/>
        <w:rPr>
          <w:b/>
          <w:szCs w:val="24"/>
        </w:rPr>
      </w:pPr>
    </w:p>
    <w:p w14:paraId="6F4A1A13" w14:textId="77777777" w:rsidR="00A57AC4" w:rsidRDefault="00A57AC4" w:rsidP="005D492A">
      <w:pPr>
        <w:ind w:firstLine="0"/>
        <w:jc w:val="center"/>
        <w:rPr>
          <w:b/>
          <w:szCs w:val="24"/>
        </w:rPr>
      </w:pPr>
    </w:p>
    <w:p w14:paraId="458606B2" w14:textId="77777777" w:rsidR="00A57AC4" w:rsidRDefault="00A57AC4" w:rsidP="005D492A">
      <w:pPr>
        <w:ind w:firstLine="0"/>
        <w:jc w:val="center"/>
        <w:rPr>
          <w:b/>
          <w:szCs w:val="24"/>
        </w:rPr>
      </w:pPr>
    </w:p>
    <w:p w14:paraId="6458D00E" w14:textId="08D74530" w:rsidR="00DC6375" w:rsidRPr="005D492A" w:rsidRDefault="0036483A" w:rsidP="005D492A">
      <w:pPr>
        <w:ind w:firstLine="0"/>
        <w:jc w:val="center"/>
        <w:rPr>
          <w:b/>
          <w:szCs w:val="24"/>
        </w:rPr>
      </w:pPr>
      <w:r w:rsidRPr="005D492A">
        <w:rPr>
          <w:b/>
          <w:szCs w:val="24"/>
        </w:rPr>
        <w:lastRenderedPageBreak/>
        <w:t>SUMÁRIO</w:t>
      </w:r>
    </w:p>
    <w:p w14:paraId="3C3A3A82" w14:textId="2F2E6028"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B37B4A">
          <w:rPr>
            <w:noProof/>
            <w:webHidden/>
          </w:rPr>
          <w:t>11</w:t>
        </w:r>
        <w:r w:rsidR="00E72B9C">
          <w:rPr>
            <w:noProof/>
            <w:webHidden/>
          </w:rPr>
          <w:fldChar w:fldCharType="end"/>
        </w:r>
      </w:hyperlink>
    </w:p>
    <w:p w14:paraId="20E35D7A" w14:textId="24E28AF8" w:rsidR="00E72B9C" w:rsidRDefault="00641984">
      <w:pPr>
        <w:pStyle w:val="Sumrio1"/>
        <w:rPr>
          <w:rFonts w:asciiTheme="minorHAnsi" w:eastAsiaTheme="minorEastAsia" w:hAnsiTheme="minorHAnsi" w:cstheme="minorBidi"/>
          <w:b w:val="0"/>
          <w:noProof/>
          <w:sz w:val="22"/>
          <w:szCs w:val="22"/>
        </w:rPr>
      </w:pPr>
      <w:hyperlink w:anchor="_Toc181863001" w:history="1">
        <w:r w:rsidR="00E72B9C" w:rsidRPr="00823D7B">
          <w:rPr>
            <w:rStyle w:val="Hyperlink"/>
            <w:noProof/>
          </w:rPr>
          <w:t>2</w:t>
        </w:r>
        <w:r w:rsidR="00E72B9C">
          <w:rPr>
            <w:rFonts w:asciiTheme="minorHAnsi" w:eastAsiaTheme="minorEastAsia" w:hAnsiTheme="minorHAnsi" w:cstheme="minorBidi"/>
            <w:b w:val="0"/>
            <w:noProof/>
            <w:sz w:val="22"/>
            <w:szCs w:val="22"/>
          </w:rPr>
          <w:tab/>
        </w:r>
        <w:r w:rsidR="00E72B9C" w:rsidRPr="00823D7B">
          <w:rPr>
            <w:rStyle w:val="Hyperlink"/>
            <w:noProof/>
          </w:rPr>
          <w:t>LEVANTAMENTO DE REQUISITOS DE SOFTWARE</w:t>
        </w:r>
        <w:r w:rsidR="00E72B9C">
          <w:rPr>
            <w:noProof/>
            <w:webHidden/>
          </w:rPr>
          <w:tab/>
        </w:r>
        <w:r w:rsidR="00E72B9C">
          <w:rPr>
            <w:noProof/>
            <w:webHidden/>
          </w:rPr>
          <w:fldChar w:fldCharType="begin"/>
        </w:r>
        <w:r w:rsidR="00E72B9C">
          <w:rPr>
            <w:noProof/>
            <w:webHidden/>
          </w:rPr>
          <w:instrText xml:space="preserve"> PAGEREF _Toc181863001 \h </w:instrText>
        </w:r>
        <w:r w:rsidR="00E72B9C">
          <w:rPr>
            <w:noProof/>
            <w:webHidden/>
          </w:rPr>
        </w:r>
        <w:r w:rsidR="00E72B9C">
          <w:rPr>
            <w:noProof/>
            <w:webHidden/>
          </w:rPr>
          <w:fldChar w:fldCharType="separate"/>
        </w:r>
        <w:r w:rsidR="00B37B4A">
          <w:rPr>
            <w:noProof/>
            <w:webHidden/>
          </w:rPr>
          <w:t>12</w:t>
        </w:r>
        <w:r w:rsidR="00E72B9C">
          <w:rPr>
            <w:noProof/>
            <w:webHidden/>
          </w:rPr>
          <w:fldChar w:fldCharType="end"/>
        </w:r>
      </w:hyperlink>
    </w:p>
    <w:p w14:paraId="4D85D967" w14:textId="145775F5" w:rsidR="00E72B9C" w:rsidRDefault="00641984">
      <w:pPr>
        <w:pStyle w:val="Sumrio2"/>
        <w:rPr>
          <w:rFonts w:asciiTheme="minorHAnsi" w:eastAsiaTheme="minorEastAsia" w:hAnsiTheme="minorHAnsi" w:cstheme="minorBidi"/>
          <w:smallCaps w:val="0"/>
          <w:noProof/>
          <w:sz w:val="22"/>
          <w:szCs w:val="22"/>
        </w:rPr>
      </w:pPr>
      <w:hyperlink w:anchor="_Toc181863002" w:history="1">
        <w:r w:rsidR="00E72B9C" w:rsidRPr="00823D7B">
          <w:rPr>
            <w:rStyle w:val="Hyperlink"/>
            <w:noProof/>
          </w:rPr>
          <w:t>2.1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objetivos do sistema</w:t>
        </w:r>
        <w:r w:rsidR="00E72B9C">
          <w:rPr>
            <w:noProof/>
            <w:webHidden/>
          </w:rPr>
          <w:tab/>
        </w:r>
        <w:r w:rsidR="00E72B9C">
          <w:rPr>
            <w:noProof/>
            <w:webHidden/>
          </w:rPr>
          <w:fldChar w:fldCharType="begin"/>
        </w:r>
        <w:r w:rsidR="00E72B9C">
          <w:rPr>
            <w:noProof/>
            <w:webHidden/>
          </w:rPr>
          <w:instrText xml:space="preserve"> PAGEREF _Toc181863002 \h </w:instrText>
        </w:r>
        <w:r w:rsidR="00E72B9C">
          <w:rPr>
            <w:noProof/>
            <w:webHidden/>
          </w:rPr>
        </w:r>
        <w:r w:rsidR="00E72B9C">
          <w:rPr>
            <w:noProof/>
            <w:webHidden/>
          </w:rPr>
          <w:fldChar w:fldCharType="separate"/>
        </w:r>
        <w:r w:rsidR="00B37B4A">
          <w:rPr>
            <w:noProof/>
            <w:webHidden/>
          </w:rPr>
          <w:t>12</w:t>
        </w:r>
        <w:r w:rsidR="00E72B9C">
          <w:rPr>
            <w:noProof/>
            <w:webHidden/>
          </w:rPr>
          <w:fldChar w:fldCharType="end"/>
        </w:r>
      </w:hyperlink>
    </w:p>
    <w:p w14:paraId="22F21438" w14:textId="2705BD6B" w:rsidR="00E72B9C" w:rsidRDefault="00641984">
      <w:pPr>
        <w:pStyle w:val="Sumrio2"/>
        <w:rPr>
          <w:rFonts w:asciiTheme="minorHAnsi" w:eastAsiaTheme="minorEastAsia" w:hAnsiTheme="minorHAnsi" w:cstheme="minorBidi"/>
          <w:smallCaps w:val="0"/>
          <w:noProof/>
          <w:sz w:val="22"/>
          <w:szCs w:val="22"/>
        </w:rPr>
      </w:pPr>
      <w:hyperlink w:anchor="_Toc181863003" w:history="1">
        <w:r w:rsidR="00E72B9C" w:rsidRPr="00823D7B">
          <w:rPr>
            <w:rStyle w:val="Hyperlink"/>
            <w:noProof/>
          </w:rPr>
          <w:t>2.2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 sistema atual</w:t>
        </w:r>
        <w:r w:rsidR="00E72B9C">
          <w:rPr>
            <w:noProof/>
            <w:webHidden/>
          </w:rPr>
          <w:tab/>
        </w:r>
        <w:r w:rsidR="00E72B9C">
          <w:rPr>
            <w:noProof/>
            <w:webHidden/>
          </w:rPr>
          <w:fldChar w:fldCharType="begin"/>
        </w:r>
        <w:r w:rsidR="00E72B9C">
          <w:rPr>
            <w:noProof/>
            <w:webHidden/>
          </w:rPr>
          <w:instrText xml:space="preserve"> PAGEREF _Toc181863003 \h </w:instrText>
        </w:r>
        <w:r w:rsidR="00E72B9C">
          <w:rPr>
            <w:noProof/>
            <w:webHidden/>
          </w:rPr>
        </w:r>
        <w:r w:rsidR="00E72B9C">
          <w:rPr>
            <w:noProof/>
            <w:webHidden/>
          </w:rPr>
          <w:fldChar w:fldCharType="separate"/>
        </w:r>
        <w:r w:rsidR="00B37B4A">
          <w:rPr>
            <w:noProof/>
            <w:webHidden/>
          </w:rPr>
          <w:t>13</w:t>
        </w:r>
        <w:r w:rsidR="00E72B9C">
          <w:rPr>
            <w:noProof/>
            <w:webHidden/>
          </w:rPr>
          <w:fldChar w:fldCharType="end"/>
        </w:r>
      </w:hyperlink>
    </w:p>
    <w:p w14:paraId="3BFE6CFB" w14:textId="1DAA7FEB" w:rsidR="00E72B9C" w:rsidRDefault="00641984">
      <w:pPr>
        <w:pStyle w:val="Sumrio2"/>
        <w:rPr>
          <w:rFonts w:asciiTheme="minorHAnsi" w:eastAsiaTheme="minorEastAsia" w:hAnsiTheme="minorHAnsi" w:cstheme="minorBidi"/>
          <w:smallCaps w:val="0"/>
          <w:noProof/>
          <w:sz w:val="22"/>
          <w:szCs w:val="22"/>
        </w:rPr>
      </w:pPr>
      <w:hyperlink w:anchor="_Toc181863004" w:history="1">
        <w:r w:rsidR="00E72B9C" w:rsidRPr="00823D7B">
          <w:rPr>
            <w:rStyle w:val="Hyperlink"/>
            <w:noProof/>
          </w:rPr>
          <w:t>2.3</w:t>
        </w:r>
        <w:r w:rsidR="00E72B9C">
          <w:rPr>
            <w:rFonts w:asciiTheme="minorHAnsi" w:eastAsiaTheme="minorEastAsia" w:hAnsiTheme="minorHAnsi" w:cstheme="minorBidi"/>
            <w:smallCaps w:val="0"/>
            <w:noProof/>
            <w:sz w:val="22"/>
            <w:szCs w:val="22"/>
          </w:rPr>
          <w:tab/>
        </w:r>
        <w:r w:rsidR="00E72B9C" w:rsidRPr="00823D7B">
          <w:rPr>
            <w:rStyle w:val="Hyperlink"/>
            <w:noProof/>
          </w:rPr>
          <w:t>Análise De Sistemas Existentes</w:t>
        </w:r>
        <w:r w:rsidR="00E72B9C">
          <w:rPr>
            <w:noProof/>
            <w:webHidden/>
          </w:rPr>
          <w:tab/>
        </w:r>
        <w:r w:rsidR="00E72B9C">
          <w:rPr>
            <w:noProof/>
            <w:webHidden/>
          </w:rPr>
          <w:fldChar w:fldCharType="begin"/>
        </w:r>
        <w:r w:rsidR="00E72B9C">
          <w:rPr>
            <w:noProof/>
            <w:webHidden/>
          </w:rPr>
          <w:instrText xml:space="preserve"> PAGEREF _Toc181863004 \h </w:instrText>
        </w:r>
        <w:r w:rsidR="00E72B9C">
          <w:rPr>
            <w:noProof/>
            <w:webHidden/>
          </w:rPr>
        </w:r>
        <w:r w:rsidR="00E72B9C">
          <w:rPr>
            <w:noProof/>
            <w:webHidden/>
          </w:rPr>
          <w:fldChar w:fldCharType="separate"/>
        </w:r>
        <w:r w:rsidR="00B37B4A">
          <w:rPr>
            <w:noProof/>
            <w:webHidden/>
          </w:rPr>
          <w:t>15</w:t>
        </w:r>
        <w:r w:rsidR="00E72B9C">
          <w:rPr>
            <w:noProof/>
            <w:webHidden/>
          </w:rPr>
          <w:fldChar w:fldCharType="end"/>
        </w:r>
      </w:hyperlink>
    </w:p>
    <w:p w14:paraId="2AA79B59" w14:textId="04CC85AE" w:rsidR="00E72B9C" w:rsidRDefault="00641984">
      <w:pPr>
        <w:pStyle w:val="Sumrio2"/>
        <w:rPr>
          <w:rFonts w:asciiTheme="minorHAnsi" w:eastAsiaTheme="minorEastAsia" w:hAnsiTheme="minorHAnsi" w:cstheme="minorBidi"/>
          <w:smallCaps w:val="0"/>
          <w:noProof/>
          <w:sz w:val="22"/>
          <w:szCs w:val="22"/>
        </w:rPr>
      </w:pPr>
      <w:hyperlink w:anchor="_Toc181863005" w:history="1">
        <w:r w:rsidR="00E72B9C" w:rsidRPr="00823D7B">
          <w:rPr>
            <w:rStyle w:val="Hyperlink"/>
            <w:noProof/>
          </w:rPr>
          <w:t>2.4</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principais problemas</w:t>
        </w:r>
        <w:r w:rsidR="00E72B9C">
          <w:rPr>
            <w:noProof/>
            <w:webHidden/>
          </w:rPr>
          <w:tab/>
        </w:r>
        <w:r w:rsidR="00E72B9C">
          <w:rPr>
            <w:noProof/>
            <w:webHidden/>
          </w:rPr>
          <w:fldChar w:fldCharType="begin"/>
        </w:r>
        <w:r w:rsidR="00E72B9C">
          <w:rPr>
            <w:noProof/>
            <w:webHidden/>
          </w:rPr>
          <w:instrText xml:space="preserve"> PAGEREF _Toc181863005 \h </w:instrText>
        </w:r>
        <w:r w:rsidR="00E72B9C">
          <w:rPr>
            <w:noProof/>
            <w:webHidden/>
          </w:rPr>
        </w:r>
        <w:r w:rsidR="00E72B9C">
          <w:rPr>
            <w:noProof/>
            <w:webHidden/>
          </w:rPr>
          <w:fldChar w:fldCharType="separate"/>
        </w:r>
        <w:r w:rsidR="00B37B4A">
          <w:rPr>
            <w:noProof/>
            <w:webHidden/>
          </w:rPr>
          <w:t>18</w:t>
        </w:r>
        <w:r w:rsidR="00E72B9C">
          <w:rPr>
            <w:noProof/>
            <w:webHidden/>
          </w:rPr>
          <w:fldChar w:fldCharType="end"/>
        </w:r>
      </w:hyperlink>
    </w:p>
    <w:p w14:paraId="7AFF67B7" w14:textId="3663D840" w:rsidR="00E72B9C" w:rsidRDefault="00641984">
      <w:pPr>
        <w:pStyle w:val="Sumrio2"/>
        <w:rPr>
          <w:rFonts w:asciiTheme="minorHAnsi" w:eastAsiaTheme="minorEastAsia" w:hAnsiTheme="minorHAnsi" w:cstheme="minorBidi"/>
          <w:smallCaps w:val="0"/>
          <w:noProof/>
          <w:sz w:val="22"/>
          <w:szCs w:val="22"/>
        </w:rPr>
      </w:pPr>
      <w:hyperlink w:anchor="_Toc181863006" w:history="1">
        <w:r w:rsidR="00E72B9C" w:rsidRPr="00823D7B">
          <w:rPr>
            <w:rStyle w:val="Hyperlink"/>
            <w:noProof/>
          </w:rPr>
          <w:t>2.5</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funcionais</w:t>
        </w:r>
        <w:r w:rsidR="00E72B9C">
          <w:rPr>
            <w:noProof/>
            <w:webHidden/>
          </w:rPr>
          <w:tab/>
        </w:r>
        <w:r w:rsidR="00E72B9C">
          <w:rPr>
            <w:noProof/>
            <w:webHidden/>
          </w:rPr>
          <w:fldChar w:fldCharType="begin"/>
        </w:r>
        <w:r w:rsidR="00E72B9C">
          <w:rPr>
            <w:noProof/>
            <w:webHidden/>
          </w:rPr>
          <w:instrText xml:space="preserve"> PAGEREF _Toc181863006 \h </w:instrText>
        </w:r>
        <w:r w:rsidR="00E72B9C">
          <w:rPr>
            <w:noProof/>
            <w:webHidden/>
          </w:rPr>
        </w:r>
        <w:r w:rsidR="00E72B9C">
          <w:rPr>
            <w:noProof/>
            <w:webHidden/>
          </w:rPr>
          <w:fldChar w:fldCharType="separate"/>
        </w:r>
        <w:r w:rsidR="00B37B4A">
          <w:rPr>
            <w:noProof/>
            <w:webHidden/>
          </w:rPr>
          <w:t>18</w:t>
        </w:r>
        <w:r w:rsidR="00E72B9C">
          <w:rPr>
            <w:noProof/>
            <w:webHidden/>
          </w:rPr>
          <w:fldChar w:fldCharType="end"/>
        </w:r>
      </w:hyperlink>
    </w:p>
    <w:p w14:paraId="333AD523" w14:textId="57DFFFCA" w:rsidR="00E72B9C" w:rsidRDefault="00641984">
      <w:pPr>
        <w:pStyle w:val="Sumrio2"/>
        <w:rPr>
          <w:rFonts w:asciiTheme="minorHAnsi" w:eastAsiaTheme="minorEastAsia" w:hAnsiTheme="minorHAnsi" w:cstheme="minorBidi"/>
          <w:smallCaps w:val="0"/>
          <w:noProof/>
          <w:sz w:val="22"/>
          <w:szCs w:val="22"/>
        </w:rPr>
      </w:pPr>
      <w:hyperlink w:anchor="_Toc181863007" w:history="1">
        <w:r w:rsidR="00E72B9C" w:rsidRPr="00823D7B">
          <w:rPr>
            <w:rStyle w:val="Hyperlink"/>
            <w:noProof/>
          </w:rPr>
          <w:t>2.6</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não funcionais</w:t>
        </w:r>
        <w:r w:rsidR="00E72B9C">
          <w:rPr>
            <w:noProof/>
            <w:webHidden/>
          </w:rPr>
          <w:tab/>
        </w:r>
        <w:r w:rsidR="00E72B9C">
          <w:rPr>
            <w:noProof/>
            <w:webHidden/>
          </w:rPr>
          <w:fldChar w:fldCharType="begin"/>
        </w:r>
        <w:r w:rsidR="00E72B9C">
          <w:rPr>
            <w:noProof/>
            <w:webHidden/>
          </w:rPr>
          <w:instrText xml:space="preserve"> PAGEREF _Toc181863007 \h </w:instrText>
        </w:r>
        <w:r w:rsidR="00E72B9C">
          <w:rPr>
            <w:noProof/>
            <w:webHidden/>
          </w:rPr>
        </w:r>
        <w:r w:rsidR="00E72B9C">
          <w:rPr>
            <w:noProof/>
            <w:webHidden/>
          </w:rPr>
          <w:fldChar w:fldCharType="separate"/>
        </w:r>
        <w:r w:rsidR="00B37B4A">
          <w:rPr>
            <w:noProof/>
            <w:webHidden/>
          </w:rPr>
          <w:t>19</w:t>
        </w:r>
        <w:r w:rsidR="00E72B9C">
          <w:rPr>
            <w:noProof/>
            <w:webHidden/>
          </w:rPr>
          <w:fldChar w:fldCharType="end"/>
        </w:r>
      </w:hyperlink>
    </w:p>
    <w:p w14:paraId="730F6AB7" w14:textId="7EE09D5C" w:rsidR="00E72B9C" w:rsidRDefault="00641984">
      <w:pPr>
        <w:pStyle w:val="Sumrio1"/>
        <w:rPr>
          <w:rFonts w:asciiTheme="minorHAnsi" w:eastAsiaTheme="minorEastAsia" w:hAnsiTheme="minorHAnsi" w:cstheme="minorBidi"/>
          <w:b w:val="0"/>
          <w:noProof/>
          <w:sz w:val="22"/>
          <w:szCs w:val="22"/>
        </w:rPr>
      </w:pPr>
      <w:hyperlink w:anchor="_Toc181863008" w:history="1">
        <w:r w:rsidR="00E72B9C" w:rsidRPr="00823D7B">
          <w:rPr>
            <w:rStyle w:val="Hyperlink"/>
            <w:noProof/>
          </w:rPr>
          <w:t>3</w:t>
        </w:r>
        <w:r w:rsidR="00E72B9C">
          <w:rPr>
            <w:rFonts w:asciiTheme="minorHAnsi" w:eastAsiaTheme="minorEastAsia" w:hAnsiTheme="minorHAnsi" w:cstheme="minorBidi"/>
            <w:b w:val="0"/>
            <w:noProof/>
            <w:sz w:val="22"/>
            <w:szCs w:val="22"/>
          </w:rPr>
          <w:tab/>
        </w:r>
        <w:r w:rsidR="00E72B9C" w:rsidRPr="00823D7B">
          <w:rPr>
            <w:rStyle w:val="Hyperlink"/>
            <w:noProof/>
          </w:rPr>
          <w:t>VISÃO DE CASO DE USO – UML</w:t>
        </w:r>
        <w:r w:rsidR="00E72B9C">
          <w:rPr>
            <w:noProof/>
            <w:webHidden/>
          </w:rPr>
          <w:tab/>
        </w:r>
        <w:r w:rsidR="00E72B9C">
          <w:rPr>
            <w:noProof/>
            <w:webHidden/>
          </w:rPr>
          <w:fldChar w:fldCharType="begin"/>
        </w:r>
        <w:r w:rsidR="00E72B9C">
          <w:rPr>
            <w:noProof/>
            <w:webHidden/>
          </w:rPr>
          <w:instrText xml:space="preserve"> PAGEREF _Toc181863008 \h </w:instrText>
        </w:r>
        <w:r w:rsidR="00E72B9C">
          <w:rPr>
            <w:noProof/>
            <w:webHidden/>
          </w:rPr>
        </w:r>
        <w:r w:rsidR="00E72B9C">
          <w:rPr>
            <w:noProof/>
            <w:webHidden/>
          </w:rPr>
          <w:fldChar w:fldCharType="separate"/>
        </w:r>
        <w:r w:rsidR="00B37B4A">
          <w:rPr>
            <w:noProof/>
            <w:webHidden/>
          </w:rPr>
          <w:t>21</w:t>
        </w:r>
        <w:r w:rsidR="00E72B9C">
          <w:rPr>
            <w:noProof/>
            <w:webHidden/>
          </w:rPr>
          <w:fldChar w:fldCharType="end"/>
        </w:r>
      </w:hyperlink>
    </w:p>
    <w:p w14:paraId="317DE7DE" w14:textId="01C3A3D8" w:rsidR="00E72B9C" w:rsidRDefault="00641984">
      <w:pPr>
        <w:pStyle w:val="Sumrio2"/>
        <w:rPr>
          <w:rFonts w:asciiTheme="minorHAnsi" w:eastAsiaTheme="minorEastAsia" w:hAnsiTheme="minorHAnsi" w:cstheme="minorBidi"/>
          <w:smallCaps w:val="0"/>
          <w:noProof/>
          <w:sz w:val="22"/>
          <w:szCs w:val="22"/>
        </w:rPr>
      </w:pPr>
      <w:hyperlink w:anchor="_Toc181863009" w:history="1">
        <w:r w:rsidR="00E72B9C" w:rsidRPr="00823D7B">
          <w:rPr>
            <w:rStyle w:val="Hyperlink"/>
            <w:noProof/>
          </w:rPr>
          <w:t>3.1 Diagrama de Classes</w:t>
        </w:r>
        <w:r w:rsidR="00E72B9C">
          <w:rPr>
            <w:noProof/>
            <w:webHidden/>
          </w:rPr>
          <w:tab/>
        </w:r>
        <w:r w:rsidR="00E72B9C">
          <w:rPr>
            <w:noProof/>
            <w:webHidden/>
          </w:rPr>
          <w:fldChar w:fldCharType="begin"/>
        </w:r>
        <w:r w:rsidR="00E72B9C">
          <w:rPr>
            <w:noProof/>
            <w:webHidden/>
          </w:rPr>
          <w:instrText xml:space="preserve"> PAGEREF _Toc181863009 \h </w:instrText>
        </w:r>
        <w:r w:rsidR="00E72B9C">
          <w:rPr>
            <w:noProof/>
            <w:webHidden/>
          </w:rPr>
        </w:r>
        <w:r w:rsidR="00E72B9C">
          <w:rPr>
            <w:noProof/>
            <w:webHidden/>
          </w:rPr>
          <w:fldChar w:fldCharType="separate"/>
        </w:r>
        <w:r w:rsidR="00B37B4A">
          <w:rPr>
            <w:noProof/>
            <w:webHidden/>
          </w:rPr>
          <w:t>21</w:t>
        </w:r>
        <w:r w:rsidR="00E72B9C">
          <w:rPr>
            <w:noProof/>
            <w:webHidden/>
          </w:rPr>
          <w:fldChar w:fldCharType="end"/>
        </w:r>
      </w:hyperlink>
    </w:p>
    <w:p w14:paraId="4634ED04" w14:textId="18B7ECB9" w:rsidR="00E72B9C" w:rsidRDefault="00641984">
      <w:pPr>
        <w:pStyle w:val="Sumrio2"/>
        <w:rPr>
          <w:rFonts w:asciiTheme="minorHAnsi" w:eastAsiaTheme="minorEastAsia" w:hAnsiTheme="minorHAnsi" w:cstheme="minorBidi"/>
          <w:smallCaps w:val="0"/>
          <w:noProof/>
          <w:sz w:val="22"/>
          <w:szCs w:val="22"/>
        </w:rPr>
      </w:pPr>
      <w:hyperlink w:anchor="_Toc181863010" w:history="1">
        <w:r w:rsidR="00E72B9C" w:rsidRPr="00823D7B">
          <w:rPr>
            <w:rStyle w:val="Hyperlink"/>
            <w:noProof/>
          </w:rPr>
          <w:t>3.2 Dicionário de Classes</w:t>
        </w:r>
        <w:r w:rsidR="00E72B9C">
          <w:rPr>
            <w:noProof/>
            <w:webHidden/>
          </w:rPr>
          <w:tab/>
        </w:r>
        <w:r w:rsidR="00E72B9C">
          <w:rPr>
            <w:noProof/>
            <w:webHidden/>
          </w:rPr>
          <w:fldChar w:fldCharType="begin"/>
        </w:r>
        <w:r w:rsidR="00E72B9C">
          <w:rPr>
            <w:noProof/>
            <w:webHidden/>
          </w:rPr>
          <w:instrText xml:space="preserve"> PAGEREF _Toc181863010 \h </w:instrText>
        </w:r>
        <w:r w:rsidR="00E72B9C">
          <w:rPr>
            <w:noProof/>
            <w:webHidden/>
          </w:rPr>
        </w:r>
        <w:r w:rsidR="00E72B9C">
          <w:rPr>
            <w:noProof/>
            <w:webHidden/>
          </w:rPr>
          <w:fldChar w:fldCharType="separate"/>
        </w:r>
        <w:r w:rsidR="00B37B4A">
          <w:rPr>
            <w:noProof/>
            <w:webHidden/>
          </w:rPr>
          <w:t>23</w:t>
        </w:r>
        <w:r w:rsidR="00E72B9C">
          <w:rPr>
            <w:noProof/>
            <w:webHidden/>
          </w:rPr>
          <w:fldChar w:fldCharType="end"/>
        </w:r>
      </w:hyperlink>
    </w:p>
    <w:p w14:paraId="77758339" w14:textId="3F6888E6" w:rsidR="00E72B9C" w:rsidRDefault="00641984">
      <w:pPr>
        <w:pStyle w:val="Sumrio2"/>
        <w:rPr>
          <w:rFonts w:asciiTheme="minorHAnsi" w:eastAsiaTheme="minorEastAsia" w:hAnsiTheme="minorHAnsi" w:cstheme="minorBidi"/>
          <w:smallCaps w:val="0"/>
          <w:noProof/>
          <w:sz w:val="22"/>
          <w:szCs w:val="22"/>
        </w:rPr>
      </w:pPr>
      <w:hyperlink w:anchor="_Toc181863011" w:history="1">
        <w:r w:rsidR="00E72B9C" w:rsidRPr="00823D7B">
          <w:rPr>
            <w:rStyle w:val="Hyperlink"/>
            <w:noProof/>
          </w:rPr>
          <w:t>3.3 Definição dos Atores</w:t>
        </w:r>
        <w:r w:rsidR="00E72B9C">
          <w:rPr>
            <w:noProof/>
            <w:webHidden/>
          </w:rPr>
          <w:tab/>
        </w:r>
        <w:r w:rsidR="00E72B9C">
          <w:rPr>
            <w:noProof/>
            <w:webHidden/>
          </w:rPr>
          <w:fldChar w:fldCharType="begin"/>
        </w:r>
        <w:r w:rsidR="00E72B9C">
          <w:rPr>
            <w:noProof/>
            <w:webHidden/>
          </w:rPr>
          <w:instrText xml:space="preserve"> PAGEREF _Toc181863011 \h </w:instrText>
        </w:r>
        <w:r w:rsidR="00E72B9C">
          <w:rPr>
            <w:noProof/>
            <w:webHidden/>
          </w:rPr>
        </w:r>
        <w:r w:rsidR="00E72B9C">
          <w:rPr>
            <w:noProof/>
            <w:webHidden/>
          </w:rPr>
          <w:fldChar w:fldCharType="separate"/>
        </w:r>
        <w:r w:rsidR="00B37B4A">
          <w:rPr>
            <w:noProof/>
            <w:webHidden/>
          </w:rPr>
          <w:t>32</w:t>
        </w:r>
        <w:r w:rsidR="00E72B9C">
          <w:rPr>
            <w:noProof/>
            <w:webHidden/>
          </w:rPr>
          <w:fldChar w:fldCharType="end"/>
        </w:r>
      </w:hyperlink>
    </w:p>
    <w:p w14:paraId="72381A90" w14:textId="7111CF3D" w:rsidR="00E72B9C" w:rsidRDefault="00641984">
      <w:pPr>
        <w:pStyle w:val="Sumrio2"/>
        <w:rPr>
          <w:rFonts w:asciiTheme="minorHAnsi" w:eastAsiaTheme="minorEastAsia" w:hAnsiTheme="minorHAnsi" w:cstheme="minorBidi"/>
          <w:smallCaps w:val="0"/>
          <w:noProof/>
          <w:sz w:val="22"/>
          <w:szCs w:val="22"/>
        </w:rPr>
      </w:pPr>
      <w:hyperlink w:anchor="_Toc181863012" w:history="1">
        <w:r w:rsidR="00E72B9C" w:rsidRPr="00823D7B">
          <w:rPr>
            <w:rStyle w:val="Hyperlink"/>
            <w:noProof/>
          </w:rPr>
          <w:t>3.4 Lista de Casos de Uso</w:t>
        </w:r>
        <w:r w:rsidR="00E72B9C">
          <w:rPr>
            <w:noProof/>
            <w:webHidden/>
          </w:rPr>
          <w:tab/>
        </w:r>
        <w:r w:rsidR="00E72B9C">
          <w:rPr>
            <w:noProof/>
            <w:webHidden/>
          </w:rPr>
          <w:fldChar w:fldCharType="begin"/>
        </w:r>
        <w:r w:rsidR="00E72B9C">
          <w:rPr>
            <w:noProof/>
            <w:webHidden/>
          </w:rPr>
          <w:instrText xml:space="preserve"> PAGEREF _Toc181863012 \h </w:instrText>
        </w:r>
        <w:r w:rsidR="00E72B9C">
          <w:rPr>
            <w:noProof/>
            <w:webHidden/>
          </w:rPr>
        </w:r>
        <w:r w:rsidR="00E72B9C">
          <w:rPr>
            <w:noProof/>
            <w:webHidden/>
          </w:rPr>
          <w:fldChar w:fldCharType="separate"/>
        </w:r>
        <w:r w:rsidR="00B37B4A">
          <w:rPr>
            <w:noProof/>
            <w:webHidden/>
          </w:rPr>
          <w:t>33</w:t>
        </w:r>
        <w:r w:rsidR="00E72B9C">
          <w:rPr>
            <w:noProof/>
            <w:webHidden/>
          </w:rPr>
          <w:fldChar w:fldCharType="end"/>
        </w:r>
      </w:hyperlink>
    </w:p>
    <w:p w14:paraId="6D600610" w14:textId="15360B9C" w:rsidR="00E72B9C" w:rsidRDefault="00641984">
      <w:pPr>
        <w:pStyle w:val="Sumrio2"/>
        <w:rPr>
          <w:rFonts w:asciiTheme="minorHAnsi" w:eastAsiaTheme="minorEastAsia" w:hAnsiTheme="minorHAnsi" w:cstheme="minorBidi"/>
          <w:smallCaps w:val="0"/>
          <w:noProof/>
          <w:sz w:val="22"/>
          <w:szCs w:val="22"/>
        </w:rPr>
      </w:pPr>
      <w:hyperlink w:anchor="_Toc181863013" w:history="1">
        <w:r w:rsidR="00E72B9C" w:rsidRPr="00823D7B">
          <w:rPr>
            <w:rStyle w:val="Hyperlink"/>
            <w:noProof/>
          </w:rPr>
          <w:t>3.5 Diagrama de Casos de Uso</w:t>
        </w:r>
        <w:r w:rsidR="00E72B9C">
          <w:rPr>
            <w:noProof/>
            <w:webHidden/>
          </w:rPr>
          <w:tab/>
        </w:r>
        <w:r w:rsidR="00E72B9C">
          <w:rPr>
            <w:noProof/>
            <w:webHidden/>
          </w:rPr>
          <w:fldChar w:fldCharType="begin"/>
        </w:r>
        <w:r w:rsidR="00E72B9C">
          <w:rPr>
            <w:noProof/>
            <w:webHidden/>
          </w:rPr>
          <w:instrText xml:space="preserve"> PAGEREF _Toc181863013 \h </w:instrText>
        </w:r>
        <w:r w:rsidR="00E72B9C">
          <w:rPr>
            <w:noProof/>
            <w:webHidden/>
          </w:rPr>
        </w:r>
        <w:r w:rsidR="00E72B9C">
          <w:rPr>
            <w:noProof/>
            <w:webHidden/>
          </w:rPr>
          <w:fldChar w:fldCharType="separate"/>
        </w:r>
        <w:r w:rsidR="00B37B4A">
          <w:rPr>
            <w:noProof/>
            <w:webHidden/>
          </w:rPr>
          <w:t>41</w:t>
        </w:r>
        <w:r w:rsidR="00E72B9C">
          <w:rPr>
            <w:noProof/>
            <w:webHidden/>
          </w:rPr>
          <w:fldChar w:fldCharType="end"/>
        </w:r>
      </w:hyperlink>
    </w:p>
    <w:p w14:paraId="17D5887B" w14:textId="1642F881" w:rsidR="00E72B9C" w:rsidRDefault="00641984">
      <w:pPr>
        <w:pStyle w:val="Sumrio2"/>
        <w:rPr>
          <w:rFonts w:asciiTheme="minorHAnsi" w:eastAsiaTheme="minorEastAsia" w:hAnsiTheme="minorHAnsi" w:cstheme="minorBidi"/>
          <w:smallCaps w:val="0"/>
          <w:noProof/>
          <w:sz w:val="22"/>
          <w:szCs w:val="22"/>
        </w:rPr>
      </w:pPr>
      <w:hyperlink w:anchor="_Toc181863014" w:history="1">
        <w:r w:rsidR="00E72B9C" w:rsidRPr="00823D7B">
          <w:rPr>
            <w:rStyle w:val="Hyperlink"/>
            <w:noProof/>
          </w:rPr>
          <w:t>3.6.1 Diagrama de Casos de uso individuais</w:t>
        </w:r>
        <w:r w:rsidR="00E72B9C">
          <w:rPr>
            <w:noProof/>
            <w:webHidden/>
          </w:rPr>
          <w:tab/>
        </w:r>
        <w:r w:rsidR="00E72B9C">
          <w:rPr>
            <w:noProof/>
            <w:webHidden/>
          </w:rPr>
          <w:fldChar w:fldCharType="begin"/>
        </w:r>
        <w:r w:rsidR="00E72B9C">
          <w:rPr>
            <w:noProof/>
            <w:webHidden/>
          </w:rPr>
          <w:instrText xml:space="preserve"> PAGEREF _Toc181863014 \h </w:instrText>
        </w:r>
        <w:r w:rsidR="00E72B9C">
          <w:rPr>
            <w:noProof/>
            <w:webHidden/>
          </w:rPr>
        </w:r>
        <w:r w:rsidR="00E72B9C">
          <w:rPr>
            <w:noProof/>
            <w:webHidden/>
          </w:rPr>
          <w:fldChar w:fldCharType="separate"/>
        </w:r>
        <w:r w:rsidR="00B37B4A">
          <w:rPr>
            <w:noProof/>
            <w:webHidden/>
          </w:rPr>
          <w:t>47</w:t>
        </w:r>
        <w:r w:rsidR="00E72B9C">
          <w:rPr>
            <w:noProof/>
            <w:webHidden/>
          </w:rPr>
          <w:fldChar w:fldCharType="end"/>
        </w:r>
      </w:hyperlink>
    </w:p>
    <w:p w14:paraId="75E1831D" w14:textId="2AECD787" w:rsidR="00E72B9C" w:rsidRDefault="00641984">
      <w:pPr>
        <w:pStyle w:val="Sumrio2"/>
        <w:rPr>
          <w:rFonts w:asciiTheme="minorHAnsi" w:eastAsiaTheme="minorEastAsia" w:hAnsiTheme="minorHAnsi" w:cstheme="minorBidi"/>
          <w:smallCaps w:val="0"/>
          <w:noProof/>
          <w:sz w:val="22"/>
          <w:szCs w:val="22"/>
        </w:rPr>
      </w:pPr>
      <w:hyperlink w:anchor="_Toc181863015" w:history="1">
        <w:r w:rsidR="00E72B9C" w:rsidRPr="00823D7B">
          <w:rPr>
            <w:rStyle w:val="Hyperlink"/>
            <w:noProof/>
          </w:rPr>
          <w:t>3.6.2 Diagrama de Casos de uso individuais – Listar tipo atração</w:t>
        </w:r>
        <w:r w:rsidR="00E72B9C">
          <w:rPr>
            <w:noProof/>
            <w:webHidden/>
          </w:rPr>
          <w:tab/>
        </w:r>
        <w:r w:rsidR="00E72B9C">
          <w:rPr>
            <w:noProof/>
            <w:webHidden/>
          </w:rPr>
          <w:fldChar w:fldCharType="begin"/>
        </w:r>
        <w:r w:rsidR="00E72B9C">
          <w:rPr>
            <w:noProof/>
            <w:webHidden/>
          </w:rPr>
          <w:instrText xml:space="preserve"> PAGEREF _Toc181863015 \h </w:instrText>
        </w:r>
        <w:r w:rsidR="00E72B9C">
          <w:rPr>
            <w:noProof/>
            <w:webHidden/>
          </w:rPr>
        </w:r>
        <w:r w:rsidR="00E72B9C">
          <w:rPr>
            <w:noProof/>
            <w:webHidden/>
          </w:rPr>
          <w:fldChar w:fldCharType="separate"/>
        </w:r>
        <w:r w:rsidR="00B37B4A">
          <w:rPr>
            <w:noProof/>
            <w:webHidden/>
          </w:rPr>
          <w:t>52</w:t>
        </w:r>
        <w:r w:rsidR="00E72B9C">
          <w:rPr>
            <w:noProof/>
            <w:webHidden/>
          </w:rPr>
          <w:fldChar w:fldCharType="end"/>
        </w:r>
      </w:hyperlink>
    </w:p>
    <w:p w14:paraId="676FE4B9" w14:textId="561FEB2E" w:rsidR="00E72B9C" w:rsidRDefault="00641984">
      <w:pPr>
        <w:pStyle w:val="Sumrio2"/>
        <w:rPr>
          <w:rFonts w:asciiTheme="minorHAnsi" w:eastAsiaTheme="minorEastAsia" w:hAnsiTheme="minorHAnsi" w:cstheme="minorBidi"/>
          <w:smallCaps w:val="0"/>
          <w:noProof/>
          <w:sz w:val="22"/>
          <w:szCs w:val="22"/>
        </w:rPr>
      </w:pPr>
      <w:hyperlink w:anchor="_Toc181863016" w:history="1">
        <w:r w:rsidR="00E72B9C" w:rsidRPr="00823D7B">
          <w:rPr>
            <w:rStyle w:val="Hyperlink"/>
            <w:noProof/>
          </w:rPr>
          <w:t>3.6.3 Diagrama de Casos de uso individuais – Listar atração</w:t>
        </w:r>
        <w:r w:rsidR="00E72B9C">
          <w:rPr>
            <w:noProof/>
            <w:webHidden/>
          </w:rPr>
          <w:tab/>
        </w:r>
        <w:r w:rsidR="00E72B9C">
          <w:rPr>
            <w:noProof/>
            <w:webHidden/>
          </w:rPr>
          <w:fldChar w:fldCharType="begin"/>
        </w:r>
        <w:r w:rsidR="00E72B9C">
          <w:rPr>
            <w:noProof/>
            <w:webHidden/>
          </w:rPr>
          <w:instrText xml:space="preserve"> PAGEREF _Toc181863016 \h </w:instrText>
        </w:r>
        <w:r w:rsidR="00E72B9C">
          <w:rPr>
            <w:noProof/>
            <w:webHidden/>
          </w:rPr>
        </w:r>
        <w:r w:rsidR="00E72B9C">
          <w:rPr>
            <w:noProof/>
            <w:webHidden/>
          </w:rPr>
          <w:fldChar w:fldCharType="separate"/>
        </w:r>
        <w:r w:rsidR="00B37B4A">
          <w:rPr>
            <w:noProof/>
            <w:webHidden/>
          </w:rPr>
          <w:t>57</w:t>
        </w:r>
        <w:r w:rsidR="00E72B9C">
          <w:rPr>
            <w:noProof/>
            <w:webHidden/>
          </w:rPr>
          <w:fldChar w:fldCharType="end"/>
        </w:r>
      </w:hyperlink>
    </w:p>
    <w:p w14:paraId="4AA66A58" w14:textId="63E55DD5" w:rsidR="00E72B9C" w:rsidRDefault="00641984">
      <w:pPr>
        <w:pStyle w:val="Sumrio2"/>
        <w:rPr>
          <w:rFonts w:asciiTheme="minorHAnsi" w:eastAsiaTheme="minorEastAsia" w:hAnsiTheme="minorHAnsi" w:cstheme="minorBidi"/>
          <w:smallCaps w:val="0"/>
          <w:noProof/>
          <w:sz w:val="22"/>
          <w:szCs w:val="22"/>
        </w:rPr>
      </w:pPr>
      <w:hyperlink w:anchor="_Toc181863017" w:history="1">
        <w:r w:rsidR="00E72B9C" w:rsidRPr="00823D7B">
          <w:rPr>
            <w:rStyle w:val="Hyperlink"/>
            <w:noProof/>
          </w:rPr>
          <w:t>3.6.4 Diagrama de Casos de uso individuais – Listar Turismo</w:t>
        </w:r>
        <w:r w:rsidR="00E72B9C">
          <w:rPr>
            <w:noProof/>
            <w:webHidden/>
          </w:rPr>
          <w:tab/>
        </w:r>
        <w:r w:rsidR="00E72B9C">
          <w:rPr>
            <w:noProof/>
            <w:webHidden/>
          </w:rPr>
          <w:fldChar w:fldCharType="begin"/>
        </w:r>
        <w:r w:rsidR="00E72B9C">
          <w:rPr>
            <w:noProof/>
            <w:webHidden/>
          </w:rPr>
          <w:instrText xml:space="preserve"> PAGEREF _Toc181863017 \h </w:instrText>
        </w:r>
        <w:r w:rsidR="00E72B9C">
          <w:rPr>
            <w:noProof/>
            <w:webHidden/>
          </w:rPr>
        </w:r>
        <w:r w:rsidR="00E72B9C">
          <w:rPr>
            <w:noProof/>
            <w:webHidden/>
          </w:rPr>
          <w:fldChar w:fldCharType="separate"/>
        </w:r>
        <w:r w:rsidR="00B37B4A">
          <w:rPr>
            <w:noProof/>
            <w:webHidden/>
          </w:rPr>
          <w:t>62</w:t>
        </w:r>
        <w:r w:rsidR="00E72B9C">
          <w:rPr>
            <w:noProof/>
            <w:webHidden/>
          </w:rPr>
          <w:fldChar w:fldCharType="end"/>
        </w:r>
      </w:hyperlink>
    </w:p>
    <w:p w14:paraId="6D4A8357" w14:textId="4AC84450" w:rsidR="00E72B9C" w:rsidRDefault="00641984">
      <w:pPr>
        <w:pStyle w:val="Sumrio2"/>
        <w:rPr>
          <w:rFonts w:asciiTheme="minorHAnsi" w:eastAsiaTheme="minorEastAsia" w:hAnsiTheme="minorHAnsi" w:cstheme="minorBidi"/>
          <w:smallCaps w:val="0"/>
          <w:noProof/>
          <w:sz w:val="22"/>
          <w:szCs w:val="22"/>
        </w:rPr>
      </w:pPr>
      <w:hyperlink w:anchor="_Toc181863018" w:history="1">
        <w:r w:rsidR="00E72B9C" w:rsidRPr="00823D7B">
          <w:rPr>
            <w:rStyle w:val="Hyperlink"/>
            <w:noProof/>
          </w:rPr>
          <w:t>3.7 Diagrama de Sequência</w:t>
        </w:r>
        <w:r w:rsidR="00E72B9C">
          <w:rPr>
            <w:noProof/>
            <w:webHidden/>
          </w:rPr>
          <w:tab/>
        </w:r>
        <w:r w:rsidR="00E72B9C">
          <w:rPr>
            <w:noProof/>
            <w:webHidden/>
          </w:rPr>
          <w:fldChar w:fldCharType="begin"/>
        </w:r>
        <w:r w:rsidR="00E72B9C">
          <w:rPr>
            <w:noProof/>
            <w:webHidden/>
          </w:rPr>
          <w:instrText xml:space="preserve"> PAGEREF _Toc181863018 \h </w:instrText>
        </w:r>
        <w:r w:rsidR="00E72B9C">
          <w:rPr>
            <w:noProof/>
            <w:webHidden/>
          </w:rPr>
        </w:r>
        <w:r w:rsidR="00E72B9C">
          <w:rPr>
            <w:noProof/>
            <w:webHidden/>
          </w:rPr>
          <w:fldChar w:fldCharType="separate"/>
        </w:r>
        <w:r w:rsidR="00B37B4A">
          <w:rPr>
            <w:noProof/>
            <w:webHidden/>
          </w:rPr>
          <w:t>67</w:t>
        </w:r>
        <w:r w:rsidR="00E72B9C">
          <w:rPr>
            <w:noProof/>
            <w:webHidden/>
          </w:rPr>
          <w:fldChar w:fldCharType="end"/>
        </w:r>
      </w:hyperlink>
    </w:p>
    <w:p w14:paraId="5E9D847C" w14:textId="707BD0D0" w:rsidR="00E72B9C" w:rsidRDefault="00641984">
      <w:pPr>
        <w:pStyle w:val="Sumrio2"/>
        <w:rPr>
          <w:rFonts w:asciiTheme="minorHAnsi" w:eastAsiaTheme="minorEastAsia" w:hAnsiTheme="minorHAnsi" w:cstheme="minorBidi"/>
          <w:smallCaps w:val="0"/>
          <w:noProof/>
          <w:sz w:val="22"/>
          <w:szCs w:val="22"/>
        </w:rPr>
      </w:pPr>
      <w:hyperlink w:anchor="_Toc181863019" w:history="1">
        <w:r w:rsidR="00E72B9C" w:rsidRPr="00823D7B">
          <w:rPr>
            <w:rStyle w:val="Hyperlink"/>
            <w:noProof/>
          </w:rPr>
          <w:t>3.7.1 Diagrama de Sequência – Cadastrar Tipo Turismo</w:t>
        </w:r>
        <w:r w:rsidR="00E72B9C">
          <w:rPr>
            <w:noProof/>
            <w:webHidden/>
          </w:rPr>
          <w:tab/>
        </w:r>
        <w:r w:rsidR="00E72B9C">
          <w:rPr>
            <w:noProof/>
            <w:webHidden/>
          </w:rPr>
          <w:fldChar w:fldCharType="begin"/>
        </w:r>
        <w:r w:rsidR="00E72B9C">
          <w:rPr>
            <w:noProof/>
            <w:webHidden/>
          </w:rPr>
          <w:instrText xml:space="preserve"> PAGEREF _Toc181863019 \h </w:instrText>
        </w:r>
        <w:r w:rsidR="00E72B9C">
          <w:rPr>
            <w:noProof/>
            <w:webHidden/>
          </w:rPr>
        </w:r>
        <w:r w:rsidR="00E72B9C">
          <w:rPr>
            <w:noProof/>
            <w:webHidden/>
          </w:rPr>
          <w:fldChar w:fldCharType="separate"/>
        </w:r>
        <w:r w:rsidR="00B37B4A">
          <w:rPr>
            <w:noProof/>
            <w:webHidden/>
          </w:rPr>
          <w:t>67</w:t>
        </w:r>
        <w:r w:rsidR="00E72B9C">
          <w:rPr>
            <w:noProof/>
            <w:webHidden/>
          </w:rPr>
          <w:fldChar w:fldCharType="end"/>
        </w:r>
      </w:hyperlink>
    </w:p>
    <w:p w14:paraId="5BF067D4" w14:textId="6E984B67" w:rsidR="00E72B9C" w:rsidRDefault="00641984">
      <w:pPr>
        <w:pStyle w:val="Sumrio2"/>
        <w:rPr>
          <w:rFonts w:asciiTheme="minorHAnsi" w:eastAsiaTheme="minorEastAsia" w:hAnsiTheme="minorHAnsi" w:cstheme="minorBidi"/>
          <w:smallCaps w:val="0"/>
          <w:noProof/>
          <w:sz w:val="22"/>
          <w:szCs w:val="22"/>
        </w:rPr>
      </w:pPr>
      <w:hyperlink w:anchor="_Toc181863020" w:history="1">
        <w:r w:rsidR="00E72B9C" w:rsidRPr="00823D7B">
          <w:rPr>
            <w:rStyle w:val="Hyperlink"/>
            <w:noProof/>
          </w:rPr>
          <w:t>3.7.2 Diagrama de Sequência – Alterar Tipo Atração</w:t>
        </w:r>
        <w:r w:rsidR="00E72B9C">
          <w:rPr>
            <w:noProof/>
            <w:webHidden/>
          </w:rPr>
          <w:tab/>
        </w:r>
        <w:r w:rsidR="00E72B9C">
          <w:rPr>
            <w:noProof/>
            <w:webHidden/>
          </w:rPr>
          <w:fldChar w:fldCharType="begin"/>
        </w:r>
        <w:r w:rsidR="00E72B9C">
          <w:rPr>
            <w:noProof/>
            <w:webHidden/>
          </w:rPr>
          <w:instrText xml:space="preserve"> PAGEREF _Toc181863020 \h </w:instrText>
        </w:r>
        <w:r w:rsidR="00E72B9C">
          <w:rPr>
            <w:noProof/>
            <w:webHidden/>
          </w:rPr>
        </w:r>
        <w:r w:rsidR="00E72B9C">
          <w:rPr>
            <w:noProof/>
            <w:webHidden/>
          </w:rPr>
          <w:fldChar w:fldCharType="separate"/>
        </w:r>
        <w:r w:rsidR="00B37B4A">
          <w:rPr>
            <w:noProof/>
            <w:webHidden/>
          </w:rPr>
          <w:t>68</w:t>
        </w:r>
        <w:r w:rsidR="00E72B9C">
          <w:rPr>
            <w:noProof/>
            <w:webHidden/>
          </w:rPr>
          <w:fldChar w:fldCharType="end"/>
        </w:r>
      </w:hyperlink>
    </w:p>
    <w:p w14:paraId="30CC279A" w14:textId="62A92C56" w:rsidR="00E72B9C" w:rsidRDefault="00641984">
      <w:pPr>
        <w:pStyle w:val="Sumrio2"/>
        <w:rPr>
          <w:rFonts w:asciiTheme="minorHAnsi" w:eastAsiaTheme="minorEastAsia" w:hAnsiTheme="minorHAnsi" w:cstheme="minorBidi"/>
          <w:smallCaps w:val="0"/>
          <w:noProof/>
          <w:sz w:val="22"/>
          <w:szCs w:val="22"/>
        </w:rPr>
      </w:pPr>
      <w:hyperlink w:anchor="_Toc181863021" w:history="1">
        <w:r w:rsidR="00E72B9C" w:rsidRPr="00823D7B">
          <w:rPr>
            <w:rStyle w:val="Hyperlink"/>
            <w:noProof/>
          </w:rPr>
          <w:t>3.7.3 Diagrama de Sequência – Listar Usuário</w:t>
        </w:r>
        <w:r w:rsidR="00E72B9C">
          <w:rPr>
            <w:noProof/>
            <w:webHidden/>
          </w:rPr>
          <w:tab/>
        </w:r>
        <w:r w:rsidR="00E72B9C">
          <w:rPr>
            <w:noProof/>
            <w:webHidden/>
          </w:rPr>
          <w:fldChar w:fldCharType="begin"/>
        </w:r>
        <w:r w:rsidR="00E72B9C">
          <w:rPr>
            <w:noProof/>
            <w:webHidden/>
          </w:rPr>
          <w:instrText xml:space="preserve"> PAGEREF _Toc181863021 \h </w:instrText>
        </w:r>
        <w:r w:rsidR="00E72B9C">
          <w:rPr>
            <w:noProof/>
            <w:webHidden/>
          </w:rPr>
        </w:r>
        <w:r w:rsidR="00E72B9C">
          <w:rPr>
            <w:noProof/>
            <w:webHidden/>
          </w:rPr>
          <w:fldChar w:fldCharType="separate"/>
        </w:r>
        <w:r w:rsidR="00B37B4A">
          <w:rPr>
            <w:noProof/>
            <w:webHidden/>
          </w:rPr>
          <w:t>70</w:t>
        </w:r>
        <w:r w:rsidR="00E72B9C">
          <w:rPr>
            <w:noProof/>
            <w:webHidden/>
          </w:rPr>
          <w:fldChar w:fldCharType="end"/>
        </w:r>
      </w:hyperlink>
    </w:p>
    <w:p w14:paraId="231814E4" w14:textId="7AA9940A" w:rsidR="00E72B9C" w:rsidRDefault="00641984">
      <w:pPr>
        <w:pStyle w:val="Sumrio2"/>
        <w:rPr>
          <w:rFonts w:asciiTheme="minorHAnsi" w:eastAsiaTheme="minorEastAsia" w:hAnsiTheme="minorHAnsi" w:cstheme="minorBidi"/>
          <w:smallCaps w:val="0"/>
          <w:noProof/>
          <w:sz w:val="22"/>
          <w:szCs w:val="22"/>
        </w:rPr>
      </w:pPr>
      <w:hyperlink w:anchor="_Toc181863022" w:history="1">
        <w:r w:rsidR="00E72B9C" w:rsidRPr="00823D7B">
          <w:rPr>
            <w:rStyle w:val="Hyperlink"/>
            <w:noProof/>
          </w:rPr>
          <w:t>3.7.4 Diagrama de Sequência – Excluir Empresa</w:t>
        </w:r>
        <w:r w:rsidR="00E72B9C">
          <w:rPr>
            <w:noProof/>
            <w:webHidden/>
          </w:rPr>
          <w:tab/>
        </w:r>
        <w:r w:rsidR="00E72B9C">
          <w:rPr>
            <w:noProof/>
            <w:webHidden/>
          </w:rPr>
          <w:fldChar w:fldCharType="begin"/>
        </w:r>
        <w:r w:rsidR="00E72B9C">
          <w:rPr>
            <w:noProof/>
            <w:webHidden/>
          </w:rPr>
          <w:instrText xml:space="preserve"> PAGEREF _Toc181863022 \h </w:instrText>
        </w:r>
        <w:r w:rsidR="00E72B9C">
          <w:rPr>
            <w:noProof/>
            <w:webHidden/>
          </w:rPr>
        </w:r>
        <w:r w:rsidR="00E72B9C">
          <w:rPr>
            <w:noProof/>
            <w:webHidden/>
          </w:rPr>
          <w:fldChar w:fldCharType="separate"/>
        </w:r>
        <w:r w:rsidR="00B37B4A">
          <w:rPr>
            <w:noProof/>
            <w:webHidden/>
          </w:rPr>
          <w:t>71</w:t>
        </w:r>
        <w:r w:rsidR="00E72B9C">
          <w:rPr>
            <w:noProof/>
            <w:webHidden/>
          </w:rPr>
          <w:fldChar w:fldCharType="end"/>
        </w:r>
      </w:hyperlink>
    </w:p>
    <w:p w14:paraId="6DE62F6A" w14:textId="05328938" w:rsidR="00E72B9C" w:rsidRDefault="00641984">
      <w:pPr>
        <w:pStyle w:val="Sumrio2"/>
        <w:rPr>
          <w:rFonts w:asciiTheme="minorHAnsi" w:eastAsiaTheme="minorEastAsia" w:hAnsiTheme="minorHAnsi" w:cstheme="minorBidi"/>
          <w:smallCaps w:val="0"/>
          <w:noProof/>
          <w:sz w:val="22"/>
          <w:szCs w:val="22"/>
        </w:rPr>
      </w:pPr>
      <w:hyperlink w:anchor="_Toc181863023" w:history="1">
        <w:r w:rsidR="00E72B9C" w:rsidRPr="00823D7B">
          <w:rPr>
            <w:rStyle w:val="Hyperlink"/>
            <w:noProof/>
          </w:rPr>
          <w:t>3.7.5 Diagrama de Sequência – Consultar Atração</w:t>
        </w:r>
        <w:r w:rsidR="00E72B9C">
          <w:rPr>
            <w:noProof/>
            <w:webHidden/>
          </w:rPr>
          <w:tab/>
        </w:r>
        <w:r w:rsidR="00E72B9C">
          <w:rPr>
            <w:noProof/>
            <w:webHidden/>
          </w:rPr>
          <w:fldChar w:fldCharType="begin"/>
        </w:r>
        <w:r w:rsidR="00E72B9C">
          <w:rPr>
            <w:noProof/>
            <w:webHidden/>
          </w:rPr>
          <w:instrText xml:space="preserve"> PAGEREF _Toc181863023 \h </w:instrText>
        </w:r>
        <w:r w:rsidR="00E72B9C">
          <w:rPr>
            <w:noProof/>
            <w:webHidden/>
          </w:rPr>
        </w:r>
        <w:r w:rsidR="00E72B9C">
          <w:rPr>
            <w:noProof/>
            <w:webHidden/>
          </w:rPr>
          <w:fldChar w:fldCharType="separate"/>
        </w:r>
        <w:r w:rsidR="00B37B4A">
          <w:rPr>
            <w:noProof/>
            <w:webHidden/>
          </w:rPr>
          <w:t>72</w:t>
        </w:r>
        <w:r w:rsidR="00E72B9C">
          <w:rPr>
            <w:noProof/>
            <w:webHidden/>
          </w:rPr>
          <w:fldChar w:fldCharType="end"/>
        </w:r>
      </w:hyperlink>
    </w:p>
    <w:p w14:paraId="32B5E560" w14:textId="2C5A69C0" w:rsidR="00E72B9C" w:rsidRDefault="00641984">
      <w:pPr>
        <w:pStyle w:val="Sumrio1"/>
        <w:rPr>
          <w:rFonts w:asciiTheme="minorHAnsi" w:eastAsiaTheme="minorEastAsia" w:hAnsiTheme="minorHAnsi" w:cstheme="minorBidi"/>
          <w:b w:val="0"/>
          <w:noProof/>
          <w:sz w:val="22"/>
          <w:szCs w:val="22"/>
        </w:rPr>
      </w:pPr>
      <w:hyperlink w:anchor="_Toc181863024" w:history="1">
        <w:r w:rsidR="00E72B9C" w:rsidRPr="00823D7B">
          <w:rPr>
            <w:rStyle w:val="Hyperlink"/>
            <w:noProof/>
          </w:rPr>
          <w:t>4</w:t>
        </w:r>
        <w:r w:rsidR="00E72B9C">
          <w:rPr>
            <w:rFonts w:asciiTheme="minorHAnsi" w:eastAsiaTheme="minorEastAsia" w:hAnsiTheme="minorHAnsi" w:cstheme="minorBidi"/>
            <w:b w:val="0"/>
            <w:noProof/>
            <w:sz w:val="22"/>
            <w:szCs w:val="22"/>
          </w:rPr>
          <w:tab/>
        </w:r>
        <w:r w:rsidR="00E72B9C" w:rsidRPr="00823D7B">
          <w:rPr>
            <w:rStyle w:val="Hyperlink"/>
            <w:noProof/>
          </w:rPr>
          <w:t>DEFINIÇÃO DA INTERFACE COM O USUÁRIO (UX)</w:t>
        </w:r>
        <w:r w:rsidR="00E72B9C">
          <w:rPr>
            <w:noProof/>
            <w:webHidden/>
          </w:rPr>
          <w:tab/>
        </w:r>
        <w:r w:rsidR="00E72B9C">
          <w:rPr>
            <w:noProof/>
            <w:webHidden/>
          </w:rPr>
          <w:fldChar w:fldCharType="begin"/>
        </w:r>
        <w:r w:rsidR="00E72B9C">
          <w:rPr>
            <w:noProof/>
            <w:webHidden/>
          </w:rPr>
          <w:instrText xml:space="preserve"> PAGEREF _Toc181863024 \h </w:instrText>
        </w:r>
        <w:r w:rsidR="00E72B9C">
          <w:rPr>
            <w:noProof/>
            <w:webHidden/>
          </w:rPr>
        </w:r>
        <w:r w:rsidR="00E72B9C">
          <w:rPr>
            <w:noProof/>
            <w:webHidden/>
          </w:rPr>
          <w:fldChar w:fldCharType="separate"/>
        </w:r>
        <w:r w:rsidR="00B37B4A">
          <w:rPr>
            <w:noProof/>
            <w:webHidden/>
          </w:rPr>
          <w:t>73</w:t>
        </w:r>
        <w:r w:rsidR="00E72B9C">
          <w:rPr>
            <w:noProof/>
            <w:webHidden/>
          </w:rPr>
          <w:fldChar w:fldCharType="end"/>
        </w:r>
      </w:hyperlink>
    </w:p>
    <w:p w14:paraId="072D7510" w14:textId="0D108C8D" w:rsidR="00E72B9C" w:rsidRDefault="00641984">
      <w:pPr>
        <w:pStyle w:val="Sumrio2"/>
        <w:rPr>
          <w:rFonts w:asciiTheme="minorHAnsi" w:eastAsiaTheme="minorEastAsia" w:hAnsiTheme="minorHAnsi" w:cstheme="minorBidi"/>
          <w:smallCaps w:val="0"/>
          <w:noProof/>
          <w:sz w:val="22"/>
          <w:szCs w:val="22"/>
        </w:rPr>
      </w:pPr>
      <w:hyperlink w:anchor="_Toc181863025" w:history="1">
        <w:r w:rsidR="00E72B9C" w:rsidRPr="00823D7B">
          <w:rPr>
            <w:rStyle w:val="Hyperlink"/>
            <w:noProof/>
          </w:rPr>
          <w:t>4.1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Cenário</w:t>
        </w:r>
        <w:r w:rsidR="00E72B9C">
          <w:rPr>
            <w:noProof/>
            <w:webHidden/>
          </w:rPr>
          <w:tab/>
        </w:r>
        <w:r w:rsidR="00E72B9C">
          <w:rPr>
            <w:noProof/>
            <w:webHidden/>
          </w:rPr>
          <w:fldChar w:fldCharType="begin"/>
        </w:r>
        <w:r w:rsidR="00E72B9C">
          <w:rPr>
            <w:noProof/>
            <w:webHidden/>
          </w:rPr>
          <w:instrText xml:space="preserve"> PAGEREF _Toc181863025 \h </w:instrText>
        </w:r>
        <w:r w:rsidR="00E72B9C">
          <w:rPr>
            <w:noProof/>
            <w:webHidden/>
          </w:rPr>
        </w:r>
        <w:r w:rsidR="00E72B9C">
          <w:rPr>
            <w:noProof/>
            <w:webHidden/>
          </w:rPr>
          <w:fldChar w:fldCharType="separate"/>
        </w:r>
        <w:r w:rsidR="00B37B4A">
          <w:rPr>
            <w:noProof/>
            <w:webHidden/>
          </w:rPr>
          <w:t>73</w:t>
        </w:r>
        <w:r w:rsidR="00E72B9C">
          <w:rPr>
            <w:noProof/>
            <w:webHidden/>
          </w:rPr>
          <w:fldChar w:fldCharType="end"/>
        </w:r>
      </w:hyperlink>
    </w:p>
    <w:p w14:paraId="75F08A7A" w14:textId="6C8AEEEF" w:rsidR="00E72B9C" w:rsidRDefault="00641984">
      <w:pPr>
        <w:pStyle w:val="Sumrio2"/>
        <w:rPr>
          <w:rFonts w:asciiTheme="minorHAnsi" w:eastAsiaTheme="minorEastAsia" w:hAnsiTheme="minorHAnsi" w:cstheme="minorBidi"/>
          <w:smallCaps w:val="0"/>
          <w:noProof/>
          <w:sz w:val="22"/>
          <w:szCs w:val="22"/>
        </w:rPr>
      </w:pPr>
      <w:hyperlink w:anchor="_Toc181863026" w:history="1">
        <w:r w:rsidR="00E72B9C" w:rsidRPr="00823D7B">
          <w:rPr>
            <w:rStyle w:val="Hyperlink"/>
            <w:noProof/>
          </w:rPr>
          <w:t>4.2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Personas</w:t>
        </w:r>
        <w:r w:rsidR="00E72B9C">
          <w:rPr>
            <w:noProof/>
            <w:webHidden/>
          </w:rPr>
          <w:tab/>
        </w:r>
        <w:r w:rsidR="00E72B9C">
          <w:rPr>
            <w:noProof/>
            <w:webHidden/>
          </w:rPr>
          <w:fldChar w:fldCharType="begin"/>
        </w:r>
        <w:r w:rsidR="00E72B9C">
          <w:rPr>
            <w:noProof/>
            <w:webHidden/>
          </w:rPr>
          <w:instrText xml:space="preserve"> PAGEREF _Toc181863026 \h </w:instrText>
        </w:r>
        <w:r w:rsidR="00E72B9C">
          <w:rPr>
            <w:noProof/>
            <w:webHidden/>
          </w:rPr>
        </w:r>
        <w:r w:rsidR="00E72B9C">
          <w:rPr>
            <w:noProof/>
            <w:webHidden/>
          </w:rPr>
          <w:fldChar w:fldCharType="separate"/>
        </w:r>
        <w:r w:rsidR="00B37B4A">
          <w:rPr>
            <w:noProof/>
            <w:webHidden/>
          </w:rPr>
          <w:t>74</w:t>
        </w:r>
        <w:r w:rsidR="00E72B9C">
          <w:rPr>
            <w:noProof/>
            <w:webHidden/>
          </w:rPr>
          <w:fldChar w:fldCharType="end"/>
        </w:r>
      </w:hyperlink>
    </w:p>
    <w:p w14:paraId="27FD55D8" w14:textId="156D0262" w:rsidR="00E72B9C" w:rsidRDefault="00641984">
      <w:pPr>
        <w:pStyle w:val="Sumrio2"/>
        <w:rPr>
          <w:rFonts w:asciiTheme="minorHAnsi" w:eastAsiaTheme="minorEastAsia" w:hAnsiTheme="minorHAnsi" w:cstheme="minorBidi"/>
          <w:smallCaps w:val="0"/>
          <w:noProof/>
          <w:sz w:val="22"/>
          <w:szCs w:val="22"/>
        </w:rPr>
      </w:pPr>
      <w:hyperlink w:anchor="_Toc181863027" w:history="1">
        <w:r w:rsidR="00E72B9C" w:rsidRPr="00823D7B">
          <w:rPr>
            <w:rStyle w:val="Hyperlink"/>
            <w:noProof/>
          </w:rPr>
          <w:t>4.3</w:t>
        </w:r>
        <w:r w:rsidR="00E72B9C">
          <w:rPr>
            <w:rFonts w:asciiTheme="minorHAnsi" w:eastAsiaTheme="minorEastAsia" w:hAnsiTheme="minorHAnsi" w:cstheme="minorBidi"/>
            <w:smallCaps w:val="0"/>
            <w:noProof/>
            <w:sz w:val="22"/>
            <w:szCs w:val="22"/>
          </w:rPr>
          <w:tab/>
        </w:r>
        <w:r w:rsidR="00E72B9C" w:rsidRPr="00823D7B">
          <w:rPr>
            <w:rStyle w:val="Hyperlink"/>
            <w:noProof/>
          </w:rPr>
          <w:t>Esboços de tela (</w:t>
        </w:r>
        <w:r w:rsidR="00E72B9C" w:rsidRPr="00823D7B">
          <w:rPr>
            <w:rStyle w:val="Hyperlink"/>
            <w:i/>
            <w:iCs/>
            <w:noProof/>
          </w:rPr>
          <w:t>wireframes</w:t>
        </w:r>
        <w:r w:rsidR="00E72B9C" w:rsidRPr="00823D7B">
          <w:rPr>
            <w:rStyle w:val="Hyperlink"/>
            <w:noProof/>
          </w:rPr>
          <w:t>)</w:t>
        </w:r>
        <w:r w:rsidR="00E72B9C">
          <w:rPr>
            <w:noProof/>
            <w:webHidden/>
          </w:rPr>
          <w:tab/>
        </w:r>
        <w:r w:rsidR="00E72B9C">
          <w:rPr>
            <w:noProof/>
            <w:webHidden/>
          </w:rPr>
          <w:fldChar w:fldCharType="begin"/>
        </w:r>
        <w:r w:rsidR="00E72B9C">
          <w:rPr>
            <w:noProof/>
            <w:webHidden/>
          </w:rPr>
          <w:instrText xml:space="preserve"> PAGEREF _Toc181863027 \h </w:instrText>
        </w:r>
        <w:r w:rsidR="00E72B9C">
          <w:rPr>
            <w:noProof/>
            <w:webHidden/>
          </w:rPr>
        </w:r>
        <w:r w:rsidR="00E72B9C">
          <w:rPr>
            <w:noProof/>
            <w:webHidden/>
          </w:rPr>
          <w:fldChar w:fldCharType="separate"/>
        </w:r>
        <w:r w:rsidR="00B37B4A">
          <w:rPr>
            <w:noProof/>
            <w:webHidden/>
          </w:rPr>
          <w:t>76</w:t>
        </w:r>
        <w:r w:rsidR="00E72B9C">
          <w:rPr>
            <w:noProof/>
            <w:webHidden/>
          </w:rPr>
          <w:fldChar w:fldCharType="end"/>
        </w:r>
      </w:hyperlink>
    </w:p>
    <w:p w14:paraId="3CD30C1F" w14:textId="4FD3B94A" w:rsidR="00E72B9C" w:rsidRDefault="00641984">
      <w:pPr>
        <w:pStyle w:val="Sumrio2"/>
        <w:rPr>
          <w:rFonts w:asciiTheme="minorHAnsi" w:eastAsiaTheme="minorEastAsia" w:hAnsiTheme="minorHAnsi" w:cstheme="minorBidi"/>
          <w:smallCaps w:val="0"/>
          <w:noProof/>
          <w:sz w:val="22"/>
          <w:szCs w:val="22"/>
        </w:rPr>
      </w:pPr>
      <w:hyperlink w:anchor="_Toc181863028" w:history="1">
        <w:r w:rsidR="00E72B9C" w:rsidRPr="00823D7B">
          <w:rPr>
            <w:rStyle w:val="Hyperlink"/>
            <w:noProof/>
          </w:rPr>
          <w:t>4.4</w:t>
        </w:r>
        <w:r w:rsidR="00E72B9C">
          <w:rPr>
            <w:rFonts w:asciiTheme="minorHAnsi" w:eastAsiaTheme="minorEastAsia" w:hAnsiTheme="minorHAnsi" w:cstheme="minorBidi"/>
            <w:smallCaps w:val="0"/>
            <w:noProof/>
            <w:sz w:val="22"/>
            <w:szCs w:val="22"/>
          </w:rPr>
          <w:tab/>
        </w:r>
        <w:r w:rsidR="00E72B9C" w:rsidRPr="00823D7B">
          <w:rPr>
            <w:rStyle w:val="Hyperlink"/>
            <w:noProof/>
          </w:rPr>
          <w:t>Protótipos de tela</w:t>
        </w:r>
        <w:r w:rsidR="00E72B9C">
          <w:rPr>
            <w:noProof/>
            <w:webHidden/>
          </w:rPr>
          <w:tab/>
        </w:r>
        <w:r w:rsidR="00E72B9C">
          <w:rPr>
            <w:noProof/>
            <w:webHidden/>
          </w:rPr>
          <w:fldChar w:fldCharType="begin"/>
        </w:r>
        <w:r w:rsidR="00E72B9C">
          <w:rPr>
            <w:noProof/>
            <w:webHidden/>
          </w:rPr>
          <w:instrText xml:space="preserve"> PAGEREF _Toc181863028 \h </w:instrText>
        </w:r>
        <w:r w:rsidR="00E72B9C">
          <w:rPr>
            <w:noProof/>
            <w:webHidden/>
          </w:rPr>
        </w:r>
        <w:r w:rsidR="00E72B9C">
          <w:rPr>
            <w:noProof/>
            <w:webHidden/>
          </w:rPr>
          <w:fldChar w:fldCharType="separate"/>
        </w:r>
        <w:r w:rsidR="00B37B4A">
          <w:rPr>
            <w:noProof/>
            <w:webHidden/>
          </w:rPr>
          <w:t>80</w:t>
        </w:r>
        <w:r w:rsidR="00E72B9C">
          <w:rPr>
            <w:noProof/>
            <w:webHidden/>
          </w:rPr>
          <w:fldChar w:fldCharType="end"/>
        </w:r>
      </w:hyperlink>
    </w:p>
    <w:p w14:paraId="0784D423" w14:textId="06E3FE02" w:rsidR="00E72B9C" w:rsidRDefault="00641984">
      <w:pPr>
        <w:pStyle w:val="Sumrio1"/>
        <w:rPr>
          <w:rFonts w:asciiTheme="minorHAnsi" w:eastAsiaTheme="minorEastAsia" w:hAnsiTheme="minorHAnsi" w:cstheme="minorBidi"/>
          <w:b w:val="0"/>
          <w:noProof/>
          <w:sz w:val="22"/>
          <w:szCs w:val="22"/>
        </w:rPr>
      </w:pPr>
      <w:hyperlink w:anchor="_Toc181863029" w:history="1">
        <w:r w:rsidR="00E72B9C" w:rsidRPr="00823D7B">
          <w:rPr>
            <w:rStyle w:val="Hyperlink"/>
            <w:noProof/>
          </w:rPr>
          <w:t>5</w:t>
        </w:r>
        <w:r w:rsidR="00E72B9C">
          <w:rPr>
            <w:rFonts w:asciiTheme="minorHAnsi" w:eastAsiaTheme="minorEastAsia" w:hAnsiTheme="minorHAnsi" w:cstheme="minorBidi"/>
            <w:b w:val="0"/>
            <w:noProof/>
            <w:sz w:val="22"/>
            <w:szCs w:val="22"/>
          </w:rPr>
          <w:tab/>
        </w:r>
        <w:r w:rsidR="00E72B9C" w:rsidRPr="00823D7B">
          <w:rPr>
            <w:rStyle w:val="Hyperlink"/>
            <w:noProof/>
          </w:rPr>
          <w:t>BANCO DE DADOS</w:t>
        </w:r>
        <w:r w:rsidR="00E72B9C">
          <w:rPr>
            <w:noProof/>
            <w:webHidden/>
          </w:rPr>
          <w:tab/>
        </w:r>
        <w:r w:rsidR="00E72B9C">
          <w:rPr>
            <w:noProof/>
            <w:webHidden/>
          </w:rPr>
          <w:fldChar w:fldCharType="begin"/>
        </w:r>
        <w:r w:rsidR="00E72B9C">
          <w:rPr>
            <w:noProof/>
            <w:webHidden/>
          </w:rPr>
          <w:instrText xml:space="preserve"> PAGEREF _Toc181863029 \h </w:instrText>
        </w:r>
        <w:r w:rsidR="00E72B9C">
          <w:rPr>
            <w:noProof/>
            <w:webHidden/>
          </w:rPr>
        </w:r>
        <w:r w:rsidR="00E72B9C">
          <w:rPr>
            <w:noProof/>
            <w:webHidden/>
          </w:rPr>
          <w:fldChar w:fldCharType="separate"/>
        </w:r>
        <w:r w:rsidR="00B37B4A">
          <w:rPr>
            <w:noProof/>
            <w:webHidden/>
          </w:rPr>
          <w:t>83</w:t>
        </w:r>
        <w:r w:rsidR="00E72B9C">
          <w:rPr>
            <w:noProof/>
            <w:webHidden/>
          </w:rPr>
          <w:fldChar w:fldCharType="end"/>
        </w:r>
      </w:hyperlink>
    </w:p>
    <w:p w14:paraId="0DCAF226" w14:textId="1B55DF0E" w:rsidR="00E72B9C" w:rsidRDefault="00641984">
      <w:pPr>
        <w:pStyle w:val="Sumrio2"/>
        <w:rPr>
          <w:rFonts w:asciiTheme="minorHAnsi" w:eastAsiaTheme="minorEastAsia" w:hAnsiTheme="minorHAnsi" w:cstheme="minorBidi"/>
          <w:smallCaps w:val="0"/>
          <w:noProof/>
          <w:sz w:val="22"/>
          <w:szCs w:val="22"/>
        </w:rPr>
      </w:pPr>
      <w:hyperlink w:anchor="_Toc181863030" w:history="1">
        <w:r w:rsidR="00E72B9C" w:rsidRPr="00823D7B">
          <w:rPr>
            <w:rStyle w:val="Hyperlink"/>
            <w:noProof/>
          </w:rPr>
          <w:t>5.1</w:t>
        </w:r>
        <w:r w:rsidR="00E72B9C">
          <w:rPr>
            <w:rFonts w:asciiTheme="minorHAnsi" w:eastAsiaTheme="minorEastAsia" w:hAnsiTheme="minorHAnsi" w:cstheme="minorBidi"/>
            <w:smallCaps w:val="0"/>
            <w:noProof/>
            <w:sz w:val="22"/>
            <w:szCs w:val="22"/>
          </w:rPr>
          <w:tab/>
        </w:r>
        <w:r w:rsidR="00E72B9C" w:rsidRPr="00823D7B">
          <w:rPr>
            <w:rStyle w:val="Hyperlink"/>
            <w:noProof/>
          </w:rPr>
          <w:t>Modelo Entidade Relacionamento</w:t>
        </w:r>
        <w:r w:rsidR="00E72B9C">
          <w:rPr>
            <w:noProof/>
            <w:webHidden/>
          </w:rPr>
          <w:tab/>
        </w:r>
        <w:r w:rsidR="00E72B9C">
          <w:rPr>
            <w:noProof/>
            <w:webHidden/>
          </w:rPr>
          <w:fldChar w:fldCharType="begin"/>
        </w:r>
        <w:r w:rsidR="00E72B9C">
          <w:rPr>
            <w:noProof/>
            <w:webHidden/>
          </w:rPr>
          <w:instrText xml:space="preserve"> PAGEREF _Toc181863030 \h </w:instrText>
        </w:r>
        <w:r w:rsidR="00E72B9C">
          <w:rPr>
            <w:noProof/>
            <w:webHidden/>
          </w:rPr>
        </w:r>
        <w:r w:rsidR="00E72B9C">
          <w:rPr>
            <w:noProof/>
            <w:webHidden/>
          </w:rPr>
          <w:fldChar w:fldCharType="separate"/>
        </w:r>
        <w:r w:rsidR="00B37B4A">
          <w:rPr>
            <w:noProof/>
            <w:webHidden/>
          </w:rPr>
          <w:t>83</w:t>
        </w:r>
        <w:r w:rsidR="00E72B9C">
          <w:rPr>
            <w:noProof/>
            <w:webHidden/>
          </w:rPr>
          <w:fldChar w:fldCharType="end"/>
        </w:r>
      </w:hyperlink>
    </w:p>
    <w:p w14:paraId="3DB84E75" w14:textId="6151FC88" w:rsidR="00E72B9C" w:rsidRDefault="00641984">
      <w:pPr>
        <w:pStyle w:val="Sumrio2"/>
        <w:rPr>
          <w:rFonts w:asciiTheme="minorHAnsi" w:eastAsiaTheme="minorEastAsia" w:hAnsiTheme="minorHAnsi" w:cstheme="minorBidi"/>
          <w:smallCaps w:val="0"/>
          <w:noProof/>
          <w:sz w:val="22"/>
          <w:szCs w:val="22"/>
        </w:rPr>
      </w:pPr>
      <w:hyperlink w:anchor="_Toc181863031" w:history="1">
        <w:r w:rsidR="00E72B9C" w:rsidRPr="00823D7B">
          <w:rPr>
            <w:rStyle w:val="Hyperlink"/>
            <w:noProof/>
          </w:rPr>
          <w:t>5.2</w:t>
        </w:r>
        <w:r w:rsidR="00E72B9C">
          <w:rPr>
            <w:rFonts w:asciiTheme="minorHAnsi" w:eastAsiaTheme="minorEastAsia" w:hAnsiTheme="minorHAnsi" w:cstheme="minorBidi"/>
            <w:smallCaps w:val="0"/>
            <w:noProof/>
            <w:sz w:val="22"/>
            <w:szCs w:val="22"/>
          </w:rPr>
          <w:tab/>
        </w:r>
        <w:r w:rsidR="00E72B9C" w:rsidRPr="00823D7B">
          <w:rPr>
            <w:rStyle w:val="Hyperlink"/>
            <w:noProof/>
          </w:rPr>
          <w:t>Script das Tabelas</w:t>
        </w:r>
        <w:r w:rsidR="00E72B9C">
          <w:rPr>
            <w:noProof/>
            <w:webHidden/>
          </w:rPr>
          <w:tab/>
        </w:r>
        <w:r w:rsidR="00E72B9C">
          <w:rPr>
            <w:noProof/>
            <w:webHidden/>
          </w:rPr>
          <w:fldChar w:fldCharType="begin"/>
        </w:r>
        <w:r w:rsidR="00E72B9C">
          <w:rPr>
            <w:noProof/>
            <w:webHidden/>
          </w:rPr>
          <w:instrText xml:space="preserve"> PAGEREF _Toc181863031 \h </w:instrText>
        </w:r>
        <w:r w:rsidR="00E72B9C">
          <w:rPr>
            <w:noProof/>
            <w:webHidden/>
          </w:rPr>
        </w:r>
        <w:r w:rsidR="00E72B9C">
          <w:rPr>
            <w:noProof/>
            <w:webHidden/>
          </w:rPr>
          <w:fldChar w:fldCharType="separate"/>
        </w:r>
        <w:r w:rsidR="00B37B4A">
          <w:rPr>
            <w:noProof/>
            <w:webHidden/>
          </w:rPr>
          <w:t>84</w:t>
        </w:r>
        <w:r w:rsidR="00E72B9C">
          <w:rPr>
            <w:noProof/>
            <w:webHidden/>
          </w:rPr>
          <w:fldChar w:fldCharType="end"/>
        </w:r>
      </w:hyperlink>
    </w:p>
    <w:p w14:paraId="62A6B040" w14:textId="5B60B605" w:rsidR="00E72B9C" w:rsidRDefault="00641984">
      <w:pPr>
        <w:pStyle w:val="Sumrio2"/>
        <w:rPr>
          <w:rFonts w:asciiTheme="minorHAnsi" w:eastAsiaTheme="minorEastAsia" w:hAnsiTheme="minorHAnsi" w:cstheme="minorBidi"/>
          <w:smallCaps w:val="0"/>
          <w:noProof/>
          <w:sz w:val="22"/>
          <w:szCs w:val="22"/>
        </w:rPr>
      </w:pPr>
      <w:hyperlink w:anchor="_Toc181863032" w:history="1">
        <w:r w:rsidR="00E72B9C" w:rsidRPr="00823D7B">
          <w:rPr>
            <w:rStyle w:val="Hyperlink"/>
            <w:noProof/>
          </w:rPr>
          <w:t>5.3</w:t>
        </w:r>
        <w:r w:rsidR="00E72B9C">
          <w:rPr>
            <w:rFonts w:asciiTheme="minorHAnsi" w:eastAsiaTheme="minorEastAsia" w:hAnsiTheme="minorHAnsi" w:cstheme="minorBidi"/>
            <w:smallCaps w:val="0"/>
            <w:noProof/>
            <w:sz w:val="22"/>
            <w:szCs w:val="22"/>
          </w:rPr>
          <w:tab/>
        </w:r>
        <w:r w:rsidR="00E72B9C" w:rsidRPr="00823D7B">
          <w:rPr>
            <w:rStyle w:val="Hyperlink"/>
            <w:noProof/>
          </w:rPr>
          <w:t>Mapeamento Objeto Relacional – ORM</w:t>
        </w:r>
        <w:r w:rsidR="00E72B9C">
          <w:rPr>
            <w:noProof/>
            <w:webHidden/>
          </w:rPr>
          <w:tab/>
        </w:r>
        <w:r w:rsidR="00E72B9C">
          <w:rPr>
            <w:noProof/>
            <w:webHidden/>
          </w:rPr>
          <w:fldChar w:fldCharType="begin"/>
        </w:r>
        <w:r w:rsidR="00E72B9C">
          <w:rPr>
            <w:noProof/>
            <w:webHidden/>
          </w:rPr>
          <w:instrText xml:space="preserve"> PAGEREF _Toc181863032 \h </w:instrText>
        </w:r>
        <w:r w:rsidR="00E72B9C">
          <w:rPr>
            <w:noProof/>
            <w:webHidden/>
          </w:rPr>
        </w:r>
        <w:r w:rsidR="00E72B9C">
          <w:rPr>
            <w:noProof/>
            <w:webHidden/>
          </w:rPr>
          <w:fldChar w:fldCharType="separate"/>
        </w:r>
        <w:r w:rsidR="00B37B4A">
          <w:rPr>
            <w:noProof/>
            <w:webHidden/>
          </w:rPr>
          <w:t>91</w:t>
        </w:r>
        <w:r w:rsidR="00E72B9C">
          <w:rPr>
            <w:noProof/>
            <w:webHidden/>
          </w:rPr>
          <w:fldChar w:fldCharType="end"/>
        </w:r>
      </w:hyperlink>
    </w:p>
    <w:p w14:paraId="2FC4679C" w14:textId="659D5CBB" w:rsidR="00E72B9C" w:rsidRDefault="00641984">
      <w:pPr>
        <w:pStyle w:val="Sumrio1"/>
        <w:rPr>
          <w:rFonts w:asciiTheme="minorHAnsi" w:eastAsiaTheme="minorEastAsia" w:hAnsiTheme="minorHAnsi" w:cstheme="minorBidi"/>
          <w:b w:val="0"/>
          <w:noProof/>
          <w:sz w:val="22"/>
          <w:szCs w:val="22"/>
        </w:rPr>
      </w:pPr>
      <w:hyperlink w:anchor="_Toc181863033" w:history="1">
        <w:r w:rsidR="00E72B9C" w:rsidRPr="00823D7B">
          <w:rPr>
            <w:rStyle w:val="Hyperlink"/>
            <w:noProof/>
          </w:rPr>
          <w:t>6</w:t>
        </w:r>
        <w:r w:rsidR="00E72B9C">
          <w:rPr>
            <w:rFonts w:asciiTheme="minorHAnsi" w:eastAsiaTheme="minorEastAsia" w:hAnsiTheme="minorHAnsi" w:cstheme="minorBidi"/>
            <w:b w:val="0"/>
            <w:noProof/>
            <w:sz w:val="22"/>
            <w:szCs w:val="22"/>
          </w:rPr>
          <w:tab/>
        </w:r>
        <w:r w:rsidR="00E72B9C" w:rsidRPr="00823D7B">
          <w:rPr>
            <w:rStyle w:val="Hyperlink"/>
            <w:noProof/>
          </w:rPr>
          <w:t>ARQUITETURA DE SOFTWARE</w:t>
        </w:r>
        <w:r w:rsidR="00E72B9C">
          <w:rPr>
            <w:noProof/>
            <w:webHidden/>
          </w:rPr>
          <w:tab/>
        </w:r>
        <w:r w:rsidR="00E72B9C">
          <w:rPr>
            <w:noProof/>
            <w:webHidden/>
          </w:rPr>
          <w:fldChar w:fldCharType="begin"/>
        </w:r>
        <w:r w:rsidR="00E72B9C">
          <w:rPr>
            <w:noProof/>
            <w:webHidden/>
          </w:rPr>
          <w:instrText xml:space="preserve"> PAGEREF _Toc181863033 \h </w:instrText>
        </w:r>
        <w:r w:rsidR="00E72B9C">
          <w:rPr>
            <w:noProof/>
            <w:webHidden/>
          </w:rPr>
        </w:r>
        <w:r w:rsidR="00E72B9C">
          <w:rPr>
            <w:noProof/>
            <w:webHidden/>
          </w:rPr>
          <w:fldChar w:fldCharType="separate"/>
        </w:r>
        <w:r w:rsidR="00B37B4A">
          <w:rPr>
            <w:noProof/>
            <w:webHidden/>
          </w:rPr>
          <w:t>92</w:t>
        </w:r>
        <w:r w:rsidR="00E72B9C">
          <w:rPr>
            <w:noProof/>
            <w:webHidden/>
          </w:rPr>
          <w:fldChar w:fldCharType="end"/>
        </w:r>
      </w:hyperlink>
    </w:p>
    <w:p w14:paraId="1CC795C7" w14:textId="28E93F4E" w:rsidR="00E72B9C" w:rsidRDefault="00641984">
      <w:pPr>
        <w:pStyle w:val="Sumrio2"/>
        <w:rPr>
          <w:rFonts w:asciiTheme="minorHAnsi" w:eastAsiaTheme="minorEastAsia" w:hAnsiTheme="minorHAnsi" w:cstheme="minorBidi"/>
          <w:smallCaps w:val="0"/>
          <w:noProof/>
          <w:sz w:val="22"/>
          <w:szCs w:val="22"/>
        </w:rPr>
      </w:pPr>
      <w:hyperlink w:anchor="_Toc181863034" w:history="1">
        <w:r w:rsidR="00E72B9C" w:rsidRPr="00823D7B">
          <w:rPr>
            <w:rStyle w:val="Hyperlink"/>
            <w:noProof/>
          </w:rPr>
          <w:t>6.1 Arquitetura de Desenvolvimento</w:t>
        </w:r>
        <w:r w:rsidR="00E72B9C">
          <w:rPr>
            <w:noProof/>
            <w:webHidden/>
          </w:rPr>
          <w:tab/>
        </w:r>
        <w:r w:rsidR="00E72B9C">
          <w:rPr>
            <w:noProof/>
            <w:webHidden/>
          </w:rPr>
          <w:fldChar w:fldCharType="begin"/>
        </w:r>
        <w:r w:rsidR="00E72B9C">
          <w:rPr>
            <w:noProof/>
            <w:webHidden/>
          </w:rPr>
          <w:instrText xml:space="preserve"> PAGEREF _Toc181863034 \h </w:instrText>
        </w:r>
        <w:r w:rsidR="00E72B9C">
          <w:rPr>
            <w:noProof/>
            <w:webHidden/>
          </w:rPr>
        </w:r>
        <w:r w:rsidR="00E72B9C">
          <w:rPr>
            <w:noProof/>
            <w:webHidden/>
          </w:rPr>
          <w:fldChar w:fldCharType="separate"/>
        </w:r>
        <w:r w:rsidR="00B37B4A">
          <w:rPr>
            <w:noProof/>
            <w:webHidden/>
          </w:rPr>
          <w:t>92</w:t>
        </w:r>
        <w:r w:rsidR="00E72B9C">
          <w:rPr>
            <w:noProof/>
            <w:webHidden/>
          </w:rPr>
          <w:fldChar w:fldCharType="end"/>
        </w:r>
      </w:hyperlink>
    </w:p>
    <w:p w14:paraId="2FC9BF6C" w14:textId="65C6E694" w:rsidR="00E72B9C" w:rsidRDefault="00641984">
      <w:pPr>
        <w:pStyle w:val="Sumrio2"/>
        <w:rPr>
          <w:rFonts w:asciiTheme="minorHAnsi" w:eastAsiaTheme="minorEastAsia" w:hAnsiTheme="minorHAnsi" w:cstheme="minorBidi"/>
          <w:smallCaps w:val="0"/>
          <w:noProof/>
          <w:sz w:val="22"/>
          <w:szCs w:val="22"/>
        </w:rPr>
      </w:pPr>
      <w:hyperlink w:anchor="_Toc181863035" w:history="1">
        <w:r w:rsidR="00E72B9C" w:rsidRPr="00E72B9C">
          <w:rPr>
            <w:rStyle w:val="Hyperlink"/>
            <w:noProof/>
          </w:rPr>
          <w:t>6.1.1 Back-end</w:t>
        </w:r>
        <w:r w:rsidR="00E72B9C">
          <w:rPr>
            <w:noProof/>
            <w:webHidden/>
          </w:rPr>
          <w:tab/>
        </w:r>
        <w:r w:rsidR="00E72B9C">
          <w:rPr>
            <w:noProof/>
            <w:webHidden/>
          </w:rPr>
          <w:fldChar w:fldCharType="begin"/>
        </w:r>
        <w:r w:rsidR="00E72B9C">
          <w:rPr>
            <w:noProof/>
            <w:webHidden/>
          </w:rPr>
          <w:instrText xml:space="preserve"> PAGEREF _Toc181863035 \h </w:instrText>
        </w:r>
        <w:r w:rsidR="00E72B9C">
          <w:rPr>
            <w:noProof/>
            <w:webHidden/>
          </w:rPr>
        </w:r>
        <w:r w:rsidR="00E72B9C">
          <w:rPr>
            <w:noProof/>
            <w:webHidden/>
          </w:rPr>
          <w:fldChar w:fldCharType="separate"/>
        </w:r>
        <w:r w:rsidR="00B37B4A">
          <w:rPr>
            <w:noProof/>
            <w:webHidden/>
          </w:rPr>
          <w:t>93</w:t>
        </w:r>
        <w:r w:rsidR="00E72B9C">
          <w:rPr>
            <w:noProof/>
            <w:webHidden/>
          </w:rPr>
          <w:fldChar w:fldCharType="end"/>
        </w:r>
      </w:hyperlink>
    </w:p>
    <w:p w14:paraId="69C15AB0" w14:textId="059264F7" w:rsidR="00E72B9C" w:rsidRDefault="00641984">
      <w:pPr>
        <w:pStyle w:val="Sumrio2"/>
        <w:rPr>
          <w:rFonts w:asciiTheme="minorHAnsi" w:eastAsiaTheme="minorEastAsia" w:hAnsiTheme="minorHAnsi" w:cstheme="minorBidi"/>
          <w:smallCaps w:val="0"/>
          <w:noProof/>
          <w:sz w:val="22"/>
          <w:szCs w:val="22"/>
        </w:rPr>
      </w:pPr>
      <w:hyperlink w:anchor="_Toc181863036" w:history="1">
        <w:r w:rsidR="00E72B9C" w:rsidRPr="00823D7B">
          <w:rPr>
            <w:rStyle w:val="Hyperlink"/>
            <w:noProof/>
          </w:rPr>
          <w:t>6.1.2 Front-end</w:t>
        </w:r>
        <w:r w:rsidR="00E72B9C">
          <w:rPr>
            <w:noProof/>
            <w:webHidden/>
          </w:rPr>
          <w:tab/>
        </w:r>
        <w:r w:rsidR="00E72B9C">
          <w:rPr>
            <w:noProof/>
            <w:webHidden/>
          </w:rPr>
          <w:fldChar w:fldCharType="begin"/>
        </w:r>
        <w:r w:rsidR="00E72B9C">
          <w:rPr>
            <w:noProof/>
            <w:webHidden/>
          </w:rPr>
          <w:instrText xml:space="preserve"> PAGEREF _Toc181863036 \h </w:instrText>
        </w:r>
        <w:r w:rsidR="00E72B9C">
          <w:rPr>
            <w:noProof/>
            <w:webHidden/>
          </w:rPr>
        </w:r>
        <w:r w:rsidR="00E72B9C">
          <w:rPr>
            <w:noProof/>
            <w:webHidden/>
          </w:rPr>
          <w:fldChar w:fldCharType="separate"/>
        </w:r>
        <w:r w:rsidR="00B37B4A">
          <w:rPr>
            <w:noProof/>
            <w:webHidden/>
          </w:rPr>
          <w:t>94</w:t>
        </w:r>
        <w:r w:rsidR="00E72B9C">
          <w:rPr>
            <w:noProof/>
            <w:webHidden/>
          </w:rPr>
          <w:fldChar w:fldCharType="end"/>
        </w:r>
      </w:hyperlink>
    </w:p>
    <w:p w14:paraId="39C10494" w14:textId="6EF5AC32" w:rsidR="00E72B9C" w:rsidRDefault="00641984">
      <w:pPr>
        <w:pStyle w:val="Sumrio2"/>
        <w:rPr>
          <w:rFonts w:asciiTheme="minorHAnsi" w:eastAsiaTheme="minorEastAsia" w:hAnsiTheme="minorHAnsi" w:cstheme="minorBidi"/>
          <w:smallCaps w:val="0"/>
          <w:noProof/>
          <w:sz w:val="22"/>
          <w:szCs w:val="22"/>
        </w:rPr>
      </w:pPr>
      <w:hyperlink w:anchor="_Toc181863037" w:history="1">
        <w:r w:rsidR="00E72B9C" w:rsidRPr="00823D7B">
          <w:rPr>
            <w:rStyle w:val="Hyperlink"/>
            <w:noProof/>
          </w:rPr>
          <w:t>6.2 Segurança da Informação</w:t>
        </w:r>
        <w:r w:rsidR="00E72B9C">
          <w:rPr>
            <w:noProof/>
            <w:webHidden/>
          </w:rPr>
          <w:tab/>
        </w:r>
        <w:r w:rsidR="00E72B9C">
          <w:rPr>
            <w:noProof/>
            <w:webHidden/>
          </w:rPr>
          <w:fldChar w:fldCharType="begin"/>
        </w:r>
        <w:r w:rsidR="00E72B9C">
          <w:rPr>
            <w:noProof/>
            <w:webHidden/>
          </w:rPr>
          <w:instrText xml:space="preserve"> PAGEREF _Toc181863037 \h </w:instrText>
        </w:r>
        <w:r w:rsidR="00E72B9C">
          <w:rPr>
            <w:noProof/>
            <w:webHidden/>
          </w:rPr>
        </w:r>
        <w:r w:rsidR="00E72B9C">
          <w:rPr>
            <w:noProof/>
            <w:webHidden/>
          </w:rPr>
          <w:fldChar w:fldCharType="separate"/>
        </w:r>
        <w:r w:rsidR="00B37B4A">
          <w:rPr>
            <w:noProof/>
            <w:webHidden/>
          </w:rPr>
          <w:t>94</w:t>
        </w:r>
        <w:r w:rsidR="00E72B9C">
          <w:rPr>
            <w:noProof/>
            <w:webHidden/>
          </w:rPr>
          <w:fldChar w:fldCharType="end"/>
        </w:r>
      </w:hyperlink>
    </w:p>
    <w:p w14:paraId="3CD97829" w14:textId="4ECA7DC6" w:rsidR="00E72B9C" w:rsidRDefault="00641984">
      <w:pPr>
        <w:pStyle w:val="Sumrio2"/>
        <w:rPr>
          <w:rFonts w:asciiTheme="minorHAnsi" w:eastAsiaTheme="minorEastAsia" w:hAnsiTheme="minorHAnsi" w:cstheme="minorBidi"/>
          <w:smallCaps w:val="0"/>
          <w:noProof/>
          <w:sz w:val="22"/>
          <w:szCs w:val="22"/>
        </w:rPr>
      </w:pPr>
      <w:hyperlink w:anchor="_Toc181863038" w:history="1">
        <w:r w:rsidR="00E72B9C" w:rsidRPr="00823D7B">
          <w:rPr>
            <w:rStyle w:val="Hyperlink"/>
            <w:noProof/>
          </w:rPr>
          <w:t>6.3 Implantação do Sistema</w:t>
        </w:r>
        <w:r w:rsidR="00E72B9C">
          <w:rPr>
            <w:noProof/>
            <w:webHidden/>
          </w:rPr>
          <w:tab/>
        </w:r>
        <w:r w:rsidR="00E72B9C">
          <w:rPr>
            <w:noProof/>
            <w:webHidden/>
          </w:rPr>
          <w:fldChar w:fldCharType="begin"/>
        </w:r>
        <w:r w:rsidR="00E72B9C">
          <w:rPr>
            <w:noProof/>
            <w:webHidden/>
          </w:rPr>
          <w:instrText xml:space="preserve"> PAGEREF _Toc181863038 \h </w:instrText>
        </w:r>
        <w:r w:rsidR="00E72B9C">
          <w:rPr>
            <w:noProof/>
            <w:webHidden/>
          </w:rPr>
        </w:r>
        <w:r w:rsidR="00E72B9C">
          <w:rPr>
            <w:noProof/>
            <w:webHidden/>
          </w:rPr>
          <w:fldChar w:fldCharType="separate"/>
        </w:r>
        <w:r w:rsidR="00B37B4A">
          <w:rPr>
            <w:noProof/>
            <w:webHidden/>
          </w:rPr>
          <w:t>95</w:t>
        </w:r>
        <w:r w:rsidR="00E72B9C">
          <w:rPr>
            <w:noProof/>
            <w:webHidden/>
          </w:rPr>
          <w:fldChar w:fldCharType="end"/>
        </w:r>
      </w:hyperlink>
    </w:p>
    <w:p w14:paraId="7DE380ED" w14:textId="69E1933E" w:rsidR="00E72B9C" w:rsidRDefault="00641984">
      <w:pPr>
        <w:pStyle w:val="Sumrio1"/>
        <w:rPr>
          <w:rFonts w:asciiTheme="minorHAnsi" w:eastAsiaTheme="minorEastAsia" w:hAnsiTheme="minorHAnsi" w:cstheme="minorBidi"/>
          <w:b w:val="0"/>
          <w:noProof/>
          <w:sz w:val="22"/>
          <w:szCs w:val="22"/>
        </w:rPr>
      </w:pPr>
      <w:hyperlink w:anchor="_Toc181863039" w:history="1">
        <w:r w:rsidR="00E72B9C" w:rsidRPr="00823D7B">
          <w:rPr>
            <w:rStyle w:val="Hyperlink"/>
            <w:noProof/>
          </w:rPr>
          <w:t>7</w:t>
        </w:r>
        <w:r w:rsidR="00E72B9C">
          <w:rPr>
            <w:rFonts w:asciiTheme="minorHAnsi" w:eastAsiaTheme="minorEastAsia" w:hAnsiTheme="minorHAnsi" w:cstheme="minorBidi"/>
            <w:b w:val="0"/>
            <w:noProof/>
            <w:sz w:val="22"/>
            <w:szCs w:val="22"/>
          </w:rPr>
          <w:tab/>
        </w:r>
        <w:r w:rsidR="00E72B9C" w:rsidRPr="00823D7B">
          <w:rPr>
            <w:rStyle w:val="Hyperlink"/>
            <w:noProof/>
          </w:rPr>
          <w:t>CONCLUSÃO</w:t>
        </w:r>
        <w:r w:rsidR="00E72B9C">
          <w:rPr>
            <w:noProof/>
            <w:webHidden/>
          </w:rPr>
          <w:tab/>
        </w:r>
        <w:r w:rsidR="00E72B9C">
          <w:rPr>
            <w:noProof/>
            <w:webHidden/>
          </w:rPr>
          <w:fldChar w:fldCharType="begin"/>
        </w:r>
        <w:r w:rsidR="00E72B9C">
          <w:rPr>
            <w:noProof/>
            <w:webHidden/>
          </w:rPr>
          <w:instrText xml:space="preserve"> PAGEREF _Toc181863039 \h </w:instrText>
        </w:r>
        <w:r w:rsidR="00E72B9C">
          <w:rPr>
            <w:noProof/>
            <w:webHidden/>
          </w:rPr>
        </w:r>
        <w:r w:rsidR="00E72B9C">
          <w:rPr>
            <w:noProof/>
            <w:webHidden/>
          </w:rPr>
          <w:fldChar w:fldCharType="separate"/>
        </w:r>
        <w:r w:rsidR="00B37B4A">
          <w:rPr>
            <w:noProof/>
            <w:webHidden/>
          </w:rPr>
          <w:t>99</w:t>
        </w:r>
        <w:r w:rsidR="00E72B9C">
          <w:rPr>
            <w:noProof/>
            <w:webHidden/>
          </w:rPr>
          <w:fldChar w:fldCharType="end"/>
        </w:r>
      </w:hyperlink>
    </w:p>
    <w:p w14:paraId="1BD6019B" w14:textId="1668C635" w:rsidR="00E72B9C" w:rsidRDefault="00641984">
      <w:pPr>
        <w:pStyle w:val="Sumrio1"/>
        <w:rPr>
          <w:rFonts w:asciiTheme="minorHAnsi" w:eastAsiaTheme="minorEastAsia" w:hAnsiTheme="minorHAnsi" w:cstheme="minorBidi"/>
          <w:b w:val="0"/>
          <w:noProof/>
          <w:sz w:val="22"/>
          <w:szCs w:val="22"/>
        </w:rPr>
      </w:pPr>
      <w:hyperlink w:anchor="_Toc181863040" w:history="1">
        <w:r w:rsidR="00E72B9C" w:rsidRPr="00823D7B">
          <w:rPr>
            <w:rStyle w:val="Hyperlink"/>
            <w:noProof/>
          </w:rPr>
          <w:t>8</w:t>
        </w:r>
        <w:r w:rsidR="00E72B9C">
          <w:rPr>
            <w:rFonts w:asciiTheme="minorHAnsi" w:eastAsiaTheme="minorEastAsia" w:hAnsiTheme="minorHAnsi" w:cstheme="minorBidi"/>
            <w:b w:val="0"/>
            <w:noProof/>
            <w:sz w:val="22"/>
            <w:szCs w:val="22"/>
          </w:rPr>
          <w:tab/>
        </w:r>
        <w:r w:rsidR="00E72B9C" w:rsidRPr="00823D7B">
          <w:rPr>
            <w:rStyle w:val="Hyperlink"/>
            <w:noProof/>
          </w:rPr>
          <w:t>REFERÊNCIAS</w:t>
        </w:r>
        <w:r w:rsidR="00E72B9C">
          <w:rPr>
            <w:noProof/>
            <w:webHidden/>
          </w:rPr>
          <w:tab/>
        </w:r>
        <w:r w:rsidR="00E72B9C">
          <w:rPr>
            <w:noProof/>
            <w:webHidden/>
          </w:rPr>
          <w:fldChar w:fldCharType="begin"/>
        </w:r>
        <w:r w:rsidR="00E72B9C">
          <w:rPr>
            <w:noProof/>
            <w:webHidden/>
          </w:rPr>
          <w:instrText xml:space="preserve"> PAGEREF _Toc181863040 \h </w:instrText>
        </w:r>
        <w:r w:rsidR="00E72B9C">
          <w:rPr>
            <w:noProof/>
            <w:webHidden/>
          </w:rPr>
        </w:r>
        <w:r w:rsidR="00E72B9C">
          <w:rPr>
            <w:noProof/>
            <w:webHidden/>
          </w:rPr>
          <w:fldChar w:fldCharType="separate"/>
        </w:r>
        <w:r w:rsidR="00B37B4A">
          <w:rPr>
            <w:noProof/>
            <w:webHidden/>
          </w:rPr>
          <w:t>100</w:t>
        </w:r>
        <w:r w:rsidR="00E72B9C">
          <w:rPr>
            <w:noProof/>
            <w:webHidden/>
          </w:rPr>
          <w:fldChar w:fldCharType="end"/>
        </w:r>
      </w:hyperlink>
    </w:p>
    <w:p w14:paraId="48239BC6" w14:textId="6DAA6038" w:rsidR="00A14D71" w:rsidRPr="00DE0E82" w:rsidRDefault="00460066" w:rsidP="00A14D71">
      <w:pPr>
        <w:rPr>
          <w:szCs w:val="24"/>
        </w:rPr>
        <w:sectPr w:rsidR="00A14D71" w:rsidRPr="00DE0E82" w:rsidSect="00DD11AF">
          <w:pgSz w:w="11907" w:h="16840" w:code="9"/>
          <w:pgMar w:top="1701" w:right="1134" w:bottom="1134" w:left="1701" w:header="720" w:footer="720" w:gutter="0"/>
          <w:pgNumType w:start="1"/>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3" w:name="_Toc311655753"/>
      <w:bookmarkStart w:id="4" w:name="_Toc311656220"/>
      <w:bookmarkStart w:id="5" w:name="_Toc311656307"/>
      <w:bookmarkStart w:id="6" w:name="_Toc311656574"/>
      <w:bookmarkStart w:id="7" w:name="_Toc311676921"/>
      <w:bookmarkStart w:id="8" w:name="_Toc311677289"/>
      <w:bookmarkStart w:id="9" w:name="_Toc181863000"/>
      <w:r w:rsidRPr="00DE0E82">
        <w:rPr>
          <w:szCs w:val="24"/>
        </w:rPr>
        <w:lastRenderedPageBreak/>
        <w:t>INTRODUÇÃO</w:t>
      </w:r>
      <w:bookmarkEnd w:id="2"/>
      <w:bookmarkEnd w:id="3"/>
      <w:bookmarkEnd w:id="4"/>
      <w:bookmarkEnd w:id="5"/>
      <w:bookmarkEnd w:id="6"/>
      <w:bookmarkEnd w:id="7"/>
      <w:bookmarkEnd w:id="8"/>
      <w:bookmarkEnd w:id="9"/>
    </w:p>
    <w:p w14:paraId="36CA4995" w14:textId="746979C2" w:rsidR="00B32CAE" w:rsidRDefault="00B32CAE" w:rsidP="00B32CAE">
      <w:pPr>
        <w:pStyle w:val="Pargrafo"/>
        <w:spacing w:line="360" w:lineRule="auto"/>
      </w:pPr>
      <w:r>
        <w:t>A internet desempenha um papel cada vez mais essencial no planejamento e promoção de destinos turístico</w:t>
      </w:r>
      <w:r w:rsidR="002C560F">
        <w:t>s</w:t>
      </w:r>
      <w:r>
        <w:t>. De acordo com Brasil (20</w:t>
      </w:r>
      <w:r w:rsidR="006E43E9">
        <w:t>2</w:t>
      </w:r>
      <w:r>
        <w:t xml:space="preserve">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10" w:name="_Toc253375253"/>
      <w:bookmarkStart w:id="11" w:name="_Toc311655756"/>
      <w:bookmarkStart w:id="12" w:name="_Toc311656223"/>
      <w:bookmarkStart w:id="13" w:name="_Toc311656310"/>
      <w:bookmarkStart w:id="14" w:name="_Toc311656577"/>
      <w:bookmarkStart w:id="15" w:name="_Toc311676927"/>
      <w:bookmarkStart w:id="16" w:name="_Toc311677295"/>
      <w:r w:rsidRPr="00DE0E82">
        <w:rPr>
          <w:szCs w:val="24"/>
        </w:rPr>
        <w:lastRenderedPageBreak/>
        <w:t xml:space="preserve">  </w:t>
      </w:r>
      <w:bookmarkStart w:id="17" w:name="_Toc181863001"/>
      <w:r w:rsidR="00F724F4" w:rsidRPr="00DE0E82">
        <w:rPr>
          <w:szCs w:val="24"/>
        </w:rPr>
        <w:t>LEVANTAMENTO DE REQUISITOS</w:t>
      </w:r>
      <w:bookmarkEnd w:id="10"/>
      <w:bookmarkEnd w:id="11"/>
      <w:bookmarkEnd w:id="12"/>
      <w:bookmarkEnd w:id="13"/>
      <w:bookmarkEnd w:id="14"/>
      <w:bookmarkEnd w:id="15"/>
      <w:bookmarkEnd w:id="16"/>
      <w:r w:rsidR="00A4594E">
        <w:rPr>
          <w:szCs w:val="24"/>
        </w:rPr>
        <w:t xml:space="preserve"> DE SOFTWARE</w:t>
      </w:r>
      <w:bookmarkEnd w:id="17"/>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27F5FD7F"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w:t>
      </w:r>
      <w:r w:rsidR="005F3AA0">
        <w:rPr>
          <w:rStyle w:val="normaltextrun"/>
          <w:sz w:val="22"/>
          <w:szCs w:val="22"/>
          <w:shd w:val="clear" w:color="auto" w:fill="FFFFFF"/>
        </w:rPr>
        <w:t>2</w:t>
      </w:r>
      <w:r>
        <w:rPr>
          <w:rStyle w:val="normaltextrun"/>
          <w:sz w:val="22"/>
          <w:szCs w:val="22"/>
          <w:shd w:val="clear" w:color="auto" w:fill="FFFFFF"/>
        </w:rPr>
        <w:t>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8" w:name="_Toc311655848"/>
      <w:bookmarkStart w:id="19" w:name="_Toc311655928"/>
      <w:bookmarkStart w:id="20" w:name="_Toc311656059"/>
      <w:bookmarkStart w:id="21" w:name="_Toc311656108"/>
      <w:bookmarkStart w:id="22" w:name="_Toc311656224"/>
      <w:bookmarkStart w:id="23" w:name="_Toc181863002"/>
      <w:bookmarkStart w:id="24" w:name="_Toc253375254"/>
      <w:bookmarkStart w:id="25" w:name="_Toc311655757"/>
      <w:bookmarkStart w:id="26" w:name="_Toc311656228"/>
      <w:bookmarkStart w:id="27" w:name="_Toc311656311"/>
      <w:bookmarkStart w:id="28" w:name="_Toc311656578"/>
      <w:bookmarkStart w:id="29" w:name="_Toc311676928"/>
      <w:bookmarkStart w:id="30" w:name="_Toc311677296"/>
      <w:bookmarkEnd w:id="18"/>
      <w:bookmarkEnd w:id="19"/>
      <w:bookmarkEnd w:id="20"/>
      <w:bookmarkEnd w:id="21"/>
      <w:bookmarkEnd w:id="22"/>
      <w:r w:rsidRPr="00C93DD6">
        <w:rPr>
          <w:szCs w:val="24"/>
        </w:rPr>
        <w:t>Descrição dos objetivos do sistema</w:t>
      </w:r>
      <w:bookmarkEnd w:id="23"/>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1" w:name="_Toc181863003"/>
      <w:r w:rsidRPr="00DE0E82">
        <w:rPr>
          <w:szCs w:val="24"/>
        </w:rPr>
        <w:lastRenderedPageBreak/>
        <w:t>Descrição do sistema atual</w:t>
      </w:r>
      <w:bookmarkEnd w:id="31"/>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71672DB" w:rsidR="00DC6375" w:rsidRDefault="00DC6375" w:rsidP="00677212">
      <w:pPr>
        <w:pStyle w:val="Legenda"/>
        <w:keepNext/>
        <w:spacing w:before="240"/>
      </w:pPr>
      <w:bookmarkStart w:id="32" w:name="_Toc183506294"/>
      <w:r>
        <w:t xml:space="preserve">Figura </w:t>
      </w:r>
      <w:fldSimple w:instr=" SEQ Figura \* ARABIC ">
        <w:r w:rsidR="00B37B4A">
          <w:rPr>
            <w:noProof/>
          </w:rPr>
          <w:t>1</w:t>
        </w:r>
      </w:fldSimple>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2"/>
    </w:p>
    <w:p w14:paraId="6CFAC490" w14:textId="77777777" w:rsidR="001133C9" w:rsidRPr="006467F2" w:rsidRDefault="001133C9" w:rsidP="00677212">
      <w:pPr>
        <w:ind w:firstLine="0"/>
        <w:jc w:val="center"/>
        <w:rPr>
          <w:u w:val="single"/>
        </w:rPr>
      </w:pPr>
      <w:r>
        <w:rPr>
          <w:noProof/>
        </w:rPr>
        <w:drawing>
          <wp:inline distT="0" distB="0" distL="0" distR="0" wp14:anchorId="6ABA9246" wp14:editId="46A31FFE">
            <wp:extent cx="4502159" cy="2294255"/>
            <wp:effectExtent l="19050" t="19050" r="12700" b="107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a:ln>
                      <a:solidFill>
                        <a:schemeClr val="bg1">
                          <a:lumMod val="85000"/>
                        </a:schemeClr>
                      </a:solidFill>
                    </a:ln>
                  </pic:spPr>
                </pic:pic>
              </a:graphicData>
            </a:graphic>
          </wp:inline>
        </w:drawing>
      </w:r>
    </w:p>
    <w:p w14:paraId="6B53BFF8" w14:textId="4300BDE8" w:rsidR="001133C9" w:rsidRPr="00156F8C" w:rsidRDefault="1DD592AE" w:rsidP="00677212">
      <w:pPr>
        <w:ind w:firstLine="0"/>
        <w:jc w:val="center"/>
        <w:rPr>
          <w:sz w:val="22"/>
          <w:szCs w:val="22"/>
        </w:rPr>
      </w:pPr>
      <w:r w:rsidRPr="00156F8C">
        <w:rPr>
          <w:sz w:val="22"/>
          <w:szCs w:val="22"/>
        </w:rPr>
        <w:t>Fonte: Jales</w:t>
      </w:r>
      <w:r w:rsidR="009E7CA5" w:rsidRPr="00156F8C">
        <w:rPr>
          <w:sz w:val="22"/>
          <w:szCs w:val="22"/>
        </w:rPr>
        <w:t>, 202</w:t>
      </w:r>
      <w:r w:rsidR="00156F8C">
        <w:rPr>
          <w:sz w:val="22"/>
          <w:szCs w:val="22"/>
        </w:rPr>
        <w:t>4</w:t>
      </w:r>
      <w:r w:rsidRPr="00156F8C">
        <w:rPr>
          <w:sz w:val="22"/>
          <w:szCs w:val="22"/>
        </w:rPr>
        <w:t>.</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7432CA8E" w:rsidR="00DC6375" w:rsidRDefault="00DC6375" w:rsidP="00677212">
      <w:pPr>
        <w:pStyle w:val="Legenda"/>
        <w:keepNext/>
        <w:spacing w:before="240"/>
      </w:pPr>
      <w:bookmarkStart w:id="33" w:name="_Toc183506295"/>
      <w:r>
        <w:t xml:space="preserve">Figura </w:t>
      </w:r>
      <w:fldSimple w:instr=" SEQ Figura \* ARABIC ">
        <w:r w:rsidR="00B37B4A">
          <w:rPr>
            <w:noProof/>
          </w:rPr>
          <w:t>2</w:t>
        </w:r>
      </w:fldSimple>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3"/>
    </w:p>
    <w:p w14:paraId="08CA28EE" w14:textId="77777777" w:rsidR="001133C9" w:rsidRDefault="001133C9" w:rsidP="00677212">
      <w:pPr>
        <w:ind w:firstLine="0"/>
        <w:jc w:val="center"/>
      </w:pPr>
      <w:r>
        <w:rPr>
          <w:noProof/>
        </w:rPr>
        <w:drawing>
          <wp:inline distT="0" distB="0" distL="0" distR="0" wp14:anchorId="62D37973" wp14:editId="70B36D95">
            <wp:extent cx="2315888" cy="2667000"/>
            <wp:effectExtent l="19050" t="19050" r="27305"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4"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a:ln>
                      <a:solidFill>
                        <a:schemeClr val="bg1">
                          <a:lumMod val="85000"/>
                        </a:schemeClr>
                      </a:solidFill>
                    </a:ln>
                  </pic:spPr>
                </pic:pic>
              </a:graphicData>
            </a:graphic>
          </wp:inline>
        </w:drawing>
      </w:r>
    </w:p>
    <w:p w14:paraId="35BC307A" w14:textId="36654824" w:rsidR="2DF35455" w:rsidRPr="00156F8C" w:rsidRDefault="2DF35455"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2BA425F5" w:rsidR="00DC6375" w:rsidRDefault="00DC6375" w:rsidP="00677212">
      <w:pPr>
        <w:pStyle w:val="Legenda"/>
        <w:keepNext/>
        <w:spacing w:before="240"/>
      </w:pPr>
      <w:bookmarkStart w:id="34" w:name="_Toc183506296"/>
      <w:r>
        <w:t xml:space="preserve">Figura </w:t>
      </w:r>
      <w:fldSimple w:instr=" SEQ Figura \* ARABIC ">
        <w:r w:rsidR="00B37B4A">
          <w:rPr>
            <w:noProof/>
          </w:rPr>
          <w:t>3</w:t>
        </w:r>
      </w:fldSimple>
      <w:r>
        <w:rPr>
          <w:noProof/>
        </w:rPr>
        <w:t xml:space="preserve"> </w:t>
      </w:r>
      <w:r w:rsidR="005660A0" w:rsidRPr="005660A0">
        <w:rPr>
          <w:noProof/>
        </w:rPr>
        <w:t xml:space="preserve">— </w:t>
      </w:r>
      <w:r w:rsidRPr="00DC6375">
        <w:rPr>
          <w:b w:val="0"/>
          <w:bCs w:val="0"/>
          <w:noProof/>
        </w:rPr>
        <w:t>Imagens dos Eventos</w:t>
      </w:r>
      <w:bookmarkEnd w:id="34"/>
    </w:p>
    <w:p w14:paraId="5B48E372" w14:textId="32925893" w:rsidR="001133C9" w:rsidRDefault="001133C9" w:rsidP="00677212">
      <w:pPr>
        <w:ind w:firstLine="0"/>
        <w:jc w:val="center"/>
      </w:pPr>
      <w:r>
        <w:rPr>
          <w:noProof/>
        </w:rPr>
        <w:drawing>
          <wp:inline distT="0" distB="0" distL="0" distR="0" wp14:anchorId="700FCD35" wp14:editId="78D854A1">
            <wp:extent cx="3543300" cy="4066281"/>
            <wp:effectExtent l="19050" t="19050" r="19050" b="1079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5">
                      <a:extLst>
                        <a:ext uri="{28A0092B-C50C-407E-A947-70E740481C1C}">
                          <a14:useLocalDpi xmlns:a14="http://schemas.microsoft.com/office/drawing/2010/main" val="0"/>
                        </a:ext>
                      </a:extLst>
                    </a:blip>
                    <a:stretch>
                      <a:fillRect/>
                    </a:stretch>
                  </pic:blipFill>
                  <pic:spPr>
                    <a:xfrm>
                      <a:off x="0" y="0"/>
                      <a:ext cx="3543300" cy="4066281"/>
                    </a:xfrm>
                    <a:prstGeom prst="rect">
                      <a:avLst/>
                    </a:prstGeom>
                    <a:ln>
                      <a:solidFill>
                        <a:schemeClr val="bg1">
                          <a:lumMod val="85000"/>
                        </a:schemeClr>
                      </a:solidFill>
                    </a:ln>
                  </pic:spPr>
                </pic:pic>
              </a:graphicData>
            </a:graphic>
          </wp:inline>
        </w:drawing>
      </w:r>
    </w:p>
    <w:p w14:paraId="164A65CE" w14:textId="5A86CD79" w:rsidR="001133C9" w:rsidRPr="00156F8C" w:rsidRDefault="7014130A"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CE46395" w:rsidR="00DC6375" w:rsidRDefault="00DC6375" w:rsidP="00677212">
      <w:pPr>
        <w:pStyle w:val="Legenda"/>
        <w:keepNext/>
        <w:spacing w:before="240"/>
      </w:pPr>
      <w:bookmarkStart w:id="35" w:name="_Toc183506297"/>
      <w:r>
        <w:t xml:space="preserve">Figura </w:t>
      </w:r>
      <w:fldSimple w:instr=" SEQ Figura \* ARABIC ">
        <w:r w:rsidR="00B37B4A">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5"/>
    </w:p>
    <w:p w14:paraId="3B0CC45A" w14:textId="307221B3" w:rsidR="00F197C6" w:rsidRDefault="001133C9" w:rsidP="00677212">
      <w:pPr>
        <w:spacing w:line="240" w:lineRule="auto"/>
        <w:ind w:firstLine="0"/>
        <w:jc w:val="center"/>
      </w:pPr>
      <w:r>
        <w:rPr>
          <w:noProof/>
        </w:rPr>
        <w:drawing>
          <wp:inline distT="0" distB="0" distL="0" distR="0" wp14:anchorId="26BF8226" wp14:editId="289D7ECE">
            <wp:extent cx="3228975" cy="1685925"/>
            <wp:effectExtent l="19050" t="19050" r="28575"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6"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54D21A8" w14:textId="1B180533" w:rsidR="001133C9" w:rsidRPr="00156F8C" w:rsidRDefault="5C734781" w:rsidP="00677212">
      <w:pPr>
        <w:spacing w:line="240" w:lineRule="auto"/>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46F57188" w:rsidR="00B72C14" w:rsidRPr="00B72C14" w:rsidRDefault="00B72C14" w:rsidP="00677212">
      <w:pPr>
        <w:pStyle w:val="Legenda"/>
        <w:keepNext/>
        <w:spacing w:before="240"/>
        <w:rPr>
          <w:b w:val="0"/>
          <w:bCs w:val="0"/>
        </w:rPr>
      </w:pPr>
      <w:bookmarkStart w:id="36" w:name="_Toc183506298"/>
      <w:r>
        <w:t xml:space="preserve">Figura </w:t>
      </w:r>
      <w:fldSimple w:instr=" SEQ Figura \* ARABIC ">
        <w:r w:rsidR="00B37B4A">
          <w:rPr>
            <w:noProof/>
          </w:rPr>
          <w:t>5</w:t>
        </w:r>
      </w:fldSimple>
      <w:r>
        <w:t xml:space="preserve"> </w:t>
      </w:r>
      <w:r w:rsidR="005660A0" w:rsidRPr="005660A0">
        <w:t xml:space="preserve">— </w:t>
      </w:r>
      <w:r w:rsidRPr="00B72C14">
        <w:rPr>
          <w:b w:val="0"/>
          <w:bCs w:val="0"/>
        </w:rPr>
        <w:t>Instagram da Prefeitura</w:t>
      </w:r>
      <w:bookmarkEnd w:id="36"/>
    </w:p>
    <w:p w14:paraId="721CC9BD" w14:textId="24237447" w:rsidR="001133C9" w:rsidRDefault="2D2B8590" w:rsidP="00BE69E9">
      <w:pPr>
        <w:spacing w:line="240" w:lineRule="auto"/>
        <w:ind w:firstLine="0"/>
        <w:jc w:val="center"/>
      </w:pPr>
      <w:r>
        <w:rPr>
          <w:noProof/>
        </w:rPr>
        <w:drawing>
          <wp:inline distT="0" distB="0" distL="0" distR="0" wp14:anchorId="538F8C3C" wp14:editId="745DE002">
            <wp:extent cx="3146961" cy="3443297"/>
            <wp:effectExtent l="19050" t="19050" r="15875" b="2413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7"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a:ln>
                      <a:solidFill>
                        <a:schemeClr val="bg1">
                          <a:lumMod val="85000"/>
                        </a:schemeClr>
                      </a:solidFill>
                    </a:ln>
                  </pic:spPr>
                </pic:pic>
              </a:graphicData>
            </a:graphic>
          </wp:inline>
        </w:drawing>
      </w:r>
    </w:p>
    <w:p w14:paraId="557453AA" w14:textId="077B25F5" w:rsidR="001133C9" w:rsidRPr="00156F8C" w:rsidRDefault="26CD52C3" w:rsidP="00BE69E9">
      <w:pPr>
        <w:ind w:firstLine="0"/>
        <w:jc w:val="center"/>
        <w:rPr>
          <w:sz w:val="22"/>
          <w:szCs w:val="22"/>
        </w:rPr>
      </w:pPr>
      <w:r w:rsidRPr="00156F8C">
        <w:rPr>
          <w:sz w:val="22"/>
          <w:szCs w:val="22"/>
        </w:rPr>
        <w:t xml:space="preserve">Fonte: </w:t>
      </w:r>
      <w:r w:rsidR="00AB2A44" w:rsidRPr="00156F8C">
        <w:rPr>
          <w:sz w:val="22"/>
          <w:szCs w:val="22"/>
        </w:rPr>
        <w:t>Jales, 2023</w:t>
      </w:r>
      <w:r w:rsidRPr="00156F8C">
        <w:rPr>
          <w:sz w:val="22"/>
          <w:szCs w:val="22"/>
        </w:rPr>
        <w:t>.</w:t>
      </w:r>
    </w:p>
    <w:p w14:paraId="47E5E760" w14:textId="0198CAF8" w:rsidR="00BE69E9" w:rsidRPr="00BE69E9" w:rsidRDefault="00BE69E9" w:rsidP="00BE69E9">
      <w:pPr>
        <w:pStyle w:val="Ttulo2"/>
        <w:spacing w:before="240" w:after="240"/>
        <w:rPr>
          <w:szCs w:val="24"/>
        </w:rPr>
      </w:pPr>
      <w:bookmarkStart w:id="37" w:name="_Toc181863004"/>
      <w:r w:rsidRPr="00BE69E9">
        <w:rPr>
          <w:szCs w:val="24"/>
        </w:rPr>
        <w:t>Análise De Sistemas Existentes</w:t>
      </w:r>
      <w:bookmarkEnd w:id="37"/>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4FBBC7B2"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(Guarizo e Schwartz, 20</w:t>
      </w:r>
      <w:r w:rsidR="00C85F21">
        <w:rPr>
          <w:sz w:val="22"/>
        </w:rPr>
        <w:t>20</w:t>
      </w:r>
      <w:r w:rsidRPr="006552D0">
        <w:rPr>
          <w:sz w:val="22"/>
        </w:rPr>
        <w:t>).</w:t>
      </w:r>
    </w:p>
    <w:p w14:paraId="748C1D3B" w14:textId="39BB9691" w:rsidR="00BE69E9" w:rsidRPr="00BE69E9" w:rsidRDefault="00244D60" w:rsidP="006552D0">
      <w:pPr>
        <w:spacing w:before="240"/>
      </w:pPr>
      <w:r>
        <w:t xml:space="preserve">Segundo </w:t>
      </w:r>
      <w:r w:rsidRPr="00BE69E9">
        <w:t>(Santos, et al.,202</w:t>
      </w:r>
      <w:r w:rsidR="00A54220">
        <w:t>4</w:t>
      </w:r>
      <w:r w:rsidRPr="00BE69E9">
        <w:t>)</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3AA282" w:rsidR="00E55AF9" w:rsidRDefault="00E55AF9" w:rsidP="00244D60">
      <w:pPr>
        <w:pStyle w:val="Legenda"/>
        <w:keepNext/>
        <w:spacing w:before="240"/>
      </w:pPr>
      <w:bookmarkStart w:id="38" w:name="_Toc183506299"/>
      <w:r>
        <w:t xml:space="preserve">Figura </w:t>
      </w:r>
      <w:fldSimple w:instr=" SEQ Figura \* ARABIC ">
        <w:r w:rsidR="00B37B4A">
          <w:rPr>
            <w:noProof/>
          </w:rPr>
          <w:t>6</w:t>
        </w:r>
      </w:fldSimple>
      <w:r>
        <w:t xml:space="preserve"> </w:t>
      </w:r>
      <w:bookmarkStart w:id="39" w:name="_Hlk174102374"/>
      <w:r w:rsidRPr="007D5398">
        <w:t xml:space="preserve">— </w:t>
      </w:r>
      <w:bookmarkEnd w:id="39"/>
      <w:r w:rsidRPr="00E55AF9">
        <w:rPr>
          <w:b w:val="0"/>
        </w:rPr>
        <w:t>Telas do Sistema "Destinos Inteligentes"</w:t>
      </w:r>
      <w:bookmarkEnd w:id="38"/>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038C22DD" w:rsidR="00BE69E9" w:rsidRPr="00156F8C" w:rsidRDefault="00BE69E9" w:rsidP="00E55AF9">
      <w:pPr>
        <w:ind w:firstLine="0"/>
        <w:jc w:val="center"/>
        <w:rPr>
          <w:sz w:val="22"/>
          <w:szCs w:val="22"/>
        </w:rPr>
      </w:pPr>
      <w:r w:rsidRPr="00156F8C">
        <w:rPr>
          <w:sz w:val="22"/>
          <w:szCs w:val="22"/>
        </w:rPr>
        <w:t>Fonte: Destinos Inteligentes, 2024</w:t>
      </w:r>
      <w:r w:rsidR="00156F8C">
        <w:rPr>
          <w:sz w:val="22"/>
          <w:szCs w:val="22"/>
        </w:rPr>
        <w:t>.</w:t>
      </w:r>
    </w:p>
    <w:p w14:paraId="2925258C" w14:textId="02025BCC" w:rsidR="00BE69E9" w:rsidRPr="00BE69E9" w:rsidRDefault="006552D0" w:rsidP="00E55AF9">
      <w:pPr>
        <w:spacing w:before="240"/>
      </w:pPr>
      <w:r>
        <w:t>O</w:t>
      </w:r>
      <w:r w:rsidR="00BE69E9" w:rsidRPr="00BE69E9">
        <w:t xml:space="preserve"> Smart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41DD756C" w:rsidR="006552D0" w:rsidRDefault="006552D0" w:rsidP="006552D0">
      <w:pPr>
        <w:pStyle w:val="Legenda"/>
        <w:keepNext/>
      </w:pPr>
      <w:bookmarkStart w:id="40" w:name="_Toc183506300"/>
      <w:r>
        <w:lastRenderedPageBreak/>
        <w:t xml:space="preserve">Figura </w:t>
      </w:r>
      <w:fldSimple w:instr=" SEQ Figura \* ARABIC ">
        <w:r w:rsidR="00B37B4A">
          <w:rPr>
            <w:noProof/>
          </w:rPr>
          <w:t>7</w:t>
        </w:r>
      </w:fldSimple>
      <w:r>
        <w:t xml:space="preserve"> </w:t>
      </w:r>
      <w:r w:rsidRPr="00E91324">
        <w:rPr>
          <w:noProof/>
        </w:rPr>
        <w:t xml:space="preserve">—  </w:t>
      </w:r>
      <w:r w:rsidRPr="006552D0">
        <w:rPr>
          <w:b w:val="0"/>
          <w:noProof/>
        </w:rPr>
        <w:t>Tela do Sistema "Smart Tour"</w:t>
      </w:r>
      <w:bookmarkEnd w:id="40"/>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76" cy="2302424"/>
                    </a:xfrm>
                    <a:prstGeom prst="rect">
                      <a:avLst/>
                    </a:prstGeom>
                  </pic:spPr>
                </pic:pic>
              </a:graphicData>
            </a:graphic>
          </wp:inline>
        </w:drawing>
      </w:r>
    </w:p>
    <w:p w14:paraId="795F9BCE" w14:textId="32223324" w:rsidR="00BE69E9" w:rsidRPr="00156F8C" w:rsidRDefault="00BE69E9" w:rsidP="006552D0">
      <w:pPr>
        <w:ind w:firstLine="0"/>
        <w:jc w:val="center"/>
        <w:rPr>
          <w:sz w:val="22"/>
          <w:szCs w:val="22"/>
        </w:rPr>
      </w:pPr>
      <w:r w:rsidRPr="00156F8C">
        <w:rPr>
          <w:sz w:val="22"/>
          <w:szCs w:val="22"/>
        </w:rPr>
        <w:t>Fonte: Smart Tour Brasil, 2024</w:t>
      </w:r>
      <w:r w:rsidR="00156F8C">
        <w:rPr>
          <w:sz w:val="22"/>
          <w:szCs w:val="22"/>
        </w:rPr>
        <w:t>.</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68DCE656" w:rsidR="006552D0" w:rsidRPr="006552D0" w:rsidRDefault="006552D0" w:rsidP="006552D0">
      <w:pPr>
        <w:pStyle w:val="Legenda"/>
        <w:keepNext/>
        <w:rPr>
          <w:b w:val="0"/>
        </w:rPr>
      </w:pPr>
      <w:bookmarkStart w:id="41" w:name="_Toc183506301"/>
      <w:r>
        <w:t xml:space="preserve">Figura </w:t>
      </w:r>
      <w:fldSimple w:instr=" SEQ Figura \* ARABIC ">
        <w:r w:rsidR="00B37B4A">
          <w:rPr>
            <w:noProof/>
          </w:rPr>
          <w:t>8</w:t>
        </w:r>
      </w:fldSimple>
      <w:r>
        <w:t xml:space="preserve"> </w:t>
      </w:r>
      <w:r w:rsidRPr="00251E86">
        <w:t xml:space="preserve">— </w:t>
      </w:r>
      <w:r w:rsidRPr="006552D0">
        <w:rPr>
          <w:b w:val="0"/>
          <w:noProof/>
        </w:rPr>
        <w:t>Site da Prefeitura de Araçatuba</w:t>
      </w:r>
      <w:bookmarkEnd w:id="41"/>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6510CCC5" w:rsidR="00BE69E9" w:rsidRPr="00156F8C" w:rsidRDefault="00BE69E9" w:rsidP="006552D0">
      <w:pPr>
        <w:ind w:firstLine="0"/>
        <w:jc w:val="center"/>
        <w:rPr>
          <w:sz w:val="22"/>
          <w:szCs w:val="22"/>
        </w:rPr>
      </w:pPr>
      <w:r w:rsidRPr="00156F8C">
        <w:rPr>
          <w:sz w:val="22"/>
          <w:szCs w:val="22"/>
        </w:rPr>
        <w:t>Fonte: Prefeitura de Araçatuba, 2024</w:t>
      </w:r>
      <w:r w:rsidR="00156F8C" w:rsidRPr="00156F8C">
        <w:rPr>
          <w:sz w:val="22"/>
          <w:szCs w:val="22"/>
        </w:rPr>
        <w:t>.</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2" w:name="_Toc181863005"/>
      <w:bookmarkEnd w:id="24"/>
      <w:bookmarkEnd w:id="25"/>
      <w:bookmarkEnd w:id="26"/>
      <w:bookmarkEnd w:id="27"/>
      <w:bookmarkEnd w:id="28"/>
      <w:bookmarkEnd w:id="29"/>
      <w:bookmarkEnd w:id="30"/>
      <w:r w:rsidRPr="00DE0E82">
        <w:rPr>
          <w:szCs w:val="24"/>
        </w:rPr>
        <w:t>Descrição dos principais problemas</w:t>
      </w:r>
      <w:bookmarkEnd w:id="42"/>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3" w:name="_Toc181863006"/>
      <w:r w:rsidRPr="00DE0E82">
        <w:rPr>
          <w:szCs w:val="24"/>
        </w:rPr>
        <w:t>Descrição dos requisitos funcionais</w:t>
      </w:r>
      <w:bookmarkEnd w:id="43"/>
    </w:p>
    <w:p w14:paraId="41547CD8" w14:textId="7C800ACB"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w:t>
      </w:r>
      <w:r w:rsidR="00A54220">
        <w:rPr>
          <w:rStyle w:val="normaltextrun"/>
          <w:szCs w:val="24"/>
        </w:rPr>
        <w:t>18</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Code,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4" w:name="_Toc181863007"/>
      <w:r w:rsidRPr="00DE0E82">
        <w:rPr>
          <w:szCs w:val="24"/>
        </w:rPr>
        <w:t>Descrição dos requisitos não funcionais</w:t>
      </w:r>
      <w:bookmarkEnd w:id="44"/>
    </w:p>
    <w:p w14:paraId="4A767430" w14:textId="3F7AC5A3"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F06403">
        <w:rPr>
          <w:rStyle w:val="normaltextrun"/>
        </w:rPr>
        <w:t>15</w:t>
      </w:r>
      <w:r>
        <w:rPr>
          <w:rStyle w:val="normaltextrun"/>
        </w:rPr>
        <w:t xml:space="preserve">), os requisitos não funcionais abrangem os requisitos de desempenho e outros atributos de qualidade do produto, incluindo requisitos lógicos relacionados aos dados persistentes e requisitos de natureza técnica, como restrições ao </w:t>
      </w:r>
      <w:r w:rsidRPr="00F94CD7">
        <w:rPr>
          <w:rStyle w:val="normaltextrun"/>
          <w:i/>
        </w:rPr>
        <w:t>design</w:t>
      </w:r>
      <w:r>
        <w:rPr>
          <w:rStyle w:val="normaltextrun"/>
        </w:rPr>
        <w:t xml:space="preserve">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F06403" w:rsidRDefault="00E933D9" w:rsidP="00E933D9">
      <w:pPr>
        <w:pStyle w:val="paragraph"/>
        <w:spacing w:before="0" w:beforeAutospacing="0" w:after="0" w:afterAutospacing="0" w:line="360" w:lineRule="auto"/>
        <w:ind w:firstLine="851"/>
        <w:jc w:val="both"/>
        <w:textAlignment w:val="baseline"/>
        <w:rPr>
          <w:u w:val="single"/>
        </w:rPr>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5" w:name="_Toc181863008"/>
      <w:r w:rsidRPr="000959C0">
        <w:rPr>
          <w:szCs w:val="24"/>
        </w:rPr>
        <w:t xml:space="preserve">VISÃO DE CASO DE USO </w:t>
      </w:r>
      <w:r w:rsidR="00EE3741">
        <w:rPr>
          <w:szCs w:val="24"/>
        </w:rPr>
        <w:t>–</w:t>
      </w:r>
      <w:r w:rsidRPr="000959C0">
        <w:rPr>
          <w:szCs w:val="24"/>
        </w:rPr>
        <w:t xml:space="preserve"> UML</w:t>
      </w:r>
      <w:bookmarkEnd w:id="45"/>
    </w:p>
    <w:p w14:paraId="65E6E49B" w14:textId="77777777" w:rsidR="00125898" w:rsidRPr="008F4A1F" w:rsidRDefault="00125898" w:rsidP="00125898">
      <w:pPr>
        <w:pStyle w:val="Ttulo2"/>
        <w:numPr>
          <w:ilvl w:val="0"/>
          <w:numId w:val="0"/>
        </w:numPr>
        <w:rPr>
          <w:szCs w:val="24"/>
        </w:rPr>
      </w:pPr>
      <w:bookmarkStart w:id="46" w:name="_Toc181863009"/>
      <w:r w:rsidRPr="000959C0">
        <w:rPr>
          <w:szCs w:val="24"/>
        </w:rPr>
        <w:t>3.1 Diagrama de Classes</w:t>
      </w:r>
      <w:bookmarkEnd w:id="46"/>
    </w:p>
    <w:p w14:paraId="24733CB9" w14:textId="4C00E318"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rsidR="009F2CEF">
        <w:t>8</w:t>
      </w:r>
      <w:r>
        <w:t>).</w:t>
      </w:r>
    </w:p>
    <w:p w14:paraId="73ED53E1" w14:textId="3FE637D9" w:rsidR="0069349E" w:rsidRDefault="0069349E" w:rsidP="0069349E">
      <w:r>
        <w:t>O diagrama de classes desenvolvido para o C</w:t>
      </w:r>
      <w:r w:rsidR="00D97C27">
        <w:t>omtur</w:t>
      </w:r>
      <w:r>
        <w:t>,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TipoTurismo</w:t>
      </w:r>
      <w:r w:rsidR="009F2CEF">
        <w:t xml:space="preserve"> </w:t>
      </w:r>
      <w:r w:rsidR="009F2CEF" w:rsidRPr="009F2CEF">
        <w:t>(SOMMERVILLE, 2018).</w:t>
      </w:r>
    </w:p>
    <w:p w14:paraId="72B7D44C" w14:textId="6FE86F1D" w:rsidR="0069349E" w:rsidRDefault="0069349E" w:rsidP="0069349E">
      <w:r>
        <w:t xml:space="preserve">Além das classes principais, o diagrama inclui elementos auxiliares, como Avaliação, que registra o feedback de usuários, e as classes de imagem vinculadas a empresas, turismos e atrações, como AtracaoImagem, EmpresaImagem e TurismoImagem. A </w:t>
      </w:r>
      <w:r w:rsidR="009F2CEF">
        <w:t>multiplicidade</w:t>
      </w:r>
      <w:r>
        <w:t xml:space="preserve"> dos relacionamentos define quantas instâncias de uma classe podem estar associadas a outra, oferecendo uma visão clara da dinâmica entre os objetos no sistema</w:t>
      </w:r>
      <w:r w:rsidR="009F2CEF">
        <w:t xml:space="preserve"> (GUEDES, 2018).</w:t>
      </w:r>
    </w:p>
    <w:p w14:paraId="115867AA" w14:textId="61B46647" w:rsidR="0069349E" w:rsidRDefault="0069349E" w:rsidP="0069349E">
      <w:r>
        <w:t>Outro componente importante no diagrama são as enumerações, como TipoUsuario e TipoStatus, que delimitam um conjunto específico de valores a serem utilizados no sistema, como funções de usuário (administrador, empresário, funcionário) ou status de aprovação. Conforme Guedes (201</w:t>
      </w:r>
      <w:r w:rsidR="009F2CEF">
        <w:t>8</w:t>
      </w:r>
      <w:r>
        <w:t>), uma enumeração é um tipo de dado que estabelece um conjunto limitado de valores, representados por literais específicos. Nos metamodelos,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2029E99F" w:rsidR="00AC47CE" w:rsidRDefault="009F2CEF" w:rsidP="0069349E">
      <w:r>
        <w:t>Demostra-se na Figura 9 a representação gráfica do diagrama de classes</w:t>
      </w:r>
      <w:r w:rsidR="0069349E" w:rsidRPr="0069349E">
        <w:t>, que ilustra a regra de negócio proposta para o sistema C</w:t>
      </w:r>
      <w:r w:rsidR="00D97C27">
        <w:t>omtur</w:t>
      </w:r>
      <w:r w:rsidR="0069349E" w:rsidRPr="0069349E">
        <w:t>.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1659314F" w:rsidR="002973E4" w:rsidRDefault="00B72C14" w:rsidP="00B435F4">
      <w:pPr>
        <w:pStyle w:val="Legenda"/>
        <w:keepNext/>
        <w:rPr>
          <w:b w:val="0"/>
          <w:bCs w:val="0"/>
          <w:noProof/>
        </w:rPr>
      </w:pPr>
      <w:bookmarkStart w:id="47" w:name="_Toc183506302"/>
      <w:r>
        <w:lastRenderedPageBreak/>
        <w:t xml:space="preserve">Figura </w:t>
      </w:r>
      <w:fldSimple w:instr=" SEQ Figura \* ARABIC ">
        <w:r w:rsidR="00B37B4A">
          <w:rPr>
            <w:noProof/>
          </w:rPr>
          <w:t>9</w:t>
        </w:r>
      </w:fldSimple>
      <w:r>
        <w:rPr>
          <w:noProof/>
        </w:rPr>
        <w:t xml:space="preserve"> </w:t>
      </w:r>
      <w:r w:rsidR="005660A0" w:rsidRPr="005660A0">
        <w:rPr>
          <w:noProof/>
        </w:rPr>
        <w:t xml:space="preserve">— </w:t>
      </w:r>
      <w:r w:rsidRPr="00B72C14">
        <w:rPr>
          <w:b w:val="0"/>
          <w:bCs w:val="0"/>
          <w:noProof/>
        </w:rPr>
        <w:t>Diagrama de Classes</w:t>
      </w:r>
      <w:bookmarkEnd w:id="47"/>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6FB10335">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156F8C" w:rsidRDefault="00A92FF8" w:rsidP="00B435F4">
      <w:pPr>
        <w:ind w:firstLine="0"/>
        <w:jc w:val="center"/>
        <w:rPr>
          <w:sz w:val="22"/>
          <w:szCs w:val="22"/>
        </w:rPr>
      </w:pPr>
      <w:r w:rsidRPr="00156F8C">
        <w:rPr>
          <w:sz w:val="22"/>
          <w:szCs w:val="22"/>
        </w:rPr>
        <w:t>Fonte: Elaborado pelos autores.</w:t>
      </w:r>
    </w:p>
    <w:p w14:paraId="0F6C374C" w14:textId="1F056E47" w:rsidR="004C443E" w:rsidRDefault="00B72C14" w:rsidP="00421EA5">
      <w:pPr>
        <w:pStyle w:val="Ttulo2"/>
        <w:numPr>
          <w:ilvl w:val="0"/>
          <w:numId w:val="0"/>
        </w:numPr>
      </w:pPr>
      <w:bookmarkStart w:id="48" w:name="_Toc181863010"/>
      <w:r>
        <w:lastRenderedPageBreak/>
        <w:t>3.2 Dicionário de Classes</w:t>
      </w:r>
      <w:bookmarkEnd w:id="48"/>
    </w:p>
    <w:p w14:paraId="41429E16" w14:textId="7D6D1DFC"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w:t>
      </w:r>
      <w:r w:rsidR="009F2CEF">
        <w:t>018</w:t>
      </w:r>
      <w:r>
        <w:t>)</w:t>
      </w:r>
    </w:p>
    <w:p w14:paraId="424FA636" w14:textId="202DFC43" w:rsidR="004E1E63" w:rsidRDefault="004E1E63" w:rsidP="004E1E63">
      <w:r>
        <w:t>Serão apresentados os dicionários de classes que compõem o sistema C</w:t>
      </w:r>
      <w:r w:rsidR="00D97C27">
        <w:t>omtur</w:t>
      </w:r>
      <w:r>
        <w:t xml:space="preserve">, detalhando os atributos e definindo suas funções dentro da regra de negócio do sistema desenvolvido. </w:t>
      </w:r>
    </w:p>
    <w:p w14:paraId="22B34F1C" w14:textId="2E411BA9" w:rsidR="0005010D" w:rsidRPr="008709CF" w:rsidRDefault="0005010D" w:rsidP="003F07B6">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53EEB798" w14:textId="3E78031F" w:rsidR="0005010D" w:rsidRPr="00455D6B" w:rsidRDefault="0005010D" w:rsidP="003F07B6">
      <w:pPr>
        <w:pStyle w:val="Legenda"/>
        <w:keepNext/>
        <w:spacing w:before="240"/>
        <w:rPr>
          <w:b w:val="0"/>
          <w:bCs w:val="0"/>
        </w:rPr>
      </w:pPr>
      <w:bookmarkStart w:id="49" w:name="_Toc183506331"/>
      <w:r>
        <w:t xml:space="preserve">Quadro </w:t>
      </w:r>
      <w:fldSimple w:instr=" SEQ Quadro \* ARABIC ">
        <w:r w:rsidR="00B37B4A">
          <w:rPr>
            <w:noProof/>
          </w:rPr>
          <w:t>1</w:t>
        </w:r>
      </w:fldSimple>
      <w:r>
        <w:rPr>
          <w:noProof/>
        </w:rPr>
        <w:t xml:space="preserve"> </w:t>
      </w:r>
      <w:r w:rsidRPr="00120033">
        <w:rPr>
          <w:noProof/>
        </w:rPr>
        <w:t xml:space="preserve"> — </w:t>
      </w:r>
      <w:r w:rsidRPr="00455D6B">
        <w:rPr>
          <w:b w:val="0"/>
          <w:bCs w:val="0"/>
          <w:noProof/>
        </w:rPr>
        <w:t>Descrição Classe Turismo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r>
              <w:t>i</w:t>
            </w:r>
            <w:r w:rsidRPr="008709CF">
              <w:t>d</w:t>
            </w:r>
            <w:r>
              <w:t>Turismo</w:t>
            </w:r>
          </w:p>
        </w:tc>
        <w:tc>
          <w:tcPr>
            <w:tcW w:w="1653" w:type="dxa"/>
          </w:tcPr>
          <w:p w14:paraId="4F253A23" w14:textId="77777777" w:rsidR="0005010D" w:rsidRPr="008709CF" w:rsidRDefault="0005010D" w:rsidP="0092537F">
            <w:pPr>
              <w:ind w:firstLine="0"/>
            </w:pPr>
            <w:r w:rsidRPr="008709CF">
              <w:t>Integer</w:t>
            </w:r>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r>
              <w:t>n</w:t>
            </w:r>
            <w:r w:rsidRPr="008709CF">
              <w:t>ome</w:t>
            </w:r>
            <w:r>
              <w:t>Turismo</w:t>
            </w:r>
          </w:p>
        </w:tc>
        <w:tc>
          <w:tcPr>
            <w:tcW w:w="1653" w:type="dxa"/>
          </w:tcPr>
          <w:p w14:paraId="4D2D20D1" w14:textId="77777777" w:rsidR="0005010D" w:rsidRPr="008709CF" w:rsidRDefault="0005010D" w:rsidP="0092537F">
            <w:pPr>
              <w:ind w:firstLine="0"/>
            </w:pPr>
            <w:r>
              <w:t>String</w:t>
            </w:r>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r>
              <w:t>descricaoTurismo</w:t>
            </w:r>
          </w:p>
        </w:tc>
        <w:tc>
          <w:tcPr>
            <w:tcW w:w="1653" w:type="dxa"/>
          </w:tcPr>
          <w:p w14:paraId="702590C0" w14:textId="77777777" w:rsidR="0005010D" w:rsidRPr="008709CF" w:rsidRDefault="0005010D" w:rsidP="0092537F">
            <w:pPr>
              <w:ind w:firstLine="0"/>
            </w:pPr>
            <w:r>
              <w:t>String</w:t>
            </w:r>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r>
              <w:t>horarioTurismo</w:t>
            </w:r>
          </w:p>
        </w:tc>
        <w:tc>
          <w:tcPr>
            <w:tcW w:w="1653" w:type="dxa"/>
          </w:tcPr>
          <w:p w14:paraId="7104C065" w14:textId="77777777" w:rsidR="0005010D" w:rsidRPr="008709CF" w:rsidRDefault="0005010D" w:rsidP="0092537F">
            <w:pPr>
              <w:ind w:firstLine="0"/>
            </w:pPr>
            <w:r>
              <w:t>String</w:t>
            </w:r>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r>
              <w:t>qrCodeTurismo</w:t>
            </w:r>
          </w:p>
        </w:tc>
        <w:tc>
          <w:tcPr>
            <w:tcW w:w="1653" w:type="dxa"/>
          </w:tcPr>
          <w:p w14:paraId="66F1BB26" w14:textId="77777777" w:rsidR="0005010D" w:rsidRDefault="0005010D" w:rsidP="0092537F">
            <w:pPr>
              <w:ind w:firstLine="0"/>
            </w:pPr>
            <w:r>
              <w:t>String</w:t>
            </w:r>
          </w:p>
        </w:tc>
        <w:tc>
          <w:tcPr>
            <w:tcW w:w="4388" w:type="dxa"/>
          </w:tcPr>
          <w:p w14:paraId="62A5A161" w14:textId="77777777" w:rsidR="0005010D" w:rsidRDefault="0005010D" w:rsidP="0092537F">
            <w:pPr>
              <w:ind w:firstLine="0"/>
            </w:pPr>
            <w:r>
              <w:t xml:space="preserve">Qrcode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r>
              <w:t>localTurismo</w:t>
            </w:r>
          </w:p>
        </w:tc>
        <w:tc>
          <w:tcPr>
            <w:tcW w:w="1653" w:type="dxa"/>
          </w:tcPr>
          <w:p w14:paraId="065681A8" w14:textId="77777777" w:rsidR="0005010D" w:rsidRDefault="0005010D" w:rsidP="0092537F">
            <w:pPr>
              <w:ind w:firstLine="0"/>
            </w:pPr>
            <w:r>
              <w:t>String</w:t>
            </w:r>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r>
              <w:t>diaFuncTurismo</w:t>
            </w:r>
          </w:p>
        </w:tc>
        <w:tc>
          <w:tcPr>
            <w:tcW w:w="1653" w:type="dxa"/>
          </w:tcPr>
          <w:p w14:paraId="5884612F" w14:textId="77777777" w:rsidR="0005010D" w:rsidRDefault="0005010D" w:rsidP="0092537F">
            <w:pPr>
              <w:ind w:firstLine="0"/>
            </w:pPr>
            <w:r>
              <w:t>String</w:t>
            </w:r>
          </w:p>
        </w:tc>
        <w:tc>
          <w:tcPr>
            <w:tcW w:w="4388" w:type="dxa"/>
          </w:tcPr>
          <w:p w14:paraId="699133AB" w14:textId="77777777" w:rsidR="0005010D" w:rsidRDefault="0005010D" w:rsidP="0092537F">
            <w:pPr>
              <w:ind w:firstLine="0"/>
            </w:pPr>
            <w:r>
              <w:t xml:space="preserve">Dias de funcionamento </w:t>
            </w:r>
          </w:p>
        </w:tc>
      </w:tr>
    </w:tbl>
    <w:p w14:paraId="4205F53B" w14:textId="6AD76769" w:rsidR="0005010D" w:rsidRPr="003F07B6" w:rsidRDefault="0005010D" w:rsidP="003F07B6">
      <w:pPr>
        <w:ind w:firstLine="0"/>
        <w:jc w:val="center"/>
        <w:rPr>
          <w:sz w:val="22"/>
          <w:szCs w:val="22"/>
        </w:rPr>
      </w:pPr>
      <w:r w:rsidRPr="003F07B6">
        <w:rPr>
          <w:sz w:val="22"/>
          <w:szCs w:val="22"/>
        </w:rPr>
        <w:t>Fonte: Elaborado pelos autores.</w:t>
      </w:r>
    </w:p>
    <w:p w14:paraId="2ECA9BC3" w14:textId="001BC22A" w:rsidR="0005010D" w:rsidRPr="008709CF" w:rsidRDefault="0005010D" w:rsidP="003F07B6">
      <w:pPr>
        <w:spacing w:before="240" w:after="240"/>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DC6594A" w14:textId="1C84D9AF" w:rsidR="0005010D" w:rsidRDefault="0005010D" w:rsidP="0005010D">
      <w:pPr>
        <w:pStyle w:val="Legenda"/>
        <w:keepNext/>
      </w:pPr>
      <w:bookmarkStart w:id="50" w:name="_Toc183506332"/>
      <w:r>
        <w:lastRenderedPageBreak/>
        <w:t xml:space="preserve">Quadro </w:t>
      </w:r>
      <w:fldSimple w:instr=" SEQ Quadro \* ARABIC ">
        <w:r w:rsidR="00B37B4A">
          <w:rPr>
            <w:noProof/>
          </w:rPr>
          <w:t>2</w:t>
        </w:r>
      </w:fldSimple>
      <w:r w:rsidRPr="00964C3B">
        <w:rPr>
          <w:noProof/>
        </w:rPr>
        <w:t xml:space="preserve"> </w:t>
      </w:r>
      <w:r w:rsidRPr="00455D6B">
        <w:rPr>
          <w:b w:val="0"/>
          <w:bCs w:val="0"/>
          <w:noProof/>
        </w:rPr>
        <w:t>— Descrição Classe Usuário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r>
              <w:t>i</w:t>
            </w:r>
            <w:r w:rsidRPr="008709CF">
              <w:t>d</w:t>
            </w:r>
            <w:r>
              <w:t>Usuario</w:t>
            </w:r>
          </w:p>
        </w:tc>
        <w:tc>
          <w:tcPr>
            <w:tcW w:w="1653" w:type="dxa"/>
          </w:tcPr>
          <w:p w14:paraId="61E4C0CF" w14:textId="77777777" w:rsidR="0005010D" w:rsidRPr="008709CF" w:rsidRDefault="0005010D" w:rsidP="0092537F">
            <w:pPr>
              <w:ind w:firstLine="0"/>
            </w:pPr>
            <w:r w:rsidRPr="008709CF">
              <w:t>Integer</w:t>
            </w:r>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r>
              <w:t>n</w:t>
            </w:r>
            <w:r w:rsidRPr="008709CF">
              <w:t>ome</w:t>
            </w:r>
            <w:r>
              <w:t>Usuario</w:t>
            </w:r>
          </w:p>
        </w:tc>
        <w:tc>
          <w:tcPr>
            <w:tcW w:w="1653" w:type="dxa"/>
          </w:tcPr>
          <w:p w14:paraId="74F8D77F" w14:textId="77777777" w:rsidR="0005010D" w:rsidRPr="008709CF" w:rsidRDefault="0005010D" w:rsidP="0092537F">
            <w:pPr>
              <w:ind w:firstLine="0"/>
            </w:pPr>
            <w:r>
              <w:t>String</w:t>
            </w:r>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r>
              <w:t>emailUsuario</w:t>
            </w:r>
          </w:p>
        </w:tc>
        <w:tc>
          <w:tcPr>
            <w:tcW w:w="1653" w:type="dxa"/>
          </w:tcPr>
          <w:p w14:paraId="7E6D5E11" w14:textId="77777777" w:rsidR="0005010D" w:rsidRPr="008709CF" w:rsidRDefault="0005010D" w:rsidP="0092537F">
            <w:pPr>
              <w:ind w:firstLine="0"/>
            </w:pPr>
            <w:r>
              <w:t>String</w:t>
            </w:r>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r>
              <w:t>senhaUsuario</w:t>
            </w:r>
          </w:p>
        </w:tc>
        <w:tc>
          <w:tcPr>
            <w:tcW w:w="1653" w:type="dxa"/>
          </w:tcPr>
          <w:p w14:paraId="465ADFEB" w14:textId="77777777" w:rsidR="0005010D" w:rsidRPr="008709CF" w:rsidRDefault="0005010D" w:rsidP="0092537F">
            <w:pPr>
              <w:ind w:firstLine="0"/>
            </w:pPr>
            <w:r>
              <w:t>String</w:t>
            </w:r>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r>
              <w:t>imagemPerfilUsuario</w:t>
            </w:r>
          </w:p>
        </w:tc>
        <w:tc>
          <w:tcPr>
            <w:tcW w:w="1653" w:type="dxa"/>
          </w:tcPr>
          <w:p w14:paraId="5362C556" w14:textId="77777777" w:rsidR="0005010D" w:rsidRDefault="0005010D" w:rsidP="0092537F">
            <w:pPr>
              <w:ind w:firstLine="0"/>
            </w:pPr>
            <w:r>
              <w:t>String</w:t>
            </w:r>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r>
              <w:t>telefoneUsuario</w:t>
            </w:r>
          </w:p>
        </w:tc>
        <w:tc>
          <w:tcPr>
            <w:tcW w:w="1653" w:type="dxa"/>
          </w:tcPr>
          <w:p w14:paraId="05BE65FF" w14:textId="77777777" w:rsidR="0005010D" w:rsidRDefault="0005010D" w:rsidP="0092537F">
            <w:pPr>
              <w:ind w:firstLine="0"/>
            </w:pPr>
            <w:r>
              <w:t>String</w:t>
            </w:r>
          </w:p>
        </w:tc>
        <w:tc>
          <w:tcPr>
            <w:tcW w:w="4388" w:type="dxa"/>
          </w:tcPr>
          <w:p w14:paraId="745B99C3" w14:textId="77777777" w:rsidR="0005010D" w:rsidRDefault="0005010D" w:rsidP="0092537F">
            <w:pPr>
              <w:ind w:firstLine="0"/>
            </w:pPr>
            <w:r>
              <w:t xml:space="preserve">Número de contato </w:t>
            </w:r>
          </w:p>
        </w:tc>
      </w:tr>
    </w:tbl>
    <w:p w14:paraId="26AF4798" w14:textId="05128963" w:rsidR="0005010D" w:rsidRPr="003F07B6" w:rsidRDefault="0005010D" w:rsidP="003F07B6">
      <w:pPr>
        <w:ind w:firstLine="0"/>
        <w:jc w:val="center"/>
        <w:rPr>
          <w:sz w:val="22"/>
          <w:szCs w:val="22"/>
        </w:rPr>
      </w:pPr>
      <w:r w:rsidRPr="003F07B6">
        <w:rPr>
          <w:sz w:val="22"/>
          <w:szCs w:val="22"/>
        </w:rPr>
        <w:t>Fonte: Elaborado pelos autores.</w:t>
      </w:r>
    </w:p>
    <w:p w14:paraId="7DDF906C" w14:textId="2919DA0D" w:rsidR="0005010D" w:rsidRPr="008709CF" w:rsidRDefault="0005010D" w:rsidP="003F07B6">
      <w:pPr>
        <w:spacing w:before="240"/>
      </w:pPr>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04B48B81" w14:textId="6EEB2586" w:rsidR="0005010D" w:rsidRPr="00455D6B" w:rsidRDefault="0005010D" w:rsidP="003F07B6">
      <w:pPr>
        <w:pStyle w:val="Legenda"/>
        <w:keepNext/>
        <w:spacing w:before="240"/>
        <w:rPr>
          <w:b w:val="0"/>
          <w:bCs w:val="0"/>
        </w:rPr>
      </w:pPr>
      <w:bookmarkStart w:id="51" w:name="_Toc183506333"/>
      <w:r>
        <w:t xml:space="preserve">Quadro </w:t>
      </w:r>
      <w:fldSimple w:instr=" SEQ Quadro \* ARABIC ">
        <w:r w:rsidR="00B37B4A">
          <w:rPr>
            <w:noProof/>
          </w:rPr>
          <w:t>3</w:t>
        </w:r>
      </w:fldSimple>
      <w:r>
        <w:t xml:space="preserve"> </w:t>
      </w:r>
      <w:r w:rsidRPr="007C7BE6">
        <w:rPr>
          <w:noProof/>
        </w:rPr>
        <w:t xml:space="preserve">— </w:t>
      </w:r>
      <w:r w:rsidRPr="00455D6B">
        <w:rPr>
          <w:b w:val="0"/>
          <w:bCs w:val="0"/>
          <w:noProof/>
        </w:rPr>
        <w:t>Descrição Classe Avaliação</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r>
              <w:t>i</w:t>
            </w:r>
            <w:r w:rsidRPr="008709CF">
              <w:t>d</w:t>
            </w:r>
            <w:r>
              <w:t>Avaliacao</w:t>
            </w:r>
          </w:p>
        </w:tc>
        <w:tc>
          <w:tcPr>
            <w:tcW w:w="1653" w:type="dxa"/>
          </w:tcPr>
          <w:p w14:paraId="263B530D" w14:textId="77777777" w:rsidR="0005010D" w:rsidRPr="008709CF" w:rsidRDefault="0005010D" w:rsidP="0092537F">
            <w:pPr>
              <w:ind w:firstLine="0"/>
            </w:pPr>
            <w:r w:rsidRPr="008709CF">
              <w:t>Integer</w:t>
            </w:r>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r>
              <w:t>notaAvaliacao</w:t>
            </w:r>
          </w:p>
        </w:tc>
        <w:tc>
          <w:tcPr>
            <w:tcW w:w="1653" w:type="dxa"/>
          </w:tcPr>
          <w:p w14:paraId="016DD9C4" w14:textId="77777777" w:rsidR="0005010D" w:rsidRPr="008709CF" w:rsidRDefault="0005010D" w:rsidP="0092537F">
            <w:pPr>
              <w:ind w:firstLine="0"/>
            </w:pPr>
            <w:r>
              <w:t>Integer</w:t>
            </w:r>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r>
              <w:t>dataAvaliacao</w:t>
            </w:r>
          </w:p>
        </w:tc>
        <w:tc>
          <w:tcPr>
            <w:tcW w:w="1653" w:type="dxa"/>
          </w:tcPr>
          <w:p w14:paraId="2A3F1BB0" w14:textId="77777777" w:rsidR="0005010D" w:rsidRPr="008709CF" w:rsidRDefault="0005010D" w:rsidP="0092537F">
            <w:pPr>
              <w:ind w:firstLine="0"/>
            </w:pPr>
            <w:r>
              <w:t>DateTime</w:t>
            </w:r>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r>
              <w:t>comentarioAvaliacao</w:t>
            </w:r>
          </w:p>
        </w:tc>
        <w:tc>
          <w:tcPr>
            <w:tcW w:w="1653" w:type="dxa"/>
          </w:tcPr>
          <w:p w14:paraId="27C9BF0C" w14:textId="77777777" w:rsidR="0005010D" w:rsidRPr="008709CF" w:rsidRDefault="0005010D" w:rsidP="0092537F">
            <w:pPr>
              <w:ind w:firstLine="0"/>
            </w:pPr>
            <w:r>
              <w:t>String</w:t>
            </w:r>
          </w:p>
        </w:tc>
        <w:tc>
          <w:tcPr>
            <w:tcW w:w="4388" w:type="dxa"/>
          </w:tcPr>
          <w:p w14:paraId="01B2EF21" w14:textId="77777777" w:rsidR="0005010D" w:rsidRPr="008709CF" w:rsidRDefault="0005010D" w:rsidP="0092537F">
            <w:pPr>
              <w:ind w:firstLine="0"/>
            </w:pPr>
            <w:r>
              <w:t>Comentário do usuário</w:t>
            </w:r>
          </w:p>
        </w:tc>
      </w:tr>
    </w:tbl>
    <w:p w14:paraId="3B28520A" w14:textId="3094F84A" w:rsidR="0005010D" w:rsidRPr="003F07B6" w:rsidRDefault="0005010D" w:rsidP="003F07B6">
      <w:pPr>
        <w:ind w:firstLine="0"/>
        <w:jc w:val="center"/>
        <w:rPr>
          <w:sz w:val="22"/>
          <w:szCs w:val="22"/>
        </w:rPr>
      </w:pPr>
      <w:r w:rsidRPr="003F07B6">
        <w:rPr>
          <w:sz w:val="22"/>
          <w:szCs w:val="22"/>
        </w:rPr>
        <w:t>Fonte: Elaborado pelos autores.</w:t>
      </w:r>
    </w:p>
    <w:p w14:paraId="71F4F635" w14:textId="16C7F5BE" w:rsidR="0005010D" w:rsidRDefault="0005010D" w:rsidP="003F07B6">
      <w:pPr>
        <w:spacing w:before="240"/>
      </w:pPr>
      <w:r>
        <w:t>A classe "Notícia" (Quadro 4) é responsável pelo gerenciamento e organização de notícias relacionadas à cidade, eventos e pontos turísticos. Ela coleta, armazena e exibe informações atualizadas, garantindo que os usuários tenham acesso a conteúdos relevantes e recentes.</w:t>
      </w:r>
    </w:p>
    <w:p w14:paraId="102B2EA0" w14:textId="1489D225" w:rsidR="003F07B6" w:rsidRDefault="003F07B6" w:rsidP="003F07B6">
      <w:pPr>
        <w:spacing w:before="240"/>
      </w:pPr>
    </w:p>
    <w:p w14:paraId="064F92BD" w14:textId="26708AC1" w:rsidR="003F07B6" w:rsidRDefault="003F07B6" w:rsidP="003F07B6">
      <w:pPr>
        <w:spacing w:before="240"/>
      </w:pPr>
    </w:p>
    <w:p w14:paraId="4687D8E4" w14:textId="77777777" w:rsidR="003F07B6" w:rsidRDefault="003F07B6" w:rsidP="003F07B6">
      <w:pPr>
        <w:spacing w:before="240"/>
      </w:pPr>
    </w:p>
    <w:p w14:paraId="5D9656B9" w14:textId="75BE095F" w:rsidR="0005010D" w:rsidRDefault="0005010D" w:rsidP="003F07B6">
      <w:pPr>
        <w:pStyle w:val="Legenda"/>
        <w:keepNext/>
        <w:spacing w:before="240"/>
      </w:pPr>
      <w:bookmarkStart w:id="52" w:name="_Toc183506334"/>
      <w:r>
        <w:lastRenderedPageBreak/>
        <w:t xml:space="preserve">Quadro </w:t>
      </w:r>
      <w:fldSimple w:instr=" SEQ Quadro \* ARABIC ">
        <w:r w:rsidR="00B37B4A">
          <w:rPr>
            <w:noProof/>
          </w:rPr>
          <w:t>4</w:t>
        </w:r>
      </w:fldSimple>
      <w:r w:rsidRPr="00E373D8">
        <w:rPr>
          <w:noProof/>
        </w:rPr>
        <w:t xml:space="preserve"> </w:t>
      </w:r>
      <w:r>
        <w:t xml:space="preserve"> </w:t>
      </w:r>
      <w:r w:rsidRPr="00455D6B">
        <w:rPr>
          <w:b w:val="0"/>
          <w:bCs w:val="0"/>
        </w:rPr>
        <w:t>— Descrição Classe Notícia</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r>
              <w:t>i</w:t>
            </w:r>
            <w:r w:rsidRPr="008709CF">
              <w:t>d</w:t>
            </w:r>
            <w:r>
              <w:t>Noticia</w:t>
            </w:r>
          </w:p>
        </w:tc>
        <w:tc>
          <w:tcPr>
            <w:tcW w:w="1653" w:type="dxa"/>
          </w:tcPr>
          <w:p w14:paraId="1D4E4A10" w14:textId="77777777" w:rsidR="0005010D" w:rsidRPr="008709CF" w:rsidRDefault="0005010D" w:rsidP="0092537F">
            <w:pPr>
              <w:ind w:firstLine="0"/>
            </w:pPr>
            <w:r w:rsidRPr="008709CF">
              <w:t>Integer</w:t>
            </w:r>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r>
              <w:t>tituloNoticia</w:t>
            </w:r>
          </w:p>
        </w:tc>
        <w:tc>
          <w:tcPr>
            <w:tcW w:w="1653" w:type="dxa"/>
          </w:tcPr>
          <w:p w14:paraId="2DC20445" w14:textId="77777777" w:rsidR="0005010D" w:rsidRPr="008709CF" w:rsidRDefault="0005010D" w:rsidP="0092537F">
            <w:pPr>
              <w:ind w:firstLine="0"/>
            </w:pPr>
            <w:r>
              <w:t>String</w:t>
            </w:r>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r>
              <w:t>subtituloNoticia</w:t>
            </w:r>
          </w:p>
        </w:tc>
        <w:tc>
          <w:tcPr>
            <w:tcW w:w="1653" w:type="dxa"/>
          </w:tcPr>
          <w:p w14:paraId="658DAA53" w14:textId="77777777" w:rsidR="0005010D" w:rsidRPr="008709CF" w:rsidRDefault="0005010D" w:rsidP="0092537F">
            <w:pPr>
              <w:ind w:firstLine="0"/>
            </w:pPr>
            <w:r>
              <w:t>String</w:t>
            </w:r>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r>
              <w:t>conteudoNoticia</w:t>
            </w:r>
          </w:p>
        </w:tc>
        <w:tc>
          <w:tcPr>
            <w:tcW w:w="1653" w:type="dxa"/>
          </w:tcPr>
          <w:p w14:paraId="7B096C6D" w14:textId="77777777" w:rsidR="0005010D" w:rsidRDefault="0005010D" w:rsidP="0092537F">
            <w:pPr>
              <w:ind w:firstLine="0"/>
            </w:pPr>
            <w:r>
              <w:t>String</w:t>
            </w:r>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r>
              <w:t>dataNoticia</w:t>
            </w:r>
          </w:p>
        </w:tc>
        <w:tc>
          <w:tcPr>
            <w:tcW w:w="1653" w:type="dxa"/>
          </w:tcPr>
          <w:p w14:paraId="051F2B71" w14:textId="77777777" w:rsidR="0005010D" w:rsidRDefault="0005010D" w:rsidP="0092537F">
            <w:pPr>
              <w:ind w:firstLine="0"/>
            </w:pPr>
            <w:r>
              <w:t>DataTime</w:t>
            </w:r>
          </w:p>
        </w:tc>
        <w:tc>
          <w:tcPr>
            <w:tcW w:w="4388" w:type="dxa"/>
          </w:tcPr>
          <w:p w14:paraId="17D23A43" w14:textId="77777777" w:rsidR="0005010D" w:rsidRDefault="0005010D" w:rsidP="0092537F">
            <w:pPr>
              <w:ind w:firstLine="0"/>
            </w:pPr>
            <w:r>
              <w:t>Data de publicação</w:t>
            </w:r>
          </w:p>
        </w:tc>
      </w:tr>
    </w:tbl>
    <w:p w14:paraId="44C7841F" w14:textId="6B3C6A9B" w:rsidR="0005010D" w:rsidRPr="003F07B6" w:rsidRDefault="0005010D" w:rsidP="003F07B6">
      <w:pPr>
        <w:ind w:firstLine="0"/>
        <w:jc w:val="center"/>
        <w:rPr>
          <w:sz w:val="22"/>
          <w:szCs w:val="22"/>
        </w:rPr>
      </w:pPr>
      <w:r w:rsidRPr="003F07B6">
        <w:rPr>
          <w:sz w:val="22"/>
          <w:szCs w:val="22"/>
        </w:rPr>
        <w:t>Fonte: Elaborado pelos autores.</w:t>
      </w:r>
    </w:p>
    <w:p w14:paraId="5451C7BE" w14:textId="0AB5B7EC" w:rsidR="0005010D" w:rsidRPr="008709CF" w:rsidRDefault="0005010D" w:rsidP="003F07B6">
      <w:pPr>
        <w:spacing w:before="240"/>
      </w:pPr>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6068AD5F" w14:textId="2D998E06" w:rsidR="0005010D" w:rsidRDefault="0005010D" w:rsidP="003F07B6">
      <w:pPr>
        <w:pStyle w:val="Legenda"/>
        <w:keepNext/>
        <w:spacing w:before="240"/>
      </w:pPr>
      <w:bookmarkStart w:id="53" w:name="_Toc183506335"/>
      <w:r>
        <w:t xml:space="preserve">Quadro </w:t>
      </w:r>
      <w:fldSimple w:instr=" SEQ Quadro \* ARABIC ">
        <w:r w:rsidR="00B37B4A">
          <w:rPr>
            <w:noProof/>
          </w:rPr>
          <w:t>5</w:t>
        </w:r>
      </w:fldSimple>
      <w:r w:rsidRPr="00FC60AF">
        <w:rPr>
          <w:noProof/>
        </w:rPr>
        <w:t xml:space="preserve"> </w:t>
      </w:r>
      <w:r w:rsidRPr="00455D6B">
        <w:rPr>
          <w:b w:val="0"/>
          <w:bCs w:val="0"/>
          <w:noProof/>
        </w:rPr>
        <w:t>— Descrição Classe Tipo Turismo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r>
              <w:t>i</w:t>
            </w:r>
            <w:r w:rsidRPr="008709CF">
              <w:t>d</w:t>
            </w:r>
            <w:r>
              <w:t>TipoTurismo</w:t>
            </w:r>
          </w:p>
        </w:tc>
        <w:tc>
          <w:tcPr>
            <w:tcW w:w="1653" w:type="dxa"/>
          </w:tcPr>
          <w:p w14:paraId="3BE662CD" w14:textId="77777777" w:rsidR="0005010D" w:rsidRPr="008709CF" w:rsidRDefault="0005010D" w:rsidP="0092537F">
            <w:pPr>
              <w:ind w:firstLine="0"/>
            </w:pPr>
            <w:r w:rsidRPr="008709CF">
              <w:t>Integer</w:t>
            </w:r>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r>
              <w:t>nomeTipoTurismo</w:t>
            </w:r>
          </w:p>
        </w:tc>
        <w:tc>
          <w:tcPr>
            <w:tcW w:w="1653" w:type="dxa"/>
          </w:tcPr>
          <w:p w14:paraId="1E21C9C1" w14:textId="77777777" w:rsidR="0005010D" w:rsidRPr="008709CF" w:rsidRDefault="0005010D" w:rsidP="0092537F">
            <w:pPr>
              <w:ind w:firstLine="0"/>
            </w:pPr>
            <w:r>
              <w:t>String</w:t>
            </w:r>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r>
              <w:t>i</w:t>
            </w:r>
            <w:r w:rsidRPr="00421EA5">
              <w:t>magemTipoTurismo</w:t>
            </w:r>
          </w:p>
        </w:tc>
        <w:tc>
          <w:tcPr>
            <w:tcW w:w="1653" w:type="dxa"/>
          </w:tcPr>
          <w:p w14:paraId="569629D0" w14:textId="77777777" w:rsidR="0005010D" w:rsidRDefault="0005010D" w:rsidP="0092537F">
            <w:pPr>
              <w:ind w:firstLine="0"/>
            </w:pPr>
            <w:r w:rsidRPr="00421EA5">
              <w:t>String</w:t>
            </w:r>
          </w:p>
        </w:tc>
        <w:tc>
          <w:tcPr>
            <w:tcW w:w="4388" w:type="dxa"/>
          </w:tcPr>
          <w:p w14:paraId="59CEEA1A" w14:textId="77777777" w:rsidR="0005010D" w:rsidRDefault="0005010D" w:rsidP="0092537F">
            <w:pPr>
              <w:ind w:firstLine="0"/>
            </w:pPr>
            <w:r>
              <w:t xml:space="preserve">Imagem de identificação </w:t>
            </w:r>
          </w:p>
        </w:tc>
      </w:tr>
    </w:tbl>
    <w:p w14:paraId="380C06E0" w14:textId="5A052076" w:rsidR="0005010D" w:rsidRPr="003F07B6" w:rsidRDefault="0005010D" w:rsidP="003F07B6">
      <w:pPr>
        <w:ind w:firstLine="0"/>
        <w:jc w:val="center"/>
        <w:rPr>
          <w:sz w:val="22"/>
          <w:szCs w:val="22"/>
        </w:rPr>
      </w:pPr>
      <w:r w:rsidRPr="003F07B6">
        <w:rPr>
          <w:sz w:val="22"/>
          <w:szCs w:val="22"/>
        </w:rPr>
        <w:t>Fonte: Elaborado pelos autores.</w:t>
      </w:r>
    </w:p>
    <w:p w14:paraId="3BBDF8A0" w14:textId="0628C47D" w:rsidR="0005010D" w:rsidRPr="008709CF" w:rsidRDefault="0005010D" w:rsidP="003F07B6">
      <w:pPr>
        <w:spacing w:before="240"/>
      </w:pPr>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01F7EBE5" w14:textId="29443DEF" w:rsidR="0005010D" w:rsidRDefault="0005010D" w:rsidP="003F07B6">
      <w:pPr>
        <w:pStyle w:val="Legenda"/>
        <w:keepNext/>
        <w:spacing w:before="240"/>
      </w:pPr>
      <w:bookmarkStart w:id="54" w:name="_Toc183506336"/>
      <w:r>
        <w:t xml:space="preserve">Quadro </w:t>
      </w:r>
      <w:fldSimple w:instr=" SEQ Quadro \* ARABIC ">
        <w:r w:rsidR="00B37B4A">
          <w:rPr>
            <w:noProof/>
          </w:rPr>
          <w:t>6</w:t>
        </w:r>
      </w:fldSimple>
      <w:r w:rsidRPr="005D4C9B">
        <w:rPr>
          <w:noProof/>
        </w:rPr>
        <w:t xml:space="preserve"> —</w:t>
      </w:r>
      <w:r w:rsidRPr="00455D6B">
        <w:rPr>
          <w:b w:val="0"/>
          <w:bCs w:val="0"/>
          <w:noProof/>
        </w:rPr>
        <w:t xml:space="preserve"> Descrição Classe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r>
              <w:t>i</w:t>
            </w:r>
            <w:r w:rsidRPr="008709CF">
              <w:t>d</w:t>
            </w:r>
            <w:r>
              <w:t>Atracao</w:t>
            </w:r>
          </w:p>
        </w:tc>
        <w:tc>
          <w:tcPr>
            <w:tcW w:w="1653" w:type="dxa"/>
          </w:tcPr>
          <w:p w14:paraId="31843176" w14:textId="77777777" w:rsidR="0005010D" w:rsidRPr="008709CF" w:rsidRDefault="0005010D" w:rsidP="0092537F">
            <w:pPr>
              <w:ind w:firstLine="0"/>
            </w:pPr>
            <w:r w:rsidRPr="008709CF">
              <w:t>Integer</w:t>
            </w:r>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r>
              <w:t>nomeAtracao</w:t>
            </w:r>
          </w:p>
        </w:tc>
        <w:tc>
          <w:tcPr>
            <w:tcW w:w="1653" w:type="dxa"/>
          </w:tcPr>
          <w:p w14:paraId="088F8E89" w14:textId="77777777" w:rsidR="0005010D" w:rsidRPr="008709CF" w:rsidRDefault="0005010D" w:rsidP="0092537F">
            <w:pPr>
              <w:ind w:firstLine="0"/>
            </w:pPr>
            <w:r>
              <w:t>String</w:t>
            </w:r>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r>
              <w:t>descricaoAtracao</w:t>
            </w:r>
          </w:p>
        </w:tc>
        <w:tc>
          <w:tcPr>
            <w:tcW w:w="1653" w:type="dxa"/>
          </w:tcPr>
          <w:p w14:paraId="5EF505CB" w14:textId="77777777" w:rsidR="0005010D" w:rsidRDefault="0005010D" w:rsidP="0092537F">
            <w:pPr>
              <w:ind w:firstLine="0"/>
            </w:pPr>
            <w:r>
              <w:t>String</w:t>
            </w:r>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r>
              <w:t>qrCodeAtracao</w:t>
            </w:r>
          </w:p>
        </w:tc>
        <w:tc>
          <w:tcPr>
            <w:tcW w:w="1653" w:type="dxa"/>
          </w:tcPr>
          <w:p w14:paraId="382A82E9" w14:textId="77777777" w:rsidR="0005010D" w:rsidRDefault="0005010D" w:rsidP="0092537F">
            <w:pPr>
              <w:ind w:firstLine="0"/>
            </w:pPr>
            <w:r>
              <w:t>String</w:t>
            </w:r>
          </w:p>
        </w:tc>
        <w:tc>
          <w:tcPr>
            <w:tcW w:w="4388" w:type="dxa"/>
          </w:tcPr>
          <w:p w14:paraId="51ECE502" w14:textId="77777777" w:rsidR="0005010D" w:rsidRDefault="0005010D" w:rsidP="0092537F">
            <w:pPr>
              <w:ind w:firstLine="0"/>
            </w:pPr>
            <w:r w:rsidRPr="00D27FE8">
              <w:t>Q</w:t>
            </w:r>
            <w:r>
              <w:t>r</w:t>
            </w:r>
            <w:r w:rsidRPr="00D27FE8">
              <w:t xml:space="preserve"> Code utilizado para projetar e fornecer informações sobre a atração visitada.</w:t>
            </w:r>
          </w:p>
        </w:tc>
      </w:tr>
    </w:tbl>
    <w:p w14:paraId="45788F15" w14:textId="7B28D00A" w:rsidR="0005010D" w:rsidRPr="003F07B6" w:rsidRDefault="0005010D" w:rsidP="003F07B6">
      <w:pPr>
        <w:ind w:firstLine="0"/>
        <w:jc w:val="center"/>
        <w:rPr>
          <w:sz w:val="22"/>
          <w:szCs w:val="22"/>
        </w:rPr>
      </w:pPr>
      <w:r w:rsidRPr="003F07B6">
        <w:rPr>
          <w:sz w:val="22"/>
          <w:szCs w:val="22"/>
        </w:rPr>
        <w:t>Fonte: Elaborado pelos autores.</w:t>
      </w:r>
    </w:p>
    <w:p w14:paraId="49996DD7" w14:textId="181A96C5" w:rsidR="0005010D" w:rsidRPr="008709CF" w:rsidRDefault="0005010D" w:rsidP="003F07B6">
      <w:r>
        <w:lastRenderedPageBreak/>
        <w:t>A classe "Tipo Atração" (Quadro 7)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1E17A7BA" w14:textId="4B242643" w:rsidR="0005010D" w:rsidRDefault="0005010D" w:rsidP="003F07B6">
      <w:pPr>
        <w:pStyle w:val="Legenda"/>
        <w:keepNext/>
        <w:spacing w:before="240"/>
      </w:pPr>
      <w:bookmarkStart w:id="55" w:name="_Toc183506337"/>
      <w:r>
        <w:t xml:space="preserve">Quadro </w:t>
      </w:r>
      <w:fldSimple w:instr=" SEQ Quadro \* ARABIC ">
        <w:r w:rsidR="00B37B4A">
          <w:rPr>
            <w:noProof/>
          </w:rPr>
          <w:t>7</w:t>
        </w:r>
      </w:fldSimple>
      <w:r>
        <w:t xml:space="preserve"> </w:t>
      </w:r>
      <w:r w:rsidRPr="00003D2C">
        <w:t xml:space="preserve">— </w:t>
      </w:r>
      <w:r w:rsidRPr="00455D6B">
        <w:rPr>
          <w:b w:val="0"/>
          <w:bCs w:val="0"/>
        </w:rPr>
        <w:t>Descrição Classe Tipo Atração</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r>
              <w:t>i</w:t>
            </w:r>
            <w:r w:rsidRPr="008709CF">
              <w:t>d</w:t>
            </w:r>
            <w:r>
              <w:t>TipoAtracao</w:t>
            </w:r>
          </w:p>
        </w:tc>
        <w:tc>
          <w:tcPr>
            <w:tcW w:w="1653" w:type="dxa"/>
          </w:tcPr>
          <w:p w14:paraId="5245133C" w14:textId="77777777" w:rsidR="0005010D" w:rsidRPr="008709CF" w:rsidRDefault="0005010D" w:rsidP="0092537F">
            <w:pPr>
              <w:ind w:firstLine="0"/>
            </w:pPr>
            <w:r w:rsidRPr="008709CF">
              <w:t>Integer</w:t>
            </w:r>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r>
              <w:t>nomeTipoAtracao</w:t>
            </w:r>
          </w:p>
        </w:tc>
        <w:tc>
          <w:tcPr>
            <w:tcW w:w="1653" w:type="dxa"/>
          </w:tcPr>
          <w:p w14:paraId="13AC2AE9" w14:textId="77777777" w:rsidR="0005010D" w:rsidRPr="008709CF" w:rsidRDefault="0005010D" w:rsidP="0092537F">
            <w:pPr>
              <w:ind w:firstLine="0"/>
            </w:pPr>
            <w:r>
              <w:t>String</w:t>
            </w:r>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r>
              <w:t>i</w:t>
            </w:r>
            <w:r w:rsidRPr="00421EA5">
              <w:t>magemTipo</w:t>
            </w:r>
            <w:r>
              <w:t>Atracao</w:t>
            </w:r>
          </w:p>
        </w:tc>
        <w:tc>
          <w:tcPr>
            <w:tcW w:w="1653" w:type="dxa"/>
          </w:tcPr>
          <w:p w14:paraId="1C9CA79E" w14:textId="77777777" w:rsidR="0005010D" w:rsidRDefault="0005010D" w:rsidP="0092537F">
            <w:pPr>
              <w:ind w:firstLine="0"/>
            </w:pPr>
            <w:r w:rsidRPr="00421EA5">
              <w:t>String</w:t>
            </w:r>
          </w:p>
        </w:tc>
        <w:tc>
          <w:tcPr>
            <w:tcW w:w="4388" w:type="dxa"/>
          </w:tcPr>
          <w:p w14:paraId="40D721FA" w14:textId="77777777" w:rsidR="0005010D" w:rsidRDefault="0005010D" w:rsidP="0092537F">
            <w:pPr>
              <w:ind w:firstLine="0"/>
            </w:pPr>
            <w:r>
              <w:t>Imagem de identificação</w:t>
            </w:r>
          </w:p>
        </w:tc>
      </w:tr>
    </w:tbl>
    <w:p w14:paraId="3237E2CB" w14:textId="29E38A17" w:rsidR="0005010D" w:rsidRPr="003F07B6" w:rsidRDefault="0005010D" w:rsidP="003F07B6">
      <w:pPr>
        <w:ind w:firstLine="0"/>
        <w:jc w:val="center"/>
        <w:rPr>
          <w:sz w:val="22"/>
          <w:szCs w:val="22"/>
        </w:rPr>
      </w:pPr>
      <w:r w:rsidRPr="003F07B6">
        <w:rPr>
          <w:sz w:val="22"/>
          <w:szCs w:val="22"/>
        </w:rPr>
        <w:t>Fonte: Elaborado pelos autores.</w:t>
      </w:r>
    </w:p>
    <w:p w14:paraId="31418CC8" w14:textId="24C2090C" w:rsidR="0005010D" w:rsidRPr="008709CF" w:rsidRDefault="0005010D" w:rsidP="003F07B6">
      <w:pPr>
        <w:spacing w:before="240"/>
      </w:pPr>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AC29EB0" w14:textId="68E6DE1A" w:rsidR="0005010D" w:rsidRDefault="0005010D" w:rsidP="003F07B6">
      <w:pPr>
        <w:pStyle w:val="Legenda"/>
        <w:keepNext/>
        <w:spacing w:before="240"/>
      </w:pPr>
      <w:bookmarkStart w:id="56" w:name="_Toc183506338"/>
      <w:r>
        <w:t xml:space="preserve">Quadro </w:t>
      </w:r>
      <w:fldSimple w:instr=" SEQ Quadro \* ARABIC ">
        <w:r w:rsidR="00B37B4A">
          <w:rPr>
            <w:noProof/>
          </w:rPr>
          <w:t>8</w:t>
        </w:r>
      </w:fldSimple>
      <w:r>
        <w:rPr>
          <w:noProof/>
        </w:rPr>
        <w:t xml:space="preserve"> </w:t>
      </w:r>
      <w:r w:rsidRPr="001A4994">
        <w:rPr>
          <w:noProof/>
        </w:rPr>
        <w:t xml:space="preserve"> — </w:t>
      </w:r>
      <w:r w:rsidRPr="00455D6B">
        <w:rPr>
          <w:b w:val="0"/>
          <w:bCs w:val="0"/>
          <w:noProof/>
        </w:rPr>
        <w:t>Descrição Classe Empresa</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r>
              <w:t>i</w:t>
            </w:r>
            <w:r w:rsidRPr="008709CF">
              <w:t>d</w:t>
            </w:r>
            <w:r>
              <w:t>Empresa</w:t>
            </w:r>
          </w:p>
        </w:tc>
        <w:tc>
          <w:tcPr>
            <w:tcW w:w="1653" w:type="dxa"/>
          </w:tcPr>
          <w:p w14:paraId="6EC44BF2" w14:textId="77777777" w:rsidR="0005010D" w:rsidRPr="008709CF" w:rsidRDefault="0005010D" w:rsidP="0092537F">
            <w:pPr>
              <w:ind w:firstLine="0"/>
            </w:pPr>
            <w:r w:rsidRPr="008709CF">
              <w:t>Integer</w:t>
            </w:r>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r>
              <w:t>nomeEmpresa</w:t>
            </w:r>
          </w:p>
        </w:tc>
        <w:tc>
          <w:tcPr>
            <w:tcW w:w="1653" w:type="dxa"/>
          </w:tcPr>
          <w:p w14:paraId="2ED98170" w14:textId="77777777" w:rsidR="0005010D" w:rsidRPr="008709CF" w:rsidRDefault="0005010D" w:rsidP="0092537F">
            <w:pPr>
              <w:ind w:firstLine="0"/>
            </w:pPr>
            <w:r>
              <w:t>String</w:t>
            </w:r>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r>
              <w:t>cnpjEmpresa</w:t>
            </w:r>
          </w:p>
        </w:tc>
        <w:tc>
          <w:tcPr>
            <w:tcW w:w="1653" w:type="dxa"/>
          </w:tcPr>
          <w:p w14:paraId="3C6A024F" w14:textId="77777777" w:rsidR="0005010D" w:rsidRDefault="0005010D" w:rsidP="0092537F">
            <w:pPr>
              <w:ind w:firstLine="0"/>
            </w:pPr>
            <w:r>
              <w:t>String</w:t>
            </w:r>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r>
              <w:t>enderecoEmpresa</w:t>
            </w:r>
          </w:p>
        </w:tc>
        <w:tc>
          <w:tcPr>
            <w:tcW w:w="1653" w:type="dxa"/>
          </w:tcPr>
          <w:p w14:paraId="43C1278A" w14:textId="77777777" w:rsidR="0005010D" w:rsidRDefault="0005010D" w:rsidP="0092537F">
            <w:pPr>
              <w:ind w:firstLine="0"/>
            </w:pPr>
            <w:r>
              <w:t>String</w:t>
            </w:r>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r>
              <w:t>descricaoEmpresa</w:t>
            </w:r>
          </w:p>
        </w:tc>
        <w:tc>
          <w:tcPr>
            <w:tcW w:w="1653" w:type="dxa"/>
          </w:tcPr>
          <w:p w14:paraId="437DBB2F" w14:textId="77777777" w:rsidR="0005010D" w:rsidRDefault="0005010D" w:rsidP="0092537F">
            <w:pPr>
              <w:ind w:firstLine="0"/>
            </w:pPr>
            <w:r>
              <w:t>String</w:t>
            </w:r>
          </w:p>
        </w:tc>
        <w:tc>
          <w:tcPr>
            <w:tcW w:w="4388" w:type="dxa"/>
          </w:tcPr>
          <w:p w14:paraId="4982C7D9" w14:textId="77777777" w:rsidR="0005010D" w:rsidRDefault="0005010D" w:rsidP="0092537F">
            <w:pPr>
              <w:ind w:firstLine="0"/>
            </w:pPr>
            <w:r>
              <w:t>Atuação da empresa</w:t>
            </w:r>
          </w:p>
        </w:tc>
      </w:tr>
    </w:tbl>
    <w:p w14:paraId="0A29BE87" w14:textId="108B8C89" w:rsidR="0005010D" w:rsidRPr="003F07B6" w:rsidRDefault="0005010D" w:rsidP="003F07B6">
      <w:pPr>
        <w:ind w:firstLine="0"/>
        <w:jc w:val="center"/>
        <w:rPr>
          <w:sz w:val="22"/>
          <w:szCs w:val="22"/>
        </w:rPr>
      </w:pPr>
      <w:r w:rsidRPr="003F07B6">
        <w:rPr>
          <w:sz w:val="22"/>
          <w:szCs w:val="22"/>
        </w:rPr>
        <w:t>Fonte: Elaborado pelos autores.</w:t>
      </w:r>
    </w:p>
    <w:p w14:paraId="03671B0C" w14:textId="31A29BC2" w:rsidR="003F07B6" w:rsidRDefault="0005010D" w:rsidP="003F07B6">
      <w:pPr>
        <w:keepNext/>
        <w:spacing w:before="240"/>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3C936B45" w14:textId="009B8282" w:rsidR="0005010D" w:rsidRPr="003E22A6" w:rsidRDefault="0005010D" w:rsidP="003F07B6">
      <w:pPr>
        <w:pStyle w:val="Legenda"/>
        <w:spacing w:before="240"/>
        <w:rPr>
          <w:b w:val="0"/>
          <w:bCs w:val="0"/>
          <w:noProof/>
        </w:rPr>
      </w:pPr>
      <w:bookmarkStart w:id="57" w:name="_Toc183506339"/>
      <w:r>
        <w:t xml:space="preserve">Quadro </w:t>
      </w:r>
      <w:fldSimple w:instr=" SEQ Quadro \* ARABIC ">
        <w:r w:rsidR="00B37B4A">
          <w:rPr>
            <w:noProof/>
          </w:rPr>
          <w:t>9</w:t>
        </w:r>
      </w:fldSimple>
      <w:r>
        <w:t xml:space="preserve"> </w:t>
      </w:r>
      <w:r w:rsidRPr="00412BE0">
        <w:rPr>
          <w:noProof/>
        </w:rPr>
        <w:t xml:space="preserve">— </w:t>
      </w:r>
      <w:r w:rsidRPr="003E22A6">
        <w:rPr>
          <w:b w:val="0"/>
          <w:bCs w:val="0"/>
          <w:noProof/>
        </w:rPr>
        <w:t>Descrição Classe Atração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r>
              <w:t>i</w:t>
            </w:r>
            <w:r w:rsidRPr="008709CF">
              <w:t>d</w:t>
            </w:r>
            <w:r>
              <w:t>AtracaoImagem</w:t>
            </w:r>
          </w:p>
        </w:tc>
        <w:tc>
          <w:tcPr>
            <w:tcW w:w="1653" w:type="dxa"/>
          </w:tcPr>
          <w:p w14:paraId="5DD3E1B8" w14:textId="77777777" w:rsidR="0005010D" w:rsidRPr="008709CF" w:rsidRDefault="0005010D" w:rsidP="0092537F">
            <w:pPr>
              <w:ind w:firstLine="0"/>
            </w:pPr>
            <w:r w:rsidRPr="008709CF">
              <w:t>Integer</w:t>
            </w:r>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t>imagem</w:t>
            </w:r>
          </w:p>
        </w:tc>
        <w:tc>
          <w:tcPr>
            <w:tcW w:w="1653" w:type="dxa"/>
          </w:tcPr>
          <w:p w14:paraId="1A1109CF" w14:textId="77777777" w:rsidR="0005010D" w:rsidRPr="008709CF" w:rsidRDefault="0005010D" w:rsidP="0092537F">
            <w:pPr>
              <w:ind w:firstLine="0"/>
            </w:pPr>
            <w:r>
              <w:t>String</w:t>
            </w:r>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lastRenderedPageBreak/>
              <w:t>legando</w:t>
            </w:r>
          </w:p>
        </w:tc>
        <w:tc>
          <w:tcPr>
            <w:tcW w:w="1653" w:type="dxa"/>
          </w:tcPr>
          <w:p w14:paraId="00B46509" w14:textId="77777777" w:rsidR="0005010D" w:rsidRDefault="0005010D" w:rsidP="0092537F">
            <w:pPr>
              <w:ind w:firstLine="0"/>
            </w:pPr>
            <w:r>
              <w:t>String</w:t>
            </w:r>
          </w:p>
        </w:tc>
        <w:tc>
          <w:tcPr>
            <w:tcW w:w="4388" w:type="dxa"/>
          </w:tcPr>
          <w:p w14:paraId="2394B428" w14:textId="77777777" w:rsidR="0005010D" w:rsidRDefault="0005010D" w:rsidP="0092537F">
            <w:pPr>
              <w:ind w:firstLine="0"/>
            </w:pPr>
            <w:r>
              <w:t xml:space="preserve">Legenda referente a imagem exibida </w:t>
            </w:r>
          </w:p>
        </w:tc>
      </w:tr>
    </w:tbl>
    <w:p w14:paraId="70504A86" w14:textId="4DB82060" w:rsidR="0005010D" w:rsidRPr="003F07B6" w:rsidRDefault="0005010D" w:rsidP="003F07B6">
      <w:pPr>
        <w:ind w:firstLine="0"/>
        <w:jc w:val="center"/>
        <w:rPr>
          <w:sz w:val="22"/>
          <w:szCs w:val="22"/>
        </w:rPr>
      </w:pPr>
      <w:r w:rsidRPr="003F07B6">
        <w:rPr>
          <w:sz w:val="22"/>
          <w:szCs w:val="22"/>
        </w:rPr>
        <w:t>Fonte: Elaborado pelos autores.</w:t>
      </w:r>
    </w:p>
    <w:p w14:paraId="075915FF" w14:textId="3C3FF9BD" w:rsidR="0005010D" w:rsidRPr="003E22A6" w:rsidRDefault="0005010D" w:rsidP="003F07B6">
      <w:pPr>
        <w:spacing w:before="240"/>
      </w:pPr>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FAD9A52" w14:textId="559E12B2" w:rsidR="0005010D" w:rsidRPr="00187B10" w:rsidRDefault="0005010D" w:rsidP="003F07B6">
      <w:pPr>
        <w:pStyle w:val="Legenda"/>
        <w:spacing w:before="240"/>
        <w:rPr>
          <w:b w:val="0"/>
          <w:bCs w:val="0"/>
          <w:noProof/>
        </w:rPr>
      </w:pPr>
      <w:bookmarkStart w:id="58" w:name="_Toc183506340"/>
      <w:r>
        <w:t xml:space="preserve">Quadro </w:t>
      </w:r>
      <w:fldSimple w:instr=" SEQ Quadro \* ARABIC ">
        <w:r w:rsidR="00B37B4A">
          <w:rPr>
            <w:noProof/>
          </w:rPr>
          <w:t>10</w:t>
        </w:r>
      </w:fldSimple>
      <w:r>
        <w:t xml:space="preserve"> </w:t>
      </w:r>
      <w:r w:rsidRPr="003A4390">
        <w:t xml:space="preserve">— </w:t>
      </w:r>
      <w:r w:rsidRPr="00187B10">
        <w:rPr>
          <w:b w:val="0"/>
          <w:bCs w:val="0"/>
        </w:rPr>
        <w:t>Descrição Classe Turismo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r>
              <w:t>i</w:t>
            </w:r>
            <w:r w:rsidRPr="008709CF">
              <w:t>d</w:t>
            </w:r>
            <w:r>
              <w:t>TurismoImagem</w:t>
            </w:r>
          </w:p>
        </w:tc>
        <w:tc>
          <w:tcPr>
            <w:tcW w:w="1653" w:type="dxa"/>
          </w:tcPr>
          <w:p w14:paraId="2A65811E" w14:textId="77777777" w:rsidR="0005010D" w:rsidRPr="008709CF" w:rsidRDefault="0005010D" w:rsidP="0092537F">
            <w:pPr>
              <w:ind w:firstLine="0"/>
            </w:pPr>
            <w:r w:rsidRPr="008709CF">
              <w:t>Integer</w:t>
            </w:r>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r>
              <w:t>String</w:t>
            </w:r>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r>
              <w:t>String</w:t>
            </w:r>
          </w:p>
        </w:tc>
        <w:tc>
          <w:tcPr>
            <w:tcW w:w="4388" w:type="dxa"/>
          </w:tcPr>
          <w:p w14:paraId="052FCA10" w14:textId="77777777" w:rsidR="0005010D" w:rsidRDefault="0005010D" w:rsidP="0092537F">
            <w:pPr>
              <w:ind w:firstLine="0"/>
            </w:pPr>
            <w:r>
              <w:t xml:space="preserve">Legenda referente a imagem exibida </w:t>
            </w:r>
          </w:p>
        </w:tc>
      </w:tr>
    </w:tbl>
    <w:p w14:paraId="1B84EDFC" w14:textId="5CD82EF5" w:rsidR="0005010D" w:rsidRPr="003F07B6" w:rsidRDefault="0005010D" w:rsidP="003F07B6">
      <w:pPr>
        <w:ind w:firstLine="0"/>
        <w:jc w:val="center"/>
        <w:rPr>
          <w:sz w:val="22"/>
          <w:szCs w:val="22"/>
        </w:rPr>
      </w:pPr>
      <w:r w:rsidRPr="003F07B6">
        <w:rPr>
          <w:sz w:val="22"/>
          <w:szCs w:val="22"/>
        </w:rPr>
        <w:t>Fonte: Elaborado pelos autores.</w:t>
      </w:r>
    </w:p>
    <w:p w14:paraId="0B166B59" w14:textId="3D221EFD" w:rsidR="0005010D" w:rsidRPr="003867FE" w:rsidRDefault="0005010D" w:rsidP="003F07B6">
      <w:pPr>
        <w:spacing w:before="240"/>
      </w:pPr>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7620E489" w14:textId="67560717" w:rsidR="0005010D" w:rsidRPr="00231CA3" w:rsidRDefault="0005010D" w:rsidP="003F07B6">
      <w:pPr>
        <w:pStyle w:val="Legenda"/>
        <w:spacing w:before="240"/>
        <w:rPr>
          <w:b w:val="0"/>
          <w:bCs w:val="0"/>
          <w:noProof/>
        </w:rPr>
      </w:pPr>
      <w:bookmarkStart w:id="59" w:name="_Toc183506341"/>
      <w:r>
        <w:t xml:space="preserve">Quadro </w:t>
      </w:r>
      <w:fldSimple w:instr=" SEQ Quadro \* ARABIC ">
        <w:r w:rsidR="00B37B4A">
          <w:rPr>
            <w:noProof/>
          </w:rPr>
          <w:t>11</w:t>
        </w:r>
      </w:fldSimple>
      <w:r>
        <w:t xml:space="preserve"> </w:t>
      </w:r>
      <w:r w:rsidRPr="00026F84">
        <w:t xml:space="preserve">— </w:t>
      </w:r>
      <w:r w:rsidRPr="00231CA3">
        <w:rPr>
          <w:b w:val="0"/>
          <w:bCs w:val="0"/>
        </w:rPr>
        <w:t>Descrição Classe Notícia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r>
              <w:t>i</w:t>
            </w:r>
            <w:r w:rsidRPr="008709CF">
              <w:t>d</w:t>
            </w:r>
            <w:r>
              <w:t>NoticiaImagem</w:t>
            </w:r>
          </w:p>
        </w:tc>
        <w:tc>
          <w:tcPr>
            <w:tcW w:w="1653" w:type="dxa"/>
          </w:tcPr>
          <w:p w14:paraId="78BF0306" w14:textId="77777777" w:rsidR="0005010D" w:rsidRPr="008709CF" w:rsidRDefault="0005010D" w:rsidP="0092537F">
            <w:pPr>
              <w:ind w:firstLine="0"/>
            </w:pPr>
            <w:r w:rsidRPr="008709CF">
              <w:t>Integer</w:t>
            </w:r>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r>
              <w:t>String</w:t>
            </w:r>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r>
              <w:t>String</w:t>
            </w:r>
          </w:p>
        </w:tc>
        <w:tc>
          <w:tcPr>
            <w:tcW w:w="4388" w:type="dxa"/>
          </w:tcPr>
          <w:p w14:paraId="5AD9BA3A" w14:textId="77777777" w:rsidR="0005010D" w:rsidRDefault="0005010D" w:rsidP="0092537F">
            <w:pPr>
              <w:ind w:firstLine="0"/>
            </w:pPr>
            <w:r>
              <w:t xml:space="preserve">Legenda referente a imagem exibida </w:t>
            </w:r>
          </w:p>
        </w:tc>
      </w:tr>
    </w:tbl>
    <w:p w14:paraId="78EA4E38" w14:textId="50D84CF2" w:rsidR="0005010D" w:rsidRPr="003F07B6" w:rsidRDefault="0005010D" w:rsidP="003F07B6">
      <w:pPr>
        <w:ind w:firstLine="0"/>
        <w:jc w:val="center"/>
        <w:rPr>
          <w:sz w:val="22"/>
          <w:szCs w:val="22"/>
        </w:rPr>
      </w:pPr>
      <w:r w:rsidRPr="003F07B6">
        <w:rPr>
          <w:sz w:val="22"/>
          <w:szCs w:val="22"/>
        </w:rPr>
        <w:t>Fonte: Elaborado pelos autores.</w:t>
      </w:r>
    </w:p>
    <w:p w14:paraId="3CD3863D" w14:textId="7741A357" w:rsidR="0005010D" w:rsidRPr="003F07B6" w:rsidRDefault="0005010D" w:rsidP="003F07B6">
      <w:pPr>
        <w:spacing w:before="240"/>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19D1B9DD" w14:textId="4AC42328" w:rsidR="0005010D" w:rsidRPr="00231CA3" w:rsidRDefault="0005010D" w:rsidP="003F07B6">
      <w:pPr>
        <w:pStyle w:val="Legenda"/>
        <w:spacing w:before="240"/>
        <w:rPr>
          <w:b w:val="0"/>
          <w:bCs w:val="0"/>
          <w:noProof/>
        </w:rPr>
      </w:pPr>
      <w:bookmarkStart w:id="60" w:name="_Toc183506342"/>
      <w:r>
        <w:t xml:space="preserve">Quadro </w:t>
      </w:r>
      <w:fldSimple w:instr=" SEQ Quadro \* ARABIC ">
        <w:r w:rsidR="00B37B4A">
          <w:rPr>
            <w:noProof/>
          </w:rPr>
          <w:t>12</w:t>
        </w:r>
      </w:fldSimple>
      <w:r>
        <w:t xml:space="preserve"> </w:t>
      </w:r>
      <w:r w:rsidRPr="00130853">
        <w:t xml:space="preserve">— </w:t>
      </w:r>
      <w:r w:rsidRPr="00231CA3">
        <w:rPr>
          <w:b w:val="0"/>
          <w:bCs w:val="0"/>
        </w:rPr>
        <w:t>Descrição Classe Empresa Imagem</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r>
              <w:t>i</w:t>
            </w:r>
            <w:r w:rsidRPr="008709CF">
              <w:t>d</w:t>
            </w:r>
            <w:r>
              <w:t>EmpresaImagem</w:t>
            </w:r>
          </w:p>
        </w:tc>
        <w:tc>
          <w:tcPr>
            <w:tcW w:w="1653" w:type="dxa"/>
          </w:tcPr>
          <w:p w14:paraId="49521AB6" w14:textId="77777777" w:rsidR="0005010D" w:rsidRPr="008709CF" w:rsidRDefault="0005010D" w:rsidP="0092537F">
            <w:pPr>
              <w:ind w:firstLine="0"/>
            </w:pPr>
            <w:r w:rsidRPr="008709CF">
              <w:t>Integer</w:t>
            </w:r>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r>
              <w:t>String</w:t>
            </w:r>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r>
              <w:t>leganda</w:t>
            </w:r>
          </w:p>
        </w:tc>
        <w:tc>
          <w:tcPr>
            <w:tcW w:w="1653" w:type="dxa"/>
          </w:tcPr>
          <w:p w14:paraId="4240F31B" w14:textId="77777777" w:rsidR="0005010D" w:rsidRDefault="0005010D" w:rsidP="0092537F">
            <w:pPr>
              <w:ind w:firstLine="0"/>
            </w:pPr>
            <w:r>
              <w:t>String</w:t>
            </w:r>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F07B6" w:rsidRDefault="0005010D" w:rsidP="0005010D">
      <w:pPr>
        <w:ind w:firstLine="0"/>
        <w:jc w:val="center"/>
        <w:rPr>
          <w:sz w:val="22"/>
          <w:szCs w:val="22"/>
        </w:rPr>
      </w:pPr>
      <w:r w:rsidRPr="003F07B6">
        <w:rPr>
          <w:sz w:val="22"/>
          <w:szCs w:val="22"/>
        </w:rPr>
        <w:t>Fonte: Elaborado pelos autores.</w:t>
      </w:r>
    </w:p>
    <w:p w14:paraId="0AE768C3" w14:textId="77777777" w:rsidR="0005010D" w:rsidRDefault="0005010D" w:rsidP="0005010D">
      <w:pPr>
        <w:ind w:firstLine="0"/>
        <w:jc w:val="left"/>
        <w:rPr>
          <w:sz w:val="20"/>
        </w:rPr>
      </w:pPr>
    </w:p>
    <w:p w14:paraId="3397A4CB" w14:textId="21B2185E" w:rsidR="0005010D" w:rsidRPr="003867FE" w:rsidRDefault="0005010D" w:rsidP="003F07B6">
      <w:r>
        <w:t>A classe “Tipo Usuário” (Quadro 13) é uma enumeração que define os diferentes papéis que os usuários podem ter no sistema, permitindo o controle de acesso e a aplicação de funcionalidades específicas com base no tipo de usuário que está acessando.</w:t>
      </w:r>
    </w:p>
    <w:p w14:paraId="5B99DE4E" w14:textId="2037E91D" w:rsidR="0005010D" w:rsidRDefault="0005010D" w:rsidP="003F07B6">
      <w:pPr>
        <w:pStyle w:val="Legenda"/>
        <w:spacing w:before="240"/>
      </w:pPr>
      <w:bookmarkStart w:id="61" w:name="_Toc183506343"/>
      <w:r>
        <w:t xml:space="preserve">Quadro </w:t>
      </w:r>
      <w:fldSimple w:instr=" SEQ Quadro \* ARABIC ">
        <w:r w:rsidR="00B37B4A">
          <w:rPr>
            <w:noProof/>
          </w:rPr>
          <w:t>13</w:t>
        </w:r>
      </w:fldSimple>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r w:rsidRPr="008709CF">
              <w:t>Integer</w:t>
            </w:r>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r w:rsidRPr="008709CF">
              <w:t>Integer</w:t>
            </w:r>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r w:rsidRPr="008709CF">
              <w:t>Integer</w:t>
            </w:r>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r w:rsidRPr="008709CF">
              <w:t>Integer</w:t>
            </w:r>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1128B83" w14:textId="35D1FBB6" w:rsidR="0005010D" w:rsidRPr="003F07B6" w:rsidRDefault="0005010D" w:rsidP="003F07B6">
      <w:pPr>
        <w:ind w:firstLine="0"/>
        <w:jc w:val="center"/>
        <w:rPr>
          <w:sz w:val="22"/>
          <w:szCs w:val="22"/>
        </w:rPr>
      </w:pPr>
      <w:r w:rsidRPr="003F07B6">
        <w:rPr>
          <w:sz w:val="22"/>
          <w:szCs w:val="22"/>
        </w:rPr>
        <w:t>Fonte: Elaborado pelos autores.</w:t>
      </w:r>
    </w:p>
    <w:p w14:paraId="013B2F1A" w14:textId="2C5E3989" w:rsidR="0005010D" w:rsidRPr="003F07B6" w:rsidRDefault="0005010D" w:rsidP="003F07B6">
      <w:pPr>
        <w:pStyle w:val="Legenda"/>
        <w:spacing w:before="240"/>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568AA0D5" w14:textId="1CB09E2C" w:rsidR="0005010D" w:rsidRPr="00B93D13" w:rsidRDefault="0005010D" w:rsidP="003F07B6">
      <w:pPr>
        <w:pStyle w:val="Legenda"/>
        <w:spacing w:before="240"/>
        <w:rPr>
          <w:b w:val="0"/>
          <w:bCs w:val="0"/>
        </w:rPr>
      </w:pPr>
      <w:bookmarkStart w:id="62" w:name="_Toc183506344"/>
      <w:r>
        <w:t xml:space="preserve">Quadro </w:t>
      </w:r>
      <w:fldSimple w:instr=" SEQ Quadro \* ARABIC ">
        <w:r w:rsidR="00B37B4A">
          <w:rPr>
            <w:noProof/>
          </w:rPr>
          <w:t>14</w:t>
        </w:r>
      </w:fldSimple>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2"/>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r w:rsidRPr="008709CF">
              <w:t>Integer</w:t>
            </w:r>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r w:rsidRPr="008709CF">
              <w:t>Integer</w:t>
            </w:r>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r w:rsidRPr="008709CF">
              <w:t>Integer</w:t>
            </w:r>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r w:rsidRPr="008709CF">
              <w:t>Integer</w:t>
            </w:r>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Pr="003F07B6" w:rsidRDefault="0005010D" w:rsidP="0005010D">
      <w:pPr>
        <w:ind w:firstLine="0"/>
        <w:jc w:val="center"/>
        <w:rPr>
          <w:sz w:val="22"/>
          <w:szCs w:val="22"/>
        </w:rPr>
      </w:pPr>
      <w:r w:rsidRPr="003F07B6">
        <w:rPr>
          <w:sz w:val="22"/>
          <w:szCs w:val="22"/>
        </w:rPr>
        <w:t>Fonte: Elaborado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xml:space="preserve">, é fundamental para o registro e controle das operações realizadas no sistema. Cada atributo especificado fornece detalhes cruciais sobre as </w:t>
      </w:r>
      <w:r w:rsidRPr="0072655E">
        <w:rPr>
          <w:b w:val="0"/>
          <w:bCs w:val="0"/>
        </w:rPr>
        <w:lastRenderedPageBreak/>
        <w:t>alterações efetuadas, incluindo a data e hora da auditoria, a operação realizada, a entidade afetada, os valores antigos e novos, além da identificação do usuário que autorizou a atualização.</w:t>
      </w:r>
    </w:p>
    <w:p w14:paraId="317A99D6" w14:textId="599B1A2F" w:rsidR="00F36746" w:rsidRPr="00B93D13" w:rsidRDefault="00F36746" w:rsidP="00F36746">
      <w:pPr>
        <w:pStyle w:val="Legenda"/>
        <w:rPr>
          <w:b w:val="0"/>
          <w:bCs w:val="0"/>
        </w:rPr>
      </w:pPr>
      <w:bookmarkStart w:id="63" w:name="_Toc183506345"/>
      <w:r>
        <w:t xml:space="preserve">Quadro </w:t>
      </w:r>
      <w:fldSimple w:instr=" SEQ Quadro \* ARABIC ">
        <w:r w:rsidR="00B37B4A">
          <w:rPr>
            <w:noProof/>
          </w:rPr>
          <w:t>15</w:t>
        </w:r>
      </w:fldSimple>
      <w:r>
        <w:t xml:space="preserve"> </w:t>
      </w:r>
      <w:r w:rsidRPr="00B07F4C">
        <w:t xml:space="preserve">— </w:t>
      </w:r>
      <w:r w:rsidR="0072655E" w:rsidRPr="00231CA3">
        <w:rPr>
          <w:b w:val="0"/>
          <w:bCs w:val="0"/>
        </w:rPr>
        <w:t xml:space="preserve">Descrição Classe Empresa </w:t>
      </w:r>
      <w:r w:rsidR="0072655E">
        <w:rPr>
          <w:b w:val="0"/>
          <w:bCs w:val="0"/>
        </w:rPr>
        <w:t>Auditoria</w:t>
      </w:r>
      <w:bookmarkEnd w:id="63"/>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r w:rsidRPr="008709CF">
              <w:t>Integer</w:t>
            </w:r>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r>
              <w:t>String</w:t>
            </w:r>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r>
              <w:t>String</w:t>
            </w:r>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r>
              <w:t>operacao</w:t>
            </w:r>
          </w:p>
        </w:tc>
        <w:tc>
          <w:tcPr>
            <w:tcW w:w="1653" w:type="dxa"/>
          </w:tcPr>
          <w:p w14:paraId="73D28058" w14:textId="42DC79A4" w:rsidR="00F36746" w:rsidRDefault="00F36746" w:rsidP="00DC7E40">
            <w:pPr>
              <w:ind w:firstLine="0"/>
            </w:pPr>
            <w:r>
              <w:t>String</w:t>
            </w:r>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r>
              <w:t>nomeEntidade</w:t>
            </w:r>
          </w:p>
        </w:tc>
        <w:tc>
          <w:tcPr>
            <w:tcW w:w="1653" w:type="dxa"/>
          </w:tcPr>
          <w:p w14:paraId="52AA1C06" w14:textId="516F4FC9" w:rsidR="00F36746" w:rsidRDefault="00F36746" w:rsidP="00DC7E40">
            <w:pPr>
              <w:ind w:firstLine="0"/>
            </w:pPr>
            <w:r>
              <w:t>String</w:t>
            </w:r>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r>
              <w:t>valorAntigo</w:t>
            </w:r>
          </w:p>
        </w:tc>
        <w:tc>
          <w:tcPr>
            <w:tcW w:w="1653" w:type="dxa"/>
          </w:tcPr>
          <w:p w14:paraId="761EA6E8" w14:textId="219ACF62" w:rsidR="00F36746" w:rsidRDefault="00F36746" w:rsidP="00DC7E40">
            <w:pPr>
              <w:ind w:firstLine="0"/>
            </w:pPr>
            <w:r>
              <w:t>String</w:t>
            </w:r>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r>
              <w:t>novosValores</w:t>
            </w:r>
          </w:p>
        </w:tc>
        <w:tc>
          <w:tcPr>
            <w:tcW w:w="1653" w:type="dxa"/>
          </w:tcPr>
          <w:p w14:paraId="77A3C0A7" w14:textId="3C035060" w:rsidR="00F36746" w:rsidRDefault="00F36746" w:rsidP="00DC7E40">
            <w:pPr>
              <w:ind w:firstLine="0"/>
            </w:pPr>
            <w:r>
              <w:t>String</w:t>
            </w:r>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r>
              <w:t>idUsuario</w:t>
            </w:r>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Autor da que autorizou a atulização</w:t>
            </w:r>
          </w:p>
        </w:tc>
      </w:tr>
    </w:tbl>
    <w:p w14:paraId="2EFDE7AB" w14:textId="1BA3B07A" w:rsidR="00B245C2" w:rsidRPr="003F07B6" w:rsidRDefault="00F36746" w:rsidP="003F07B6">
      <w:pPr>
        <w:ind w:firstLine="0"/>
        <w:jc w:val="center"/>
        <w:rPr>
          <w:sz w:val="22"/>
          <w:szCs w:val="22"/>
        </w:rPr>
      </w:pPr>
      <w:r w:rsidRPr="003F07B6">
        <w:rPr>
          <w:sz w:val="22"/>
          <w:szCs w:val="22"/>
        </w:rPr>
        <w:t>Fonte: Elaborado pelos autores.</w:t>
      </w:r>
    </w:p>
    <w:p w14:paraId="45217FE1" w14:textId="54721AA6" w:rsidR="0072655E" w:rsidRPr="00B245C2" w:rsidRDefault="00B245C2" w:rsidP="003F07B6">
      <w:pPr>
        <w:pStyle w:val="Legenda"/>
        <w:spacing w:before="240"/>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5CAC81CB" w:rsidR="00B245C2" w:rsidRDefault="00B245C2" w:rsidP="00B245C2">
      <w:pPr>
        <w:pStyle w:val="Legenda"/>
        <w:keepNext/>
      </w:pPr>
      <w:bookmarkStart w:id="64" w:name="_Toc183506346"/>
      <w:r>
        <w:t xml:space="preserve">Quadro </w:t>
      </w:r>
      <w:fldSimple w:instr=" SEQ Quadro \* ARABIC ">
        <w:r w:rsidR="00B37B4A">
          <w:rPr>
            <w:noProof/>
          </w:rPr>
          <w:t>16</w:t>
        </w:r>
      </w:fldSimple>
      <w:r>
        <w:t xml:space="preserve"> </w:t>
      </w:r>
      <w:r w:rsidRPr="00820E94">
        <w:t>—</w:t>
      </w:r>
      <w:r>
        <w:t xml:space="preserve"> </w:t>
      </w:r>
      <w:r w:rsidRPr="00B245C2">
        <w:rPr>
          <w:b w:val="0"/>
        </w:rPr>
        <w:t>Descrição da Classe Membros</w:t>
      </w:r>
      <w:bookmarkEnd w:id="64"/>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r>
              <w:t>i</w:t>
            </w:r>
            <w:r w:rsidRPr="008709CF">
              <w:t>d</w:t>
            </w:r>
            <w:r>
              <w:t>Membro</w:t>
            </w:r>
          </w:p>
        </w:tc>
        <w:tc>
          <w:tcPr>
            <w:tcW w:w="1653" w:type="dxa"/>
          </w:tcPr>
          <w:p w14:paraId="3D7FE6B5" w14:textId="77777777" w:rsidR="0072655E" w:rsidRPr="008709CF" w:rsidRDefault="0072655E" w:rsidP="00DC7E40">
            <w:pPr>
              <w:ind w:firstLine="0"/>
            </w:pPr>
            <w:r w:rsidRPr="008709CF">
              <w:t>Integer</w:t>
            </w:r>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r>
              <w:t>nomeMembro</w:t>
            </w:r>
          </w:p>
        </w:tc>
        <w:tc>
          <w:tcPr>
            <w:tcW w:w="1653" w:type="dxa"/>
          </w:tcPr>
          <w:p w14:paraId="591269E6" w14:textId="77777777" w:rsidR="0072655E" w:rsidRPr="008709CF" w:rsidRDefault="0072655E" w:rsidP="00DC7E40">
            <w:pPr>
              <w:ind w:firstLine="0"/>
            </w:pPr>
            <w:r>
              <w:t>String</w:t>
            </w:r>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r>
              <w:t>cargoMembro</w:t>
            </w:r>
          </w:p>
        </w:tc>
        <w:tc>
          <w:tcPr>
            <w:tcW w:w="1653" w:type="dxa"/>
          </w:tcPr>
          <w:p w14:paraId="3732BFC7" w14:textId="77777777" w:rsidR="0072655E" w:rsidRDefault="0072655E" w:rsidP="00DC7E40">
            <w:pPr>
              <w:ind w:firstLine="0"/>
            </w:pPr>
            <w:r>
              <w:t>String</w:t>
            </w:r>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r>
              <w:t>imagemMembro</w:t>
            </w:r>
          </w:p>
        </w:tc>
        <w:tc>
          <w:tcPr>
            <w:tcW w:w="1653" w:type="dxa"/>
          </w:tcPr>
          <w:p w14:paraId="07F54FEE" w14:textId="77777777" w:rsidR="0072655E" w:rsidRDefault="0072655E" w:rsidP="00DC7E40">
            <w:pPr>
              <w:ind w:firstLine="0"/>
            </w:pPr>
            <w:r>
              <w:t>String</w:t>
            </w:r>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Pr="003F07B6" w:rsidRDefault="0072655E" w:rsidP="0072655E">
      <w:pPr>
        <w:ind w:firstLine="0"/>
        <w:jc w:val="center"/>
        <w:rPr>
          <w:sz w:val="22"/>
          <w:szCs w:val="22"/>
        </w:rPr>
      </w:pPr>
      <w:r w:rsidRPr="003F07B6">
        <w:rPr>
          <w:sz w:val="22"/>
          <w:szCs w:val="22"/>
        </w:rPr>
        <w:t>Fonte: Elaborado pelos autores.</w:t>
      </w:r>
    </w:p>
    <w:p w14:paraId="1C1C9674" w14:textId="0FC49CFC" w:rsidR="00C10177" w:rsidRDefault="00C10177" w:rsidP="0072655E">
      <w:pPr>
        <w:ind w:firstLine="0"/>
        <w:jc w:val="center"/>
        <w:rPr>
          <w:sz w:val="20"/>
        </w:rPr>
      </w:pPr>
    </w:p>
    <w:p w14:paraId="04C735E9" w14:textId="0315B8DE"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(C</w:t>
      </w:r>
      <w:r w:rsidR="00D97C27">
        <w:rPr>
          <w:b w:val="0"/>
          <w:bCs w:val="0"/>
        </w:rPr>
        <w:t>omtur</w:t>
      </w:r>
      <w:r>
        <w:rPr>
          <w:b w:val="0"/>
          <w:bCs w:val="0"/>
        </w:rPr>
        <w:t>)</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40EF018E" w:rsidR="00B245C2" w:rsidRDefault="00B245C2" w:rsidP="00B245C2">
      <w:pPr>
        <w:pStyle w:val="Legenda"/>
        <w:keepNext/>
      </w:pPr>
      <w:bookmarkStart w:id="65" w:name="_Toc183506347"/>
      <w:r>
        <w:lastRenderedPageBreak/>
        <w:t xml:space="preserve">Quadro </w:t>
      </w:r>
      <w:fldSimple w:instr=" SEQ Quadro \* ARABIC ">
        <w:r w:rsidR="00B37B4A">
          <w:rPr>
            <w:noProof/>
          </w:rPr>
          <w:t>17</w:t>
        </w:r>
      </w:fldSimple>
      <w:r>
        <w:t xml:space="preserve"> </w:t>
      </w:r>
      <w:r w:rsidRPr="00001C31">
        <w:t xml:space="preserve">— </w:t>
      </w:r>
      <w:r w:rsidRPr="00B245C2">
        <w:rPr>
          <w:b w:val="0"/>
        </w:rPr>
        <w:t>Descrição da Classe Ata</w:t>
      </w:r>
      <w:bookmarkEnd w:id="65"/>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r>
              <w:t>idAta</w:t>
            </w:r>
          </w:p>
        </w:tc>
        <w:tc>
          <w:tcPr>
            <w:tcW w:w="1653" w:type="dxa"/>
          </w:tcPr>
          <w:p w14:paraId="4B95BDD3" w14:textId="77777777" w:rsidR="00B245C2" w:rsidRPr="008709CF" w:rsidRDefault="00B245C2" w:rsidP="00DC7E40">
            <w:pPr>
              <w:ind w:firstLine="0"/>
            </w:pPr>
            <w:r w:rsidRPr="008709CF">
              <w:t>Integer</w:t>
            </w:r>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r>
              <w:t>tituloAta</w:t>
            </w:r>
          </w:p>
        </w:tc>
        <w:tc>
          <w:tcPr>
            <w:tcW w:w="1653" w:type="dxa"/>
          </w:tcPr>
          <w:p w14:paraId="29A85F5C" w14:textId="77777777" w:rsidR="00B245C2" w:rsidRPr="008709CF" w:rsidRDefault="00B245C2" w:rsidP="00DC7E40">
            <w:pPr>
              <w:ind w:firstLine="0"/>
            </w:pPr>
            <w:r>
              <w:t>String</w:t>
            </w:r>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r>
              <w:t>documentoAta</w:t>
            </w:r>
          </w:p>
        </w:tc>
        <w:tc>
          <w:tcPr>
            <w:tcW w:w="1653" w:type="dxa"/>
          </w:tcPr>
          <w:p w14:paraId="4B80A7F1" w14:textId="77777777" w:rsidR="00B245C2" w:rsidRDefault="00B245C2" w:rsidP="00DC7E40">
            <w:pPr>
              <w:ind w:firstLine="0"/>
            </w:pPr>
            <w:r>
              <w:t>String</w:t>
            </w:r>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r>
              <w:t>DataTime</w:t>
            </w:r>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Pr="003F07B6" w:rsidRDefault="00B245C2" w:rsidP="00B245C2">
      <w:pPr>
        <w:ind w:firstLine="0"/>
        <w:jc w:val="center"/>
        <w:rPr>
          <w:sz w:val="22"/>
          <w:szCs w:val="22"/>
        </w:rPr>
      </w:pPr>
      <w:r w:rsidRPr="003F07B6">
        <w:rPr>
          <w:sz w:val="22"/>
          <w:szCs w:val="22"/>
        </w:rPr>
        <w:t>Fonte: Elaborado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cards na tela “home”. </w:t>
      </w:r>
    </w:p>
    <w:p w14:paraId="258D589A" w14:textId="3D5110E5" w:rsidR="00C10177" w:rsidRDefault="00C10177" w:rsidP="00C10177">
      <w:pPr>
        <w:pStyle w:val="Legenda"/>
        <w:keepNext/>
      </w:pPr>
    </w:p>
    <w:p w14:paraId="7D7B1E9D" w14:textId="3CF2006B" w:rsidR="001014A6" w:rsidRDefault="001014A6" w:rsidP="001014A6">
      <w:pPr>
        <w:pStyle w:val="Legenda"/>
        <w:keepNext/>
      </w:pPr>
      <w:bookmarkStart w:id="66" w:name="_Toc183506348"/>
      <w:r>
        <w:t xml:space="preserve">Quadro </w:t>
      </w:r>
      <w:fldSimple w:instr=" SEQ Quadro \* ARABIC ">
        <w:r w:rsidR="00B37B4A">
          <w:rPr>
            <w:noProof/>
          </w:rPr>
          <w:t>18</w:t>
        </w:r>
      </w:fldSimple>
      <w:r>
        <w:t xml:space="preserve"> </w:t>
      </w:r>
      <w:r w:rsidRPr="00EC1CF2">
        <w:t xml:space="preserve">— </w:t>
      </w:r>
      <w:r w:rsidRPr="001014A6">
        <w:rPr>
          <w:b w:val="0"/>
        </w:rPr>
        <w:t>Descrição da Classe Parâmetros</w:t>
      </w:r>
      <w:bookmarkEnd w:id="66"/>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r>
              <w:t>idParametro</w:t>
            </w:r>
          </w:p>
        </w:tc>
        <w:tc>
          <w:tcPr>
            <w:tcW w:w="1653" w:type="dxa"/>
          </w:tcPr>
          <w:p w14:paraId="72C5D442" w14:textId="77777777" w:rsidR="00C10177" w:rsidRPr="008709CF" w:rsidRDefault="00C10177" w:rsidP="00DC7E40">
            <w:pPr>
              <w:ind w:firstLine="0"/>
            </w:pPr>
            <w:r w:rsidRPr="008709CF">
              <w:t>Integer</w:t>
            </w:r>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r>
              <w:t>definicaoTurismo</w:t>
            </w:r>
          </w:p>
        </w:tc>
        <w:tc>
          <w:tcPr>
            <w:tcW w:w="1653" w:type="dxa"/>
          </w:tcPr>
          <w:p w14:paraId="1BFC11AE" w14:textId="77777777" w:rsidR="00C10177" w:rsidRPr="008709CF" w:rsidRDefault="00C10177" w:rsidP="00DC7E40">
            <w:pPr>
              <w:ind w:firstLine="0"/>
            </w:pPr>
            <w:r>
              <w:t>String</w:t>
            </w:r>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r>
              <w:t>beneficios</w:t>
            </w:r>
          </w:p>
        </w:tc>
        <w:tc>
          <w:tcPr>
            <w:tcW w:w="1653" w:type="dxa"/>
          </w:tcPr>
          <w:p w14:paraId="74805354" w14:textId="77777777" w:rsidR="00C10177" w:rsidRDefault="00C10177" w:rsidP="00DC7E40">
            <w:pPr>
              <w:ind w:firstLine="0"/>
            </w:pPr>
            <w:r>
              <w:t>String</w:t>
            </w:r>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r>
              <w:t>data</w:t>
            </w:r>
            <w:r w:rsidR="001014A6">
              <w:t>Fundacao</w:t>
            </w:r>
          </w:p>
        </w:tc>
        <w:tc>
          <w:tcPr>
            <w:tcW w:w="1653" w:type="dxa"/>
          </w:tcPr>
          <w:p w14:paraId="2A003403" w14:textId="77777777" w:rsidR="00C10177" w:rsidRDefault="00C10177" w:rsidP="00DC7E40">
            <w:pPr>
              <w:ind w:firstLine="0"/>
            </w:pPr>
            <w:r>
              <w:t>DataTime</w:t>
            </w:r>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r>
              <w:t>areaTerritorial</w:t>
            </w:r>
          </w:p>
        </w:tc>
        <w:tc>
          <w:tcPr>
            <w:tcW w:w="1653" w:type="dxa"/>
          </w:tcPr>
          <w:p w14:paraId="29C8EFE7" w14:textId="37770E0B" w:rsidR="001014A6" w:rsidRDefault="001014A6" w:rsidP="00DC7E40">
            <w:pPr>
              <w:ind w:firstLine="0"/>
            </w:pPr>
            <w:r>
              <w:t>String</w:t>
            </w:r>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r>
              <w:t>distanciaCapital</w:t>
            </w:r>
          </w:p>
        </w:tc>
        <w:tc>
          <w:tcPr>
            <w:tcW w:w="1653" w:type="dxa"/>
          </w:tcPr>
          <w:p w14:paraId="7346DF5C" w14:textId="6D62808E" w:rsidR="001014A6" w:rsidRDefault="001014A6" w:rsidP="00DC7E40">
            <w:pPr>
              <w:ind w:firstLine="0"/>
            </w:pPr>
            <w:r>
              <w:t>String</w:t>
            </w:r>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t>habitantes</w:t>
            </w:r>
          </w:p>
        </w:tc>
        <w:tc>
          <w:tcPr>
            <w:tcW w:w="1653" w:type="dxa"/>
          </w:tcPr>
          <w:p w14:paraId="27D73765" w14:textId="76EAA924" w:rsidR="001014A6" w:rsidRDefault="001014A6" w:rsidP="00DC7E40">
            <w:pPr>
              <w:ind w:firstLine="0"/>
            </w:pPr>
            <w:r>
              <w:t>String</w:t>
            </w:r>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r>
              <w:t>descricaoEntreRios</w:t>
            </w:r>
          </w:p>
        </w:tc>
        <w:tc>
          <w:tcPr>
            <w:tcW w:w="1653" w:type="dxa"/>
          </w:tcPr>
          <w:p w14:paraId="5A14EF48" w14:textId="2367B71A" w:rsidR="001014A6" w:rsidRDefault="001014A6" w:rsidP="00DC7E40">
            <w:pPr>
              <w:ind w:firstLine="0"/>
            </w:pPr>
            <w:r>
              <w:t>String</w:t>
            </w:r>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r>
              <w:t>imagemEntreRios</w:t>
            </w:r>
          </w:p>
        </w:tc>
        <w:tc>
          <w:tcPr>
            <w:tcW w:w="1653" w:type="dxa"/>
          </w:tcPr>
          <w:p w14:paraId="53BD4209" w14:textId="5CE81F02" w:rsidR="001014A6" w:rsidRDefault="001014A6" w:rsidP="00DC7E40">
            <w:pPr>
              <w:ind w:firstLine="0"/>
            </w:pPr>
            <w:r>
              <w:t>String</w:t>
            </w:r>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r>
              <w:t>descricaoIT</w:t>
            </w:r>
          </w:p>
        </w:tc>
        <w:tc>
          <w:tcPr>
            <w:tcW w:w="1653" w:type="dxa"/>
          </w:tcPr>
          <w:p w14:paraId="6BCE8F6B" w14:textId="4FFA8344" w:rsidR="001014A6" w:rsidRDefault="001014A6" w:rsidP="00DC7E40">
            <w:pPr>
              <w:ind w:firstLine="0"/>
            </w:pPr>
            <w:r>
              <w:t>String</w:t>
            </w:r>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r>
              <w:t>imagemIT</w:t>
            </w:r>
          </w:p>
        </w:tc>
        <w:tc>
          <w:tcPr>
            <w:tcW w:w="1653" w:type="dxa"/>
          </w:tcPr>
          <w:p w14:paraId="329C9F97" w14:textId="588AA4FD" w:rsidR="001014A6" w:rsidRDefault="001014A6" w:rsidP="00DC7E40">
            <w:pPr>
              <w:ind w:firstLine="0"/>
            </w:pPr>
            <w:r>
              <w:t>String</w:t>
            </w:r>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Pr="003F07B6" w:rsidRDefault="00C10177" w:rsidP="00C10177">
      <w:pPr>
        <w:ind w:firstLine="0"/>
        <w:jc w:val="center"/>
        <w:rPr>
          <w:sz w:val="22"/>
          <w:szCs w:val="22"/>
        </w:rPr>
      </w:pPr>
      <w:r w:rsidRPr="003F07B6">
        <w:rPr>
          <w:sz w:val="22"/>
          <w:szCs w:val="22"/>
        </w:rPr>
        <w:t>Fonte: Elaborado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lastRenderedPageBreak/>
        <w:t xml:space="preserve">A classe “Sessão” (Quadro 19) contém os atributos relacionados à gestão das sessões de usuário no sistema. Os atributos listados incluem informações essenciais, como o código identificador da sessão, o token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7B7EE112" w:rsidR="00B453B3" w:rsidRDefault="00B453B3" w:rsidP="00B453B3">
      <w:pPr>
        <w:pStyle w:val="Legenda"/>
        <w:keepNext/>
      </w:pPr>
      <w:bookmarkStart w:id="67" w:name="_Toc183506349"/>
      <w:r>
        <w:t xml:space="preserve">Quadro </w:t>
      </w:r>
      <w:fldSimple w:instr=" SEQ Quadro \* ARABIC ">
        <w:r w:rsidR="00B37B4A">
          <w:rPr>
            <w:noProof/>
          </w:rPr>
          <w:t>19</w:t>
        </w:r>
      </w:fldSimple>
      <w:r>
        <w:t xml:space="preserve"> </w:t>
      </w:r>
      <w:r w:rsidRPr="00EB673B">
        <w:t xml:space="preserve">— </w:t>
      </w:r>
      <w:r w:rsidRPr="00B453B3">
        <w:rPr>
          <w:b w:val="0"/>
        </w:rPr>
        <w:t>Descrição da Classe Sessão</w:t>
      </w:r>
      <w:bookmarkEnd w:id="67"/>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r>
              <w:t>idSessao</w:t>
            </w:r>
          </w:p>
        </w:tc>
        <w:tc>
          <w:tcPr>
            <w:tcW w:w="1653" w:type="dxa"/>
          </w:tcPr>
          <w:p w14:paraId="3E669E21" w14:textId="77777777" w:rsidR="00DC7E40" w:rsidRPr="008709CF" w:rsidRDefault="00DC7E40" w:rsidP="00DC7E40">
            <w:pPr>
              <w:ind w:firstLine="0"/>
            </w:pPr>
            <w:r w:rsidRPr="008709CF">
              <w:t>Integer</w:t>
            </w:r>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r>
              <w:t>tokenSessao</w:t>
            </w:r>
          </w:p>
        </w:tc>
        <w:tc>
          <w:tcPr>
            <w:tcW w:w="1653" w:type="dxa"/>
          </w:tcPr>
          <w:p w14:paraId="485AC5A4" w14:textId="77777777" w:rsidR="00DC7E40" w:rsidRPr="008709CF" w:rsidRDefault="00DC7E40" w:rsidP="00DC7E40">
            <w:pPr>
              <w:ind w:firstLine="0"/>
            </w:pPr>
            <w:r>
              <w:t>String</w:t>
            </w:r>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r>
              <w:t>statusSessao</w:t>
            </w:r>
          </w:p>
        </w:tc>
        <w:tc>
          <w:tcPr>
            <w:tcW w:w="1653" w:type="dxa"/>
          </w:tcPr>
          <w:p w14:paraId="2D5B5576" w14:textId="47B9F578" w:rsidR="00DC7E40" w:rsidRDefault="00DC7E40" w:rsidP="00DC7E40">
            <w:pPr>
              <w:ind w:firstLine="0"/>
            </w:pPr>
            <w:r>
              <w:t>Boolean</w:t>
            </w:r>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r>
              <w:t>emailSessao</w:t>
            </w:r>
          </w:p>
        </w:tc>
        <w:tc>
          <w:tcPr>
            <w:tcW w:w="1653" w:type="dxa"/>
          </w:tcPr>
          <w:p w14:paraId="7AC9D7D2" w14:textId="5614626D" w:rsidR="00DC7E40" w:rsidRDefault="00DC7E40" w:rsidP="00DC7E40">
            <w:pPr>
              <w:ind w:firstLine="0"/>
            </w:pPr>
            <w:r>
              <w:t>String</w:t>
            </w:r>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r>
              <w:t>nomeUsuario</w:t>
            </w:r>
          </w:p>
        </w:tc>
        <w:tc>
          <w:tcPr>
            <w:tcW w:w="1653" w:type="dxa"/>
          </w:tcPr>
          <w:p w14:paraId="20F1E8DF" w14:textId="0E11B110" w:rsidR="00DC7E40" w:rsidRDefault="00DC7E40" w:rsidP="00DC7E40">
            <w:pPr>
              <w:ind w:firstLine="0"/>
            </w:pPr>
            <w:r>
              <w:t>String</w:t>
            </w:r>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r>
              <w:t>nivelAcesso</w:t>
            </w:r>
          </w:p>
        </w:tc>
        <w:tc>
          <w:tcPr>
            <w:tcW w:w="1653" w:type="dxa"/>
          </w:tcPr>
          <w:p w14:paraId="759DBF92" w14:textId="57C27AAB" w:rsidR="00DC7E40" w:rsidRDefault="00DC7E40" w:rsidP="00DC7E40">
            <w:pPr>
              <w:ind w:firstLine="0"/>
            </w:pPr>
            <w:r>
              <w:t>String</w:t>
            </w:r>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Pr="003F07B6" w:rsidRDefault="00DC7E40" w:rsidP="00B453B3">
      <w:pPr>
        <w:ind w:firstLine="0"/>
        <w:jc w:val="center"/>
        <w:rPr>
          <w:sz w:val="22"/>
          <w:szCs w:val="22"/>
        </w:rPr>
      </w:pPr>
      <w:r w:rsidRPr="003F07B6">
        <w:rPr>
          <w:sz w:val="22"/>
          <w:szCs w:val="22"/>
        </w:rPr>
        <w:t>Fonte: Elaborado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0EAE3FCD" w:rsidR="00663956" w:rsidRPr="00663956" w:rsidRDefault="00B453B3" w:rsidP="00663956">
      <w:pPr>
        <w:pStyle w:val="Legenda"/>
        <w:keepNext/>
        <w:rPr>
          <w:b w:val="0"/>
        </w:rPr>
      </w:pPr>
      <w:bookmarkStart w:id="68" w:name="_Toc183506350"/>
      <w:r>
        <w:t xml:space="preserve">Quadro </w:t>
      </w:r>
      <w:fldSimple w:instr=" SEQ Quadro \* ARABIC ">
        <w:r w:rsidR="00B37B4A">
          <w:rPr>
            <w:noProof/>
          </w:rPr>
          <w:t>20</w:t>
        </w:r>
      </w:fldSimple>
      <w:r>
        <w:t xml:space="preserve"> </w:t>
      </w:r>
      <w:r w:rsidRPr="00CC76A8">
        <w:t xml:space="preserve">— </w:t>
      </w:r>
      <w:r w:rsidRPr="00B453B3">
        <w:rPr>
          <w:b w:val="0"/>
        </w:rPr>
        <w:t>Descrição da Classe Relacional Avaliação Atração</w:t>
      </w:r>
      <w:bookmarkEnd w:id="68"/>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r w:rsidRPr="008709CF">
              <w:t>Integer</w:t>
            </w:r>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r>
              <w:t>idAvaliação</w:t>
            </w:r>
          </w:p>
        </w:tc>
        <w:tc>
          <w:tcPr>
            <w:tcW w:w="1653" w:type="dxa"/>
          </w:tcPr>
          <w:p w14:paraId="389A67A3" w14:textId="2878A870" w:rsidR="00B453B3" w:rsidRPr="008709CF" w:rsidRDefault="00B453B3" w:rsidP="00D61F2C">
            <w:pPr>
              <w:ind w:firstLine="0"/>
            </w:pPr>
            <w:r w:rsidRPr="008709CF">
              <w:t>Integer</w:t>
            </w:r>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r>
              <w:t>idAtracao</w:t>
            </w:r>
          </w:p>
        </w:tc>
        <w:tc>
          <w:tcPr>
            <w:tcW w:w="1653" w:type="dxa"/>
          </w:tcPr>
          <w:p w14:paraId="5DA22D27" w14:textId="5483A474" w:rsidR="00B453B3" w:rsidRDefault="00B453B3" w:rsidP="00D61F2C">
            <w:pPr>
              <w:ind w:firstLine="0"/>
            </w:pPr>
            <w:r w:rsidRPr="008709CF">
              <w:t>Integer</w:t>
            </w:r>
          </w:p>
        </w:tc>
        <w:tc>
          <w:tcPr>
            <w:tcW w:w="4388" w:type="dxa"/>
          </w:tcPr>
          <w:p w14:paraId="31AB2143" w14:textId="008D98EB" w:rsidR="00B453B3" w:rsidRDefault="00B453B3" w:rsidP="00D61F2C">
            <w:pPr>
              <w:ind w:firstLine="0"/>
            </w:pPr>
            <w:r>
              <w:t>Recebe o id de Atração</w:t>
            </w:r>
          </w:p>
        </w:tc>
      </w:tr>
    </w:tbl>
    <w:p w14:paraId="67AD42A3" w14:textId="19C2E8FA" w:rsidR="00B453B3" w:rsidRPr="003F07B6" w:rsidRDefault="00B453B3" w:rsidP="00B453B3">
      <w:pPr>
        <w:ind w:firstLine="0"/>
        <w:jc w:val="center"/>
        <w:rPr>
          <w:sz w:val="22"/>
          <w:szCs w:val="22"/>
        </w:rPr>
      </w:pPr>
      <w:r w:rsidRPr="003F07B6">
        <w:rPr>
          <w:sz w:val="22"/>
          <w:szCs w:val="22"/>
        </w:rPr>
        <w:t>Fonte: Elaborado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40E168AC" w:rsidR="00663956" w:rsidRDefault="00663956" w:rsidP="00663956">
      <w:pPr>
        <w:pStyle w:val="Legenda"/>
        <w:keepNext/>
      </w:pPr>
      <w:bookmarkStart w:id="69" w:name="_Toc183506351"/>
      <w:r>
        <w:t xml:space="preserve">Quadro </w:t>
      </w:r>
      <w:fldSimple w:instr=" SEQ Quadro \* ARABIC ">
        <w:r w:rsidR="00B37B4A">
          <w:rPr>
            <w:noProof/>
          </w:rPr>
          <w:t>21</w:t>
        </w:r>
      </w:fldSimple>
      <w:r>
        <w:t xml:space="preserve"> </w:t>
      </w:r>
      <w:r w:rsidRPr="00CC3CC4">
        <w:t xml:space="preserve">— </w:t>
      </w:r>
      <w:r w:rsidRPr="00663956">
        <w:rPr>
          <w:b w:val="0"/>
        </w:rPr>
        <w:t>Descrição da Classe Relacional Avaliação Turismo</w:t>
      </w:r>
      <w:bookmarkEnd w:id="69"/>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lastRenderedPageBreak/>
              <w:t>id</w:t>
            </w:r>
          </w:p>
        </w:tc>
        <w:tc>
          <w:tcPr>
            <w:tcW w:w="1653" w:type="dxa"/>
          </w:tcPr>
          <w:p w14:paraId="09460B8E" w14:textId="77777777" w:rsidR="00663956" w:rsidRPr="008709CF" w:rsidRDefault="00663956" w:rsidP="00D61F2C">
            <w:pPr>
              <w:ind w:firstLine="0"/>
            </w:pPr>
            <w:r w:rsidRPr="008709CF">
              <w:t>Integer</w:t>
            </w:r>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r>
              <w:t>idAvaliação</w:t>
            </w:r>
          </w:p>
        </w:tc>
        <w:tc>
          <w:tcPr>
            <w:tcW w:w="1653" w:type="dxa"/>
          </w:tcPr>
          <w:p w14:paraId="4C42D31C" w14:textId="77777777" w:rsidR="00663956" w:rsidRPr="008709CF" w:rsidRDefault="00663956" w:rsidP="00D61F2C">
            <w:pPr>
              <w:ind w:firstLine="0"/>
            </w:pPr>
            <w:r w:rsidRPr="008709CF">
              <w:t>Integer</w:t>
            </w:r>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r>
              <w:t>id</w:t>
            </w:r>
            <w:r w:rsidRPr="00663956">
              <w:t>Turismo</w:t>
            </w:r>
          </w:p>
        </w:tc>
        <w:tc>
          <w:tcPr>
            <w:tcW w:w="1653" w:type="dxa"/>
          </w:tcPr>
          <w:p w14:paraId="16D92025" w14:textId="77777777" w:rsidR="00663956" w:rsidRDefault="00663956" w:rsidP="00D61F2C">
            <w:pPr>
              <w:ind w:firstLine="0"/>
            </w:pPr>
            <w:r w:rsidRPr="008709CF">
              <w:t>Integer</w:t>
            </w:r>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Pr="0044060B" w:rsidRDefault="00663956" w:rsidP="00663956">
      <w:pPr>
        <w:ind w:firstLine="0"/>
        <w:jc w:val="center"/>
        <w:rPr>
          <w:sz w:val="22"/>
          <w:szCs w:val="22"/>
        </w:rPr>
      </w:pPr>
      <w:r w:rsidRPr="0044060B">
        <w:rPr>
          <w:sz w:val="22"/>
          <w:szCs w:val="22"/>
        </w:rPr>
        <w:t>Fonte: Elaborado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70"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70"/>
    </w:p>
    <w:p w14:paraId="03E9A174" w14:textId="312598FC" w:rsidR="00B435F4" w:rsidRPr="00B435F4" w:rsidRDefault="00B435F4" w:rsidP="00B435F4">
      <w:pPr>
        <w:pStyle w:val="Pargrafos"/>
        <w:rPr>
          <w:rFonts w:eastAsia="Times New Roman" w:cs="Times New Roman"/>
          <w:bCs w:val="0"/>
          <w:szCs w:val="24"/>
          <w:lang w:eastAsia="pt-BR"/>
        </w:rPr>
      </w:pPr>
      <w:bookmarkStart w:id="71"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w:t>
      </w:r>
      <w:r w:rsidR="009F2CEF">
        <w:rPr>
          <w:rFonts w:eastAsia="Times New Roman" w:cs="Times New Roman"/>
          <w:bCs w:val="0"/>
          <w:szCs w:val="24"/>
          <w:lang w:eastAsia="pt-BR"/>
        </w:rPr>
        <w:t>8</w:t>
      </w:r>
      <w:r w:rsidRPr="00B435F4">
        <w:rPr>
          <w:rFonts w:eastAsia="Times New Roman" w:cs="Times New Roman"/>
          <w:bCs w:val="0"/>
          <w:szCs w:val="24"/>
          <w:lang w:eastAsia="pt-BR"/>
        </w:rPr>
        <w:t>).</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688C1343" w14:textId="395D12E9" w:rsidR="00B435F4" w:rsidRDefault="009F2CEF" w:rsidP="00B453B3">
      <w:pPr>
        <w:pStyle w:val="Pargrafos"/>
        <w:spacing w:after="240"/>
        <w:rPr>
          <w:rFonts w:eastAsia="Times New Roman" w:cs="Times New Roman"/>
          <w:bCs w:val="0"/>
          <w:szCs w:val="24"/>
          <w:lang w:eastAsia="pt-BR"/>
        </w:rPr>
      </w:pPr>
      <w:r>
        <w:t xml:space="preserve">Demostra-se na Figura 10 a representação gráfica do </w:t>
      </w:r>
      <w:r w:rsidR="00F36746">
        <w:t>diagrama de atores, que ilustra as interações dos diferentes usuários e sistemas com a plataforma. Essa visualização facilita a compreensão das funções e responsabilidades de cada ator no contexto da aplicação.</w:t>
      </w:r>
    </w:p>
    <w:p w14:paraId="49F28C97" w14:textId="25BB61F5" w:rsidR="00B435F4" w:rsidRDefault="00B435F4" w:rsidP="00B435F4">
      <w:pPr>
        <w:pStyle w:val="Legenda"/>
        <w:keepNext/>
      </w:pPr>
      <w:bookmarkStart w:id="72" w:name="_Toc183506303"/>
      <w:r>
        <w:lastRenderedPageBreak/>
        <w:t xml:space="preserve">Figura </w:t>
      </w:r>
      <w:fldSimple w:instr=" SEQ Figura \* ARABIC ">
        <w:r w:rsidR="00B37B4A">
          <w:rPr>
            <w:noProof/>
          </w:rPr>
          <w:t>10</w:t>
        </w:r>
      </w:fldSimple>
      <w:r>
        <w:t xml:space="preserve"> </w:t>
      </w:r>
      <w:r w:rsidRPr="005F4497">
        <w:t xml:space="preserve">— </w:t>
      </w:r>
      <w:r w:rsidRPr="00B435F4">
        <w:rPr>
          <w:b w:val="0"/>
        </w:rPr>
        <w:t>Diagrama de Atores</w:t>
      </w:r>
      <w:bookmarkEnd w:id="72"/>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3" w:name="_Toc253375267"/>
      <w:bookmarkStart w:id="74" w:name="_Toc311655770"/>
      <w:bookmarkStart w:id="75" w:name="_Toc311656242"/>
      <w:bookmarkStart w:id="76" w:name="_Toc311656324"/>
      <w:bookmarkStart w:id="77" w:name="_Toc311656591"/>
      <w:bookmarkStart w:id="78" w:name="_Toc311676941"/>
      <w:bookmarkStart w:id="79" w:name="_Toc311677309"/>
      <w:bookmarkStart w:id="80" w:name="_Toc356377170"/>
      <w:bookmarkStart w:id="81" w:name="_Toc181863012"/>
      <w:bookmarkEnd w:id="71"/>
      <w:r>
        <w:rPr>
          <w:szCs w:val="24"/>
        </w:rPr>
        <w:t>3.</w:t>
      </w:r>
      <w:r w:rsidR="00BC263E">
        <w:rPr>
          <w:szCs w:val="24"/>
        </w:rPr>
        <w:t>4</w:t>
      </w:r>
      <w:r>
        <w:rPr>
          <w:szCs w:val="24"/>
        </w:rPr>
        <w:t xml:space="preserve"> </w:t>
      </w:r>
      <w:r w:rsidRPr="006C04EC">
        <w:rPr>
          <w:szCs w:val="24"/>
        </w:rPr>
        <w:t>Lista de Casos de Uso</w:t>
      </w:r>
      <w:bookmarkEnd w:id="73"/>
      <w:bookmarkEnd w:id="74"/>
      <w:bookmarkEnd w:id="75"/>
      <w:bookmarkEnd w:id="76"/>
      <w:bookmarkEnd w:id="77"/>
      <w:bookmarkEnd w:id="78"/>
      <w:bookmarkEnd w:id="79"/>
      <w:bookmarkEnd w:id="80"/>
      <w:bookmarkEnd w:id="81"/>
    </w:p>
    <w:p w14:paraId="24B2290D" w14:textId="4A24A715" w:rsidR="00666922" w:rsidRDefault="00666922" w:rsidP="00666922">
      <w:pPr>
        <w:pStyle w:val="Pargrafos"/>
      </w:pPr>
      <w:r>
        <w:t>Guedes (201</w:t>
      </w:r>
      <w:r w:rsidR="001B12D6">
        <w:t>8</w:t>
      </w:r>
      <w:r>
        <w:t>) destaca que os casos de uso são fundamentais para a identificação dos requisitos de um sistema. Eles se referem aos serviços, tarefas ou funcionalidades que o software deve oferecer e que podem ser utilizados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assegurar a padronização das informações, foram elaboradas duas listas: uma com as mensagens do sistema (Quadro 22) e outra com os casos de uso do software (Quadro 23).</w:t>
      </w:r>
    </w:p>
    <w:p w14:paraId="5F3B64BE" w14:textId="0EC6EBF3" w:rsidR="004104C9" w:rsidRPr="004104C9" w:rsidRDefault="00666922" w:rsidP="00666922">
      <w:pPr>
        <w:pStyle w:val="Pargrafos"/>
      </w:pPr>
      <w:r>
        <w:t>A lista de mensagens do sistema tem como finalidade detalhar as interações entre os componentes do software e os usuários durante a execução dos casos de uso, garantindo clareza e consistência nas comunicações.</w:t>
      </w:r>
    </w:p>
    <w:p w14:paraId="075949B7" w14:textId="73C95D7F" w:rsidR="00E87170" w:rsidRDefault="00E87170" w:rsidP="00A16FAF">
      <w:pPr>
        <w:pStyle w:val="Legenda"/>
        <w:keepNext/>
        <w:spacing w:before="240"/>
      </w:pPr>
      <w:bookmarkStart w:id="82" w:name="_Toc183506352"/>
      <w:r>
        <w:t xml:space="preserve">Quadro </w:t>
      </w:r>
      <w:fldSimple w:instr=" SEQ Quadro \* ARABIC ">
        <w:r w:rsidR="00B37B4A">
          <w:rPr>
            <w:noProof/>
          </w:rPr>
          <w:t>22</w:t>
        </w:r>
      </w:fldSimple>
      <w:r>
        <w:t xml:space="preserve"> </w:t>
      </w:r>
      <w:r w:rsidRPr="00ED1B8F">
        <w:rPr>
          <w:noProof/>
        </w:rPr>
        <w:t xml:space="preserve">—  </w:t>
      </w:r>
      <w:r w:rsidRPr="00E87170">
        <w:rPr>
          <w:b w:val="0"/>
          <w:noProof/>
        </w:rPr>
        <w:t>Lista de Mensagens</w:t>
      </w:r>
      <w:bookmarkEnd w:id="82"/>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lastRenderedPageBreak/>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r w:rsidRPr="005A7E37">
              <w:rPr>
                <w:rStyle w:val="ui-provider"/>
              </w:rPr>
              <w:t>Email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69DBBAA1"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w:t>
      </w:r>
      <w:r w:rsidR="0044060B">
        <w:t>23</w:t>
      </w:r>
      <w:r w:rsidR="004104C9" w:rsidRPr="004104C9">
        <w:t xml:space="preserve"> apresenta a lista completa de casos de uso do sistema.</w:t>
      </w:r>
    </w:p>
    <w:p w14:paraId="24B827C3" w14:textId="70293FB9" w:rsidR="003F3BD9" w:rsidRDefault="003F3BD9" w:rsidP="00BD6C07">
      <w:pPr>
        <w:pStyle w:val="Legenda"/>
        <w:keepNext/>
        <w:spacing w:before="240"/>
        <w:rPr>
          <w:b w:val="0"/>
          <w:bCs w:val="0"/>
          <w:noProof/>
        </w:rPr>
      </w:pPr>
      <w:bookmarkStart w:id="83" w:name="_Toc183506353"/>
      <w:r>
        <w:t xml:space="preserve">Quadro </w:t>
      </w:r>
      <w:fldSimple w:instr=" SEQ Quadro \* ARABIC ">
        <w:r w:rsidR="00B37B4A">
          <w:rPr>
            <w:noProof/>
          </w:rPr>
          <w:t>23</w:t>
        </w:r>
      </w:fldSimple>
      <w:r>
        <w:rPr>
          <w:noProof/>
        </w:rPr>
        <w:t xml:space="preserve"> </w:t>
      </w:r>
      <w:r w:rsidRPr="00445C4A">
        <w:rPr>
          <w:noProof/>
        </w:rPr>
        <w:t xml:space="preserve"> </w:t>
      </w:r>
      <w:r w:rsidRPr="003F3BD9">
        <w:rPr>
          <w:b w:val="0"/>
          <w:bCs w:val="0"/>
          <w:noProof/>
        </w:rPr>
        <w:t>— Lista de casos de uso do software</w:t>
      </w:r>
      <w:bookmarkEnd w:id="8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5" w:name="_Hlk168304959"/>
            <w:r>
              <w:t xml:space="preserve">Administrador </w:t>
            </w:r>
            <w:bookmarkEnd w:id="8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8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4"/>
    <w:p w14:paraId="27205DBD" w14:textId="2D93B158" w:rsidR="00FC2C7E" w:rsidRPr="0044060B" w:rsidRDefault="003F3BD9" w:rsidP="0044060B">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7676236C" w14:textId="6FB4323B" w:rsidR="000959C0" w:rsidRDefault="000959C0" w:rsidP="0044060B">
      <w:pPr>
        <w:pStyle w:val="Ttulo2"/>
        <w:numPr>
          <w:ilvl w:val="0"/>
          <w:numId w:val="0"/>
        </w:numPr>
        <w:spacing w:before="240" w:after="240"/>
        <w:rPr>
          <w:szCs w:val="24"/>
        </w:rPr>
      </w:pPr>
      <w:bookmarkStart w:id="87"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7"/>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14:paraId="042AB83C" w14:textId="77777777" w:rsidR="00345CFB" w:rsidRPr="00345CFB" w:rsidRDefault="00345CFB" w:rsidP="002C58C3">
      <w:r w:rsidRPr="00345CFB">
        <w:t>O Administrador é o ator responsável por gerenciar o sistema de forma global, abrangendo funcionalidades e dados. Suas atribuições incluem a criação, manutenção, definição de permissões e monitoramento das atividades.</w:t>
      </w:r>
    </w:p>
    <w:p w14:paraId="031CF593" w14:textId="281336D1" w:rsidR="002C58C3" w:rsidRDefault="00850AF9" w:rsidP="002C58C3">
      <w:r w:rsidRPr="00345CFB">
        <w:t>O Funcionário</w:t>
      </w:r>
      <w:r w:rsidRPr="00850AF9">
        <w:t xml:space="preserve"> é o ator que realiza</w:t>
      </w:r>
      <w:r>
        <w:t xml:space="preserve"> </w:t>
      </w:r>
      <w:r w:rsidR="002C58C3">
        <w:t xml:space="preserve">tarefas operacionais. Dentre suas funcionalidades, estão a inserção e manutenção dos dados gerais do sistema. </w:t>
      </w:r>
      <w:r w:rsidR="002C58C3" w:rsidRPr="00454210">
        <w:t>Além disso, o funcionário é responsável por modificar registros existentes, realizando ações como alterar ou desativar dados de usuários, empresas e avaliações, conforme necessário.</w:t>
      </w:r>
    </w:p>
    <w:p w14:paraId="0905BA29" w14:textId="792BF713" w:rsidR="002C58C3" w:rsidRDefault="00345CFB" w:rsidP="002C58C3">
      <w:r w:rsidRPr="00C34313">
        <w:rPr>
          <w:bCs/>
        </w:rPr>
        <w:t>O Empresário</w:t>
      </w:r>
      <w:r w:rsidRPr="00345CFB">
        <w:t xml:space="preserve"> é o ator responsável por cadastrar e gerenciar todas as informações relacionadas à sua empresa dentro do sistema</w:t>
      </w:r>
      <w:r w:rsidR="002C58C3" w:rsidRPr="004B4C99">
        <w:t>.</w:t>
      </w:r>
      <w:r w:rsidR="002C58C3">
        <w:t xml:space="preserve"> </w:t>
      </w:r>
      <w:r w:rsidR="002C58C3" w:rsidRPr="004B4C99">
        <w:t xml:space="preserve">Isso inclui o registro e a atualização de dados </w:t>
      </w:r>
      <w:r w:rsidR="002C58C3" w:rsidRPr="004B4C99">
        <w:lastRenderedPageBreak/>
        <w:t>empresariais, bem como a gestão de atrações</w:t>
      </w:r>
      <w:r w:rsidR="002C58C3">
        <w:t xml:space="preserve"> e</w:t>
      </w:r>
      <w:r w:rsidR="002C58C3" w:rsidRPr="004B4C99">
        <w:t xml:space="preserve"> turismo associadas à empresa. Essas funções permitem ao empresário manter a precisão das informações</w:t>
      </w:r>
      <w:r w:rsidR="002C58C3">
        <w:t>.</w:t>
      </w:r>
    </w:p>
    <w:p w14:paraId="3BC35B63" w14:textId="5718934E" w:rsidR="002C58C3" w:rsidRPr="00B72C14" w:rsidRDefault="00345CFB" w:rsidP="002C58C3">
      <w:r w:rsidRPr="00C34313">
        <w:rPr>
          <w:bCs/>
        </w:rPr>
        <w:t>O Usuário</w:t>
      </w:r>
      <w:r w:rsidRPr="00345CFB">
        <w:t xml:space="preserve"> é o ator que interage diretamente com o sistema para usufruir dos serviços e funcionalidades oferecidas</w:t>
      </w:r>
      <w:r w:rsidR="002C58C3">
        <w:t xml:space="preserve">. </w:t>
      </w:r>
      <w:r w:rsidR="002C58C3" w:rsidRPr="00D27F1B">
        <w:t>Suas interações</w:t>
      </w:r>
      <w:r w:rsidR="002C58C3">
        <w:t xml:space="preserve"> </w:t>
      </w:r>
      <w:r w:rsidR="002C58C3" w:rsidRPr="00D27F1B">
        <w:t>estão focadas na utilização</w:t>
      </w:r>
      <w:r w:rsidR="002C58C3">
        <w:t xml:space="preserve"> </w:t>
      </w:r>
      <w:r w:rsidR="002C58C3" w:rsidRPr="00D27F1B">
        <w:t>das funções disponíveis, como fazer login, acessar seu perfil, ou utilizar os serviços específicos do sistema.</w:t>
      </w:r>
      <w:r w:rsidR="002C58C3">
        <w:t xml:space="preserve"> </w:t>
      </w:r>
      <w:r w:rsidR="002C58C3" w:rsidRPr="00D27F1B">
        <w:t xml:space="preserve">O diagrama de caso de uso </w:t>
      </w:r>
      <w:r w:rsidR="002C58C3">
        <w:t>d</w:t>
      </w:r>
      <w:r w:rsidR="002C58C3" w:rsidRPr="00D27F1B">
        <w:t>o usuário destaca essas interações típicas, evidenciando como ele acessa e navega pelas funcionalidades</w:t>
      </w:r>
      <w:r w:rsidR="00850AF9">
        <w:t>.</w:t>
      </w:r>
    </w:p>
    <w:p w14:paraId="51BEFCC3" w14:textId="77777777" w:rsidR="00B72C14" w:rsidRPr="00B72C14" w:rsidRDefault="00B72C14" w:rsidP="00B72C14"/>
    <w:p w14:paraId="0F81DEEF" w14:textId="6593572B" w:rsidR="0069079E" w:rsidRDefault="0069079E" w:rsidP="00FC2C7E">
      <w:pPr>
        <w:pStyle w:val="Legenda"/>
        <w:keepNext/>
      </w:pPr>
      <w:bookmarkStart w:id="88" w:name="_Toc183506304"/>
      <w:r>
        <w:lastRenderedPageBreak/>
        <w:t xml:space="preserve">Figura </w:t>
      </w:r>
      <w:fldSimple w:instr=" SEQ Figura \* ARABIC ">
        <w:r w:rsidR="00B37B4A">
          <w:rPr>
            <w:noProof/>
          </w:rPr>
          <w:t>11</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8"/>
    </w:p>
    <w:p w14:paraId="045222E3" w14:textId="78E1E115" w:rsidR="0069079E" w:rsidRDefault="00627E4C" w:rsidP="00D97C27">
      <w:pPr>
        <w:pStyle w:val="Pargrafos"/>
        <w:spacing w:after="240"/>
        <w:ind w:firstLine="0"/>
        <w:jc w:val="center"/>
        <w:rPr>
          <w:rFonts w:cs="Times New Roman"/>
          <w:b/>
          <w:bCs w:val="0"/>
          <w:szCs w:val="24"/>
        </w:rPr>
      </w:pPr>
      <w:r>
        <w:rPr>
          <w:noProof/>
        </w:rPr>
        <w:drawing>
          <wp:inline distT="0" distB="0" distL="0" distR="0" wp14:anchorId="0C84D51F" wp14:editId="22DB8877">
            <wp:extent cx="8197697" cy="4623108"/>
            <wp:effectExtent l="0" t="3492"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3"/>
                    <a:stretch>
                      <a:fillRect/>
                    </a:stretch>
                  </pic:blipFill>
                  <pic:spPr>
                    <a:xfrm rot="16200000">
                      <a:off x="0" y="0"/>
                      <a:ext cx="8229927" cy="4641284"/>
                    </a:xfrm>
                    <a:prstGeom prst="rect">
                      <a:avLst/>
                    </a:prstGeom>
                  </pic:spPr>
                </pic:pic>
              </a:graphicData>
            </a:graphic>
          </wp:inline>
        </w:drawing>
      </w:r>
    </w:p>
    <w:p w14:paraId="5E110A72" w14:textId="77777777" w:rsidR="0069079E" w:rsidRPr="0044060B" w:rsidRDefault="0069079E" w:rsidP="00D97C27">
      <w:pPr>
        <w:pStyle w:val="Pargrafos"/>
        <w:ind w:firstLine="0"/>
        <w:jc w:val="center"/>
        <w:rPr>
          <w:sz w:val="22"/>
        </w:rPr>
      </w:pPr>
      <w:r w:rsidRPr="0044060B">
        <w:rPr>
          <w:sz w:val="22"/>
        </w:rPr>
        <w:t>Fonte: Elaborado pelos autores.</w:t>
      </w:r>
    </w:p>
    <w:p w14:paraId="4ECAA928" w14:textId="3608FAE9" w:rsidR="0069079E" w:rsidRDefault="0069079E" w:rsidP="00FC2C7E">
      <w:pPr>
        <w:pStyle w:val="Legenda"/>
        <w:keepNext/>
      </w:pPr>
      <w:bookmarkStart w:id="89" w:name="_Toc183506305"/>
      <w:r>
        <w:lastRenderedPageBreak/>
        <w:t xml:space="preserve">Figura </w:t>
      </w:r>
      <w:fldSimple w:instr=" SEQ Figura \* ARABIC ">
        <w:r w:rsidR="00B37B4A">
          <w:rPr>
            <w:noProof/>
          </w:rPr>
          <w:t>12</w:t>
        </w:r>
      </w:fldSimple>
      <w:r>
        <w:t xml:space="preserve"> </w:t>
      </w:r>
      <w:r w:rsidRPr="005660A0">
        <w:t xml:space="preserve">— </w:t>
      </w:r>
      <w:r w:rsidRPr="00B72C14">
        <w:rPr>
          <w:b w:val="0"/>
          <w:bCs w:val="0"/>
        </w:rPr>
        <w:t>Diagrama de caso de uso - Visão do Empresário</w:t>
      </w:r>
      <w:bookmarkEnd w:id="89"/>
    </w:p>
    <w:p w14:paraId="4FC83308" w14:textId="2A6DDD5E" w:rsidR="0069079E" w:rsidRPr="00B72C14" w:rsidRDefault="00627E4C" w:rsidP="00D97C27">
      <w:pPr>
        <w:ind w:firstLine="0"/>
        <w:jc w:val="center"/>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4"/>
                    <a:stretch>
                      <a:fillRect/>
                    </a:stretch>
                  </pic:blipFill>
                  <pic:spPr>
                    <a:xfrm rot="16200000">
                      <a:off x="0" y="0"/>
                      <a:ext cx="8348406" cy="5068993"/>
                    </a:xfrm>
                    <a:prstGeom prst="rect">
                      <a:avLst/>
                    </a:prstGeom>
                  </pic:spPr>
                </pic:pic>
              </a:graphicData>
            </a:graphic>
          </wp:inline>
        </w:drawing>
      </w:r>
    </w:p>
    <w:p w14:paraId="4E5A8908" w14:textId="77777777" w:rsidR="0069079E" w:rsidRPr="0044060B" w:rsidRDefault="0069079E" w:rsidP="00D97C27">
      <w:pPr>
        <w:pStyle w:val="Pargrafos"/>
        <w:ind w:firstLine="0"/>
        <w:jc w:val="center"/>
        <w:rPr>
          <w:sz w:val="22"/>
        </w:rPr>
      </w:pPr>
      <w:r w:rsidRPr="0044060B">
        <w:rPr>
          <w:sz w:val="22"/>
        </w:rPr>
        <w:t>Fonte: Elaborado pelos autores.</w:t>
      </w:r>
    </w:p>
    <w:p w14:paraId="0247CA8E" w14:textId="010DAA7B" w:rsidR="0069079E" w:rsidRDefault="0069079E" w:rsidP="00FC2C7E">
      <w:pPr>
        <w:pStyle w:val="Legenda"/>
        <w:keepNext/>
      </w:pPr>
      <w:bookmarkStart w:id="90" w:name="_Toc183506306"/>
      <w:r>
        <w:lastRenderedPageBreak/>
        <w:t xml:space="preserve">Figura </w:t>
      </w:r>
      <w:fldSimple w:instr=" SEQ Figura \* ARABIC ">
        <w:r w:rsidR="00B37B4A">
          <w:rPr>
            <w:noProof/>
          </w:rPr>
          <w:t>13</w:t>
        </w:r>
      </w:fldSimple>
      <w:r>
        <w:t xml:space="preserve"> </w:t>
      </w:r>
      <w:r w:rsidRPr="005660A0">
        <w:t xml:space="preserve">— </w:t>
      </w:r>
      <w:r w:rsidRPr="00A92FF8">
        <w:rPr>
          <w:b w:val="0"/>
          <w:bCs w:val="0"/>
        </w:rPr>
        <w:t xml:space="preserve">Diagrama de caso de uso - Visão do </w:t>
      </w:r>
      <w:r>
        <w:rPr>
          <w:b w:val="0"/>
          <w:bCs w:val="0"/>
        </w:rPr>
        <w:t>Funcionário</w:t>
      </w:r>
      <w:bookmarkEnd w:id="90"/>
    </w:p>
    <w:p w14:paraId="17326A7A" w14:textId="054CD7F2" w:rsidR="0069079E" w:rsidRPr="00631BFD" w:rsidRDefault="00627E4C" w:rsidP="00D97C27">
      <w:pPr>
        <w:ind w:firstLine="0"/>
        <w:jc w:val="center"/>
      </w:pPr>
      <w:r>
        <w:rPr>
          <w:noProof/>
        </w:rPr>
        <w:drawing>
          <wp:inline distT="0" distB="0" distL="0" distR="0" wp14:anchorId="7005129D" wp14:editId="5CB09F9C">
            <wp:extent cx="8365399" cy="5667876"/>
            <wp:effectExtent l="0" t="3810"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5"/>
                    <a:stretch>
                      <a:fillRect/>
                    </a:stretch>
                  </pic:blipFill>
                  <pic:spPr>
                    <a:xfrm rot="16200000">
                      <a:off x="0" y="0"/>
                      <a:ext cx="8438972" cy="5717724"/>
                    </a:xfrm>
                    <a:prstGeom prst="rect">
                      <a:avLst/>
                    </a:prstGeom>
                  </pic:spPr>
                </pic:pic>
              </a:graphicData>
            </a:graphic>
          </wp:inline>
        </w:drawing>
      </w:r>
    </w:p>
    <w:p w14:paraId="15408FDF" w14:textId="34381F12" w:rsidR="0069079E" w:rsidRPr="0044060B" w:rsidRDefault="0069079E" w:rsidP="00D97C27">
      <w:pPr>
        <w:pStyle w:val="Pargrafos"/>
        <w:ind w:firstLine="0"/>
        <w:jc w:val="center"/>
        <w:rPr>
          <w:sz w:val="22"/>
        </w:rPr>
      </w:pPr>
      <w:r w:rsidRPr="0044060B">
        <w:rPr>
          <w:sz w:val="22"/>
        </w:rPr>
        <w:t>Fonte: Elaborado pelos autores.</w:t>
      </w:r>
    </w:p>
    <w:p w14:paraId="68DC1981" w14:textId="611259D2" w:rsidR="0069079E" w:rsidRDefault="0069079E" w:rsidP="00FC2C7E">
      <w:pPr>
        <w:pStyle w:val="Legenda"/>
        <w:keepNext/>
      </w:pPr>
      <w:bookmarkStart w:id="91" w:name="_Toc183506307"/>
      <w:r>
        <w:lastRenderedPageBreak/>
        <w:t xml:space="preserve">Figura </w:t>
      </w:r>
      <w:fldSimple w:instr=" SEQ Figura \* ARABIC ">
        <w:r w:rsidR="00B37B4A">
          <w:rPr>
            <w:noProof/>
          </w:rPr>
          <w:t>14</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1"/>
    </w:p>
    <w:p w14:paraId="5ECB4C3E" w14:textId="389CBA92" w:rsidR="0069079E" w:rsidRPr="00866CEE" w:rsidRDefault="00627E4C" w:rsidP="00D97C27">
      <w:pPr>
        <w:pStyle w:val="Pargrafos"/>
        <w:ind w:firstLine="0"/>
        <w:jc w:val="center"/>
        <w:rPr>
          <w:sz w:val="22"/>
          <w:szCs w:val="20"/>
        </w:rPr>
      </w:pPr>
      <w:r>
        <w:rPr>
          <w:noProof/>
        </w:rPr>
        <w:drawing>
          <wp:inline distT="0" distB="0" distL="0" distR="0" wp14:anchorId="6FAE56C4" wp14:editId="1E2D1E4A">
            <wp:extent cx="8370892" cy="5580376"/>
            <wp:effectExtent l="4762"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6"/>
                    <a:stretch>
                      <a:fillRect/>
                    </a:stretch>
                  </pic:blipFill>
                  <pic:spPr>
                    <a:xfrm rot="16200000">
                      <a:off x="0" y="0"/>
                      <a:ext cx="8422960" cy="5615087"/>
                    </a:xfrm>
                    <a:prstGeom prst="rect">
                      <a:avLst/>
                    </a:prstGeom>
                  </pic:spPr>
                </pic:pic>
              </a:graphicData>
            </a:graphic>
          </wp:inline>
        </w:drawing>
      </w:r>
    </w:p>
    <w:p w14:paraId="770FC0BC" w14:textId="13E6CD32" w:rsidR="0069079E" w:rsidRPr="0044060B" w:rsidRDefault="0069079E" w:rsidP="00D97C27">
      <w:pPr>
        <w:pStyle w:val="Pargrafos"/>
        <w:ind w:firstLine="0"/>
        <w:jc w:val="center"/>
        <w:rPr>
          <w:sz w:val="22"/>
        </w:rPr>
      </w:pPr>
      <w:r w:rsidRPr="0044060B">
        <w:rPr>
          <w:sz w:val="22"/>
        </w:rPr>
        <w:t>Fonte: Elaborado pelos autores.</w:t>
      </w:r>
    </w:p>
    <w:p w14:paraId="3261E53B" w14:textId="7F381AB2" w:rsidR="0069079E" w:rsidRDefault="0069079E" w:rsidP="00FC2C7E">
      <w:pPr>
        <w:pStyle w:val="Ttulo2"/>
        <w:numPr>
          <w:ilvl w:val="0"/>
          <w:numId w:val="0"/>
        </w:numPr>
        <w:spacing w:after="240"/>
        <w:rPr>
          <w:szCs w:val="24"/>
        </w:rPr>
      </w:pPr>
      <w:bookmarkStart w:id="92"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2"/>
    </w:p>
    <w:p w14:paraId="3A3D3B97" w14:textId="2DC30145" w:rsidR="002C58C3" w:rsidRDefault="002C58C3" w:rsidP="002C58C3">
      <w:r w:rsidRPr="00517303">
        <w:t>Na Figura 1</w:t>
      </w:r>
      <w:r w:rsidR="00C34313">
        <w:t>5</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4C064FB1" w:rsidR="0069079E" w:rsidRPr="005660A0" w:rsidRDefault="0069079E" w:rsidP="00FC2C7E">
      <w:pPr>
        <w:pStyle w:val="Legenda"/>
        <w:keepNext/>
        <w:spacing w:before="240"/>
        <w:rPr>
          <w:b w:val="0"/>
          <w:bCs w:val="0"/>
        </w:rPr>
      </w:pPr>
      <w:bookmarkStart w:id="93" w:name="_Toc183506308"/>
      <w:r>
        <w:t xml:space="preserve">Figura </w:t>
      </w:r>
      <w:fldSimple w:instr=" SEQ Figura \* ARABIC ">
        <w:r w:rsidR="00B37B4A">
          <w:rPr>
            <w:noProof/>
          </w:rPr>
          <w:t>15</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3"/>
    </w:p>
    <w:p w14:paraId="7C1AA88C" w14:textId="484FA72A" w:rsidR="0069079E" w:rsidRPr="00E77F01" w:rsidRDefault="0069079E" w:rsidP="00D97C27">
      <w:pPr>
        <w:pStyle w:val="Legenda"/>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7"/>
                    <a:stretch>
                      <a:fillRect/>
                    </a:stretch>
                  </pic:blipFill>
                  <pic:spPr>
                    <a:xfrm>
                      <a:off x="0" y="0"/>
                      <a:ext cx="5760720" cy="3673475"/>
                    </a:xfrm>
                    <a:prstGeom prst="rect">
                      <a:avLst/>
                    </a:prstGeom>
                  </pic:spPr>
                </pic:pic>
              </a:graphicData>
            </a:graphic>
          </wp:inline>
        </w:drawing>
      </w:r>
    </w:p>
    <w:p w14:paraId="25C1101A" w14:textId="77777777" w:rsidR="0069079E" w:rsidRPr="0044060B" w:rsidRDefault="0069079E" w:rsidP="00D97C27">
      <w:pPr>
        <w:pStyle w:val="Pargrafos"/>
        <w:ind w:firstLine="0"/>
        <w:jc w:val="center"/>
        <w:rPr>
          <w:sz w:val="22"/>
        </w:rPr>
      </w:pPr>
      <w:r w:rsidRPr="0044060B">
        <w:rPr>
          <w:sz w:val="22"/>
        </w:rPr>
        <w:t>Fonte: Elaborado pelos autores.</w:t>
      </w:r>
    </w:p>
    <w:p w14:paraId="7A93780E" w14:textId="77777777" w:rsidR="0069079E" w:rsidRDefault="0069079E" w:rsidP="0069079E">
      <w:pPr>
        <w:ind w:firstLine="0"/>
      </w:pPr>
    </w:p>
    <w:p w14:paraId="670EBE69" w14:textId="3BC3BB70" w:rsidR="00FC2C7E" w:rsidRDefault="00FC2C7E" w:rsidP="00FC2C7E">
      <w:r w:rsidRPr="00841554">
        <w:t xml:space="preserve">O Quadro </w:t>
      </w:r>
      <w:r w:rsidR="00C34313">
        <w:t>24</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3E46F111" w:rsidR="002C58C3" w:rsidRPr="00FC2C7E" w:rsidRDefault="0069079E" w:rsidP="00FC2C7E">
      <w:pPr>
        <w:pStyle w:val="Legenda"/>
        <w:spacing w:before="240"/>
        <w:rPr>
          <w:b w:val="0"/>
          <w:bCs w:val="0"/>
          <w:szCs w:val="24"/>
        </w:rPr>
      </w:pPr>
      <w:bookmarkStart w:id="94" w:name="_Toc183506354"/>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B37B4A">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44060B" w:rsidRDefault="0069079E" w:rsidP="00D97C27">
      <w:pPr>
        <w:pStyle w:val="Pargrafos"/>
        <w:ind w:firstLine="0"/>
        <w:jc w:val="center"/>
        <w:rPr>
          <w:sz w:val="22"/>
        </w:rPr>
      </w:pPr>
      <w:r w:rsidRPr="0044060B">
        <w:rPr>
          <w:sz w:val="22"/>
        </w:rPr>
        <w:t>Fonte: Elaborado pelos autores.</w:t>
      </w:r>
    </w:p>
    <w:p w14:paraId="42799F9A" w14:textId="77777777" w:rsidR="0069079E" w:rsidRDefault="0069079E" w:rsidP="00FC2C7E">
      <w:pPr>
        <w:ind w:firstLine="0"/>
      </w:pPr>
    </w:p>
    <w:p w14:paraId="6474835D" w14:textId="20DD22AB" w:rsidR="00FC2C7E" w:rsidRDefault="00FC2C7E" w:rsidP="00FC2C7E">
      <w:r>
        <w:t xml:space="preserve">De acordo com o </w:t>
      </w:r>
      <w:r w:rsidR="004E4C87">
        <w:t>Q</w:t>
      </w:r>
      <w:r>
        <w:t xml:space="preserve">uadro </w:t>
      </w:r>
      <w:r w:rsidR="00C34313">
        <w:t>25</w:t>
      </w:r>
      <w:r>
        <w:t>,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5F890266" w:rsidR="002C58C3" w:rsidRPr="00FC2C7E" w:rsidRDefault="0069079E" w:rsidP="00FC2C7E">
      <w:pPr>
        <w:pStyle w:val="Legenda"/>
        <w:spacing w:before="240"/>
        <w:rPr>
          <w:b w:val="0"/>
          <w:bCs w:val="0"/>
          <w:szCs w:val="24"/>
        </w:rPr>
      </w:pPr>
      <w:bookmarkStart w:id="95" w:name="_Toc183506355"/>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B37B4A">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44060B" w:rsidRDefault="0069079E" w:rsidP="0044060B">
      <w:pPr>
        <w:pStyle w:val="Pargrafos"/>
        <w:ind w:firstLine="0"/>
        <w:jc w:val="center"/>
        <w:rPr>
          <w:sz w:val="22"/>
        </w:rPr>
      </w:pPr>
      <w:r w:rsidRPr="0044060B">
        <w:rPr>
          <w:sz w:val="22"/>
        </w:rPr>
        <w:t>Fonte: Elaborado pelos autores.</w:t>
      </w:r>
    </w:p>
    <w:p w14:paraId="2510E653" w14:textId="77777777" w:rsidR="0069079E" w:rsidRDefault="0069079E" w:rsidP="0069079E">
      <w:pPr>
        <w:ind w:firstLine="0"/>
        <w:rPr>
          <w:szCs w:val="24"/>
        </w:rPr>
      </w:pPr>
    </w:p>
    <w:p w14:paraId="31132B8E" w14:textId="0F1DA124" w:rsidR="00FC2C7E" w:rsidRPr="00FC2C7E" w:rsidRDefault="00FC2C7E" w:rsidP="00FC2C7E">
      <w:r w:rsidRPr="00FC2C7E">
        <w:t xml:space="preserve">De acordo com o que está exposto no </w:t>
      </w:r>
      <w:r w:rsidR="004E4C87">
        <w:t>Q</w:t>
      </w:r>
      <w:r w:rsidRPr="00FC2C7E">
        <w:t xml:space="preserve">uadro </w:t>
      </w:r>
      <w:r w:rsidR="00C34313">
        <w:t>26</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542729DE" w:rsidR="002C58C3" w:rsidRPr="00FC2C7E" w:rsidRDefault="0069079E" w:rsidP="00FC2C7E">
      <w:pPr>
        <w:pStyle w:val="Legenda"/>
        <w:keepNext/>
        <w:spacing w:before="240"/>
        <w:rPr>
          <w:b w:val="0"/>
        </w:rPr>
      </w:pPr>
      <w:bookmarkStart w:id="96" w:name="_Toc183506356"/>
      <w:r>
        <w:t xml:space="preserve">Quadro </w:t>
      </w:r>
      <w:fldSimple w:instr=" SEQ Quadro \* ARABIC ">
        <w:r w:rsidR="00B37B4A">
          <w:rPr>
            <w:noProof/>
          </w:rPr>
          <w:t>26</w:t>
        </w:r>
      </w:fldSimple>
      <w:r>
        <w:t xml:space="preserve"> </w:t>
      </w:r>
      <w:r w:rsidRPr="005660A0">
        <w:t xml:space="preserve">— </w:t>
      </w:r>
      <w:r w:rsidRPr="00606D8E">
        <w:rPr>
          <w:b w:val="0"/>
        </w:rPr>
        <w:t>Documentação do caso de uso Alterar Tipo Turismo</w:t>
      </w:r>
      <w:bookmarkEnd w:id="9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44060B" w:rsidRDefault="0069079E" w:rsidP="0044060B">
      <w:pPr>
        <w:pStyle w:val="Pargrafos"/>
        <w:ind w:firstLine="0"/>
        <w:jc w:val="center"/>
        <w:rPr>
          <w:sz w:val="22"/>
        </w:rPr>
      </w:pPr>
      <w:r w:rsidRPr="0044060B">
        <w:rPr>
          <w:sz w:val="22"/>
        </w:rPr>
        <w:t>Fonte: Elaborado pelos autores.</w:t>
      </w:r>
    </w:p>
    <w:p w14:paraId="59D07B28" w14:textId="77777777" w:rsidR="0069079E" w:rsidRDefault="0069079E" w:rsidP="0069079E">
      <w:pPr>
        <w:ind w:firstLine="0"/>
      </w:pPr>
    </w:p>
    <w:p w14:paraId="6D7F96EB" w14:textId="7DC70CDC" w:rsidR="00FC2C7E" w:rsidRDefault="00FC2C7E" w:rsidP="00FC2C7E">
      <w:r w:rsidRPr="00415F4A">
        <w:t xml:space="preserve">Conforme apresentado no </w:t>
      </w:r>
      <w:r w:rsidR="004E4C87">
        <w:t>Q</w:t>
      </w:r>
      <w:r w:rsidRPr="00415F4A">
        <w:t>uadro</w:t>
      </w:r>
      <w:r>
        <w:t xml:space="preserve"> 2</w:t>
      </w:r>
      <w:r w:rsidR="00C34313">
        <w:t>7</w:t>
      </w:r>
      <w:r>
        <w:t xml:space="preserve">,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30D0F4FA" w:rsidR="002C58C3" w:rsidRPr="00FC2C7E" w:rsidRDefault="0069079E" w:rsidP="00FC2C7E">
      <w:pPr>
        <w:pStyle w:val="Legenda"/>
        <w:spacing w:before="240"/>
        <w:rPr>
          <w:b w:val="0"/>
          <w:bCs w:val="0"/>
          <w:szCs w:val="24"/>
        </w:rPr>
      </w:pPr>
      <w:bookmarkStart w:id="97" w:name="_Toc120565056"/>
      <w:bookmarkStart w:id="98" w:name="_Toc183506357"/>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B37B4A">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7"/>
      <w:bookmarkEnd w:id="9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Descrição: O ator administrador deseja excluir tipos turismo, seleciona a opção excluir  na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Pr="0044060B" w:rsidRDefault="0069079E" w:rsidP="0044060B">
      <w:pPr>
        <w:pStyle w:val="Pargrafos"/>
        <w:ind w:firstLine="0"/>
        <w:jc w:val="center"/>
        <w:rPr>
          <w:sz w:val="22"/>
        </w:rPr>
      </w:pPr>
      <w:r w:rsidRPr="0044060B">
        <w:rPr>
          <w:sz w:val="22"/>
        </w:rPr>
        <w:t>Fonte: Elaborado pelos autores.</w:t>
      </w:r>
    </w:p>
    <w:p w14:paraId="2490603E" w14:textId="77777777" w:rsidR="003867FE" w:rsidRDefault="003867FE" w:rsidP="0069079E">
      <w:pPr>
        <w:pStyle w:val="Pargrafos"/>
        <w:ind w:firstLine="0"/>
        <w:rPr>
          <w:sz w:val="20"/>
          <w:szCs w:val="20"/>
        </w:rPr>
      </w:pPr>
    </w:p>
    <w:p w14:paraId="146FD6A6" w14:textId="774E9AA5" w:rsidR="00FC2C7E" w:rsidRPr="00FC2C7E" w:rsidRDefault="00FC2C7E" w:rsidP="00FC2C7E">
      <w:r w:rsidRPr="00922804">
        <w:t>O Quadro 2</w:t>
      </w:r>
      <w:r w:rsidR="00C34313">
        <w:t>8</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6B12BC83" w:rsidR="002C58C3" w:rsidRPr="00FC2C7E" w:rsidRDefault="0069079E" w:rsidP="00FC2C7E">
      <w:pPr>
        <w:pStyle w:val="Legenda"/>
        <w:keepNext/>
        <w:spacing w:before="240"/>
        <w:rPr>
          <w:b w:val="0"/>
          <w:noProof/>
        </w:rPr>
      </w:pPr>
      <w:bookmarkStart w:id="99" w:name="_Toc183506358"/>
      <w:r>
        <w:t xml:space="preserve">Quadro </w:t>
      </w:r>
      <w:fldSimple w:instr=" SEQ Quadro \* ARABIC ">
        <w:r w:rsidR="00B37B4A">
          <w:rPr>
            <w:noProof/>
          </w:rPr>
          <w:t>28</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44060B" w:rsidRDefault="0069079E" w:rsidP="0044060B">
      <w:pPr>
        <w:pStyle w:val="Pargrafos"/>
        <w:ind w:firstLine="0"/>
        <w:jc w:val="center"/>
        <w:rPr>
          <w:sz w:val="22"/>
        </w:rPr>
      </w:pPr>
      <w:r w:rsidRPr="0044060B">
        <w:rPr>
          <w:sz w:val="22"/>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100" w:name="_Toc181863015"/>
      <w:r>
        <w:rPr>
          <w:szCs w:val="24"/>
        </w:rPr>
        <w:t>3.6.2</w:t>
      </w:r>
      <w:r w:rsidRPr="000959C0">
        <w:rPr>
          <w:szCs w:val="24"/>
        </w:rPr>
        <w:t xml:space="preserve"> Diagrama de Casos de uso individuais</w:t>
      </w:r>
      <w:r>
        <w:rPr>
          <w:szCs w:val="24"/>
        </w:rPr>
        <w:t xml:space="preserve"> – Listar tipo atração</w:t>
      </w:r>
      <w:bookmarkEnd w:id="100"/>
    </w:p>
    <w:p w14:paraId="78ED5022" w14:textId="296794D0" w:rsidR="008352E0" w:rsidRDefault="008352E0" w:rsidP="008352E0">
      <w:bookmarkStart w:id="101" w:name="_Hlk181528255"/>
      <w:r w:rsidRPr="00FF7E26">
        <w:t>Na Figura 1</w:t>
      </w:r>
      <w:r w:rsidR="00C34313">
        <w:t>6</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1"/>
    <w:p w14:paraId="22C84AE1" w14:textId="77777777" w:rsidR="008352E0" w:rsidRPr="008352E0" w:rsidRDefault="008352E0" w:rsidP="008352E0"/>
    <w:p w14:paraId="10C3A6C1" w14:textId="53D483D2" w:rsidR="00DF2E7C" w:rsidRDefault="00DF2E7C" w:rsidP="00FC2C7E">
      <w:pPr>
        <w:pStyle w:val="Legenda"/>
        <w:keepNext/>
      </w:pPr>
      <w:bookmarkStart w:id="102" w:name="_Toc183506309"/>
      <w:r>
        <w:t xml:space="preserve">Figura </w:t>
      </w:r>
      <w:fldSimple w:instr=" SEQ Figura \* ARABIC ">
        <w:r w:rsidR="00B37B4A">
          <w:rPr>
            <w:noProof/>
          </w:rPr>
          <w:t>16</w:t>
        </w:r>
      </w:fldSimple>
      <w:r>
        <w:t xml:space="preserve"> </w:t>
      </w:r>
      <w:r w:rsidRPr="00DF2E7C">
        <w:rPr>
          <w:b w:val="0"/>
          <w:bCs w:val="0"/>
        </w:rPr>
        <w:t>- Diagrama de casos de uso específico – Listar Tipo Atração</w:t>
      </w:r>
      <w:bookmarkEnd w:id="102"/>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8"/>
                    <a:stretch>
                      <a:fillRect/>
                    </a:stretch>
                  </pic:blipFill>
                  <pic:spPr>
                    <a:xfrm>
                      <a:off x="0" y="0"/>
                      <a:ext cx="5760720" cy="3391535"/>
                    </a:xfrm>
                    <a:prstGeom prst="rect">
                      <a:avLst/>
                    </a:prstGeom>
                  </pic:spPr>
                </pic:pic>
              </a:graphicData>
            </a:graphic>
          </wp:inline>
        </w:drawing>
      </w:r>
    </w:p>
    <w:p w14:paraId="3BAAF18D" w14:textId="53310FC1" w:rsidR="0092514C" w:rsidRPr="0044060B" w:rsidRDefault="0092514C" w:rsidP="0044060B">
      <w:pPr>
        <w:pStyle w:val="Pargrafos"/>
        <w:ind w:firstLine="0"/>
        <w:jc w:val="center"/>
        <w:rPr>
          <w:sz w:val="22"/>
        </w:rPr>
      </w:pPr>
      <w:r w:rsidRPr="0044060B">
        <w:rPr>
          <w:sz w:val="22"/>
        </w:rPr>
        <w:t>Fonte: Elaborado pelos autores.</w:t>
      </w:r>
    </w:p>
    <w:p w14:paraId="0FFBDA60" w14:textId="1FCD72AA" w:rsidR="008352E0" w:rsidRDefault="008352E0" w:rsidP="008352E0">
      <w:pPr>
        <w:pStyle w:val="Legenda"/>
        <w:jc w:val="both"/>
        <w:rPr>
          <w:b w:val="0"/>
          <w:bCs w:val="0"/>
          <w:szCs w:val="24"/>
        </w:rPr>
      </w:pPr>
    </w:p>
    <w:p w14:paraId="709B5F21" w14:textId="650598EA" w:rsidR="00B71BA4" w:rsidRDefault="008352E0" w:rsidP="00FC2C7E">
      <w:r w:rsidRPr="00D6165E">
        <w:t xml:space="preserve">O Quadro </w:t>
      </w:r>
      <w:r>
        <w:t>2</w:t>
      </w:r>
      <w:r w:rsidR="00C34313">
        <w:t>9</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2A44344A" w:rsidR="00554BEC" w:rsidRDefault="00554BEC" w:rsidP="00FC2C7E">
      <w:pPr>
        <w:pStyle w:val="Legenda"/>
        <w:keepNext/>
        <w:spacing w:before="240"/>
      </w:pPr>
      <w:bookmarkStart w:id="103" w:name="_Toc183506359"/>
      <w:r>
        <w:lastRenderedPageBreak/>
        <w:t xml:space="preserve">Quadro  </w:t>
      </w:r>
      <w:fldSimple w:instr=" SEQ Quadro \* ARABIC ">
        <w:r w:rsidR="00B37B4A">
          <w:rPr>
            <w:noProof/>
          </w:rPr>
          <w:t>29</w:t>
        </w:r>
      </w:fldSimple>
      <w:r>
        <w:t xml:space="preserve"> </w:t>
      </w:r>
      <w:r w:rsidRPr="00D67924">
        <w:t>— Documentação do caso de uso Listar Tipo Atração</w:t>
      </w:r>
      <w:bookmarkEnd w:id="103"/>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Logado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44060B" w:rsidRDefault="008352E0" w:rsidP="0044060B">
      <w:pPr>
        <w:pStyle w:val="Pargrafos"/>
        <w:ind w:firstLine="0"/>
        <w:jc w:val="center"/>
        <w:rPr>
          <w:sz w:val="22"/>
        </w:rPr>
      </w:pPr>
      <w:r w:rsidRPr="0044060B">
        <w:rPr>
          <w:sz w:val="22"/>
        </w:rPr>
        <w:t>Fonte: Elaborado pelos autores.</w:t>
      </w:r>
    </w:p>
    <w:p w14:paraId="6D626B0D" w14:textId="77777777" w:rsidR="008352E0" w:rsidRDefault="008352E0" w:rsidP="008352E0">
      <w:pPr>
        <w:pStyle w:val="Pargrafos"/>
        <w:ind w:firstLine="0"/>
        <w:rPr>
          <w:sz w:val="22"/>
        </w:rPr>
      </w:pPr>
    </w:p>
    <w:p w14:paraId="4C8DA6E7" w14:textId="1E775748" w:rsidR="00303D53" w:rsidRPr="00D6165E" w:rsidRDefault="008352E0" w:rsidP="00FC2C7E">
      <w:r w:rsidRPr="00D6165E">
        <w:t xml:space="preserve">Como descrito no </w:t>
      </w:r>
      <w:r w:rsidR="004E4C87">
        <w:t>Q</w:t>
      </w:r>
      <w:r w:rsidRPr="00D6165E">
        <w:t>uadro</w:t>
      </w:r>
      <w:r>
        <w:t xml:space="preserve"> </w:t>
      </w:r>
      <w:r w:rsidR="00C34313">
        <w:t>30</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664B0CA8" w:rsidR="00554BEC" w:rsidRDefault="00554BEC" w:rsidP="00FC2C7E">
      <w:pPr>
        <w:pStyle w:val="Legenda"/>
        <w:keepNext/>
        <w:spacing w:before="240"/>
      </w:pPr>
      <w:bookmarkStart w:id="104" w:name="_Toc183506360"/>
      <w:r>
        <w:t xml:space="preserve">Quadro  </w:t>
      </w:r>
      <w:fldSimple w:instr=" SEQ Quadro \* ARABIC ">
        <w:r w:rsidR="00B37B4A">
          <w:rPr>
            <w:noProof/>
          </w:rPr>
          <w:t>30</w:t>
        </w:r>
      </w:fldSimple>
      <w:r>
        <w:t xml:space="preserve"> </w:t>
      </w:r>
      <w:r w:rsidRPr="00303D53">
        <w:rPr>
          <w:b w:val="0"/>
          <w:bCs w:val="0"/>
        </w:rPr>
        <w:t>— Documentação do caso de uso Cadastrar Tipo Atração</w:t>
      </w:r>
      <w:bookmarkEnd w:id="104"/>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lastRenderedPageBreak/>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44060B" w:rsidRDefault="008352E0" w:rsidP="0044060B">
      <w:pPr>
        <w:pStyle w:val="Pargrafos"/>
        <w:ind w:firstLine="0"/>
        <w:jc w:val="center"/>
        <w:rPr>
          <w:sz w:val="22"/>
        </w:rPr>
      </w:pPr>
      <w:r w:rsidRPr="0044060B">
        <w:rPr>
          <w:sz w:val="22"/>
        </w:rPr>
        <w:t>Fonte: Elaborado pelos autores.</w:t>
      </w:r>
    </w:p>
    <w:p w14:paraId="3E9B4C99" w14:textId="77777777" w:rsidR="008352E0" w:rsidRPr="00EE231A" w:rsidRDefault="008352E0" w:rsidP="008352E0">
      <w:pPr>
        <w:pStyle w:val="Legenda"/>
        <w:jc w:val="both"/>
        <w:rPr>
          <w:b w:val="0"/>
          <w:iCs/>
          <w:szCs w:val="24"/>
        </w:rPr>
      </w:pPr>
    </w:p>
    <w:p w14:paraId="088AF309" w14:textId="7B4B9BDE" w:rsidR="00303D53" w:rsidRPr="00C828A6" w:rsidRDefault="004E4C87" w:rsidP="00FC2C7E">
      <w:r w:rsidRPr="004E4C87">
        <w:t xml:space="preserve">Como indicado no </w:t>
      </w:r>
      <w:r>
        <w:t>Q</w:t>
      </w:r>
      <w:r w:rsidRPr="004E4C87">
        <w:t xml:space="preserve">uadro </w:t>
      </w:r>
      <w:r w:rsidR="00C34313">
        <w:t>31</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067A5132" w:rsidR="00303D53" w:rsidRPr="00303D53" w:rsidRDefault="00303D53" w:rsidP="00FC2C7E">
      <w:pPr>
        <w:pStyle w:val="Legenda"/>
        <w:keepNext/>
        <w:spacing w:before="240"/>
        <w:rPr>
          <w:b w:val="0"/>
          <w:bCs w:val="0"/>
        </w:rPr>
      </w:pPr>
      <w:bookmarkStart w:id="105" w:name="_Toc183506361"/>
      <w:r>
        <w:t xml:space="preserve">Quadro </w:t>
      </w:r>
      <w:fldSimple w:instr=" SEQ Quadro \* ARABIC ">
        <w:r w:rsidR="00B37B4A">
          <w:rPr>
            <w:noProof/>
          </w:rPr>
          <w:t>31</w:t>
        </w:r>
      </w:fldSimple>
      <w:r>
        <w:t xml:space="preserve"> </w:t>
      </w:r>
      <w:r w:rsidRPr="00303D53">
        <w:rPr>
          <w:b w:val="0"/>
          <w:bCs w:val="0"/>
          <w:noProof/>
        </w:rPr>
        <w:t>— Documentação do caso de uso Alterar Tipo Atração</w:t>
      </w:r>
      <w:bookmarkEnd w:id="105"/>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lastRenderedPageBreak/>
              <w:t>Dados: Lista Tipo Atração.</w:t>
            </w:r>
          </w:p>
        </w:tc>
      </w:tr>
    </w:tbl>
    <w:p w14:paraId="0F7B6D76" w14:textId="77777777" w:rsidR="008352E0" w:rsidRPr="0044060B" w:rsidRDefault="008352E0" w:rsidP="0044060B">
      <w:pPr>
        <w:pStyle w:val="Pargrafos"/>
        <w:ind w:firstLine="0"/>
        <w:jc w:val="center"/>
        <w:rPr>
          <w:sz w:val="22"/>
        </w:rPr>
      </w:pPr>
      <w:r w:rsidRPr="0044060B">
        <w:rPr>
          <w:sz w:val="22"/>
        </w:rPr>
        <w:t>Fonte: Elaborado pelos autores.</w:t>
      </w:r>
    </w:p>
    <w:p w14:paraId="0D231173" w14:textId="77777777" w:rsidR="008352E0" w:rsidRPr="0052496D" w:rsidRDefault="008352E0" w:rsidP="008352E0">
      <w:pPr>
        <w:pStyle w:val="Pargrafos"/>
        <w:ind w:firstLine="0"/>
        <w:rPr>
          <w:sz w:val="22"/>
          <w:szCs w:val="20"/>
        </w:rPr>
      </w:pPr>
    </w:p>
    <w:p w14:paraId="1A806F99" w14:textId="13DA2C13" w:rsidR="00303D53" w:rsidRPr="00C828A6" w:rsidRDefault="004E4C87" w:rsidP="00FC2C7E">
      <w:r w:rsidRPr="004E4C87">
        <w:t xml:space="preserve">Como demonstrado </w:t>
      </w:r>
      <w:r w:rsidR="008352E0" w:rsidRPr="00C828A6">
        <w:t xml:space="preserve">no Quadro </w:t>
      </w:r>
      <w:r w:rsidR="00C34313">
        <w:t>32</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5DB129E3" w:rsidR="00303D53" w:rsidRDefault="00303D53" w:rsidP="00FC2C7E">
      <w:pPr>
        <w:pStyle w:val="Legenda"/>
        <w:keepNext/>
        <w:spacing w:before="240"/>
      </w:pPr>
      <w:bookmarkStart w:id="106" w:name="_Toc183506362"/>
      <w:r>
        <w:t xml:space="preserve">Quadro </w:t>
      </w:r>
      <w:fldSimple w:instr=" SEQ Quadro \* ARABIC ">
        <w:r w:rsidR="00B37B4A">
          <w:rPr>
            <w:noProof/>
          </w:rPr>
          <w:t>32</w:t>
        </w:r>
      </w:fldSimple>
      <w:r w:rsidRPr="00ED7189">
        <w:t xml:space="preserve"> </w:t>
      </w:r>
      <w:r w:rsidRPr="00303D53">
        <w:rPr>
          <w:b w:val="0"/>
          <w:bCs w:val="0"/>
        </w:rPr>
        <w:t>— Documentação do caso de uso Excluir Tipo Atração</w:t>
      </w:r>
      <w:bookmarkEnd w:id="106"/>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lastRenderedPageBreak/>
              <w:t>Dados: Lista Tipo Atração.</w:t>
            </w:r>
          </w:p>
        </w:tc>
      </w:tr>
    </w:tbl>
    <w:p w14:paraId="2BD761A4" w14:textId="77777777" w:rsidR="008352E0" w:rsidRPr="0044060B" w:rsidRDefault="008352E0" w:rsidP="0044060B">
      <w:pPr>
        <w:pStyle w:val="Pargrafos"/>
        <w:ind w:firstLine="0"/>
        <w:jc w:val="center"/>
        <w:rPr>
          <w:sz w:val="22"/>
        </w:rPr>
      </w:pPr>
      <w:r w:rsidRPr="0044060B">
        <w:rPr>
          <w:sz w:val="22"/>
        </w:rPr>
        <w:t>Fonte: Elaborado pelos autores.</w:t>
      </w:r>
    </w:p>
    <w:p w14:paraId="00C98E06" w14:textId="77777777" w:rsidR="008352E0" w:rsidRDefault="008352E0" w:rsidP="008352E0">
      <w:pPr>
        <w:pStyle w:val="Pargrafos"/>
        <w:ind w:firstLine="0"/>
        <w:rPr>
          <w:sz w:val="22"/>
          <w:szCs w:val="20"/>
        </w:rPr>
      </w:pPr>
    </w:p>
    <w:p w14:paraId="51929553" w14:textId="2A8D6584" w:rsidR="008352E0" w:rsidRPr="00C828A6" w:rsidRDefault="008352E0" w:rsidP="008352E0">
      <w:r w:rsidRPr="00C828A6">
        <w:t xml:space="preserve">O Quadro </w:t>
      </w:r>
      <w:r w:rsidR="00C34313">
        <w:t>33</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4CEE652D" w:rsidR="00303D53" w:rsidRDefault="00303D53" w:rsidP="00303D53">
      <w:pPr>
        <w:pStyle w:val="Legenda"/>
        <w:keepNext/>
        <w:spacing w:before="240"/>
      </w:pPr>
      <w:bookmarkStart w:id="107" w:name="_Toc183506363"/>
      <w:r>
        <w:t xml:space="preserve">Quadro </w:t>
      </w:r>
      <w:fldSimple w:instr=" SEQ Quadro \* ARABIC ">
        <w:r w:rsidR="00B37B4A">
          <w:rPr>
            <w:noProof/>
          </w:rPr>
          <w:t>33</w:t>
        </w:r>
      </w:fldSimple>
      <w:r>
        <w:t xml:space="preserve"> </w:t>
      </w:r>
      <w:r w:rsidRPr="00303D53">
        <w:rPr>
          <w:b w:val="0"/>
          <w:bCs w:val="0"/>
        </w:rPr>
        <w:t>— Documentação do caso de uso Desativar Tipo Atração</w:t>
      </w:r>
      <w:bookmarkEnd w:id="107"/>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lastRenderedPageBreak/>
              <w:t>Dados: Lista Tipo Atração.</w:t>
            </w:r>
          </w:p>
        </w:tc>
      </w:tr>
    </w:tbl>
    <w:p w14:paraId="437DA2FB" w14:textId="77777777" w:rsidR="008352E0" w:rsidRPr="0044060B" w:rsidRDefault="008352E0" w:rsidP="00D97C27">
      <w:pPr>
        <w:pStyle w:val="Pargrafos"/>
        <w:ind w:firstLine="0"/>
        <w:jc w:val="center"/>
        <w:rPr>
          <w:sz w:val="22"/>
        </w:rPr>
      </w:pPr>
      <w:r w:rsidRPr="0044060B">
        <w:rPr>
          <w:sz w:val="22"/>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8" w:name="_Toc181863016"/>
      <w:r>
        <w:rPr>
          <w:szCs w:val="24"/>
        </w:rPr>
        <w:t>3.6.3</w:t>
      </w:r>
      <w:r w:rsidRPr="000959C0">
        <w:rPr>
          <w:szCs w:val="24"/>
        </w:rPr>
        <w:t xml:space="preserve"> Diagrama de Casos de uso individuais</w:t>
      </w:r>
      <w:r>
        <w:rPr>
          <w:szCs w:val="24"/>
        </w:rPr>
        <w:t xml:space="preserve"> – Listar atração</w:t>
      </w:r>
      <w:bookmarkEnd w:id="108"/>
    </w:p>
    <w:p w14:paraId="55907D39" w14:textId="663FBD8E" w:rsidR="008352E0" w:rsidRDefault="008352E0" w:rsidP="008352E0">
      <w:r w:rsidRPr="001A6F6B">
        <w:t xml:space="preserve">O diagrama de caso de uso na Figura </w:t>
      </w:r>
      <w:r w:rsidR="00C34313">
        <w:t>17</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1E1A3FD9" w:rsidR="00DF2E7C" w:rsidRDefault="00DF2E7C" w:rsidP="00D97C27">
      <w:pPr>
        <w:pStyle w:val="Legenda"/>
        <w:keepNext/>
      </w:pPr>
      <w:bookmarkStart w:id="109" w:name="_Toc183506310"/>
      <w:r>
        <w:t xml:space="preserve">Figura </w:t>
      </w:r>
      <w:fldSimple w:instr=" SEQ Figura \* ARABIC ">
        <w:r w:rsidR="00B37B4A">
          <w:rPr>
            <w:noProof/>
          </w:rPr>
          <w:t>17</w:t>
        </w:r>
      </w:fldSimple>
      <w:r>
        <w:t xml:space="preserve"> </w:t>
      </w:r>
      <w:r w:rsidRPr="00DF2E7C">
        <w:rPr>
          <w:b w:val="0"/>
          <w:bCs w:val="0"/>
        </w:rPr>
        <w:t>— Diagrama de casos de uso específico – Listar Atração</w:t>
      </w:r>
      <w:bookmarkEnd w:id="109"/>
    </w:p>
    <w:p w14:paraId="5EFFC36A" w14:textId="77777777" w:rsidR="0069079E" w:rsidRDefault="0069079E" w:rsidP="00D97C27">
      <w:pPr>
        <w:ind w:firstLine="0"/>
        <w:jc w:val="center"/>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9"/>
                    <a:stretch>
                      <a:fillRect/>
                    </a:stretch>
                  </pic:blipFill>
                  <pic:spPr>
                    <a:xfrm>
                      <a:off x="0" y="0"/>
                      <a:ext cx="5760720" cy="3498215"/>
                    </a:xfrm>
                    <a:prstGeom prst="rect">
                      <a:avLst/>
                    </a:prstGeom>
                  </pic:spPr>
                </pic:pic>
              </a:graphicData>
            </a:graphic>
          </wp:inline>
        </w:drawing>
      </w:r>
    </w:p>
    <w:p w14:paraId="20734C33" w14:textId="6698814B" w:rsidR="0092514C" w:rsidRPr="0044060B" w:rsidRDefault="0092514C" w:rsidP="00D97C27">
      <w:pPr>
        <w:pStyle w:val="Pargrafos"/>
        <w:ind w:firstLine="0"/>
        <w:jc w:val="center"/>
        <w:rPr>
          <w:sz w:val="22"/>
        </w:rPr>
      </w:pPr>
      <w:r w:rsidRPr="0044060B">
        <w:rPr>
          <w:sz w:val="22"/>
        </w:rPr>
        <w:t>Fonte: Elaborado pelos autores.</w:t>
      </w:r>
    </w:p>
    <w:p w14:paraId="34A1CDF6" w14:textId="77777777" w:rsidR="00303D53" w:rsidRDefault="00303D53" w:rsidP="0044060B">
      <w:pPr>
        <w:ind w:firstLine="0"/>
      </w:pPr>
    </w:p>
    <w:p w14:paraId="09E23091" w14:textId="7589A3F7" w:rsidR="008352E0" w:rsidRPr="001A6F6B" w:rsidRDefault="008352E0" w:rsidP="008352E0">
      <w:r w:rsidRPr="001A6F6B">
        <w:t xml:space="preserve">O Quadro </w:t>
      </w:r>
      <w:r w:rsidR="00D82EFE">
        <w:t xml:space="preserve">34 </w:t>
      </w:r>
      <w:r w:rsidRPr="001A6F6B">
        <w:t xml:space="preserve">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188857F7" w:rsidR="00303D53" w:rsidRDefault="00303D53" w:rsidP="00303D53">
      <w:pPr>
        <w:pStyle w:val="Legenda"/>
        <w:keepNext/>
        <w:spacing w:before="240"/>
      </w:pPr>
      <w:bookmarkStart w:id="110" w:name="_Toc183506364"/>
      <w:r>
        <w:lastRenderedPageBreak/>
        <w:t xml:space="preserve">Quadro </w:t>
      </w:r>
      <w:fldSimple w:instr=" SEQ Quadro \* ARABIC ">
        <w:r w:rsidR="00B37B4A">
          <w:rPr>
            <w:noProof/>
          </w:rPr>
          <w:t>34</w:t>
        </w:r>
      </w:fldSimple>
      <w:r>
        <w:t xml:space="preserve"> </w:t>
      </w:r>
      <w:r w:rsidRPr="00303D53">
        <w:rPr>
          <w:b w:val="0"/>
          <w:bCs w:val="0"/>
        </w:rPr>
        <w:t>— Documentação do caso de uso Listar Atração</w:t>
      </w:r>
      <w:bookmarkEnd w:id="110"/>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Logado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Pr="0044060B" w:rsidRDefault="008352E0" w:rsidP="00D97C27">
      <w:pPr>
        <w:pStyle w:val="Pargrafos"/>
        <w:ind w:firstLine="0"/>
        <w:jc w:val="center"/>
        <w:rPr>
          <w:sz w:val="22"/>
        </w:rPr>
      </w:pPr>
      <w:r w:rsidRPr="0044060B">
        <w:rPr>
          <w:sz w:val="22"/>
        </w:rPr>
        <w:t>Fonte: Elaborado pelos autores.</w:t>
      </w:r>
    </w:p>
    <w:p w14:paraId="73831210" w14:textId="77777777" w:rsidR="008352E0" w:rsidRDefault="008352E0" w:rsidP="008352E0">
      <w:pPr>
        <w:pStyle w:val="Pargrafos"/>
        <w:ind w:firstLine="0"/>
        <w:rPr>
          <w:sz w:val="22"/>
        </w:rPr>
      </w:pPr>
    </w:p>
    <w:p w14:paraId="78D04596" w14:textId="2E1145F7" w:rsidR="00303D53" w:rsidRPr="00906B72" w:rsidRDefault="004E4C87" w:rsidP="00303D53">
      <w:r w:rsidRPr="004E4C87">
        <w:t xml:space="preserve">Conforme ilustrado no </w:t>
      </w:r>
      <w:r>
        <w:t>Q</w:t>
      </w:r>
      <w:r w:rsidRPr="004E4C87">
        <w:t xml:space="preserve">uadro </w:t>
      </w:r>
      <w:r w:rsidR="00D82EFE">
        <w:t>35</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6156BB3A" w:rsidR="00303D53" w:rsidRDefault="00303D53" w:rsidP="00303D53">
      <w:pPr>
        <w:pStyle w:val="Legenda"/>
        <w:keepNext/>
        <w:spacing w:before="240"/>
      </w:pPr>
      <w:bookmarkStart w:id="111" w:name="_Toc183506365"/>
      <w:r>
        <w:t xml:space="preserve">Quadro </w:t>
      </w:r>
      <w:fldSimple w:instr=" SEQ Quadro \* ARABIC ">
        <w:r w:rsidR="00B37B4A">
          <w:rPr>
            <w:noProof/>
          </w:rPr>
          <w:t>35</w:t>
        </w:r>
      </w:fldSimple>
      <w:r w:rsidRPr="00290E58">
        <w:t xml:space="preserve"> </w:t>
      </w:r>
      <w:r w:rsidRPr="00303D53">
        <w:rPr>
          <w:b w:val="0"/>
          <w:bCs w:val="0"/>
        </w:rPr>
        <w:t>— Documentação do caso de uso Cadastrar Atração</w:t>
      </w:r>
      <w:bookmarkEnd w:id="111"/>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lastRenderedPageBreak/>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44060B" w:rsidRDefault="008352E0" w:rsidP="0044060B">
      <w:pPr>
        <w:pStyle w:val="Pargrafos"/>
        <w:ind w:firstLine="0"/>
        <w:jc w:val="center"/>
        <w:rPr>
          <w:sz w:val="22"/>
        </w:rPr>
      </w:pPr>
      <w:r w:rsidRPr="0044060B">
        <w:rPr>
          <w:sz w:val="22"/>
        </w:rPr>
        <w:t>Fonte: Elaborado pelos autores.</w:t>
      </w:r>
    </w:p>
    <w:p w14:paraId="4BE94720" w14:textId="77777777" w:rsidR="008352E0" w:rsidRPr="00EE231A" w:rsidRDefault="008352E0" w:rsidP="008352E0">
      <w:pPr>
        <w:pStyle w:val="Legenda"/>
        <w:jc w:val="both"/>
        <w:rPr>
          <w:b w:val="0"/>
          <w:iCs/>
          <w:szCs w:val="24"/>
        </w:rPr>
      </w:pPr>
    </w:p>
    <w:p w14:paraId="5DF4FBBE" w14:textId="3D37790E" w:rsidR="008352E0" w:rsidRPr="009D7327" w:rsidRDefault="004E4C87" w:rsidP="008352E0">
      <w:r w:rsidRPr="004E4C87">
        <w:t>Conforme exibido</w:t>
      </w:r>
      <w:r w:rsidR="008352E0" w:rsidRPr="009D7327">
        <w:t xml:space="preserve"> no Quadro </w:t>
      </w:r>
      <w:r w:rsidR="00D82EFE">
        <w:t>36</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44C41AC6" w:rsidR="00303D53" w:rsidRPr="00303D53" w:rsidRDefault="00303D53" w:rsidP="00303D53">
      <w:pPr>
        <w:pStyle w:val="Legenda"/>
        <w:keepNext/>
        <w:spacing w:before="240"/>
        <w:rPr>
          <w:b w:val="0"/>
          <w:bCs w:val="0"/>
        </w:rPr>
      </w:pPr>
      <w:bookmarkStart w:id="112" w:name="_Toc183506366"/>
      <w:r>
        <w:t xml:space="preserve">Quadro </w:t>
      </w:r>
      <w:fldSimple w:instr=" SEQ Quadro \* ARABIC ">
        <w:r w:rsidR="00B37B4A">
          <w:rPr>
            <w:noProof/>
          </w:rPr>
          <w:t>36</w:t>
        </w:r>
      </w:fldSimple>
      <w:r w:rsidRPr="000C1DAF">
        <w:t xml:space="preserve"> </w:t>
      </w:r>
      <w:r w:rsidRPr="00303D53">
        <w:rPr>
          <w:b w:val="0"/>
          <w:bCs w:val="0"/>
        </w:rPr>
        <w:t>— Documentação do caso de uso Alterar Atração</w:t>
      </w:r>
      <w:bookmarkEnd w:id="112"/>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lastRenderedPageBreak/>
              <w:t>Dados: Lista Atração.</w:t>
            </w:r>
          </w:p>
        </w:tc>
      </w:tr>
    </w:tbl>
    <w:p w14:paraId="5F6ECBD8" w14:textId="388F046C" w:rsidR="007D00D7" w:rsidRPr="007D00D7" w:rsidRDefault="008352E0" w:rsidP="007D00D7">
      <w:pPr>
        <w:pStyle w:val="Pargrafos"/>
        <w:ind w:firstLine="0"/>
        <w:jc w:val="center"/>
        <w:rPr>
          <w:sz w:val="22"/>
        </w:rPr>
      </w:pPr>
      <w:r w:rsidRPr="007D00D7">
        <w:rPr>
          <w:sz w:val="22"/>
        </w:rPr>
        <w:t>Fonte: Elaborado pelos autores.</w:t>
      </w:r>
    </w:p>
    <w:p w14:paraId="1C0A8423" w14:textId="7BB5456C" w:rsidR="008352E0" w:rsidRDefault="008352E0" w:rsidP="007D00D7">
      <w:pPr>
        <w:spacing w:before="240"/>
      </w:pPr>
      <w:r w:rsidRPr="009D7327">
        <w:t xml:space="preserve">Conforme descrito no Quadro </w:t>
      </w:r>
      <w:r w:rsidR="00303D53">
        <w:t>3</w:t>
      </w:r>
      <w:r w:rsidR="00D82EFE">
        <w:t>7</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74353259" w14:textId="77777777" w:rsidR="00156F8C" w:rsidRPr="009D7327" w:rsidRDefault="00156F8C" w:rsidP="007D00D7">
      <w:pPr>
        <w:spacing w:before="240"/>
      </w:pPr>
    </w:p>
    <w:p w14:paraId="3CCD3ECE" w14:textId="5670C4B2" w:rsidR="00303D53" w:rsidRDefault="00303D53" w:rsidP="00303D53">
      <w:pPr>
        <w:pStyle w:val="Legenda"/>
        <w:keepNext/>
        <w:spacing w:before="240"/>
      </w:pPr>
      <w:bookmarkStart w:id="113" w:name="_Toc183506367"/>
      <w:r>
        <w:t xml:space="preserve">Quadro </w:t>
      </w:r>
      <w:fldSimple w:instr=" SEQ Quadro \* ARABIC ">
        <w:r w:rsidR="00B37B4A">
          <w:rPr>
            <w:noProof/>
          </w:rPr>
          <w:t>37</w:t>
        </w:r>
      </w:fldSimple>
      <w:r>
        <w:t xml:space="preserve"> </w:t>
      </w:r>
      <w:r w:rsidRPr="00303D53">
        <w:rPr>
          <w:b w:val="0"/>
          <w:bCs w:val="0"/>
        </w:rPr>
        <w:t>— Documentação do caso de uso Excluir Atração</w:t>
      </w:r>
      <w:bookmarkEnd w:id="113"/>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lastRenderedPageBreak/>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lastRenderedPageBreak/>
              <w:t>Dados: Lista Atração.</w:t>
            </w:r>
          </w:p>
        </w:tc>
      </w:tr>
    </w:tbl>
    <w:p w14:paraId="5228FBB5" w14:textId="77777777" w:rsidR="008352E0" w:rsidRPr="007D00D7" w:rsidRDefault="008352E0" w:rsidP="007D00D7">
      <w:pPr>
        <w:pStyle w:val="Pargrafos"/>
        <w:ind w:firstLine="0"/>
        <w:jc w:val="center"/>
        <w:rPr>
          <w:sz w:val="22"/>
        </w:rPr>
      </w:pPr>
      <w:r w:rsidRPr="007D00D7">
        <w:rPr>
          <w:sz w:val="22"/>
        </w:rPr>
        <w:t>Fonte: Elaborado pelos autores.</w:t>
      </w:r>
    </w:p>
    <w:p w14:paraId="094D4106" w14:textId="77777777" w:rsidR="008352E0" w:rsidRDefault="008352E0" w:rsidP="008352E0">
      <w:pPr>
        <w:pStyle w:val="Pargrafos"/>
        <w:ind w:firstLine="0"/>
        <w:rPr>
          <w:sz w:val="22"/>
          <w:szCs w:val="20"/>
        </w:rPr>
      </w:pPr>
    </w:p>
    <w:p w14:paraId="49747C93" w14:textId="0E970D89" w:rsidR="008352E0" w:rsidRDefault="008352E0" w:rsidP="008352E0">
      <w:r w:rsidRPr="000F2572">
        <w:t xml:space="preserve">O Quadro </w:t>
      </w:r>
      <w:r>
        <w:t>3</w:t>
      </w:r>
      <w:r w:rsidR="00D82EFE">
        <w:t>8</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53EF0B53" w14:textId="77777777" w:rsidR="00A57AC4" w:rsidRPr="000F2572" w:rsidRDefault="00A57AC4" w:rsidP="008352E0"/>
    <w:p w14:paraId="2C775EF4" w14:textId="61190373" w:rsidR="00303D53" w:rsidRDefault="00303D53" w:rsidP="00303D53">
      <w:pPr>
        <w:pStyle w:val="Legenda"/>
        <w:keepNext/>
        <w:spacing w:before="240"/>
      </w:pPr>
      <w:bookmarkStart w:id="114" w:name="_Toc183506368"/>
      <w:r>
        <w:t xml:space="preserve">Quadro </w:t>
      </w:r>
      <w:fldSimple w:instr=" SEQ Quadro \* ARABIC ">
        <w:r w:rsidR="00B37B4A">
          <w:rPr>
            <w:noProof/>
          </w:rPr>
          <w:t>38</w:t>
        </w:r>
      </w:fldSimple>
      <w:r>
        <w:t xml:space="preserve"> </w:t>
      </w:r>
      <w:r w:rsidRPr="008D5245">
        <w:t xml:space="preserve">— </w:t>
      </w:r>
      <w:r w:rsidRPr="00156F8C">
        <w:rPr>
          <w:b w:val="0"/>
        </w:rPr>
        <w:t>Documentação do caso de uso Desativar Atração</w:t>
      </w:r>
      <w:bookmarkEnd w:id="114"/>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lastRenderedPageBreak/>
              <w:t>Dados: Lista Atração.</w:t>
            </w:r>
          </w:p>
        </w:tc>
      </w:tr>
    </w:tbl>
    <w:p w14:paraId="1D68A663" w14:textId="77777777" w:rsidR="008352E0" w:rsidRPr="007D00D7" w:rsidRDefault="008352E0" w:rsidP="007D00D7">
      <w:pPr>
        <w:pStyle w:val="Pargrafos"/>
        <w:ind w:firstLine="0"/>
        <w:jc w:val="center"/>
        <w:rPr>
          <w:sz w:val="22"/>
        </w:rPr>
      </w:pPr>
      <w:r w:rsidRPr="007D00D7">
        <w:rPr>
          <w:sz w:val="22"/>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5" w:name="_Toc181863017"/>
      <w:r>
        <w:rPr>
          <w:szCs w:val="24"/>
        </w:rPr>
        <w:t>3.6.4</w:t>
      </w:r>
      <w:r w:rsidRPr="000959C0">
        <w:rPr>
          <w:szCs w:val="24"/>
        </w:rPr>
        <w:t xml:space="preserve"> Diagrama de Casos de uso individuais</w:t>
      </w:r>
      <w:r>
        <w:rPr>
          <w:szCs w:val="24"/>
        </w:rPr>
        <w:t xml:space="preserve"> – Listar Turismo</w:t>
      </w:r>
      <w:bookmarkEnd w:id="115"/>
    </w:p>
    <w:p w14:paraId="51DE1CEA" w14:textId="7A2AB6D9" w:rsidR="008352E0" w:rsidRDefault="008352E0" w:rsidP="008352E0">
      <w:r w:rsidRPr="00F13830">
        <w:t>Na Figura 1</w:t>
      </w:r>
      <w:r w:rsidR="00D82EFE">
        <w:t>8</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D97C27">
      <w:pPr>
        <w:pStyle w:val="Legenda"/>
        <w:keepNext/>
      </w:pPr>
    </w:p>
    <w:p w14:paraId="5D8334BF" w14:textId="1B600324" w:rsidR="003D5F1F" w:rsidRDefault="003D5F1F" w:rsidP="00D97C27">
      <w:pPr>
        <w:pStyle w:val="Legenda"/>
        <w:keepNext/>
      </w:pPr>
      <w:bookmarkStart w:id="116" w:name="_Toc183506311"/>
      <w:r>
        <w:t xml:space="preserve">Figura </w:t>
      </w:r>
      <w:fldSimple w:instr=" SEQ Figura \* ARABIC ">
        <w:r w:rsidR="00B37B4A">
          <w:rPr>
            <w:noProof/>
          </w:rPr>
          <w:t>18</w:t>
        </w:r>
      </w:fldSimple>
      <w:r>
        <w:t xml:space="preserve"> </w:t>
      </w:r>
      <w:r w:rsidRPr="003D5F1F">
        <w:rPr>
          <w:b w:val="0"/>
          <w:bCs w:val="0"/>
        </w:rPr>
        <w:t>— Diagrama de casos de uso específico – Listar Turismo</w:t>
      </w:r>
      <w:bookmarkEnd w:id="116"/>
    </w:p>
    <w:p w14:paraId="1D2275BF" w14:textId="77777777" w:rsidR="0069079E" w:rsidRDefault="0069079E" w:rsidP="00D97C27">
      <w:pPr>
        <w:pStyle w:val="Pargrafos"/>
        <w:ind w:firstLine="0"/>
        <w:jc w:val="center"/>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30"/>
                    <a:stretch>
                      <a:fillRect/>
                    </a:stretch>
                  </pic:blipFill>
                  <pic:spPr>
                    <a:xfrm>
                      <a:off x="0" y="0"/>
                      <a:ext cx="5760720" cy="3520440"/>
                    </a:xfrm>
                    <a:prstGeom prst="rect">
                      <a:avLst/>
                    </a:prstGeom>
                  </pic:spPr>
                </pic:pic>
              </a:graphicData>
            </a:graphic>
          </wp:inline>
        </w:drawing>
      </w:r>
    </w:p>
    <w:p w14:paraId="39F6327D" w14:textId="3547FC83" w:rsidR="0069079E" w:rsidRPr="007D00D7" w:rsidRDefault="0092514C" w:rsidP="00D97C27">
      <w:pPr>
        <w:pStyle w:val="Pargrafos"/>
        <w:ind w:firstLine="0"/>
        <w:jc w:val="center"/>
        <w:rPr>
          <w:sz w:val="22"/>
        </w:rPr>
      </w:pPr>
      <w:r w:rsidRPr="007D00D7">
        <w:rPr>
          <w:sz w:val="22"/>
        </w:rPr>
        <w:t>Fonte: Elaborado pelos autores.</w:t>
      </w:r>
    </w:p>
    <w:p w14:paraId="736FBBA6" w14:textId="77777777" w:rsidR="008352E0" w:rsidRDefault="008352E0" w:rsidP="008352E0">
      <w:pPr>
        <w:ind w:firstLine="0"/>
      </w:pPr>
    </w:p>
    <w:p w14:paraId="3908C149" w14:textId="79704B1F" w:rsidR="008352E0" w:rsidRPr="00F13830" w:rsidRDefault="008352E0" w:rsidP="008352E0">
      <w:r w:rsidRPr="000F2572">
        <w:t xml:space="preserve">O Quadro </w:t>
      </w:r>
      <w:r>
        <w:t>3</w:t>
      </w:r>
      <w:r w:rsidR="00D82EFE">
        <w:t>9</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2BF2C7D4" w:rsidR="00303D53" w:rsidRDefault="00303D53" w:rsidP="00303D53">
      <w:pPr>
        <w:pStyle w:val="Legenda"/>
        <w:keepNext/>
        <w:spacing w:before="240"/>
      </w:pPr>
      <w:bookmarkStart w:id="117" w:name="_Toc183506369"/>
      <w:r>
        <w:t xml:space="preserve">Quadro </w:t>
      </w:r>
      <w:fldSimple w:instr=" SEQ Quadro \* ARABIC ">
        <w:r w:rsidR="00B37B4A">
          <w:rPr>
            <w:noProof/>
          </w:rPr>
          <w:t>39</w:t>
        </w:r>
      </w:fldSimple>
      <w:r w:rsidRPr="00303D53">
        <w:rPr>
          <w:b w:val="0"/>
          <w:bCs w:val="0"/>
        </w:rPr>
        <w:t xml:space="preserve"> — Documentação do caso de uso Listar Turismo</w:t>
      </w:r>
      <w:bookmarkEnd w:id="117"/>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lastRenderedPageBreak/>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t xml:space="preserve">Pré-Requisito: O Administrador estar Logado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7D00D7" w:rsidRDefault="008352E0" w:rsidP="007D00D7">
      <w:pPr>
        <w:pStyle w:val="Pargrafos"/>
        <w:ind w:firstLine="0"/>
        <w:jc w:val="center"/>
        <w:rPr>
          <w:sz w:val="22"/>
        </w:rPr>
      </w:pPr>
      <w:r w:rsidRPr="007D00D7">
        <w:rPr>
          <w:sz w:val="22"/>
        </w:rPr>
        <w:t>Fonte: Elaborado pelos autores.</w:t>
      </w:r>
    </w:p>
    <w:p w14:paraId="26E8F80F" w14:textId="654224B6" w:rsidR="008352E0" w:rsidRDefault="008352E0" w:rsidP="008352E0">
      <w:pPr>
        <w:pStyle w:val="Legenda"/>
        <w:jc w:val="both"/>
        <w:rPr>
          <w:b w:val="0"/>
          <w:bCs w:val="0"/>
          <w:szCs w:val="24"/>
        </w:rPr>
      </w:pPr>
    </w:p>
    <w:p w14:paraId="52812CCB" w14:textId="218CC5C3" w:rsidR="008352E0" w:rsidRPr="00F13830" w:rsidRDefault="008352E0" w:rsidP="008352E0">
      <w:r w:rsidRPr="00F13830">
        <w:t xml:space="preserve">Conforme descrito no Quadro </w:t>
      </w:r>
      <w:r w:rsidR="00D82EFE">
        <w:t>40</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7124E1B7" w:rsidR="00FC2C7E" w:rsidRDefault="00FC2C7E" w:rsidP="00FC2C7E">
      <w:pPr>
        <w:pStyle w:val="Legenda"/>
        <w:keepNext/>
        <w:spacing w:before="240"/>
      </w:pPr>
      <w:bookmarkStart w:id="118" w:name="_Toc183506370"/>
      <w:r>
        <w:t xml:space="preserve">Quadro </w:t>
      </w:r>
      <w:fldSimple w:instr=" SEQ Quadro \* ARABIC ">
        <w:r w:rsidR="00B37B4A">
          <w:rPr>
            <w:noProof/>
          </w:rPr>
          <w:t>40</w:t>
        </w:r>
      </w:fldSimple>
      <w:r w:rsidRPr="00FC2C7E">
        <w:rPr>
          <w:b w:val="0"/>
          <w:bCs w:val="0"/>
        </w:rPr>
        <w:t xml:space="preserve"> — Documentação do caso de uso Cadastrar Turismo</w:t>
      </w:r>
      <w:bookmarkEnd w:id="118"/>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lastRenderedPageBreak/>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t>Dados: Lista Turismo.</w:t>
            </w:r>
          </w:p>
        </w:tc>
      </w:tr>
    </w:tbl>
    <w:p w14:paraId="323A6507" w14:textId="77777777" w:rsidR="008352E0" w:rsidRPr="007D00D7" w:rsidRDefault="008352E0" w:rsidP="007D00D7">
      <w:pPr>
        <w:pStyle w:val="Pargrafos"/>
        <w:ind w:firstLine="0"/>
        <w:jc w:val="center"/>
        <w:rPr>
          <w:sz w:val="22"/>
        </w:rPr>
      </w:pPr>
      <w:r w:rsidRPr="007D00D7">
        <w:rPr>
          <w:sz w:val="22"/>
        </w:rPr>
        <w:t>Fonte: Elaborado pelos autores.</w:t>
      </w:r>
    </w:p>
    <w:p w14:paraId="678DF292" w14:textId="7B412006" w:rsidR="008352E0" w:rsidRDefault="008352E0" w:rsidP="008352E0">
      <w:pPr>
        <w:pStyle w:val="Legenda"/>
        <w:keepNext/>
        <w:jc w:val="left"/>
        <w:rPr>
          <w:b w:val="0"/>
        </w:rPr>
      </w:pPr>
    </w:p>
    <w:p w14:paraId="4B9FC89E" w14:textId="373F62E7" w:rsidR="008352E0" w:rsidRPr="00C142DA" w:rsidRDefault="008352E0" w:rsidP="008352E0">
      <w:r w:rsidRPr="00C142DA">
        <w:t xml:space="preserve">Conforme descrito no </w:t>
      </w:r>
      <w:r w:rsidR="004E4C87">
        <w:t>Q</w:t>
      </w:r>
      <w:r w:rsidRPr="00C142DA">
        <w:t xml:space="preserve">uadro </w:t>
      </w:r>
      <w:r w:rsidR="00D82EFE">
        <w:t>41</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2E8D9ED3" w:rsidR="00FC2C7E" w:rsidRDefault="00FC2C7E" w:rsidP="00FC2C7E">
      <w:pPr>
        <w:pStyle w:val="Legenda"/>
        <w:keepNext/>
        <w:spacing w:before="240"/>
      </w:pPr>
      <w:bookmarkStart w:id="119" w:name="_Toc183506371"/>
      <w:r>
        <w:t xml:space="preserve">Quadro </w:t>
      </w:r>
      <w:fldSimple w:instr=" SEQ Quadro \* ARABIC ">
        <w:r w:rsidR="00B37B4A">
          <w:rPr>
            <w:noProof/>
          </w:rPr>
          <w:t>41</w:t>
        </w:r>
      </w:fldSimple>
      <w:r w:rsidRPr="00FC2C7E">
        <w:rPr>
          <w:b w:val="0"/>
          <w:bCs w:val="0"/>
        </w:rPr>
        <w:t xml:space="preserve"> — Documentação do caso de uso Alterar Turismo</w:t>
      </w:r>
      <w:bookmarkEnd w:id="119"/>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lastRenderedPageBreak/>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lastRenderedPageBreak/>
              <w:t>Dados: Lista Turismo.</w:t>
            </w:r>
          </w:p>
        </w:tc>
      </w:tr>
    </w:tbl>
    <w:p w14:paraId="7CACF117" w14:textId="16BFE137" w:rsidR="008352E0" w:rsidRPr="007D00D7" w:rsidRDefault="008352E0" w:rsidP="007D00D7">
      <w:pPr>
        <w:pStyle w:val="Pargrafos"/>
        <w:ind w:firstLine="0"/>
        <w:jc w:val="center"/>
        <w:rPr>
          <w:sz w:val="22"/>
        </w:rPr>
      </w:pPr>
      <w:r w:rsidRPr="007D00D7">
        <w:rPr>
          <w:sz w:val="22"/>
        </w:rPr>
        <w:t>Fonte: Elaborado pelos autores.</w:t>
      </w:r>
    </w:p>
    <w:p w14:paraId="3FBB59C5" w14:textId="26491FBF" w:rsidR="008352E0" w:rsidRPr="00C142DA" w:rsidRDefault="004E4C87" w:rsidP="008352E0">
      <w:r w:rsidRPr="004E4C87">
        <w:t xml:space="preserve">Como ilustrado no </w:t>
      </w:r>
      <w:r>
        <w:t>Q</w:t>
      </w:r>
      <w:r w:rsidRPr="004E4C87">
        <w:t>uadro</w:t>
      </w:r>
      <w:r w:rsidR="008352E0" w:rsidRPr="00C142DA">
        <w:t xml:space="preserve"> </w:t>
      </w:r>
      <w:r w:rsidR="00D82EFE">
        <w:t>42</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29A03FCE" w:rsidR="00FC2C7E" w:rsidRPr="00FC2C7E" w:rsidRDefault="00FC2C7E" w:rsidP="00FC2C7E">
      <w:pPr>
        <w:pStyle w:val="Legenda"/>
        <w:keepNext/>
        <w:spacing w:before="240"/>
        <w:rPr>
          <w:b w:val="0"/>
          <w:bCs w:val="0"/>
        </w:rPr>
      </w:pPr>
      <w:bookmarkStart w:id="120" w:name="_Toc183506372"/>
      <w:r>
        <w:t xml:space="preserve">Quadro </w:t>
      </w:r>
      <w:fldSimple w:instr=" SEQ Quadro \* ARABIC ">
        <w:r w:rsidR="00B37B4A">
          <w:rPr>
            <w:noProof/>
          </w:rPr>
          <w:t>42</w:t>
        </w:r>
      </w:fldSimple>
      <w:r w:rsidRPr="004F60C8">
        <w:t xml:space="preserve"> </w:t>
      </w:r>
      <w:r w:rsidRPr="00FC2C7E">
        <w:rPr>
          <w:b w:val="0"/>
          <w:bCs w:val="0"/>
        </w:rPr>
        <w:t>— Documentação do caso de uso Excluir Turismo</w:t>
      </w:r>
      <w:bookmarkEnd w:id="120"/>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7D00D7" w:rsidRDefault="008352E0" w:rsidP="007D00D7">
      <w:pPr>
        <w:pStyle w:val="Pargrafos"/>
        <w:ind w:firstLine="0"/>
        <w:jc w:val="center"/>
        <w:rPr>
          <w:sz w:val="22"/>
        </w:rPr>
      </w:pPr>
      <w:r w:rsidRPr="007D00D7">
        <w:rPr>
          <w:sz w:val="22"/>
        </w:rPr>
        <w:t>Fonte: Elaborado pelos autores.</w:t>
      </w:r>
    </w:p>
    <w:p w14:paraId="2348649C" w14:textId="77777777" w:rsidR="008352E0" w:rsidRPr="005F58A6" w:rsidRDefault="008352E0" w:rsidP="008352E0">
      <w:pPr>
        <w:ind w:firstLine="0"/>
      </w:pPr>
    </w:p>
    <w:p w14:paraId="15FF6253" w14:textId="12EA5074" w:rsidR="008352E0" w:rsidRPr="00C142DA" w:rsidRDefault="008352E0" w:rsidP="008352E0">
      <w:r w:rsidRPr="00C142DA">
        <w:lastRenderedPageBreak/>
        <w:t xml:space="preserve">O </w:t>
      </w:r>
      <w:r w:rsidR="004E4C87">
        <w:t>Q</w:t>
      </w:r>
      <w:r w:rsidRPr="00C142DA">
        <w:t xml:space="preserve">uadro </w:t>
      </w:r>
      <w:r w:rsidR="00D82EFE">
        <w:t>43</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5FE39A37" w:rsidR="00FC2C7E" w:rsidRDefault="00FC2C7E" w:rsidP="00FC2C7E">
      <w:pPr>
        <w:pStyle w:val="Legenda"/>
        <w:keepNext/>
        <w:spacing w:before="240"/>
      </w:pPr>
      <w:bookmarkStart w:id="121" w:name="_Toc183506373"/>
      <w:r>
        <w:t xml:space="preserve">Quadro </w:t>
      </w:r>
      <w:fldSimple w:instr=" SEQ Quadro \* ARABIC ">
        <w:r w:rsidR="00B37B4A">
          <w:rPr>
            <w:noProof/>
          </w:rPr>
          <w:t>43</w:t>
        </w:r>
      </w:fldSimple>
      <w:r w:rsidRPr="00FC2C7E">
        <w:rPr>
          <w:b w:val="0"/>
          <w:bCs w:val="0"/>
        </w:rPr>
        <w:t xml:space="preserve"> — Documentação do caso de uso Desativar Turismo</w:t>
      </w:r>
      <w:bookmarkEnd w:id="121"/>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25A5219F" w14:textId="5A2FAC35" w:rsidR="0069079E" w:rsidRPr="007D00D7" w:rsidRDefault="008352E0" w:rsidP="007D00D7">
      <w:pPr>
        <w:pStyle w:val="Pargrafos"/>
        <w:ind w:firstLine="0"/>
        <w:jc w:val="center"/>
        <w:rPr>
          <w:sz w:val="22"/>
        </w:rPr>
      </w:pPr>
      <w:r w:rsidRPr="007D00D7">
        <w:rPr>
          <w:sz w:val="22"/>
        </w:rPr>
        <w:t>Fonte: Elaborado pelos autores.</w:t>
      </w:r>
    </w:p>
    <w:p w14:paraId="7F50EB0E" w14:textId="47EE4272" w:rsidR="00BB3F9A" w:rsidRDefault="00BB3F9A" w:rsidP="007D00D7">
      <w:pPr>
        <w:pStyle w:val="Ttulo2"/>
        <w:numPr>
          <w:ilvl w:val="0"/>
          <w:numId w:val="0"/>
        </w:numPr>
        <w:spacing w:before="240" w:after="240"/>
        <w:rPr>
          <w:szCs w:val="24"/>
        </w:rPr>
      </w:pPr>
      <w:bookmarkStart w:id="122" w:name="_Toc181863018"/>
      <w:r>
        <w:rPr>
          <w:szCs w:val="24"/>
        </w:rPr>
        <w:lastRenderedPageBreak/>
        <w:t>3.</w:t>
      </w:r>
      <w:r w:rsidR="003867FE">
        <w:rPr>
          <w:szCs w:val="24"/>
        </w:rPr>
        <w:t>7</w:t>
      </w:r>
      <w:r w:rsidRPr="000959C0">
        <w:rPr>
          <w:szCs w:val="24"/>
        </w:rPr>
        <w:t xml:space="preserve"> Diagrama de </w:t>
      </w:r>
      <w:r w:rsidR="00AD24F8">
        <w:rPr>
          <w:szCs w:val="24"/>
        </w:rPr>
        <w:t>Sequência</w:t>
      </w:r>
      <w:bookmarkEnd w:id="122"/>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r w:rsidRPr="0067020F">
        <w:rPr>
          <w:b/>
          <w:i/>
          <w:iCs/>
        </w:rPr>
        <w:t>Controller</w:t>
      </w:r>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r w:rsidR="007A051F" w:rsidRPr="0067020F">
        <w:rPr>
          <w:i/>
          <w:iCs/>
        </w:rPr>
        <w:t>Repository</w:t>
      </w:r>
      <w:r w:rsidR="00C3566B">
        <w:t>.</w:t>
      </w:r>
    </w:p>
    <w:p w14:paraId="6D944FEC" w14:textId="4B1A4130" w:rsidR="00125898" w:rsidRDefault="00B140FB" w:rsidP="00154ECE">
      <w:pPr>
        <w:pStyle w:val="PargrafodaLista"/>
        <w:numPr>
          <w:ilvl w:val="0"/>
          <w:numId w:val="13"/>
        </w:numPr>
      </w:pPr>
      <w:r w:rsidRPr="0067020F">
        <w:rPr>
          <w:b/>
          <w:i/>
          <w:iCs/>
        </w:rPr>
        <w:t>Repository</w:t>
      </w:r>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1FEB9D54" w14:textId="13DC02E4" w:rsidR="0011502D" w:rsidRDefault="007D11EC" w:rsidP="007D00D7">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“DBComtur”</w:t>
      </w:r>
      <w:r w:rsidR="001B3350">
        <w:t xml:space="preserve">. </w:t>
      </w:r>
    </w:p>
    <w:p w14:paraId="2CACCC48" w14:textId="02B35FF4" w:rsidR="007D11EC" w:rsidRPr="00AA3175" w:rsidRDefault="007D11EC" w:rsidP="007D00D7">
      <w:pPr>
        <w:pStyle w:val="Ttulo2"/>
        <w:numPr>
          <w:ilvl w:val="0"/>
          <w:numId w:val="0"/>
        </w:numPr>
        <w:spacing w:before="240"/>
        <w:rPr>
          <w:szCs w:val="24"/>
        </w:rPr>
      </w:pPr>
      <w:bookmarkStart w:id="123"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3"/>
    </w:p>
    <w:p w14:paraId="659EC579" w14:textId="748675B4" w:rsidR="00595865" w:rsidRDefault="004418F2" w:rsidP="00BB3D3C">
      <w:pPr>
        <w:spacing w:before="240"/>
      </w:pPr>
      <w:r>
        <w:t xml:space="preserve">Demonstra-se na </w:t>
      </w:r>
      <w:r w:rsidR="00700F3F">
        <w:t>Figura 1</w:t>
      </w:r>
      <w:r w:rsidR="00D97C27">
        <w:t>9</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124" w:name="_Hlk168598362"/>
      <w:r w:rsidR="00AA3175" w:rsidRPr="00700F3F">
        <w:rPr>
          <w:i/>
          <w:iCs/>
        </w:rPr>
        <w:t>Controller</w:t>
      </w:r>
      <w:bookmarkEnd w:id="124"/>
      <w:r w:rsidR="00AA3175">
        <w:t xml:space="preserve">, </w:t>
      </w:r>
      <w:r w:rsidR="00AA3175" w:rsidRPr="00700F3F">
        <w:rPr>
          <w:i/>
          <w:iCs/>
        </w:rPr>
        <w:t>Reposito</w:t>
      </w:r>
      <w:r w:rsidRPr="00700F3F">
        <w:rPr>
          <w:i/>
          <w:iCs/>
        </w:rPr>
        <w:t>r</w:t>
      </w:r>
      <w:r w:rsidR="00AA3175" w:rsidRPr="00700F3F">
        <w:rPr>
          <w:i/>
          <w:iCs/>
        </w:rPr>
        <w:t>y</w:t>
      </w:r>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2FA74103" w:rsidR="00B15BBE" w:rsidRDefault="00B15BBE" w:rsidP="00C021DE">
      <w:pPr>
        <w:pStyle w:val="Legenda"/>
        <w:keepNext/>
        <w:spacing w:before="240"/>
      </w:pPr>
      <w:bookmarkStart w:id="125" w:name="_Toc183506312"/>
      <w:r>
        <w:lastRenderedPageBreak/>
        <w:t xml:space="preserve">Figura </w:t>
      </w:r>
      <w:fldSimple w:instr=" SEQ Figura \* ARABIC ">
        <w:r w:rsidR="00B37B4A">
          <w:rPr>
            <w:noProof/>
          </w:rPr>
          <w:t>19</w:t>
        </w:r>
      </w:fldSimple>
      <w:r>
        <w:t xml:space="preserve"> </w:t>
      </w:r>
      <w:r w:rsidRPr="00B15BBE">
        <w:rPr>
          <w:b w:val="0"/>
          <w:noProof/>
        </w:rPr>
        <w:t>— Diagrama de Sequência – Cadastrar Tipo Turismo</w:t>
      </w:r>
      <w:bookmarkEnd w:id="125"/>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7D00D7" w:rsidRDefault="0092514C" w:rsidP="00C021DE">
      <w:pPr>
        <w:pStyle w:val="Pargrafos"/>
        <w:ind w:firstLine="0"/>
        <w:jc w:val="center"/>
        <w:rPr>
          <w:sz w:val="22"/>
        </w:rPr>
      </w:pPr>
      <w:r w:rsidRPr="007D00D7">
        <w:rPr>
          <w:sz w:val="22"/>
        </w:rPr>
        <w:t>Fonte: Elaborado pelos autores.</w:t>
      </w:r>
    </w:p>
    <w:p w14:paraId="0C568E96" w14:textId="38A8BFD7" w:rsidR="00595865" w:rsidRPr="00AA3175" w:rsidRDefault="00595865" w:rsidP="007D00D7">
      <w:pPr>
        <w:pStyle w:val="Ttulo2"/>
        <w:numPr>
          <w:ilvl w:val="0"/>
          <w:numId w:val="0"/>
        </w:numPr>
        <w:spacing w:before="240"/>
        <w:rPr>
          <w:szCs w:val="24"/>
        </w:rPr>
      </w:pPr>
      <w:bookmarkStart w:id="126" w:name="_Toc181863020"/>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6"/>
    </w:p>
    <w:p w14:paraId="78F4E522" w14:textId="371ED834" w:rsidR="0092514C" w:rsidRDefault="00BF130F" w:rsidP="00BB3D3C">
      <w:pPr>
        <w:spacing w:before="240"/>
      </w:pPr>
      <w:r>
        <w:t>Na</w:t>
      </w:r>
      <w:r w:rsidR="00BE50F1">
        <w:t xml:space="preserve"> </w:t>
      </w:r>
      <w:r w:rsidR="00700F3F">
        <w:t>F</w:t>
      </w:r>
      <w:r w:rsidR="00BE50F1">
        <w:t>igura</w:t>
      </w:r>
      <w:r w:rsidR="00700F3F">
        <w:t xml:space="preserve"> </w:t>
      </w:r>
      <w:r w:rsidR="00D97C27">
        <w:t>20</w:t>
      </w:r>
      <w:r w:rsidR="00700F3F">
        <w:t xml:space="preserve">, observa-se </w:t>
      </w:r>
      <w:r w:rsidR="00BE50F1">
        <w:t xml:space="preserve">o fluxo para alterar um Tipo de Atração. O processo começa com o funcionário solicitando a alteração, seguida pela validação e atualização dos dados na camada </w:t>
      </w:r>
      <w:r w:rsidR="00B140FB" w:rsidRPr="00700F3F">
        <w:rPr>
          <w:i/>
          <w:iCs/>
        </w:rPr>
        <w:t>Controller</w:t>
      </w:r>
      <w:r w:rsidR="00B140FB">
        <w:t xml:space="preserve"> </w:t>
      </w:r>
      <w:r w:rsidR="00BE50F1">
        <w:t xml:space="preserve">e no </w:t>
      </w:r>
      <w:r w:rsidR="00BE50F1" w:rsidRPr="00700F3F">
        <w:rPr>
          <w:i/>
          <w:iCs/>
        </w:rPr>
        <w:t>R</w:t>
      </w:r>
      <w:r w:rsidR="00B140FB" w:rsidRPr="00700F3F">
        <w:rPr>
          <w:i/>
          <w:iCs/>
        </w:rPr>
        <w:t>epository</w:t>
      </w:r>
      <w:r w:rsidR="00BE50F1">
        <w:t xml:space="preserve">. No </w:t>
      </w:r>
      <w:r w:rsidR="00B140FB" w:rsidRPr="00700F3F">
        <w:rPr>
          <w:i/>
          <w:iCs/>
        </w:rPr>
        <w:t>Repository</w:t>
      </w:r>
      <w:r w:rsidR="00BE50F1">
        <w:t xml:space="preserve">, verifica-se a existência dos dados, envia-se </w:t>
      </w:r>
      <w:r w:rsidR="00BE50F1">
        <w:lastRenderedPageBreak/>
        <w:t xml:space="preserve">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EA1F2C" w:rsidR="00BE50F1" w:rsidRDefault="00BE50F1" w:rsidP="00C021DE">
      <w:pPr>
        <w:pStyle w:val="Legenda"/>
        <w:keepNext/>
        <w:spacing w:before="240"/>
      </w:pPr>
      <w:bookmarkStart w:id="127" w:name="_Toc183506313"/>
      <w:r>
        <w:t xml:space="preserve">Figura </w:t>
      </w:r>
      <w:fldSimple w:instr=" SEQ Figura \* ARABIC ">
        <w:r w:rsidR="00B37B4A">
          <w:rPr>
            <w:noProof/>
          </w:rPr>
          <w:t>20</w:t>
        </w:r>
      </w:fldSimple>
      <w:r>
        <w:t xml:space="preserve"> </w:t>
      </w:r>
      <w:r w:rsidRPr="00E73C42">
        <w:rPr>
          <w:noProof/>
        </w:rPr>
        <w:t xml:space="preserve">— </w:t>
      </w:r>
      <w:r w:rsidRPr="00BE50F1">
        <w:rPr>
          <w:b w:val="0"/>
          <w:noProof/>
        </w:rPr>
        <w:t>Diagrama de Sequência – Alterar Tipo Atração</w:t>
      </w:r>
      <w:bookmarkEnd w:id="127"/>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7D00D7" w:rsidRDefault="0092514C" w:rsidP="00C021DE">
      <w:pPr>
        <w:pStyle w:val="Pargrafos"/>
        <w:ind w:firstLine="0"/>
        <w:jc w:val="center"/>
        <w:rPr>
          <w:sz w:val="22"/>
        </w:rPr>
      </w:pPr>
      <w:r w:rsidRPr="007D00D7">
        <w:rPr>
          <w:sz w:val="22"/>
        </w:rPr>
        <w:t>Fonte: Elaborado pelos autores.</w:t>
      </w:r>
    </w:p>
    <w:p w14:paraId="215F98A7" w14:textId="3E5AB0CB" w:rsidR="00B15BBE" w:rsidRPr="00AA3175" w:rsidRDefault="00B15BBE" w:rsidP="007D00D7">
      <w:pPr>
        <w:pStyle w:val="Ttulo2"/>
        <w:numPr>
          <w:ilvl w:val="0"/>
          <w:numId w:val="0"/>
        </w:numPr>
        <w:spacing w:before="240"/>
        <w:rPr>
          <w:szCs w:val="24"/>
        </w:rPr>
      </w:pPr>
      <w:bookmarkStart w:id="128" w:name="_Toc181863021"/>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8"/>
    </w:p>
    <w:p w14:paraId="5F77E1CA" w14:textId="29B73411" w:rsidR="00397B91" w:rsidRDefault="00BF130F" w:rsidP="00BB3D3C">
      <w:pPr>
        <w:spacing w:before="240"/>
      </w:pPr>
      <w:r>
        <w:t>Ilustra-se</w:t>
      </w:r>
      <w:r w:rsidR="001A52FD" w:rsidRPr="001A52FD">
        <w:t xml:space="preserve"> </w:t>
      </w:r>
      <w:r w:rsidR="00700F3F">
        <w:t xml:space="preserve">na Figura </w:t>
      </w:r>
      <w:r w:rsidR="00D97C27">
        <w:t>21</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r w:rsidR="001A52FD" w:rsidRPr="00700F3F">
        <w:rPr>
          <w:i/>
          <w:iCs/>
        </w:rPr>
        <w:t>Controller</w:t>
      </w:r>
      <w:r w:rsidR="001A52FD">
        <w:t xml:space="preserve">. </w:t>
      </w:r>
      <w:r w:rsidR="00B140FB">
        <w:t>A</w:t>
      </w:r>
      <w:r w:rsidR="001A52FD">
        <w:t xml:space="preserve"> </w:t>
      </w:r>
      <w:r w:rsidR="001A52FD" w:rsidRPr="00700F3F">
        <w:rPr>
          <w:i/>
          <w:iCs/>
        </w:rPr>
        <w:t>Controller</w:t>
      </w:r>
      <w:r w:rsidR="001A52FD">
        <w:t xml:space="preserve"> então repassa a solicitação ao </w:t>
      </w:r>
      <w:r w:rsidR="00B140FB" w:rsidRPr="00700F3F">
        <w:rPr>
          <w:i/>
          <w:iCs/>
        </w:rPr>
        <w:t>Repository</w:t>
      </w:r>
      <w:r w:rsidR="001A52FD">
        <w:t xml:space="preserve">, que consulta o Banco de Dados. Após a consulta, o Banco de Dados retorna a lista de usuários ao </w:t>
      </w:r>
      <w:r w:rsidR="00B140FB" w:rsidRPr="00700F3F">
        <w:rPr>
          <w:i/>
          <w:iCs/>
        </w:rPr>
        <w:t>Repository</w:t>
      </w:r>
      <w:r w:rsidR="001A52FD">
        <w:t xml:space="preserve">, que encaminha essa lista de volta ao </w:t>
      </w:r>
      <w:r w:rsidR="001A52FD" w:rsidRPr="00700F3F">
        <w:rPr>
          <w:i/>
          <w:iCs/>
        </w:rPr>
        <w:t>Controller</w:t>
      </w:r>
      <w:r w:rsidR="001A52FD">
        <w:t>, e por fim, a Interface entrega a lista de usuários ao funcionário.</w:t>
      </w:r>
    </w:p>
    <w:p w14:paraId="159E5D6F" w14:textId="7BA5CCB1" w:rsidR="00A11C50" w:rsidRDefault="00A11C50" w:rsidP="00C021DE">
      <w:pPr>
        <w:pStyle w:val="Legenda"/>
        <w:keepNext/>
        <w:spacing w:before="240"/>
      </w:pPr>
      <w:bookmarkStart w:id="129" w:name="_Toc183506314"/>
      <w:r>
        <w:t xml:space="preserve">Figura </w:t>
      </w:r>
      <w:fldSimple w:instr=" SEQ Figura \* ARABIC ">
        <w:r w:rsidR="00B37B4A">
          <w:rPr>
            <w:noProof/>
          </w:rPr>
          <w:t>21</w:t>
        </w:r>
      </w:fldSimple>
      <w:r>
        <w:t xml:space="preserve"> </w:t>
      </w:r>
      <w:r w:rsidRPr="00A11C50">
        <w:rPr>
          <w:b w:val="0"/>
          <w:noProof/>
        </w:rPr>
        <w:t>— Diagrama de Sequência – Listar Usuário</w:t>
      </w:r>
      <w:bookmarkEnd w:id="129"/>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5F86DE8D">
            <wp:extent cx="6496788" cy="2297366"/>
            <wp:effectExtent l="4445" t="0" r="3810" b="381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615203" cy="2339239"/>
                    </a:xfrm>
                    <a:prstGeom prst="rect">
                      <a:avLst/>
                    </a:prstGeom>
                  </pic:spPr>
                </pic:pic>
              </a:graphicData>
            </a:graphic>
          </wp:inline>
        </w:drawing>
      </w:r>
    </w:p>
    <w:p w14:paraId="3BFDA091" w14:textId="0ACF9521" w:rsidR="00397B91" w:rsidRPr="007D00D7" w:rsidRDefault="0092514C" w:rsidP="00C021DE">
      <w:pPr>
        <w:pStyle w:val="Pargrafos"/>
        <w:ind w:firstLine="0"/>
        <w:jc w:val="center"/>
        <w:rPr>
          <w:sz w:val="22"/>
        </w:rPr>
      </w:pPr>
      <w:r w:rsidRPr="007D00D7">
        <w:rPr>
          <w:sz w:val="22"/>
        </w:rPr>
        <w:t>Fonte: Elaborado pelos autores.</w:t>
      </w:r>
    </w:p>
    <w:p w14:paraId="2D867367" w14:textId="1D6BE21E" w:rsidR="0012321C" w:rsidRPr="00AA3175" w:rsidRDefault="0012321C" w:rsidP="0012321C">
      <w:pPr>
        <w:pStyle w:val="Ttulo2"/>
        <w:numPr>
          <w:ilvl w:val="0"/>
          <w:numId w:val="0"/>
        </w:numPr>
        <w:rPr>
          <w:szCs w:val="24"/>
        </w:rPr>
      </w:pPr>
      <w:bookmarkStart w:id="130" w:name="_Toc181863022"/>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30"/>
    </w:p>
    <w:p w14:paraId="1A3B5045" w14:textId="17623FE9" w:rsidR="0092514C" w:rsidRDefault="00C021DE" w:rsidP="00BB3D3C">
      <w:pPr>
        <w:spacing w:before="240"/>
      </w:pPr>
      <w:r>
        <w:t xml:space="preserve">Pode-se visualizar na Figura </w:t>
      </w:r>
      <w:r w:rsidR="00D97C27">
        <w:t>22</w:t>
      </w:r>
      <w:r>
        <w:t>,</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w:t>
      </w:r>
      <w:r w:rsidR="00BF130F" w:rsidRPr="00C85F21">
        <w:rPr>
          <w:i/>
        </w:rPr>
        <w:t>Interface</w:t>
      </w:r>
      <w:r w:rsidR="00BF130F" w:rsidRPr="00BF130F">
        <w:t xml:space="preserve">, que encaminha a solicitação ao </w:t>
      </w:r>
      <w:r w:rsidR="00BF130F" w:rsidRPr="00C85F21">
        <w:rPr>
          <w:i/>
        </w:rPr>
        <w:t>Controller</w:t>
      </w:r>
      <w:r w:rsidR="00BF130F" w:rsidRPr="00BF130F">
        <w:t xml:space="preserve">. </w:t>
      </w:r>
      <w:r w:rsidR="00B140FB">
        <w:t>A</w:t>
      </w:r>
      <w:r w:rsidR="00BF130F" w:rsidRPr="00BF130F">
        <w:t xml:space="preserve"> </w:t>
      </w:r>
      <w:r w:rsidR="00BF130F" w:rsidRPr="00C85F21">
        <w:rPr>
          <w:i/>
        </w:rPr>
        <w:t>Controller</w:t>
      </w:r>
      <w:r w:rsidR="00BF130F" w:rsidRPr="00BF130F">
        <w:t xml:space="preserve"> então repassa a solicitação ao </w:t>
      </w:r>
      <w:r w:rsidR="00B140FB" w:rsidRPr="00C85F21">
        <w:rPr>
          <w:i/>
        </w:rPr>
        <w:t>Repository</w:t>
      </w:r>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r w:rsidR="00B140FB" w:rsidRPr="00C85F21">
        <w:rPr>
          <w:i/>
        </w:rPr>
        <w:t>Repository</w:t>
      </w:r>
      <w:r w:rsidR="00BF130F" w:rsidRPr="00BF130F">
        <w:t xml:space="preserve">, </w:t>
      </w:r>
      <w:r w:rsidR="00C21157">
        <w:t xml:space="preserve">e a </w:t>
      </w:r>
      <w:r w:rsidR="00BF130F" w:rsidRPr="00C85F21">
        <w:rPr>
          <w:i/>
        </w:rPr>
        <w:t>Controller</w:t>
      </w:r>
      <w:r w:rsidR="00BF130F" w:rsidRPr="00BF130F">
        <w:t xml:space="preserve">, </w:t>
      </w:r>
      <w:r w:rsidR="00C21157">
        <w:t>retorna verdadeiro para a operação</w:t>
      </w:r>
      <w:r w:rsidR="00BF130F" w:rsidRPr="00BF130F">
        <w:t xml:space="preserve">, </w:t>
      </w:r>
      <w:r w:rsidR="00C21157">
        <w:t xml:space="preserve">e a </w:t>
      </w:r>
      <w:r w:rsidR="00BF130F" w:rsidRPr="00C85F21">
        <w:rPr>
          <w:i/>
        </w:rPr>
        <w:t>Interface</w:t>
      </w:r>
      <w:r w:rsidR="00C21157">
        <w:t xml:space="preserve"> informa a lista atualizada</w:t>
      </w:r>
      <w:r w:rsidR="00BF130F" w:rsidRPr="00BF130F">
        <w:t>.</w:t>
      </w:r>
    </w:p>
    <w:p w14:paraId="0114985B" w14:textId="4F2A7E82" w:rsidR="00BF130F" w:rsidRDefault="00BF130F" w:rsidP="00C021DE">
      <w:pPr>
        <w:pStyle w:val="Legenda"/>
        <w:keepNext/>
        <w:spacing w:before="240"/>
      </w:pPr>
      <w:bookmarkStart w:id="131" w:name="_Toc183506315"/>
      <w:r>
        <w:t xml:space="preserve">Figura </w:t>
      </w:r>
      <w:fldSimple w:instr=" SEQ Figura \* ARABIC ">
        <w:r w:rsidR="00B37B4A">
          <w:rPr>
            <w:noProof/>
          </w:rPr>
          <w:t>22</w:t>
        </w:r>
      </w:fldSimple>
      <w:r>
        <w:t xml:space="preserve"> </w:t>
      </w:r>
      <w:r w:rsidRPr="00805F5E">
        <w:rPr>
          <w:noProof/>
        </w:rPr>
        <w:t xml:space="preserve">— </w:t>
      </w:r>
      <w:r w:rsidRPr="00BF130F">
        <w:rPr>
          <w:b w:val="0"/>
          <w:noProof/>
        </w:rPr>
        <w:t>Diagrama de Sequência – Excluir Empresa</w:t>
      </w:r>
      <w:bookmarkEnd w:id="131"/>
    </w:p>
    <w:p w14:paraId="6C2DEE15" w14:textId="119E23C0" w:rsidR="00BF130F" w:rsidRPr="007E5A8A" w:rsidRDefault="007E5A8A" w:rsidP="00C021DE">
      <w:pPr>
        <w:ind w:firstLine="0"/>
        <w:jc w:val="center"/>
      </w:pPr>
      <w:r>
        <w:rPr>
          <w:noProof/>
        </w:rPr>
        <w:drawing>
          <wp:inline distT="0" distB="0" distL="0" distR="0" wp14:anchorId="7ACE3A7D" wp14:editId="23298920">
            <wp:extent cx="6224988" cy="3199638"/>
            <wp:effectExtent l="7938" t="0" r="0" b="0"/>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rot="16200000">
                      <a:off x="0" y="0"/>
                      <a:ext cx="6311008" cy="3243852"/>
                    </a:xfrm>
                    <a:prstGeom prst="rect">
                      <a:avLst/>
                    </a:prstGeom>
                  </pic:spPr>
                </pic:pic>
              </a:graphicData>
            </a:graphic>
          </wp:inline>
        </w:drawing>
      </w:r>
    </w:p>
    <w:p w14:paraId="5A669DD3" w14:textId="1505430F" w:rsidR="0092514C" w:rsidRPr="007D00D7" w:rsidRDefault="0092514C" w:rsidP="00C021DE">
      <w:pPr>
        <w:pStyle w:val="Pargrafos"/>
        <w:ind w:firstLine="0"/>
        <w:jc w:val="center"/>
        <w:rPr>
          <w:sz w:val="22"/>
        </w:rPr>
      </w:pPr>
      <w:r w:rsidRPr="007D00D7">
        <w:rPr>
          <w:sz w:val="22"/>
        </w:rPr>
        <w:t>Fonte: Elaborado pelos autores.</w:t>
      </w:r>
    </w:p>
    <w:p w14:paraId="0C18FE00" w14:textId="320B20AC" w:rsidR="00C21157" w:rsidRDefault="00C21157" w:rsidP="00C85F21">
      <w:pPr>
        <w:pStyle w:val="Ttulo2"/>
        <w:numPr>
          <w:ilvl w:val="0"/>
          <w:numId w:val="0"/>
        </w:numPr>
        <w:spacing w:before="240"/>
        <w:rPr>
          <w:noProof/>
        </w:rPr>
      </w:pPr>
      <w:bookmarkStart w:id="132" w:name="_Toc181863023"/>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2"/>
      <w:r>
        <w:rPr>
          <w:noProof/>
        </w:rPr>
        <w:t xml:space="preserve"> </w:t>
      </w:r>
    </w:p>
    <w:p w14:paraId="72EAD7F2" w14:textId="3C72AD23" w:rsidR="0092514C" w:rsidRDefault="00C021DE" w:rsidP="00BB3D3C">
      <w:pPr>
        <w:spacing w:before="240"/>
      </w:pPr>
      <w:r>
        <w:t>D</w:t>
      </w:r>
      <w:r w:rsidR="00640342" w:rsidRPr="00640342">
        <w:t>elineia-se</w:t>
      </w:r>
      <w:r>
        <w:t xml:space="preserve"> na Figura </w:t>
      </w:r>
      <w:r w:rsidR="00D97C27">
        <w:t>23</w:t>
      </w:r>
      <w:r>
        <w:t>,</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r w:rsidR="00640342" w:rsidRPr="00C021DE">
        <w:rPr>
          <w:i/>
          <w:iCs/>
        </w:rPr>
        <w:t>Controller</w:t>
      </w:r>
      <w:r w:rsidR="00640342" w:rsidRPr="00640342">
        <w:t xml:space="preserve">. Este, por sua vez, encaminha a solicitação ao </w:t>
      </w:r>
      <w:r w:rsidR="00B140FB" w:rsidRPr="00C021DE">
        <w:rPr>
          <w:i/>
          <w:iCs/>
        </w:rPr>
        <w:t>Repository</w:t>
      </w:r>
      <w:r w:rsidR="00640342" w:rsidRPr="00640342">
        <w:t xml:space="preserve">, que a envia ao Banco de Dados. Após o processamento, o Banco de Dados retorna os dados ao </w:t>
      </w:r>
      <w:r w:rsidR="00B140FB" w:rsidRPr="00C021DE">
        <w:rPr>
          <w:i/>
          <w:iCs/>
        </w:rPr>
        <w:t>Repository</w:t>
      </w:r>
      <w:r w:rsidR="00640342" w:rsidRPr="00640342">
        <w:t xml:space="preserve">, que os </w:t>
      </w:r>
      <w:r w:rsidR="00D07F80">
        <w:t xml:space="preserve">leva </w:t>
      </w:r>
      <w:r w:rsidR="00640342" w:rsidRPr="00640342">
        <w:t xml:space="preserve">a </w:t>
      </w:r>
      <w:r w:rsidR="00640342" w:rsidRPr="00C021DE">
        <w:rPr>
          <w:i/>
          <w:iCs/>
        </w:rPr>
        <w:t>Controller</w:t>
      </w:r>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723C8CB6" w:rsidR="00C21157" w:rsidRDefault="00C21157" w:rsidP="00C021DE">
      <w:pPr>
        <w:pStyle w:val="Legenda"/>
        <w:keepNext/>
        <w:spacing w:before="240"/>
      </w:pPr>
      <w:bookmarkStart w:id="133" w:name="_Toc183506316"/>
      <w:r>
        <w:t xml:space="preserve">Figura </w:t>
      </w:r>
      <w:fldSimple w:instr=" SEQ Figura \* ARABIC ">
        <w:r w:rsidR="00B37B4A">
          <w:rPr>
            <w:noProof/>
          </w:rPr>
          <w:t>23</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3"/>
    </w:p>
    <w:p w14:paraId="7CB99408" w14:textId="59A79D49" w:rsidR="00C21157" w:rsidRPr="00C21157" w:rsidRDefault="007E5A8A" w:rsidP="00C021DE">
      <w:pPr>
        <w:ind w:firstLine="0"/>
        <w:jc w:val="center"/>
      </w:pPr>
      <w:r>
        <w:rPr>
          <w:noProof/>
        </w:rPr>
        <w:drawing>
          <wp:inline distT="0" distB="0" distL="0" distR="0" wp14:anchorId="0E49D89B" wp14:editId="255F9E9C">
            <wp:extent cx="6470169" cy="3792810"/>
            <wp:effectExtent l="5398"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rot="16200000">
                      <a:off x="0" y="0"/>
                      <a:ext cx="6547493" cy="3838137"/>
                    </a:xfrm>
                    <a:prstGeom prst="rect">
                      <a:avLst/>
                    </a:prstGeom>
                  </pic:spPr>
                </pic:pic>
              </a:graphicData>
            </a:graphic>
          </wp:inline>
        </w:drawing>
      </w:r>
    </w:p>
    <w:p w14:paraId="366B4125" w14:textId="77777777" w:rsidR="0092514C" w:rsidRPr="007D00D7" w:rsidRDefault="0092514C" w:rsidP="00C021DE">
      <w:pPr>
        <w:pStyle w:val="Pargrafos"/>
        <w:ind w:firstLine="0"/>
        <w:jc w:val="center"/>
        <w:rPr>
          <w:sz w:val="22"/>
        </w:rPr>
      </w:pPr>
      <w:r w:rsidRPr="007D00D7">
        <w:rPr>
          <w:sz w:val="22"/>
        </w:rPr>
        <w:t>Fonte: Elaborado pelos autores.</w:t>
      </w:r>
    </w:p>
    <w:p w14:paraId="66CF192F" w14:textId="2187AC23" w:rsidR="007944D7" w:rsidRDefault="0082521E" w:rsidP="005F772A">
      <w:pPr>
        <w:pStyle w:val="Ttulo1"/>
        <w:ind w:left="426"/>
      </w:pPr>
      <w:bookmarkStart w:id="134"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4"/>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r w:rsidRPr="00AB2A44">
        <w:rPr>
          <w:rStyle w:val="normaltextrun"/>
          <w:i/>
          <w:color w:val="000000"/>
          <w:shd w:val="clear" w:color="auto" w:fill="FFFFFF"/>
        </w:rPr>
        <w:t>User Experience</w:t>
      </w:r>
      <w:r>
        <w:rPr>
          <w:rStyle w:val="normaltextrun"/>
          <w:color w:val="000000"/>
          <w:shd w:val="clear" w:color="auto" w:fill="FFFFFF"/>
        </w:rPr>
        <w:t xml:space="preserv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5" w:name="_Toc181863025"/>
      <w:r>
        <w:t>Descrição de Cenário</w:t>
      </w:r>
      <w:bookmarkEnd w:id="135"/>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 xml:space="preserve">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w:t>
      </w:r>
      <w:r w:rsidRPr="00F94CD7">
        <w:rPr>
          <w:b w:val="0"/>
          <w:bCs w:val="0"/>
          <w:i/>
          <w:szCs w:val="24"/>
        </w:rPr>
        <w:t>design</w:t>
      </w:r>
      <w:r w:rsidRPr="00F929F5">
        <w:rPr>
          <w:b w:val="0"/>
          <w:bCs w:val="0"/>
          <w:szCs w:val="24"/>
        </w:rPr>
        <w:t xml:space="preserve"> de experiência do usuário, permitindo uma avaliação detalhada da eficácia do sistema sob diversas circunstâncias.</w:t>
      </w:r>
    </w:p>
    <w:p w14:paraId="57F53897" w14:textId="52EDC012"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r w:rsidR="00396E60">
        <w:rPr>
          <w:b w:val="0"/>
          <w:bCs w:val="0"/>
          <w:szCs w:val="24"/>
        </w:rPr>
        <w:t xml:space="preserve"> (Figura 24).</w:t>
      </w:r>
    </w:p>
    <w:p w14:paraId="2CBC71A8" w14:textId="37B0CDDF" w:rsidR="004D6472" w:rsidRPr="005660A0" w:rsidRDefault="004D6472" w:rsidP="00F929F5">
      <w:pPr>
        <w:pStyle w:val="Legenda"/>
        <w:keepNext/>
        <w:spacing w:before="240"/>
        <w:rPr>
          <w:b w:val="0"/>
          <w:bCs w:val="0"/>
        </w:rPr>
      </w:pPr>
      <w:bookmarkStart w:id="136" w:name="_Toc183506317"/>
      <w:r>
        <w:t xml:space="preserve">Figura </w:t>
      </w:r>
      <w:fldSimple w:instr=" SEQ Figura \* ARABIC ">
        <w:r w:rsidR="00B37B4A">
          <w:rPr>
            <w:noProof/>
          </w:rPr>
          <w:t>24</w:t>
        </w:r>
      </w:fldSimple>
      <w:r>
        <w:rPr>
          <w:noProof/>
        </w:rPr>
        <w:t xml:space="preserve"> </w:t>
      </w:r>
      <w:r w:rsidR="005660A0" w:rsidRPr="00606D8E">
        <w:rPr>
          <w:b w:val="0"/>
          <w:szCs w:val="24"/>
        </w:rPr>
        <w:t xml:space="preserve">— </w:t>
      </w:r>
      <w:r w:rsidRPr="005660A0">
        <w:rPr>
          <w:b w:val="0"/>
          <w:bCs w:val="0"/>
          <w:noProof/>
        </w:rPr>
        <w:t>Imagem do primeiro cenário</w:t>
      </w:r>
      <w:bookmarkEnd w:id="136"/>
    </w:p>
    <w:p w14:paraId="5460F97F" w14:textId="6FCE22F2" w:rsidR="004D6472" w:rsidRDefault="003573BB" w:rsidP="003573BB">
      <w:pPr>
        <w:pStyle w:val="NormalWeb"/>
        <w:keepNext/>
        <w:spacing w:before="0" w:beforeAutospacing="0" w:after="0" w:afterAutospacing="0"/>
        <w:jc w:val="center"/>
      </w:pPr>
      <w:r>
        <w:rPr>
          <w:noProof/>
        </w:rPr>
        <w:drawing>
          <wp:inline distT="0" distB="0" distL="0" distR="0" wp14:anchorId="374A1E27" wp14:editId="2F6A1B44">
            <wp:extent cx="3326921" cy="3314700"/>
            <wp:effectExtent l="0" t="0" r="6985" b="0"/>
            <wp:docPr id="17" name="Imagem 17" descr="C:\Users\Aluno\AppData\Local\Microsoft\Windows\INetCache\Content.MSO\1864C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864CD2A.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8660" cy="3356286"/>
                    </a:xfrm>
                    <a:prstGeom prst="rect">
                      <a:avLst/>
                    </a:prstGeom>
                    <a:noFill/>
                    <a:ln>
                      <a:noFill/>
                    </a:ln>
                  </pic:spPr>
                </pic:pic>
              </a:graphicData>
            </a:graphic>
          </wp:inline>
        </w:drawing>
      </w:r>
    </w:p>
    <w:p w14:paraId="4BAF0760" w14:textId="1492AB92" w:rsidR="0092514C" w:rsidRPr="007D00D7" w:rsidRDefault="0092514C" w:rsidP="00F929F5">
      <w:pPr>
        <w:pStyle w:val="Pargrafos"/>
        <w:ind w:firstLine="0"/>
        <w:jc w:val="center"/>
        <w:rPr>
          <w:sz w:val="22"/>
        </w:rPr>
      </w:pPr>
      <w:r w:rsidRPr="007D00D7">
        <w:rPr>
          <w:sz w:val="22"/>
        </w:rPr>
        <w:t>Fonte: Elaborado pelos autores.</w:t>
      </w:r>
    </w:p>
    <w:p w14:paraId="59CCB889" w14:textId="42833472"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r w:rsidR="00396E60">
        <w:rPr>
          <w:rStyle w:val="ui-provider"/>
        </w:rPr>
        <w:t xml:space="preserve"> (Figura 25).</w:t>
      </w:r>
    </w:p>
    <w:p w14:paraId="1F778F96" w14:textId="25877ED5" w:rsidR="004D6472" w:rsidRPr="005660A0" w:rsidRDefault="004D6472" w:rsidP="003573BB">
      <w:pPr>
        <w:pStyle w:val="Legenda"/>
        <w:keepNext/>
        <w:spacing w:before="240"/>
        <w:rPr>
          <w:b w:val="0"/>
          <w:bCs w:val="0"/>
        </w:rPr>
      </w:pPr>
      <w:bookmarkStart w:id="137" w:name="_Toc183506318"/>
      <w:r>
        <w:t xml:space="preserve">Figura </w:t>
      </w:r>
      <w:fldSimple w:instr=" SEQ Figura \* ARABIC ">
        <w:r w:rsidR="00B37B4A">
          <w:rPr>
            <w:noProof/>
          </w:rPr>
          <w:t>25</w:t>
        </w:r>
      </w:fldSimple>
      <w:r>
        <w:t xml:space="preserve"> </w:t>
      </w:r>
      <w:r w:rsidR="005660A0" w:rsidRPr="00606D8E">
        <w:rPr>
          <w:b w:val="0"/>
          <w:szCs w:val="24"/>
        </w:rPr>
        <w:t xml:space="preserve">— </w:t>
      </w:r>
      <w:r w:rsidRPr="005660A0">
        <w:rPr>
          <w:b w:val="0"/>
          <w:bCs w:val="0"/>
        </w:rPr>
        <w:t>Imagem do segundo cenário</w:t>
      </w:r>
      <w:bookmarkEnd w:id="137"/>
    </w:p>
    <w:p w14:paraId="48CC1EDF" w14:textId="74B9918A" w:rsidR="004D6472" w:rsidRDefault="003573BB" w:rsidP="003573BB">
      <w:pPr>
        <w:pStyle w:val="NormalWeb"/>
        <w:spacing w:before="0" w:beforeAutospacing="0" w:after="0" w:afterAutospacing="0"/>
        <w:jc w:val="center"/>
      </w:pPr>
      <w:r w:rsidRPr="003573BB">
        <w:rPr>
          <w:noProof/>
        </w:rPr>
        <w:drawing>
          <wp:inline distT="0" distB="0" distL="0" distR="0" wp14:anchorId="0E1140F7" wp14:editId="227D930E">
            <wp:extent cx="3578246" cy="3610715"/>
            <wp:effectExtent l="0" t="0" r="3175"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39527" cy="3672552"/>
                    </a:xfrm>
                    <a:prstGeom prst="rect">
                      <a:avLst/>
                    </a:prstGeom>
                  </pic:spPr>
                </pic:pic>
              </a:graphicData>
            </a:graphic>
          </wp:inline>
        </w:drawing>
      </w:r>
    </w:p>
    <w:p w14:paraId="14BACD09" w14:textId="77777777" w:rsidR="0092514C" w:rsidRPr="007D00D7" w:rsidRDefault="0092514C" w:rsidP="00F929F5">
      <w:pPr>
        <w:pStyle w:val="Pargrafos"/>
        <w:ind w:firstLine="0"/>
        <w:jc w:val="center"/>
        <w:rPr>
          <w:sz w:val="22"/>
        </w:rPr>
      </w:pPr>
      <w:r w:rsidRPr="007D00D7">
        <w:rPr>
          <w:sz w:val="22"/>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8" w:name="_Toc181863026"/>
      <w:r>
        <w:t>Descrição de Personas</w:t>
      </w:r>
      <w:bookmarkEnd w:id="138"/>
    </w:p>
    <w:p w14:paraId="06EDA9A2" w14:textId="02CE5A34" w:rsidR="00F929F5" w:rsidRDefault="00F929F5" w:rsidP="00F929F5">
      <w:pPr>
        <w:pStyle w:val="Legenda"/>
        <w:keepNext/>
        <w:ind w:firstLine="851"/>
        <w:jc w:val="both"/>
        <w:rPr>
          <w:b w:val="0"/>
          <w:bCs w:val="0"/>
          <w:szCs w:val="24"/>
        </w:rPr>
      </w:pPr>
      <w:r w:rsidRPr="00F929F5">
        <w:rPr>
          <w:b w:val="0"/>
          <w:bCs w:val="0"/>
          <w:szCs w:val="24"/>
        </w:rPr>
        <w:t xml:space="preserve">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w:t>
      </w:r>
      <w:r w:rsidRPr="00F94CD7">
        <w:rPr>
          <w:b w:val="0"/>
          <w:bCs w:val="0"/>
          <w:i/>
          <w:szCs w:val="24"/>
        </w:rPr>
        <w:t>designers</w:t>
      </w:r>
      <w:r w:rsidRPr="00F929F5">
        <w:rPr>
          <w:b w:val="0"/>
          <w:bCs w:val="0"/>
          <w:szCs w:val="24"/>
        </w:rPr>
        <w:t xml:space="preserve"> e desenvolvedores buscam uma visão mais humanizada e centrada no usuário, permitindo a criação de soluções que atendam de maneira satisfatória às expectativas e requisitos de quem usará o produto final.</w:t>
      </w:r>
    </w:p>
    <w:p w14:paraId="18CFFCFC" w14:textId="72E2C40F" w:rsidR="00F929F5" w:rsidRDefault="00F929F5" w:rsidP="00F929F5">
      <w:pPr>
        <w:pStyle w:val="Legenda"/>
        <w:keepNext/>
        <w:ind w:firstLine="851"/>
        <w:jc w:val="both"/>
        <w:rPr>
          <w:b w:val="0"/>
          <w:bCs w:val="0"/>
          <w:szCs w:val="24"/>
        </w:rPr>
      </w:pPr>
      <w:r w:rsidRPr="00F929F5">
        <w:rPr>
          <w:b w:val="0"/>
          <w:bCs w:val="0"/>
          <w:szCs w:val="24"/>
        </w:rPr>
        <w:t>Para o Comtur, foi desenvolvido duas personas de acordo com as funcionalidades e objetivos do sistema. A primeira</w:t>
      </w:r>
      <w:r w:rsidR="00AB2A44">
        <w:rPr>
          <w:b w:val="0"/>
          <w:bCs w:val="0"/>
          <w:szCs w:val="24"/>
        </w:rPr>
        <w:t xml:space="preserve"> persona</w:t>
      </w:r>
      <w:r w:rsidRPr="00F929F5">
        <w:rPr>
          <w:b w:val="0"/>
          <w:bCs w:val="0"/>
          <w:szCs w:val="24"/>
        </w:rPr>
        <w:t xml:space="preserve"> (Figura 2</w:t>
      </w:r>
      <w:r w:rsidR="003573BB">
        <w:rPr>
          <w:b w:val="0"/>
          <w:bCs w:val="0"/>
          <w:szCs w:val="24"/>
        </w:rPr>
        <w:t>6</w:t>
      </w:r>
      <w:r w:rsidRPr="00F929F5">
        <w:rPr>
          <w:b w:val="0"/>
          <w:bCs w:val="0"/>
          <w:szCs w:val="24"/>
        </w:rPr>
        <w:t xml:space="preserve">) é um empresário dono de uma loja de </w:t>
      </w:r>
      <w:r w:rsidRPr="00F929F5">
        <w:rPr>
          <w:b w:val="0"/>
          <w:bCs w:val="0"/>
          <w:szCs w:val="24"/>
        </w:rPr>
        <w:lastRenderedPageBreak/>
        <w:t>sapatos que representa os comerciantes locais que precisam do turismo para impulsionar suas vendas e querem uma plataforma eficaz para se promover.</w:t>
      </w:r>
    </w:p>
    <w:p w14:paraId="4BA56E24" w14:textId="1D4FF03C" w:rsidR="00F4024C" w:rsidRPr="005660A0" w:rsidRDefault="00F4024C" w:rsidP="00F929F5">
      <w:pPr>
        <w:pStyle w:val="Legenda"/>
        <w:keepNext/>
        <w:rPr>
          <w:b w:val="0"/>
          <w:bCs w:val="0"/>
        </w:rPr>
      </w:pPr>
      <w:bookmarkStart w:id="139" w:name="_Toc183506319"/>
      <w:r>
        <w:t xml:space="preserve">Figura </w:t>
      </w:r>
      <w:fldSimple w:instr=" SEQ Figura \* ARABIC ">
        <w:r w:rsidR="00B37B4A">
          <w:rPr>
            <w:noProof/>
          </w:rPr>
          <w:t>26</w:t>
        </w:r>
      </w:fldSimple>
      <w:r>
        <w:t xml:space="preserve"> </w:t>
      </w:r>
      <w:r w:rsidR="005660A0" w:rsidRPr="00606D8E">
        <w:rPr>
          <w:b w:val="0"/>
          <w:szCs w:val="24"/>
        </w:rPr>
        <w:t>—</w:t>
      </w:r>
      <w:r w:rsidRPr="005660A0">
        <w:rPr>
          <w:b w:val="0"/>
          <w:bCs w:val="0"/>
        </w:rPr>
        <w:t xml:space="preserve"> Imagem da primeira persona</w:t>
      </w:r>
      <w:bookmarkEnd w:id="139"/>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8744" cy="3937000"/>
                    </a:xfrm>
                    <a:prstGeom prst="rect">
                      <a:avLst/>
                    </a:prstGeom>
                  </pic:spPr>
                </pic:pic>
              </a:graphicData>
            </a:graphic>
          </wp:inline>
        </w:drawing>
      </w:r>
    </w:p>
    <w:p w14:paraId="5D589FF8" w14:textId="36E90F89" w:rsidR="0092514C" w:rsidRPr="007D00D7" w:rsidRDefault="0092514C" w:rsidP="00F929F5">
      <w:pPr>
        <w:pStyle w:val="Pargrafos"/>
        <w:ind w:firstLine="0"/>
        <w:jc w:val="center"/>
        <w:rPr>
          <w:sz w:val="22"/>
        </w:rPr>
      </w:pPr>
      <w:r w:rsidRPr="007D00D7">
        <w:rPr>
          <w:sz w:val="22"/>
        </w:rPr>
        <w:t>Fonte: Elaborado pelos autores.</w:t>
      </w:r>
    </w:p>
    <w:p w14:paraId="2605C1A7" w14:textId="45E2F710" w:rsidR="003573BB" w:rsidRDefault="003573BB" w:rsidP="00F929F5">
      <w:pPr>
        <w:pStyle w:val="Pargrafos"/>
        <w:ind w:firstLine="0"/>
        <w:jc w:val="center"/>
        <w:rPr>
          <w:sz w:val="20"/>
          <w:szCs w:val="20"/>
        </w:rPr>
      </w:pPr>
    </w:p>
    <w:p w14:paraId="69DC3A3F" w14:textId="293CAF83" w:rsidR="003573BB" w:rsidRPr="003573BB" w:rsidRDefault="003573BB" w:rsidP="003573BB">
      <w:r>
        <w:t>A segunda persona é uma funcionária do Conselho Municipal de Turismo (Figura 27) escolhida para representar os interesses e desafios dos servidores públicos que buscam divulgar eventos e atrair mais turistas para a cidade, garantindo que o site atenda às necessidades de campanha cultural e de informação.</w:t>
      </w:r>
    </w:p>
    <w:p w14:paraId="2F2D0106" w14:textId="77777777" w:rsidR="003573BB" w:rsidRPr="003D759C" w:rsidRDefault="003573BB" w:rsidP="00F929F5">
      <w:pPr>
        <w:pStyle w:val="Pargrafos"/>
        <w:ind w:firstLine="0"/>
        <w:jc w:val="center"/>
        <w:rPr>
          <w:sz w:val="20"/>
          <w:szCs w:val="20"/>
        </w:rPr>
      </w:pPr>
    </w:p>
    <w:p w14:paraId="7F25D8C2" w14:textId="0C46AFE3" w:rsidR="00F4024C" w:rsidRPr="005660A0" w:rsidRDefault="00F4024C" w:rsidP="00F929F5">
      <w:pPr>
        <w:pStyle w:val="Legenda"/>
        <w:keepNext/>
        <w:rPr>
          <w:b w:val="0"/>
          <w:bCs w:val="0"/>
        </w:rPr>
      </w:pPr>
      <w:bookmarkStart w:id="140" w:name="_Toc183506320"/>
      <w:r>
        <w:lastRenderedPageBreak/>
        <w:t xml:space="preserve">Figura </w:t>
      </w:r>
      <w:fldSimple w:instr=" SEQ Figura \* ARABIC ">
        <w:r w:rsidR="00B37B4A">
          <w:rPr>
            <w:noProof/>
          </w:rPr>
          <w:t>27</w:t>
        </w:r>
      </w:fldSimple>
      <w:r>
        <w:t xml:space="preserve"> </w:t>
      </w:r>
      <w:r w:rsidR="005660A0" w:rsidRPr="00606D8E">
        <w:rPr>
          <w:b w:val="0"/>
          <w:szCs w:val="24"/>
        </w:rPr>
        <w:t xml:space="preserve">— </w:t>
      </w:r>
      <w:r w:rsidRPr="005660A0">
        <w:rPr>
          <w:b w:val="0"/>
          <w:bCs w:val="0"/>
        </w:rPr>
        <w:t>Imagem da segunda persona</w:t>
      </w:r>
      <w:bookmarkEnd w:id="140"/>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7D00D7" w:rsidRDefault="0092514C" w:rsidP="00F929F5">
      <w:pPr>
        <w:pStyle w:val="Pargrafos"/>
        <w:ind w:firstLine="0"/>
        <w:jc w:val="center"/>
        <w:rPr>
          <w:sz w:val="22"/>
        </w:rPr>
      </w:pPr>
      <w:r w:rsidRPr="007D00D7">
        <w:rPr>
          <w:sz w:val="22"/>
        </w:rPr>
        <w:t>Fonte: Elaborado pelos autores.</w:t>
      </w:r>
    </w:p>
    <w:p w14:paraId="6360F092" w14:textId="7D9E36E8" w:rsidR="000E2981" w:rsidRDefault="000E2981" w:rsidP="00F929F5">
      <w:pPr>
        <w:pStyle w:val="Ttulo2"/>
        <w:numPr>
          <w:ilvl w:val="1"/>
          <w:numId w:val="11"/>
        </w:numPr>
        <w:spacing w:before="240" w:after="240"/>
        <w:ind w:left="426"/>
      </w:pPr>
      <w:bookmarkStart w:id="141" w:name="_Toc181863027"/>
      <w:r w:rsidRPr="002B3561">
        <w:t>Esboços de tela (</w:t>
      </w:r>
      <w:r w:rsidRPr="00C021DE">
        <w:rPr>
          <w:i/>
          <w:iCs/>
        </w:rPr>
        <w:t>wireframes</w:t>
      </w:r>
      <w:r w:rsidRPr="002B3561">
        <w:t>)</w:t>
      </w:r>
      <w:bookmarkEnd w:id="141"/>
    </w:p>
    <w:p w14:paraId="080F1D13" w14:textId="56758DCE" w:rsidR="005F1A8F" w:rsidRDefault="00BB3D3C" w:rsidP="005F1A8F">
      <w:r w:rsidRPr="00BB3D3C">
        <w:t xml:space="preserve">Os </w:t>
      </w:r>
      <w:r w:rsidRPr="00BB3D3C">
        <w:rPr>
          <w:i/>
          <w:iCs/>
        </w:rPr>
        <w:t>wireframes</w:t>
      </w:r>
      <w:r w:rsidRPr="00BB3D3C">
        <w:t xml:space="preserve"> são representações visuais esquemáticas e simplificadas de interfaces de usuário, desempenhando um papel crucial no processo de </w:t>
      </w:r>
      <w:r w:rsidRPr="00F94CD7">
        <w:rPr>
          <w:i/>
        </w:rPr>
        <w:t>design</w:t>
      </w:r>
      <w:r w:rsidRPr="00BB3D3C">
        <w:t xml:space="preserve"> de experiência do usuário. Nielsen (2006) define </w:t>
      </w:r>
      <w:r w:rsidRPr="00BB3D3C">
        <w:rPr>
          <w:i/>
          <w:iCs/>
        </w:rPr>
        <w:t>wireframes</w:t>
      </w:r>
      <w:r w:rsidRPr="00BB3D3C">
        <w:t xml:space="preserve"> como: "</w:t>
      </w:r>
      <w:r w:rsidRPr="00BB3D3C">
        <w:rPr>
          <w:i/>
          <w:iCs/>
        </w:rPr>
        <w:t>wireframes</w:t>
      </w:r>
      <w:r w:rsidRPr="00BB3D3C">
        <w:t xml:space="preserve"> são esboços visuais que representam a estrutura e o layout básico de uma página da web ou aplicativo".</w:t>
      </w:r>
    </w:p>
    <w:p w14:paraId="46DB1048" w14:textId="4ED71DD6" w:rsidR="005F1A8F" w:rsidRPr="00397B91" w:rsidRDefault="005F1A8F" w:rsidP="00C021DE">
      <w:pPr>
        <w:pStyle w:val="Legenda"/>
        <w:keepNext/>
        <w:spacing w:before="240" w:line="240" w:lineRule="auto"/>
        <w:rPr>
          <w:szCs w:val="24"/>
        </w:rPr>
      </w:pPr>
      <w:bookmarkStart w:id="142" w:name="_Toc183506321"/>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B37B4A">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2"/>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5"/>
                    <a:stretch>
                      <a:fillRect/>
                    </a:stretch>
                  </pic:blipFill>
                  <pic:spPr>
                    <a:xfrm>
                      <a:off x="0" y="0"/>
                      <a:ext cx="4074395" cy="2646200"/>
                    </a:xfrm>
                    <a:prstGeom prst="rect">
                      <a:avLst/>
                    </a:prstGeom>
                  </pic:spPr>
                </pic:pic>
              </a:graphicData>
            </a:graphic>
          </wp:inline>
        </w:drawing>
      </w:r>
    </w:p>
    <w:p w14:paraId="43D95892" w14:textId="77777777" w:rsidR="0092514C" w:rsidRPr="007D00D7" w:rsidRDefault="0092514C" w:rsidP="00C021DE">
      <w:pPr>
        <w:pStyle w:val="Pargrafos"/>
        <w:ind w:firstLine="0"/>
        <w:jc w:val="center"/>
        <w:rPr>
          <w:sz w:val="22"/>
        </w:rPr>
      </w:pPr>
      <w:r w:rsidRPr="007D00D7">
        <w:rPr>
          <w:sz w:val="22"/>
        </w:rPr>
        <w:t>Fonte: Elaborado pelos autores.</w:t>
      </w:r>
    </w:p>
    <w:p w14:paraId="2BD620B5" w14:textId="77777777" w:rsidR="005F1A8F" w:rsidRDefault="005F1A8F" w:rsidP="005F1A8F">
      <w:pPr>
        <w:spacing w:line="240" w:lineRule="auto"/>
        <w:ind w:firstLine="0"/>
        <w:rPr>
          <w:sz w:val="22"/>
          <w:szCs w:val="18"/>
        </w:rPr>
      </w:pPr>
    </w:p>
    <w:p w14:paraId="44588BDF" w14:textId="525B2E04" w:rsidR="00BB3D3C" w:rsidRDefault="00BB3D3C" w:rsidP="00BB3D3C">
      <w:pPr>
        <w:ind w:firstLine="709"/>
      </w:pPr>
      <w:r>
        <w:t>Demonstra-se na figura 2</w:t>
      </w:r>
      <w:r w:rsidR="00D97C27">
        <w:t>8</w:t>
      </w:r>
      <w:r>
        <w:t xml:space="preserve">, o </w:t>
      </w:r>
      <w:r w:rsidRPr="00BB3D3C">
        <w:rPr>
          <w:i/>
          <w:iCs/>
        </w:rPr>
        <w:t>wireframe</w:t>
      </w:r>
      <w:r>
        <w:t xml:space="preserve"> de </w:t>
      </w:r>
      <w:r w:rsidRPr="00BB3D3C">
        <w:rPr>
          <w:i/>
          <w:iCs/>
        </w:rPr>
        <w:t>login</w:t>
      </w:r>
      <w:r>
        <w:t xml:space="preserve"> no Comtur que possui uma disposição simplificada e estruturada para garantir uma experiência de usuário eficiente. Na parte esquerda da página, são claramente identificados os campos essenciais, refletindo a abordagem minimalista típica de w</w:t>
      </w:r>
      <w:r w:rsidRPr="00BB3D3C">
        <w:rPr>
          <w:i/>
          <w:iCs/>
        </w:rPr>
        <w:t>ireframes</w:t>
      </w:r>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r w:rsidRPr="00BB3D3C">
        <w:rPr>
          <w:i/>
          <w:iCs/>
        </w:rPr>
        <w:t>wireframe</w:t>
      </w:r>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06D847E3" w:rsidR="005660A0" w:rsidRDefault="005660A0" w:rsidP="00BB3D3C">
      <w:pPr>
        <w:pStyle w:val="Legenda"/>
        <w:keepNext/>
        <w:spacing w:before="240"/>
      </w:pPr>
      <w:bookmarkStart w:id="143" w:name="_Toc183506322"/>
      <w:r>
        <w:lastRenderedPageBreak/>
        <w:t xml:space="preserve">Figura </w:t>
      </w:r>
      <w:fldSimple w:instr=" SEQ Figura \* ARABIC ">
        <w:r w:rsidR="00B37B4A">
          <w:rPr>
            <w:noProof/>
          </w:rPr>
          <w:t>29</w:t>
        </w:r>
      </w:fldSimple>
      <w:r>
        <w:t xml:space="preserve"> </w:t>
      </w:r>
      <w:r w:rsidRPr="00482633">
        <w:t xml:space="preserve">— </w:t>
      </w:r>
      <w:r w:rsidRPr="005660A0">
        <w:rPr>
          <w:b w:val="0"/>
          <w:bCs w:val="0"/>
        </w:rPr>
        <w:t xml:space="preserve">Imagem do </w:t>
      </w:r>
      <w:r w:rsidR="00C26AD3" w:rsidRPr="00C26AD3">
        <w:rPr>
          <w:b w:val="0"/>
          <w:bCs w:val="0"/>
          <w:i/>
          <w:iCs/>
        </w:rPr>
        <w:t>w</w:t>
      </w:r>
      <w:r w:rsidRPr="00C26AD3">
        <w:rPr>
          <w:b w:val="0"/>
          <w:bCs w:val="0"/>
          <w:i/>
          <w:iCs/>
        </w:rPr>
        <w:t>ireframe</w:t>
      </w:r>
      <w:r w:rsidRPr="005660A0">
        <w:rPr>
          <w:b w:val="0"/>
          <w:bCs w:val="0"/>
        </w:rPr>
        <w:t xml:space="preserve"> da Tela Inicial </w:t>
      </w:r>
      <w:r w:rsidR="00A414C4">
        <w:rPr>
          <w:b w:val="0"/>
          <w:bCs w:val="0"/>
        </w:rPr>
        <w:t>do Administrador</w:t>
      </w:r>
      <w:bookmarkEnd w:id="143"/>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Pr="007D00D7" w:rsidRDefault="0092514C" w:rsidP="00C26AD3">
      <w:pPr>
        <w:pStyle w:val="Pargrafos"/>
        <w:ind w:firstLine="0"/>
        <w:jc w:val="center"/>
        <w:rPr>
          <w:sz w:val="22"/>
        </w:rPr>
      </w:pPr>
      <w:r w:rsidRPr="007D00D7">
        <w:rPr>
          <w:sz w:val="22"/>
        </w:rPr>
        <w:t>Fonte: Elaborado pelos autores.</w:t>
      </w:r>
    </w:p>
    <w:p w14:paraId="2D298416" w14:textId="77777777" w:rsidR="0092514C" w:rsidRPr="003D759C" w:rsidRDefault="0092514C" w:rsidP="0092514C">
      <w:pPr>
        <w:pStyle w:val="Pargrafos"/>
        <w:ind w:firstLine="0"/>
        <w:rPr>
          <w:sz w:val="20"/>
          <w:szCs w:val="20"/>
        </w:rPr>
      </w:pPr>
    </w:p>
    <w:p w14:paraId="46D6449A" w14:textId="3D181735" w:rsidR="0057564B" w:rsidRDefault="005F3A8D" w:rsidP="00397B91">
      <w:pPr>
        <w:ind w:firstLine="709"/>
      </w:pPr>
      <w:r w:rsidRPr="005F3A8D">
        <w:t>Exibe-se na Figura 2</w:t>
      </w:r>
      <w:r w:rsidR="00D97C27">
        <w:t>9</w:t>
      </w:r>
      <w:r w:rsidRPr="005F3A8D">
        <w:t xml:space="preserve">, </w:t>
      </w:r>
      <w:r w:rsidRPr="005F3A8D">
        <w:rPr>
          <w:i/>
          <w:iCs/>
        </w:rPr>
        <w:t>wireframe</w:t>
      </w:r>
      <w:r w:rsidRPr="005F3A8D">
        <w:t xml:space="preserve"> da tela inicial para o administrador no Comtur, ele é estruturado para garantir uma navegação intuitiva e eficiente. Inclui um </w:t>
      </w:r>
      <w:r w:rsidRPr="005F3A8D">
        <w:rPr>
          <w:i/>
          <w:iCs/>
        </w:rPr>
        <w:t>Navbar</w:t>
      </w:r>
      <w:r w:rsidRPr="005F3A8D">
        <w:t xml:space="preserve"> na parte superior para acesso rápido às principais seções, um </w:t>
      </w:r>
      <w:r w:rsidRPr="005F3A8D">
        <w:rPr>
          <w:i/>
          <w:iCs/>
        </w:rPr>
        <w:t>Sidebar</w:t>
      </w:r>
      <w:r w:rsidRPr="005F3A8D">
        <w:t xml:space="preserve"> à esquerda para uma navegação mais detalhada e um botão "</w:t>
      </w:r>
      <w:r w:rsidRPr="005F3A8D">
        <w:rPr>
          <w:i/>
          <w:iCs/>
        </w:rPr>
        <w:t>Logout</w:t>
      </w:r>
      <w:r w:rsidRPr="005F3A8D">
        <w:t xml:space="preserve">" para encerrar sessões facilmente. Seis </w:t>
      </w:r>
      <w:r w:rsidRPr="005F3A8D">
        <w:rPr>
          <w:i/>
          <w:iCs/>
        </w:rPr>
        <w:t>cards</w:t>
      </w:r>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01C15C1C" w:rsidR="00A414C4" w:rsidRDefault="00A414C4" w:rsidP="00C26AD3">
      <w:pPr>
        <w:pStyle w:val="Legenda"/>
        <w:keepNext/>
      </w:pPr>
      <w:bookmarkStart w:id="144" w:name="_Toc183506323"/>
      <w:r>
        <w:t xml:space="preserve">Figura </w:t>
      </w:r>
      <w:fldSimple w:instr=" SEQ Figura \* ARABIC ">
        <w:r w:rsidR="00B37B4A">
          <w:rPr>
            <w:noProof/>
          </w:rPr>
          <w:t>30</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4"/>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Pr="007D00D7" w:rsidRDefault="0092514C" w:rsidP="00C26AD3">
      <w:pPr>
        <w:pStyle w:val="Pargrafos"/>
        <w:ind w:firstLine="0"/>
        <w:jc w:val="center"/>
        <w:rPr>
          <w:sz w:val="22"/>
        </w:rPr>
      </w:pPr>
      <w:r w:rsidRPr="007D00D7">
        <w:rPr>
          <w:sz w:val="22"/>
        </w:rPr>
        <w:t>Fonte: Elaborado pelos autores.</w:t>
      </w:r>
    </w:p>
    <w:p w14:paraId="0FEE1BD5" w14:textId="77777777" w:rsidR="00A414C4" w:rsidRPr="00397B91" w:rsidRDefault="00A414C4" w:rsidP="00397B91">
      <w:pPr>
        <w:pStyle w:val="Pargrafos"/>
        <w:ind w:firstLine="0"/>
        <w:rPr>
          <w:sz w:val="20"/>
          <w:szCs w:val="20"/>
        </w:rPr>
      </w:pPr>
    </w:p>
    <w:p w14:paraId="11E96A90" w14:textId="006A48BF" w:rsidR="00A414C4" w:rsidRDefault="005F3A8D" w:rsidP="005F1A8F">
      <w:pPr>
        <w:ind w:firstLine="709"/>
      </w:pPr>
      <w:r w:rsidRPr="005F3A8D">
        <w:lastRenderedPageBreak/>
        <w:t xml:space="preserve">Expõe-se na Figura </w:t>
      </w:r>
      <w:r w:rsidR="00D97C27">
        <w:t>30</w:t>
      </w:r>
      <w:r w:rsidRPr="005F3A8D">
        <w:t xml:space="preserve">, o </w:t>
      </w:r>
      <w:r w:rsidRPr="005F3A8D">
        <w:rPr>
          <w:i/>
          <w:iCs/>
        </w:rPr>
        <w:t>wireframe</w:t>
      </w:r>
      <w:r w:rsidRPr="005F3A8D">
        <w:t xml:space="preserve"> para a tela de cadastro de turismos, onde mantém a consistência com o </w:t>
      </w:r>
      <w:r w:rsidRPr="005F3A8D">
        <w:rPr>
          <w:i/>
          <w:iCs/>
        </w:rPr>
        <w:t>Navbar</w:t>
      </w:r>
      <w:r w:rsidRPr="005F3A8D">
        <w:t xml:space="preserve"> e </w:t>
      </w:r>
      <w:r w:rsidRPr="005F3A8D">
        <w:rPr>
          <w:i/>
          <w:iCs/>
        </w:rPr>
        <w:t>Sidebar</w:t>
      </w:r>
      <w:r w:rsidRPr="005F3A8D">
        <w:t xml:space="preserve">, proporcionando uma navegação intuitiva. O </w:t>
      </w:r>
      <w:r w:rsidRPr="005F3A8D">
        <w:rPr>
          <w:i/>
          <w:iCs/>
        </w:rPr>
        <w:t>Navbar</w:t>
      </w:r>
      <w:r w:rsidRPr="005F3A8D">
        <w:t xml:space="preserve"> superior continua oferecendo acesso rápido a diferentes seções, enquanto o </w:t>
      </w:r>
      <w:r w:rsidRPr="005F3A8D">
        <w:rPr>
          <w:i/>
          <w:iCs/>
        </w:rPr>
        <w:t>Sidebar</w:t>
      </w:r>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w:t>
      </w:r>
      <w:r w:rsidRPr="00F94CD7">
        <w:rPr>
          <w:i/>
        </w:rPr>
        <w:t>design</w:t>
      </w:r>
      <w:r w:rsidRPr="005F3A8D">
        <w:t xml:space="preserve">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762E2D38" w:rsidR="00A3700A" w:rsidRPr="00397B91" w:rsidRDefault="005F1A8F" w:rsidP="00C26AD3">
      <w:pPr>
        <w:pStyle w:val="Legenda"/>
        <w:keepNext/>
        <w:spacing w:line="240" w:lineRule="auto"/>
        <w:rPr>
          <w:b w:val="0"/>
          <w:bCs w:val="0"/>
          <w:noProof/>
          <w:szCs w:val="24"/>
        </w:rPr>
      </w:pPr>
      <w:bookmarkStart w:id="145" w:name="_Toc1835063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B37B4A">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5"/>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7D00D7" w:rsidRDefault="0092514C" w:rsidP="00C26AD3">
      <w:pPr>
        <w:pStyle w:val="Pargrafos"/>
        <w:ind w:firstLine="0"/>
        <w:jc w:val="center"/>
        <w:rPr>
          <w:sz w:val="22"/>
        </w:rPr>
      </w:pPr>
      <w:r w:rsidRPr="007D00D7">
        <w:rPr>
          <w:sz w:val="22"/>
        </w:rPr>
        <w:t>Fonte: Elaborado pelos autores.</w:t>
      </w:r>
    </w:p>
    <w:p w14:paraId="5B3A9C02" w14:textId="77777777" w:rsidR="005F1A8F" w:rsidRDefault="005F1A8F" w:rsidP="005F1A8F">
      <w:pPr>
        <w:ind w:firstLine="709"/>
      </w:pPr>
    </w:p>
    <w:p w14:paraId="50043621" w14:textId="47EEBB8F" w:rsidR="007E2873" w:rsidRDefault="007E2873" w:rsidP="007E2873">
      <w:r>
        <w:t xml:space="preserve">Demonstra-se na Figura </w:t>
      </w:r>
      <w:r w:rsidR="00D97C27">
        <w:t>31</w:t>
      </w:r>
      <w:r>
        <w:t xml:space="preserve"> o </w:t>
      </w:r>
      <w:r w:rsidRPr="007E2873">
        <w:rPr>
          <w:i/>
          <w:iCs/>
        </w:rPr>
        <w:t>wireframe</w:t>
      </w:r>
      <w:r>
        <w:t xml:space="preserve"> da tela inicial para o empresário, que possui uma navegação intuitiva e eficiente. Inclui um </w:t>
      </w:r>
      <w:r w:rsidRPr="007E2873">
        <w:rPr>
          <w:i/>
          <w:iCs/>
        </w:rPr>
        <w:t>Navbar</w:t>
      </w:r>
      <w:r>
        <w:t xml:space="preserve"> na parte superior para acesso rápido às principais seções, um </w:t>
      </w:r>
      <w:r w:rsidRPr="007E2873">
        <w:rPr>
          <w:i/>
          <w:iCs/>
        </w:rPr>
        <w:t>Sidebar</w:t>
      </w:r>
      <w:r>
        <w:t xml:space="preserve"> à esquerda para uma navegação mais detalhada. Além disso, possui três </w:t>
      </w:r>
      <w:r w:rsidRPr="007E2873">
        <w:rPr>
          <w:i/>
          <w:iCs/>
        </w:rPr>
        <w:t>cards</w:t>
      </w:r>
      <w:r>
        <w:t xml:space="preserve"> com intuito de trazer dados sobre a empresa, e uma tabela com as últimas avaliações. </w:t>
      </w:r>
    </w:p>
    <w:p w14:paraId="4C156D76" w14:textId="616CF414" w:rsidR="000E2981" w:rsidRPr="000E2981" w:rsidRDefault="007E2873" w:rsidP="007E2873">
      <w:r>
        <w:t xml:space="preserve">Em síntese, os </w:t>
      </w:r>
      <w:r w:rsidRPr="007E2873">
        <w:rPr>
          <w:i/>
          <w:iCs/>
        </w:rPr>
        <w:t>wireframes</w:t>
      </w:r>
      <w:r>
        <w:t xml:space="preserve"> desenvolvidos para as telas fo Comtur refletem uma abordagem consistente e intuitiva, mantendo a usabilidade como prioridade. A estrutura organizada, aliada ao </w:t>
      </w:r>
      <w:r w:rsidRPr="007E2873">
        <w:rPr>
          <w:i/>
          <w:iCs/>
        </w:rPr>
        <w:t>Navbar</w:t>
      </w:r>
      <w:r>
        <w:t xml:space="preserve"> e </w:t>
      </w:r>
      <w:r w:rsidRPr="007E2873">
        <w:rPr>
          <w:i/>
          <w:iCs/>
        </w:rPr>
        <w:t>Sidebar</w:t>
      </w:r>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r w:rsidRPr="007E2873">
        <w:rPr>
          <w:i/>
          <w:iCs/>
        </w:rPr>
        <w:t>wireframes</w:t>
      </w:r>
      <w:r>
        <w:t xml:space="preserve"> reforçam a importância da consistência e usabilidade no </w:t>
      </w:r>
      <w:r>
        <w:lastRenderedPageBreak/>
        <w:t>desenvolvimento de interfaces, promovendo uma experiência de usuário coesa e eficaz no Comtur.</w:t>
      </w:r>
    </w:p>
    <w:p w14:paraId="1AA3A4A4" w14:textId="77777777" w:rsidR="005F1A8F" w:rsidRDefault="005F1A8F" w:rsidP="007E2873">
      <w:pPr>
        <w:pStyle w:val="Ttulo2"/>
        <w:numPr>
          <w:ilvl w:val="1"/>
          <w:numId w:val="11"/>
        </w:numPr>
        <w:spacing w:before="240" w:after="240"/>
        <w:ind w:left="426"/>
      </w:pPr>
      <w:bookmarkStart w:id="146" w:name="_Toc151931911"/>
      <w:bookmarkStart w:id="147" w:name="_Toc181863028"/>
      <w:r w:rsidRPr="002B3561">
        <w:t>Protótipos de tela</w:t>
      </w:r>
      <w:bookmarkEnd w:id="146"/>
      <w:bookmarkEnd w:id="147"/>
      <w:r w:rsidRPr="002B3561">
        <w:t xml:space="preserve"> </w:t>
      </w:r>
    </w:p>
    <w:p w14:paraId="579C0540" w14:textId="1AA4FD11" w:rsidR="00EF1D2C" w:rsidRDefault="00EF1D2C" w:rsidP="00EF1D2C">
      <w:pPr>
        <w:pStyle w:val="PargrafodaLista"/>
        <w:ind w:left="0"/>
      </w:pPr>
      <w:r>
        <w:t xml:space="preserve">Os protótipos de tela, conforme destacado por Buxton (2007), servem como representações tangíveis e interativas da proposta de </w:t>
      </w:r>
      <w:r w:rsidRPr="00F94CD7">
        <w:rPr>
          <w:i/>
        </w:rPr>
        <w:t>design</w:t>
      </w:r>
      <w:r>
        <w:t xml:space="preserve">, permitindo a exploração, comunicação e refinamento de ideias. No contexto do Comtur, essas representações desempenham um papel essencial ao fornecer uma visão visual antecipada das interfaces planejadas, garantindo a implementação de funcionalidades de forma mais assertiva. </w:t>
      </w:r>
      <w:r w:rsidR="00F94CD7">
        <w:t>Krug</w:t>
      </w:r>
      <w:r>
        <w:t xml:space="preserve"> (201</w:t>
      </w:r>
      <w:r w:rsidR="00F94CD7">
        <w:t>0</w:t>
      </w:r>
      <w:r>
        <w:t xml:space="preserve">) também enfatiza que os protótipos são ferramentas fundamentais para explorar possíveis soluções de </w:t>
      </w:r>
      <w:r w:rsidRPr="00F94CD7">
        <w:rPr>
          <w:i/>
        </w:rPr>
        <w:t>design</w:t>
      </w:r>
      <w:r>
        <w:t xml:space="preserve"> antes da implementação completa</w:t>
      </w:r>
      <w:r w:rsidR="00F94CD7">
        <w:t>, sem perder o foco na usabilidade real do produto</w:t>
      </w:r>
      <w:r>
        <w:t>.</w:t>
      </w:r>
    </w:p>
    <w:p w14:paraId="12EFE266" w14:textId="0F937C10" w:rsidR="005F1A8F" w:rsidRPr="007B6D5F" w:rsidRDefault="00EF1D2C" w:rsidP="00F94CD7">
      <w:pPr>
        <w:pStyle w:val="PargrafodaLista"/>
        <w:ind w:left="0"/>
      </w:pPr>
      <w:r>
        <w:rPr>
          <w:rStyle w:val="ui-provider"/>
        </w:rPr>
        <w:t xml:space="preserve">A importância dos protótipos no Comtur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w:t>
      </w:r>
      <w:r w:rsidRPr="00F94CD7">
        <w:rPr>
          <w:rStyle w:val="ui-provider"/>
          <w:i/>
        </w:rPr>
        <w:t>design</w:t>
      </w:r>
      <w:r>
        <w:rPr>
          <w:rStyle w:val="ui-provider"/>
        </w:rPr>
        <w:t xml:space="preserve"> e desenvolvimento, mas também desempenham um papel fundamental na identificação precoce de ajustes necessários, contribuindo para economia de tempo e recursos. No âmbito do Comtur,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5CB03D09" w:rsidR="005F1A8F" w:rsidRPr="00397B91" w:rsidRDefault="005F1A8F" w:rsidP="00C26AD3">
      <w:pPr>
        <w:pStyle w:val="Legenda"/>
        <w:keepNext/>
        <w:spacing w:before="240" w:line="240" w:lineRule="auto"/>
        <w:rPr>
          <w:szCs w:val="24"/>
        </w:rPr>
      </w:pPr>
      <w:bookmarkStart w:id="148" w:name="_Toc183506325"/>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B37B4A">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8"/>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7D00D7" w:rsidRDefault="0092514C" w:rsidP="00C26AD3">
      <w:pPr>
        <w:pStyle w:val="Pargrafos"/>
        <w:ind w:firstLine="0"/>
        <w:jc w:val="center"/>
        <w:rPr>
          <w:sz w:val="22"/>
        </w:rPr>
      </w:pPr>
      <w:r w:rsidRPr="007D00D7">
        <w:rPr>
          <w:sz w:val="22"/>
        </w:rPr>
        <w:t>Fonte: Elaborado pelos autores.</w:t>
      </w:r>
    </w:p>
    <w:p w14:paraId="32F1A5CC" w14:textId="77777777" w:rsidR="005F1A8F" w:rsidRDefault="005F1A8F" w:rsidP="00C26AD3">
      <w:pPr>
        <w:spacing w:line="240" w:lineRule="auto"/>
        <w:ind w:firstLine="709"/>
        <w:jc w:val="center"/>
      </w:pPr>
    </w:p>
    <w:p w14:paraId="5D3CCED0" w14:textId="59C186D3" w:rsidR="00EF1D2C" w:rsidRPr="00EF1D2C" w:rsidRDefault="00EF1D2C" w:rsidP="00EF1D2C">
      <w:pPr>
        <w:pStyle w:val="PargrafodaLista"/>
        <w:ind w:left="0"/>
        <w:rPr>
          <w:rStyle w:val="ui-provider"/>
        </w:rPr>
      </w:pPr>
      <w:r w:rsidRPr="00EF1D2C">
        <w:rPr>
          <w:rStyle w:val="ui-provider"/>
        </w:rPr>
        <w:t xml:space="preserve">Exibe-se na Figura </w:t>
      </w:r>
      <w:r w:rsidR="00D97C27">
        <w:rPr>
          <w:rStyle w:val="ui-provider"/>
        </w:rPr>
        <w:t>32</w:t>
      </w:r>
      <w:r w:rsidRPr="00EF1D2C">
        <w:rPr>
          <w:rStyle w:val="ui-provider"/>
        </w:rPr>
        <w:t xml:space="preserve">, o protótipo de tela para realizar um Login no Comtur, criado com base nas diretrizes de </w:t>
      </w:r>
      <w:r w:rsidRPr="00F94CD7">
        <w:rPr>
          <w:rStyle w:val="ui-provider"/>
          <w:i/>
        </w:rPr>
        <w:t>design</w:t>
      </w:r>
      <w:r w:rsidRPr="00EF1D2C">
        <w:rPr>
          <w:rStyle w:val="ui-provider"/>
        </w:rPr>
        <w:t xml:space="preserve"> de Norman (20</w:t>
      </w:r>
      <w:r w:rsidR="00A54220">
        <w:rPr>
          <w:rStyle w:val="ui-provider"/>
        </w:rPr>
        <w:t>0</w:t>
      </w:r>
      <w:r w:rsidR="001A743C">
        <w:rPr>
          <w:rStyle w:val="ui-provider"/>
        </w:rPr>
        <w:t>2</w:t>
      </w:r>
      <w:r w:rsidRPr="00EF1D2C">
        <w:rPr>
          <w:rStyle w:val="ui-provider"/>
        </w:rPr>
        <w:t xml:space="preserve">),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Comtur com a usabilidade. </w:t>
      </w:r>
    </w:p>
    <w:p w14:paraId="55C8C155" w14:textId="2D25C0BF" w:rsidR="008B0B71" w:rsidRDefault="008B0B71" w:rsidP="004A30B5">
      <w:pPr>
        <w:pStyle w:val="Legenda"/>
        <w:keepNext/>
        <w:spacing w:before="240"/>
      </w:pPr>
      <w:bookmarkStart w:id="149" w:name="_Toc183506326"/>
      <w:r>
        <w:t xml:space="preserve">Figura </w:t>
      </w:r>
      <w:fldSimple w:instr=" SEQ Figura \* ARABIC ">
        <w:r w:rsidR="00B37B4A">
          <w:rPr>
            <w:noProof/>
          </w:rPr>
          <w:t>33</w:t>
        </w:r>
      </w:fldSimple>
      <w:r>
        <w:t xml:space="preserve"> </w:t>
      </w:r>
      <w:r w:rsidRPr="00A715A0">
        <w:rPr>
          <w:noProof/>
        </w:rPr>
        <w:t>—</w:t>
      </w:r>
      <w:r w:rsidRPr="008B0B71">
        <w:rPr>
          <w:b w:val="0"/>
          <w:bCs w:val="0"/>
          <w:noProof/>
        </w:rPr>
        <w:t xml:space="preserve"> Imagem do Prototipo da Tela Inicial do Administrador</w:t>
      </w:r>
      <w:bookmarkEnd w:id="149"/>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7D00D7" w:rsidRDefault="0092514C" w:rsidP="004A30B5">
      <w:pPr>
        <w:pStyle w:val="Pargrafos"/>
        <w:ind w:firstLine="0"/>
        <w:jc w:val="center"/>
        <w:rPr>
          <w:sz w:val="22"/>
        </w:rPr>
      </w:pPr>
      <w:r w:rsidRPr="007D00D7">
        <w:rPr>
          <w:sz w:val="22"/>
        </w:rPr>
        <w:t>Fonte: Elaborado pelos autores.</w:t>
      </w:r>
    </w:p>
    <w:p w14:paraId="08FA365E" w14:textId="29634339" w:rsidR="00B051F7" w:rsidRDefault="00B051F7" w:rsidP="00B051F7">
      <w:pPr>
        <w:pStyle w:val="PargrafodaLista"/>
        <w:spacing w:before="240"/>
        <w:ind w:left="0"/>
        <w:rPr>
          <w:rStyle w:val="ui-provider"/>
        </w:rPr>
      </w:pPr>
      <w:r>
        <w:rPr>
          <w:rStyle w:val="ui-provider"/>
        </w:rPr>
        <w:t xml:space="preserve">Ilustra-se na Figura </w:t>
      </w:r>
      <w:r w:rsidR="00D97C27">
        <w:rPr>
          <w:rStyle w:val="ui-provider"/>
        </w:rPr>
        <w:t>33</w:t>
      </w:r>
      <w:r>
        <w:rPr>
          <w:rStyle w:val="ui-provider"/>
        </w:rPr>
        <w:t xml:space="preserve">, o protótipo de tela para a Tela Inicial do Administrador. A tela destaca um </w:t>
      </w:r>
      <w:r w:rsidRPr="00F94CD7">
        <w:rPr>
          <w:rStyle w:val="ui-provider"/>
          <w:i/>
        </w:rPr>
        <w:t>Navbar</w:t>
      </w:r>
      <w:r>
        <w:rPr>
          <w:rStyle w:val="ui-provider"/>
        </w:rPr>
        <w:t xml:space="preserve"> e um </w:t>
      </w:r>
      <w:r w:rsidRPr="00F94CD7">
        <w:rPr>
          <w:rStyle w:val="ui-provider"/>
          <w:i/>
        </w:rPr>
        <w:t>Sidebar</w:t>
      </w:r>
      <w:r>
        <w:rPr>
          <w:rStyle w:val="ui-provider"/>
        </w:rPr>
        <w:t xml:space="preserve">. Seis </w:t>
      </w:r>
      <w:r w:rsidRPr="00F94CD7">
        <w:rPr>
          <w:rStyle w:val="ui-provider"/>
          <w:i/>
        </w:rPr>
        <w:t>cards</w:t>
      </w:r>
      <w:r>
        <w:rPr>
          <w:rStyle w:val="ui-provider"/>
        </w:rPr>
        <w:t xml:space="preserve"> que oferecem atalhos visuais para áreas importantes.  </w:t>
      </w:r>
    </w:p>
    <w:p w14:paraId="6B1E7C92" w14:textId="467372A1" w:rsidR="008B0B71" w:rsidRPr="00397B91" w:rsidRDefault="005F1A8F" w:rsidP="004A30B5">
      <w:pPr>
        <w:pStyle w:val="Legenda"/>
        <w:keepNext/>
        <w:spacing w:before="240"/>
        <w:rPr>
          <w:b w:val="0"/>
          <w:bCs w:val="0"/>
          <w:noProof/>
          <w:szCs w:val="24"/>
        </w:rPr>
      </w:pPr>
      <w:bookmarkStart w:id="150" w:name="_Toc183506327"/>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B37B4A">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50"/>
    </w:p>
    <w:p w14:paraId="05A0A7C7" w14:textId="26F33B39" w:rsidR="005F1A8F" w:rsidRDefault="007D46FD" w:rsidP="004A30B5">
      <w:pPr>
        <w:pStyle w:val="PargrafodaLista"/>
        <w:ind w:left="0" w:firstLine="0"/>
        <w:jc w:val="center"/>
      </w:pPr>
      <w:r>
        <w:rPr>
          <w:noProof/>
        </w:rPr>
        <w:drawing>
          <wp:inline distT="0" distB="0" distL="0" distR="0" wp14:anchorId="0D74EFB3" wp14:editId="6BF15CC2">
            <wp:extent cx="3505200" cy="2276544"/>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29263" cy="2292172"/>
                    </a:xfrm>
                    <a:prstGeom prst="rect">
                      <a:avLst/>
                    </a:prstGeom>
                    <a:noFill/>
                    <a:ln>
                      <a:noFill/>
                    </a:ln>
                  </pic:spPr>
                </pic:pic>
              </a:graphicData>
            </a:graphic>
          </wp:inline>
        </w:drawing>
      </w:r>
    </w:p>
    <w:p w14:paraId="68E865D0" w14:textId="042622F5" w:rsidR="005F1A8F" w:rsidRPr="007D00D7" w:rsidRDefault="0092514C" w:rsidP="004A30B5">
      <w:pPr>
        <w:pStyle w:val="Pargrafos"/>
        <w:ind w:firstLine="0"/>
        <w:jc w:val="center"/>
        <w:rPr>
          <w:sz w:val="22"/>
        </w:rPr>
      </w:pPr>
      <w:r w:rsidRPr="007D00D7">
        <w:rPr>
          <w:sz w:val="22"/>
        </w:rPr>
        <w:t>Fonte: Elaborado pelos autores.</w:t>
      </w:r>
    </w:p>
    <w:p w14:paraId="616809BB" w14:textId="35AB4490" w:rsidR="00B051F7" w:rsidRDefault="00B051F7" w:rsidP="00B051F7">
      <w:pPr>
        <w:pStyle w:val="PargrafodaLista"/>
        <w:spacing w:before="240"/>
        <w:ind w:left="0"/>
        <w:rPr>
          <w:rStyle w:val="ui-provider"/>
        </w:rPr>
      </w:pPr>
      <w:r w:rsidRPr="00B051F7">
        <w:rPr>
          <w:rStyle w:val="ui-provider"/>
        </w:rPr>
        <w:lastRenderedPageBreak/>
        <w:t xml:space="preserve">Representa-se na Figura </w:t>
      </w:r>
      <w:r w:rsidR="00D97C27">
        <w:rPr>
          <w:rStyle w:val="ui-provider"/>
        </w:rPr>
        <w:t>34</w:t>
      </w:r>
      <w:r w:rsidRPr="00B051F7">
        <w:rPr>
          <w:rStyle w:val="ui-provider"/>
        </w:rPr>
        <w:t>,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r w:rsidRPr="00B051F7">
        <w:rPr>
          <w:rStyle w:val="ui-provider"/>
          <w:i/>
          <w:iCs/>
        </w:rPr>
        <w:t>Navbar</w:t>
      </w:r>
      <w:r w:rsidRPr="00B051F7">
        <w:rPr>
          <w:rStyle w:val="ui-provider"/>
        </w:rPr>
        <w:t xml:space="preserve"> e </w:t>
      </w:r>
      <w:r w:rsidRPr="00B051F7">
        <w:rPr>
          <w:rStyle w:val="ui-provider"/>
          <w:i/>
          <w:iCs/>
        </w:rPr>
        <w:t>Sidebar</w:t>
      </w:r>
      <w:r w:rsidRPr="00B051F7">
        <w:rPr>
          <w:rStyle w:val="ui-provider"/>
        </w:rPr>
        <w:t xml:space="preserve">, garantindo uma navegação intuitiva. O </w:t>
      </w:r>
      <w:r w:rsidRPr="00B051F7">
        <w:rPr>
          <w:rStyle w:val="ui-provider"/>
          <w:i/>
          <w:iCs/>
        </w:rPr>
        <w:t>Navbar</w:t>
      </w:r>
      <w:r w:rsidRPr="00B051F7">
        <w:rPr>
          <w:rStyle w:val="ui-provider"/>
        </w:rPr>
        <w:t xml:space="preserve"> superior continua proporcionando acesso rápido a diferentes utilidades, enquanto o </w:t>
      </w:r>
      <w:r w:rsidRPr="00B051F7">
        <w:rPr>
          <w:rStyle w:val="ui-provider"/>
          <w:i/>
          <w:iCs/>
        </w:rPr>
        <w:t>Sidebar</w:t>
      </w:r>
      <w:r w:rsidRPr="00B051F7">
        <w:rPr>
          <w:rStyle w:val="ui-provider"/>
        </w:rPr>
        <w:t xml:space="preserve"> à esquerda organiza links específicos demais funcionalidades. O corpo principal da tela destaca áreas para preenchimento dos detalhes do turismo, mantendo um </w:t>
      </w:r>
      <w:r w:rsidRPr="00F94CD7">
        <w:rPr>
          <w:rStyle w:val="ui-provider"/>
          <w:i/>
        </w:rPr>
        <w:t>design</w:t>
      </w:r>
      <w:r w:rsidRPr="00B051F7">
        <w:rPr>
          <w:rStyle w:val="ui-provider"/>
        </w:rPr>
        <w:t xml:space="preserve"> claro e simplificado para facilitar a entrada de dados pelo administrador. Essa abordagem garante uma experiência fluida e eficiente durante o processo de cadastro.</w:t>
      </w:r>
    </w:p>
    <w:p w14:paraId="668C0D7A" w14:textId="53FC5201" w:rsidR="005F1A8F" w:rsidRPr="00397B91" w:rsidRDefault="00B051F7" w:rsidP="004A30B5">
      <w:pPr>
        <w:pStyle w:val="Legenda"/>
        <w:keepNext/>
        <w:spacing w:before="240"/>
        <w:rPr>
          <w:b w:val="0"/>
          <w:bCs w:val="0"/>
          <w:szCs w:val="24"/>
        </w:rPr>
      </w:pPr>
      <w:r w:rsidRPr="00B051F7">
        <w:rPr>
          <w:rStyle w:val="ui-provider"/>
        </w:rPr>
        <w:t xml:space="preserve"> </w:t>
      </w:r>
      <w:bookmarkStart w:id="151" w:name="_Toc183506328"/>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B37B4A">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1"/>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7D00D7" w:rsidRDefault="0092514C" w:rsidP="004A30B5">
      <w:pPr>
        <w:pStyle w:val="Pargrafos"/>
        <w:ind w:firstLine="0"/>
        <w:jc w:val="center"/>
        <w:rPr>
          <w:sz w:val="22"/>
        </w:rPr>
      </w:pPr>
      <w:r w:rsidRPr="007D00D7">
        <w:rPr>
          <w:sz w:val="22"/>
        </w:rPr>
        <w:t>Fonte: Elaborado pelos autores.</w:t>
      </w:r>
    </w:p>
    <w:p w14:paraId="412910CD" w14:textId="42AA872C" w:rsidR="004A30B5" w:rsidRPr="004A30B5" w:rsidRDefault="00B051F7" w:rsidP="00E72B9C">
      <w:pPr>
        <w:pStyle w:val="PargrafodaLista"/>
        <w:spacing w:before="240"/>
        <w:ind w:left="0"/>
      </w:pPr>
      <w:r w:rsidRPr="00B051F7">
        <w:rPr>
          <w:rStyle w:val="ui-provider"/>
        </w:rPr>
        <w:t xml:space="preserve">Demonstra-se na Figura </w:t>
      </w:r>
      <w:r>
        <w:rPr>
          <w:rStyle w:val="ui-provider"/>
        </w:rPr>
        <w:t>3</w:t>
      </w:r>
      <w:r w:rsidR="00D97C27">
        <w:rPr>
          <w:rStyle w:val="ui-provider"/>
        </w:rPr>
        <w:t>5</w:t>
      </w:r>
      <w:r w:rsidRPr="00B051F7">
        <w:rPr>
          <w:rStyle w:val="ui-provider"/>
        </w:rPr>
        <w:t xml:space="preserve"> o </w:t>
      </w:r>
      <w:r w:rsidRPr="00F94CD7">
        <w:rPr>
          <w:rStyle w:val="ui-provider"/>
          <w:i/>
        </w:rPr>
        <w:t>layout</w:t>
      </w:r>
      <w:r w:rsidRPr="00B051F7">
        <w:rPr>
          <w:rStyle w:val="ui-provider"/>
        </w:rPr>
        <w:t xml:space="preserve"> inicial para o empresário no Comtur, que apresenta uma navegação intuitiva e eficiente. Inclui um </w:t>
      </w:r>
      <w:r w:rsidRPr="00B051F7">
        <w:rPr>
          <w:rStyle w:val="ui-provider"/>
          <w:i/>
          <w:iCs/>
        </w:rPr>
        <w:t>Navbar</w:t>
      </w:r>
      <w:r w:rsidRPr="00B051F7">
        <w:rPr>
          <w:rStyle w:val="ui-provider"/>
        </w:rPr>
        <w:t xml:space="preserve"> na parte superior para acesso rápido às principais seções, um </w:t>
      </w:r>
      <w:r w:rsidRPr="00B051F7">
        <w:rPr>
          <w:rStyle w:val="ui-provider"/>
          <w:i/>
          <w:iCs/>
        </w:rPr>
        <w:t>Sidebar</w:t>
      </w:r>
      <w:r w:rsidRPr="00B051F7">
        <w:rPr>
          <w:rStyle w:val="ui-provider"/>
        </w:rPr>
        <w:t xml:space="preserve"> à esquerda para uma navegação mais detalhada e um botão "</w:t>
      </w:r>
      <w:r w:rsidRPr="00B051F7">
        <w:rPr>
          <w:rStyle w:val="ui-provider"/>
          <w:i/>
          <w:iCs/>
        </w:rPr>
        <w:t>Logout</w:t>
      </w:r>
      <w:r w:rsidRPr="00B051F7">
        <w:rPr>
          <w:rStyle w:val="ui-provider"/>
        </w:rPr>
        <w:t xml:space="preserve">" para encerrar sessões facilmente. Além disso, exibe três </w:t>
      </w:r>
      <w:r w:rsidR="00F94CD7">
        <w:rPr>
          <w:rStyle w:val="ui-provider"/>
          <w:i/>
          <w:iCs/>
        </w:rPr>
        <w:t>cards</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2" w:name="_Toc181863029"/>
      <w:r>
        <w:rPr>
          <w:caps w:val="0"/>
        </w:rPr>
        <w:lastRenderedPageBreak/>
        <w:t>BANCO DE DADOS</w:t>
      </w:r>
      <w:bookmarkEnd w:id="152"/>
    </w:p>
    <w:p w14:paraId="454123C8" w14:textId="7B7D7B65"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 xml:space="preserve">Conforme os conceitos apresentados </w:t>
      </w:r>
      <w:r w:rsidR="00D50C10">
        <w:rPr>
          <w:rStyle w:val="normaltextrun"/>
          <w:color w:val="000000"/>
          <w:shd w:val="clear" w:color="auto" w:fill="FFFFFF"/>
        </w:rPr>
        <w:t xml:space="preserve">por Machado (2020), </w:t>
      </w:r>
      <w:r w:rsidRPr="00ED35A6">
        <w:rPr>
          <w:rStyle w:val="normaltextrun"/>
          <w:color w:val="000000"/>
          <w:shd w:val="clear" w:color="auto" w:fill="FFFFFF"/>
        </w:rPr>
        <w:t>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468AC58E"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replicação e </w:t>
      </w:r>
      <w:r w:rsidRPr="008F1AD0">
        <w:rPr>
          <w:rStyle w:val="normaltextrun"/>
          <w:i/>
          <w:color w:val="000000"/>
          <w:shd w:val="clear" w:color="auto" w:fill="FFFFFF"/>
        </w:rPr>
        <w:t>multithreads</w:t>
      </w:r>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3" w:name="_Toc181863030"/>
      <w:r>
        <w:t>Modelo Entidade Relacionamento</w:t>
      </w:r>
      <w:bookmarkEnd w:id="153"/>
    </w:p>
    <w:p w14:paraId="25F01BF5" w14:textId="3E299451" w:rsidR="00E35487" w:rsidRDefault="00E35487" w:rsidP="006108EB">
      <w:pPr>
        <w:pStyle w:val="NormalWeb"/>
        <w:spacing w:before="240" w:beforeAutospacing="0" w:line="360" w:lineRule="auto"/>
        <w:ind w:firstLine="851"/>
        <w:rPr>
          <w:noProof/>
        </w:rPr>
      </w:pPr>
      <w:r w:rsidRPr="00CF23CA">
        <w:t xml:space="preserve">O Modelo Entidade-Relacionamento (MER), </w:t>
      </w:r>
      <w:r w:rsidR="00D50C10">
        <w:t>de acordo com Machado (2020),</w:t>
      </w:r>
      <w:r w:rsidRPr="00CF23CA">
        <w:t xml:space="preserve">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3573BB">
        <w:t xml:space="preserve"> (Figura 36).</w:t>
      </w:r>
    </w:p>
    <w:p w14:paraId="2D2C7283" w14:textId="5CB25441" w:rsidR="00E72B9C" w:rsidRPr="00E72B9C" w:rsidRDefault="00E72B9C" w:rsidP="00E72B9C">
      <w:pPr>
        <w:pStyle w:val="Legenda"/>
        <w:keepNext/>
        <w:rPr>
          <w:b w:val="0"/>
        </w:rPr>
      </w:pPr>
      <w:bookmarkStart w:id="154" w:name="_Toc183506329"/>
      <w:r>
        <w:lastRenderedPageBreak/>
        <w:t xml:space="preserve">Figura </w:t>
      </w:r>
      <w:fldSimple w:instr=" SEQ Figura \* ARABIC ">
        <w:r w:rsidR="00B37B4A">
          <w:rPr>
            <w:noProof/>
          </w:rPr>
          <w:t>36</w:t>
        </w:r>
      </w:fldSimple>
      <w:r>
        <w:t xml:space="preserve"> </w:t>
      </w:r>
      <w:r w:rsidRPr="00E72B9C">
        <w:rPr>
          <w:b w:val="0"/>
        </w:rPr>
        <w:t>— Mapeamento do Objeto Relacional</w:t>
      </w:r>
      <w:bookmarkEnd w:id="154"/>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5" w:name="_Toc181863031"/>
      <w:bookmarkStart w:id="156" w:name="_Toc151931915"/>
      <w:r>
        <w:t>Script das Tabelas</w:t>
      </w:r>
      <w:bookmarkEnd w:id="155"/>
    </w:p>
    <w:p w14:paraId="7C6FC8FB" w14:textId="68EDE42D" w:rsidR="00573DB9" w:rsidRDefault="00573DB9" w:rsidP="00573DB9">
      <w:pPr>
        <w:pStyle w:val="NormalWeb"/>
        <w:spacing w:before="240" w:beforeAutospacing="0" w:after="0" w:afterAutospacing="0" w:line="360" w:lineRule="auto"/>
        <w:ind w:firstLine="851"/>
      </w:pPr>
      <w:r w:rsidRPr="00573DB9">
        <w:t xml:space="preserve">Script das tabelas, conforme abordado </w:t>
      </w:r>
      <w:r w:rsidR="001A419F">
        <w:t xml:space="preserve">por Machado (2020), </w:t>
      </w:r>
      <w:r w:rsidRPr="00573DB9">
        <w:t xml:space="preserve">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w:t>
      </w:r>
      <w:r w:rsidR="00396E60">
        <w:t>61</w:t>
      </w:r>
      <w:r w:rsidRPr="00573DB9">
        <w:t>).</w:t>
      </w:r>
    </w:p>
    <w:p w14:paraId="2E480956" w14:textId="095791CE" w:rsidR="00573DB9" w:rsidRDefault="00573DB9" w:rsidP="00573DB9">
      <w:pPr>
        <w:pStyle w:val="NormalWeb"/>
        <w:spacing w:before="240" w:beforeAutospacing="0" w:after="0" w:afterAutospacing="0" w:line="360" w:lineRule="auto"/>
        <w:ind w:firstLine="851"/>
      </w:pPr>
    </w:p>
    <w:p w14:paraId="7F813E2F" w14:textId="77777777" w:rsidR="001A419F" w:rsidRDefault="001A419F" w:rsidP="00573DB9">
      <w:pPr>
        <w:pStyle w:val="NormalWeb"/>
        <w:spacing w:before="240" w:beforeAutospacing="0" w:after="0" w:afterAutospacing="0" w:line="360" w:lineRule="auto"/>
        <w:ind w:firstLine="851"/>
      </w:pPr>
    </w:p>
    <w:p w14:paraId="7E4A77B4" w14:textId="63B64F12" w:rsidR="007C45DB" w:rsidRDefault="007C45DB" w:rsidP="00677212">
      <w:pPr>
        <w:pStyle w:val="Legenda"/>
        <w:keepNext/>
        <w:spacing w:before="240"/>
      </w:pPr>
      <w:bookmarkStart w:id="157" w:name="_Toc183506374"/>
      <w:r>
        <w:lastRenderedPageBreak/>
        <w:t xml:space="preserve">Quadro </w:t>
      </w:r>
      <w:fldSimple w:instr=" SEQ Quadro \* ARABIC ">
        <w:r w:rsidR="00B37B4A">
          <w:rPr>
            <w:noProof/>
          </w:rPr>
          <w:t>44</w:t>
        </w:r>
      </w:fldSimple>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57"/>
    </w:p>
    <w:tbl>
      <w:tblPr>
        <w:tblStyle w:val="Tabelacomgrade"/>
        <w:tblW w:w="0" w:type="auto"/>
        <w:tblLook w:val="04A0" w:firstRow="1" w:lastRow="0" w:firstColumn="1" w:lastColumn="0" w:noHBand="0" w:noVBand="1"/>
      </w:tblPr>
      <w:tblGrid>
        <w:gridCol w:w="8494"/>
      </w:tblGrid>
      <w:tr w:rsidR="007C45DB" w:rsidRPr="00C85F21"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tipoturismo (</w:t>
            </w:r>
          </w:p>
          <w:p w14:paraId="04971A41"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tipoturismoid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nome character varying(50)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imagemtipoturismo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"PK_tipoturismo" PRIMARY KEY (tipoturismoid),</w:t>
            </w:r>
          </w:p>
          <w:p w14:paraId="6C394841" w14:textId="0522CCEC" w:rsidR="007C45DB" w:rsidRPr="00C85F21" w:rsidRDefault="00573DB9" w:rsidP="00573DB9">
            <w:pPr>
              <w:pStyle w:val="NormalWeb"/>
              <w:spacing w:before="0" w:beforeAutospacing="0"/>
              <w:rPr>
                <w:rStyle w:val="ui-provider"/>
                <w:lang w:val="en-US"/>
              </w:rPr>
            </w:pPr>
            <w:r w:rsidRPr="00677212">
              <w:rPr>
                <w:lang w:val="en-US"/>
              </w:rPr>
              <w:t>CONSTRAINT "FK_tipoturismo_usuario_usuarioid" FOREIGN KEY (usuarioid) REFERENCES usuario (usuarioid) ON DELETE CASCADE</w:t>
            </w:r>
            <w:r w:rsidRPr="00C85F21">
              <w:rPr>
                <w:lang w:val="en-US"/>
              </w:rPr>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2A9C0CAA" w:rsidR="007C45DB" w:rsidRDefault="007C45DB" w:rsidP="00677212">
      <w:pPr>
        <w:pStyle w:val="Legenda"/>
        <w:keepNext/>
        <w:spacing w:before="240"/>
      </w:pPr>
      <w:bookmarkStart w:id="158" w:name="_Toc183506375"/>
      <w:r>
        <w:t xml:space="preserve">Quadro </w:t>
      </w:r>
      <w:fldSimple w:instr=" SEQ Quadro \* ARABIC ">
        <w:r w:rsidR="00B37B4A">
          <w:rPr>
            <w:noProof/>
          </w:rPr>
          <w:t>45</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8"/>
    </w:p>
    <w:tbl>
      <w:tblPr>
        <w:tblStyle w:val="Tabelacomgrade"/>
        <w:tblW w:w="0" w:type="auto"/>
        <w:tblLook w:val="04A0" w:firstRow="1" w:lastRow="0" w:firstColumn="1" w:lastColumn="0" w:noHBand="0" w:noVBand="1"/>
      </w:tblPr>
      <w:tblGrid>
        <w:gridCol w:w="8494"/>
      </w:tblGrid>
      <w:tr w:rsidR="007C45DB" w:rsidRPr="00C85F21"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tipoatracao (</w:t>
            </w:r>
          </w:p>
          <w:p w14:paraId="4CED6BDF"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tipoatracaoid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nome character varying(50)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"PK_tipoatracao" PRIMARY KEY (tipoatracaoid),</w:t>
            </w:r>
          </w:p>
          <w:p w14:paraId="22EDD374" w14:textId="572D39F4" w:rsidR="007C45DB" w:rsidRPr="00C85F21" w:rsidRDefault="00573DB9" w:rsidP="00573DB9">
            <w:pPr>
              <w:pStyle w:val="NormalWeb"/>
              <w:spacing w:before="0" w:beforeAutospacing="0"/>
              <w:rPr>
                <w:lang w:val="en-US"/>
              </w:rPr>
            </w:pPr>
            <w:r w:rsidRPr="00677212">
              <w:rPr>
                <w:lang w:val="en-US"/>
              </w:rPr>
              <w:t>CONSTRAINT "FK_tipoatracao_usuario_usuarioid" FOREIGN KEY (usuarioid) REFERENCES usuario (usuarioid) ON DELETE CASCADE</w:t>
            </w:r>
            <w:r w:rsidRPr="00C85F21">
              <w:rPr>
                <w:lang w:val="en-US"/>
              </w:rPr>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2F04D6C0" w:rsidR="00D81744" w:rsidRDefault="00D81744" w:rsidP="00677212">
      <w:pPr>
        <w:pStyle w:val="Legenda"/>
        <w:keepNext/>
        <w:spacing w:before="240"/>
      </w:pPr>
      <w:bookmarkStart w:id="159" w:name="_Toc183506376"/>
      <w:r>
        <w:t xml:space="preserve">Quadro </w:t>
      </w:r>
      <w:fldSimple w:instr=" SEQ Quadro \* ARABIC ">
        <w:r w:rsidR="00B37B4A">
          <w:rPr>
            <w:noProof/>
          </w:rPr>
          <w:t>46</w:t>
        </w:r>
      </w:fldSimple>
      <w:r>
        <w:t xml:space="preserve"> </w:t>
      </w:r>
      <w:r w:rsidRPr="00D81744">
        <w:t>—</w:t>
      </w:r>
      <w:r w:rsidRPr="00D81744">
        <w:rPr>
          <w:b w:val="0"/>
        </w:rPr>
        <w:t xml:space="preserve"> Script SQL – Tabela Noticia</w:t>
      </w:r>
      <w:bookmarkEnd w:id="159"/>
    </w:p>
    <w:tbl>
      <w:tblPr>
        <w:tblStyle w:val="Tabelacomgrade"/>
        <w:tblW w:w="0" w:type="auto"/>
        <w:tblLook w:val="04A0" w:firstRow="1" w:lastRow="0" w:firstColumn="1" w:lastColumn="0" w:noHBand="0" w:noVBand="1"/>
      </w:tblPr>
      <w:tblGrid>
        <w:gridCol w:w="8494"/>
      </w:tblGrid>
      <w:tr w:rsidR="007C45DB" w:rsidRPr="00C85F21"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noticia (</w:t>
            </w:r>
          </w:p>
          <w:p w14:paraId="00A978B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noticiaid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titulo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subtitulo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conteudo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datapublicacao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horapublicacao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idturismo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"PK_noticia" PRIMARY KEY (noticiaid),</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"FK_noticia_turismo_idturismo" FOREIGN KEY (idturismo) REFERENCES turismo (turismoid) ON DELETE CASCADE,</w:t>
            </w:r>
          </w:p>
          <w:p w14:paraId="1FDF737B" w14:textId="26F1A4D0" w:rsidR="007C45DB" w:rsidRPr="00C85F21" w:rsidRDefault="00573DB9" w:rsidP="00573DB9">
            <w:pPr>
              <w:pStyle w:val="NormalWeb"/>
              <w:spacing w:before="0" w:beforeAutospacing="0"/>
              <w:rPr>
                <w:b/>
                <w:bCs/>
                <w:color w:val="A5397A"/>
                <w:lang w:val="en-US"/>
              </w:rPr>
            </w:pPr>
            <w:r w:rsidRPr="007074D2">
              <w:rPr>
                <w:lang w:val="en-US"/>
              </w:rPr>
              <w:t>CONSTRAINT "FK_noticia_usuario_usuarioid" FOREIGN KEY (usuarioid) REFERENCES usuario (usuarioid) ON DELETE CASCADE</w:t>
            </w:r>
            <w:r>
              <w:rPr>
                <w:lang w:val="en-US"/>
              </w:rPr>
              <w:t>)</w:t>
            </w:r>
            <w:r w:rsidRPr="00C85F21">
              <w:rPr>
                <w:lang w:val="en-US"/>
              </w:rPr>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7C362E67" w:rsidR="00D81744" w:rsidRDefault="00D81744" w:rsidP="007074D2">
      <w:pPr>
        <w:pStyle w:val="Legenda"/>
        <w:keepNext/>
        <w:spacing w:before="240"/>
      </w:pPr>
      <w:bookmarkStart w:id="160" w:name="_Toc183506377"/>
      <w:r>
        <w:lastRenderedPageBreak/>
        <w:t xml:space="preserve">Quadro </w:t>
      </w:r>
      <w:fldSimple w:instr=" SEQ Quadro \* ARABIC ">
        <w:r w:rsidR="00B37B4A">
          <w:rPr>
            <w:noProof/>
          </w:rPr>
          <w:t>47</w:t>
        </w:r>
      </w:fldSimple>
      <w:r>
        <w:t xml:space="preserve"> </w:t>
      </w:r>
      <w:r w:rsidRPr="00D81744">
        <w:t>—</w:t>
      </w:r>
      <w:r w:rsidRPr="00D81744">
        <w:rPr>
          <w:b w:val="0"/>
        </w:rPr>
        <w:t xml:space="preserve"> Script SQL – Tabela Usuario</w:t>
      </w:r>
      <w:bookmarkEnd w:id="160"/>
    </w:p>
    <w:tbl>
      <w:tblPr>
        <w:tblStyle w:val="Tabelacomgrade"/>
        <w:tblW w:w="0" w:type="auto"/>
        <w:tblLook w:val="04A0" w:firstRow="1" w:lastRow="0" w:firstColumn="1" w:lastColumn="0" w:noHBand="0" w:noVBand="1"/>
      </w:tblPr>
      <w:tblGrid>
        <w:gridCol w:w="8494"/>
      </w:tblGrid>
      <w:tr w:rsidR="007C45DB" w:rsidRPr="00C85F21"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usuario (</w:t>
            </w:r>
          </w:p>
          <w:p w14:paraId="4E21EF7F"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nome character varying(50)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telefone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emailusuario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senhausuario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tipousuario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imagemperfilusuario text NULL,</w:t>
            </w:r>
          </w:p>
          <w:p w14:paraId="61D89DBA" w14:textId="6BCF4B14" w:rsidR="007C45DB" w:rsidRPr="00C85F21" w:rsidRDefault="00573DB9" w:rsidP="00573DB9">
            <w:pPr>
              <w:pStyle w:val="NormalWeb"/>
              <w:spacing w:before="0" w:beforeAutospacing="0"/>
              <w:rPr>
                <w:lang w:val="en-US"/>
              </w:rPr>
            </w:pPr>
            <w:r w:rsidRPr="007074D2">
              <w:rPr>
                <w:lang w:val="en-US"/>
              </w:rPr>
              <w:t>CONSTRAINT "PK_usuario" PRIMARY KEY (usuarioid)</w:t>
            </w:r>
            <w:r w:rsidRPr="00C85F21">
              <w:rPr>
                <w:lang w:val="en-US"/>
              </w:rPr>
              <w:t>);</w:t>
            </w:r>
          </w:p>
        </w:tc>
      </w:tr>
    </w:tbl>
    <w:p w14:paraId="0776E49A" w14:textId="30AFDDB3" w:rsidR="00F42256" w:rsidRPr="00156F8C" w:rsidRDefault="0092514C" w:rsidP="007074D2">
      <w:pPr>
        <w:pStyle w:val="Pargrafos"/>
        <w:ind w:firstLine="0"/>
        <w:jc w:val="center"/>
        <w:rPr>
          <w:sz w:val="22"/>
        </w:rPr>
      </w:pPr>
      <w:r w:rsidRPr="00156F8C">
        <w:rPr>
          <w:sz w:val="22"/>
        </w:rPr>
        <w:t>Fonte: Elaborado pelos autores.</w:t>
      </w:r>
    </w:p>
    <w:p w14:paraId="342E9F07" w14:textId="06631B39" w:rsidR="00D81744" w:rsidRPr="007074D2" w:rsidRDefault="00D81744" w:rsidP="007074D2">
      <w:pPr>
        <w:pStyle w:val="Legenda"/>
        <w:keepNext/>
        <w:spacing w:before="240"/>
      </w:pPr>
      <w:bookmarkStart w:id="161" w:name="_Toc183506378"/>
      <w:r w:rsidRPr="007074D2">
        <w:t xml:space="preserve">Quadro </w:t>
      </w:r>
      <w:fldSimple w:instr=" SEQ Quadro \* ARABIC ">
        <w:r w:rsidR="00B37B4A">
          <w:rPr>
            <w:noProof/>
          </w:rPr>
          <w:t>48</w:t>
        </w:r>
      </w:fldSimple>
      <w:r w:rsidRPr="007074D2">
        <w:t xml:space="preserve"> —</w:t>
      </w:r>
      <w:r w:rsidRPr="007074D2">
        <w:rPr>
          <w:b w:val="0"/>
        </w:rPr>
        <w:t xml:space="preserve"> Script SQL – Tabela Avaliação</w:t>
      </w:r>
      <w:bookmarkEnd w:id="161"/>
    </w:p>
    <w:tbl>
      <w:tblPr>
        <w:tblStyle w:val="Tabelacomgrade"/>
        <w:tblW w:w="0" w:type="auto"/>
        <w:tblLook w:val="04A0" w:firstRow="1" w:lastRow="0" w:firstColumn="1" w:lastColumn="0" w:noHBand="0" w:noVBand="1"/>
      </w:tblPr>
      <w:tblGrid>
        <w:gridCol w:w="8494"/>
      </w:tblGrid>
      <w:tr w:rsidR="007074D2" w:rsidRPr="00C85F21" w14:paraId="469367A3" w14:textId="77777777" w:rsidTr="00457C42">
        <w:tc>
          <w:tcPr>
            <w:tcW w:w="8494" w:type="dxa"/>
          </w:tcPr>
          <w:p w14:paraId="60B12F2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avaliacao (</w:t>
            </w:r>
          </w:p>
          <w:p w14:paraId="086A64F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avaliacaoid integer GENERATED BY DEFAULT AS IDENTITY,</w:t>
            </w:r>
          </w:p>
          <w:p w14:paraId="74AF9531"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"notaAvaliacao" text NOT NULL,</w:t>
            </w:r>
          </w:p>
          <w:p w14:paraId="0EFB6D9E"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"dataAvaliacao" text NOT NULL,</w:t>
            </w:r>
          </w:p>
          <w:p w14:paraId="5EA900C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"comentarioAvaliacao" text NOT NULL,</w:t>
            </w:r>
          </w:p>
          <w:p w14:paraId="148F4C27"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statusavaliacao integer NOT NULL,</w:t>
            </w:r>
          </w:p>
          <w:p w14:paraId="58692BB0"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idusuario integer NOT NULL,</w:t>
            </w:r>
          </w:p>
          <w:p w14:paraId="55BDEFA1"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"PK_avaliacao" PRIMARY KEY (avaliacaoid),</w:t>
            </w:r>
          </w:p>
          <w:p w14:paraId="4B42390C" w14:textId="729ED485" w:rsidR="007C45DB" w:rsidRPr="00C85F21" w:rsidRDefault="00DF4D30" w:rsidP="00DF4D30">
            <w:pPr>
              <w:pStyle w:val="NormalWeb"/>
              <w:spacing w:before="0" w:beforeAutospacing="0"/>
              <w:rPr>
                <w:lang w:val="en-US"/>
              </w:rPr>
            </w:pPr>
            <w:r w:rsidRPr="00C85F21">
              <w:rPr>
                <w:color w:val="000000" w:themeColor="text1"/>
                <w:lang w:val="en-US"/>
              </w:rPr>
              <w:t xml:space="preserve">    CONSTRAINT "FK_avaliacao_usuario_idusuario" FOREIGN KEY (idusuario) REFERENCES usuario (usuarioid)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46AC7C23" w:rsidR="00D81744" w:rsidRPr="007074D2" w:rsidRDefault="00D81744" w:rsidP="007074D2">
      <w:pPr>
        <w:pStyle w:val="Legenda"/>
        <w:keepNext/>
        <w:spacing w:before="240"/>
      </w:pPr>
      <w:bookmarkStart w:id="162" w:name="_Toc183506379"/>
      <w:r w:rsidRPr="007074D2">
        <w:t xml:space="preserve">Quadro </w:t>
      </w:r>
      <w:fldSimple w:instr=" SEQ Quadro \* ARABIC ">
        <w:r w:rsidR="00B37B4A">
          <w:rPr>
            <w:noProof/>
          </w:rPr>
          <w:t>49</w:t>
        </w:r>
      </w:fldSimple>
      <w:r w:rsidRPr="007074D2">
        <w:t xml:space="preserve"> —</w:t>
      </w:r>
      <w:r w:rsidRPr="007074D2">
        <w:rPr>
          <w:b w:val="0"/>
        </w:rPr>
        <w:t xml:space="preserve"> Script SQL – Tabela Turismo</w:t>
      </w:r>
      <w:bookmarkEnd w:id="162"/>
    </w:p>
    <w:tbl>
      <w:tblPr>
        <w:tblStyle w:val="Tabelacomgrade"/>
        <w:tblW w:w="0" w:type="auto"/>
        <w:tblLook w:val="04A0" w:firstRow="1" w:lastRow="0" w:firstColumn="1" w:lastColumn="0" w:noHBand="0" w:noVBand="1"/>
      </w:tblPr>
      <w:tblGrid>
        <w:gridCol w:w="8494"/>
      </w:tblGrid>
      <w:tr w:rsidR="007074D2" w:rsidRPr="00C85F21" w14:paraId="168EA787" w14:textId="77777777" w:rsidTr="00457C42">
        <w:tc>
          <w:tcPr>
            <w:tcW w:w="8494" w:type="dxa"/>
          </w:tcPr>
          <w:p w14:paraId="3711186E"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turismo (</w:t>
            </w:r>
          </w:p>
          <w:p w14:paraId="25E2F21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turismoid integer GENERATED BY DEFAULT AS IDENTITY,</w:t>
            </w:r>
          </w:p>
          <w:p w14:paraId="0E6DB300"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character varying(50) NOT NULL,</w:t>
            </w:r>
          </w:p>
          <w:p w14:paraId="2178B04A"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 text NOT NULL,</w:t>
            </w:r>
          </w:p>
          <w:p w14:paraId="2E0FBD95"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horario text NOT NULL,</w:t>
            </w:r>
          </w:p>
          <w:p w14:paraId="2CE8C789"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qrcode text NOT NULL,</w:t>
            </w:r>
          </w:p>
          <w:p w14:paraId="793B9467"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local text NOT NULL,</w:t>
            </w:r>
          </w:p>
          <w:p w14:paraId="7DB9381D"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diafuncionamento text NOT NULL,</w:t>
            </w:r>
          </w:p>
          <w:p w14:paraId="45AAA4C0"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9A5CC3">
              <w:rPr>
                <w:color w:val="000000" w:themeColor="text1"/>
                <w:szCs w:val="24"/>
              </w:rPr>
              <w:t>idtipoturismo integer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statustipoatracao integer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"PK_turismo" PRIMARY KEY (turismoid),</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"FK_turismo_tipoturismo_TipoTurismoModelId" FOREIGN KEY ("TipoTurismoModelId") REFERENCES tipoturismo (tipoturismoid),</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"FK_turismo_tipoturismo_idtipoturismo" FOREIGN KEY (idtipoturismo) REFERENCES tipoturismo (tipoturismoid) ON DELETE CASCADE,</w:t>
            </w:r>
          </w:p>
          <w:p w14:paraId="23C9FA28" w14:textId="7243AC5D" w:rsidR="007C45DB" w:rsidRPr="00C85F21" w:rsidRDefault="00DF4D30" w:rsidP="00DF4D30">
            <w:pPr>
              <w:autoSpaceDE w:val="0"/>
              <w:autoSpaceDN w:val="0"/>
              <w:adjustRightInd w:val="0"/>
              <w:spacing w:line="240" w:lineRule="auto"/>
              <w:ind w:firstLine="0"/>
              <w:rPr>
                <w:lang w:val="en-US"/>
              </w:rPr>
            </w:pPr>
            <w:r w:rsidRPr="009A5CC3">
              <w:rPr>
                <w:color w:val="000000" w:themeColor="text1"/>
                <w:szCs w:val="24"/>
              </w:rPr>
              <w:t xml:space="preserve">    </w:t>
            </w:r>
            <w:r w:rsidRPr="00C85F21">
              <w:rPr>
                <w:color w:val="000000" w:themeColor="text1"/>
                <w:szCs w:val="24"/>
                <w:lang w:val="en-US"/>
              </w:rPr>
              <w:t>CONSTRAINT "FK_turismo_usuario_usuarioid" FOREIGN KEY (usuarioid) REFERENCES usuario (usuarioid)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0ADBB29E" w:rsidR="00D81744" w:rsidRPr="007074D2" w:rsidRDefault="00D81744" w:rsidP="007074D2">
      <w:pPr>
        <w:pStyle w:val="Legenda"/>
        <w:keepNext/>
        <w:spacing w:before="240"/>
      </w:pPr>
      <w:bookmarkStart w:id="163" w:name="_Toc183506380"/>
      <w:r w:rsidRPr="007074D2">
        <w:lastRenderedPageBreak/>
        <w:t xml:space="preserve">Quadro </w:t>
      </w:r>
      <w:fldSimple w:instr=" SEQ Quadro \* ARABIC ">
        <w:r w:rsidR="00B37B4A">
          <w:rPr>
            <w:noProof/>
          </w:rPr>
          <w:t>50</w:t>
        </w:r>
      </w:fldSimple>
      <w:r w:rsidRPr="007074D2">
        <w:t xml:space="preserve"> —</w:t>
      </w:r>
      <w:r w:rsidRPr="007074D2">
        <w:rPr>
          <w:b w:val="0"/>
        </w:rPr>
        <w:t xml:space="preserve"> Script SQL – Tabela Atração</w:t>
      </w:r>
      <w:bookmarkEnd w:id="163"/>
    </w:p>
    <w:tbl>
      <w:tblPr>
        <w:tblStyle w:val="Tabelacomgrade"/>
        <w:tblW w:w="0" w:type="auto"/>
        <w:tblLook w:val="04A0" w:firstRow="1" w:lastRow="0" w:firstColumn="1" w:lastColumn="0" w:noHBand="0" w:noVBand="1"/>
      </w:tblPr>
      <w:tblGrid>
        <w:gridCol w:w="8494"/>
      </w:tblGrid>
      <w:tr w:rsidR="007074D2" w:rsidRPr="00C85F21" w14:paraId="3BE3578C" w14:textId="77777777" w:rsidTr="00457C42">
        <w:tc>
          <w:tcPr>
            <w:tcW w:w="8494" w:type="dxa"/>
          </w:tcPr>
          <w:p w14:paraId="6F18B26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atracao (</w:t>
            </w:r>
          </w:p>
          <w:p w14:paraId="2180A52F"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atracaoid integer GENERATED BY DEFAULT AS IDENTITY,</w:t>
            </w:r>
          </w:p>
          <w:p w14:paraId="5F4DC37B"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text NOT NULL,</w:t>
            </w:r>
          </w:p>
          <w:p w14:paraId="4551237E"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 text NOT NULL,</w:t>
            </w:r>
          </w:p>
          <w:p w14:paraId="54CB827F"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qrcode text NOT NULL,</w:t>
            </w:r>
          </w:p>
          <w:p w14:paraId="1E5A274B"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idtipoatracao integer NOT NULL,</w:t>
            </w:r>
          </w:p>
          <w:p w14:paraId="03A223F8"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idturismo integer NOT NULL,</w:t>
            </w:r>
          </w:p>
          <w:p w14:paraId="7E4A8BA6"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0CDC661B"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statusatracao integer NOT NULL,</w:t>
            </w:r>
          </w:p>
          <w:p w14:paraId="7E45C497"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"TipoAtracaoModelId" integer NULL,</w:t>
            </w:r>
          </w:p>
          <w:p w14:paraId="5593CA31"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"PK_atracao" PRIMARY KEY (atracaoid),</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9A5CC3">
              <w:rPr>
                <w:color w:val="000000" w:themeColor="text1"/>
                <w:szCs w:val="24"/>
              </w:rPr>
              <w:t>CONSTRAINT "FK_atracao_tipoatracao_TipoAtracaoModelId" FOREIGN KEY ("TipoAtracaoModelId") REFERENCES tipoatracao (tipoatracaoid),</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"FK_atracao_tipoatracao_idtipoatracao" FOREIGN KEY (idtipoatracao) REFERENCES tipoatracao (tipoatracaoid)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"FK_atracao_turismo_idturismo" FOREIGN KEY (idturismo) REFERENCES turismo (turismoid) ON DELETE CASCADE,</w:t>
            </w:r>
          </w:p>
          <w:p w14:paraId="00865123" w14:textId="4F9CECEB" w:rsidR="007C45DB" w:rsidRPr="00C85F21" w:rsidRDefault="00DF4D30" w:rsidP="00DF4D30">
            <w:pPr>
              <w:pStyle w:val="NormalWeb"/>
              <w:spacing w:before="0" w:beforeAutospacing="0"/>
              <w:rPr>
                <w:lang w:val="en-US"/>
              </w:rPr>
            </w:pPr>
            <w:r w:rsidRPr="009A5CC3">
              <w:rPr>
                <w:color w:val="000000" w:themeColor="text1"/>
              </w:rPr>
              <w:t xml:space="preserve">    </w:t>
            </w:r>
            <w:r w:rsidRPr="00C85F21">
              <w:rPr>
                <w:color w:val="000000" w:themeColor="text1"/>
                <w:lang w:val="en-US"/>
              </w:rPr>
              <w:t>CONSTRAINT "FK_atracao_usuario_usuarioid" FOREIGN KEY (usuarioid) REFERENCES usuario (usuarioid)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62D665D3" w:rsidR="00D81744" w:rsidRPr="007074D2" w:rsidRDefault="00D81744" w:rsidP="007074D2">
      <w:pPr>
        <w:pStyle w:val="Legenda"/>
        <w:keepNext/>
        <w:spacing w:before="240"/>
      </w:pPr>
      <w:bookmarkStart w:id="164" w:name="_Toc183506381"/>
      <w:r w:rsidRPr="007074D2">
        <w:t xml:space="preserve">Quadro </w:t>
      </w:r>
      <w:fldSimple w:instr=" SEQ Quadro \* ARABIC ">
        <w:r w:rsidR="00B37B4A">
          <w:rPr>
            <w:noProof/>
          </w:rPr>
          <w:t>51</w:t>
        </w:r>
      </w:fldSimple>
      <w:r w:rsidRPr="007074D2">
        <w:t xml:space="preserve"> —</w:t>
      </w:r>
      <w:r w:rsidRPr="007074D2">
        <w:rPr>
          <w:b w:val="0"/>
        </w:rPr>
        <w:t xml:space="preserve"> Script SQL – Tabela Empresa</w:t>
      </w:r>
      <w:bookmarkEnd w:id="164"/>
    </w:p>
    <w:tbl>
      <w:tblPr>
        <w:tblStyle w:val="Tabelacomgrade"/>
        <w:tblW w:w="0" w:type="auto"/>
        <w:tblLook w:val="04A0" w:firstRow="1" w:lastRow="0" w:firstColumn="1" w:lastColumn="0" w:noHBand="0" w:noVBand="1"/>
      </w:tblPr>
      <w:tblGrid>
        <w:gridCol w:w="8494"/>
      </w:tblGrid>
      <w:tr w:rsidR="007074D2" w:rsidRPr="00C85F21" w14:paraId="0BA4A8B6" w14:textId="77777777" w:rsidTr="00457C42">
        <w:tc>
          <w:tcPr>
            <w:tcW w:w="8494" w:type="dxa"/>
          </w:tcPr>
          <w:p w14:paraId="6B4FDE8D"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empresa (</w:t>
            </w:r>
          </w:p>
          <w:p w14:paraId="7219A5A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empresaid integer GENERATED BY DEFAULT AS IDENTITY,</w:t>
            </w:r>
          </w:p>
          <w:p w14:paraId="5CF40C98"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character varying(50) NOT NULL,</w:t>
            </w:r>
          </w:p>
          <w:p w14:paraId="19940DD8"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cnpj text NOT NULL,</w:t>
            </w:r>
          </w:p>
          <w:p w14:paraId="5FE3DD27"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endereco text NOT NULL,</w:t>
            </w:r>
          </w:p>
          <w:p w14:paraId="43A7F829"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tipoturismoid integer NOT NULL,</w:t>
            </w:r>
          </w:p>
          <w:p w14:paraId="1DE8125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9A5CC3">
              <w:rPr>
                <w:color w:val="000000" w:themeColor="text1"/>
                <w:szCs w:val="24"/>
              </w:rPr>
              <w:t>statusatracao integer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"PK_empresa" PRIMARY KEY (empresaid),</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"FK_empresa_tipoturismo_TipoTurismoModelId" FOREIGN KEY ("TipoTurismoModelId") REFERENCES tipoturismo (tipoturismoid),</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"FK_empresa_tipoturismo_tipoturismoid" FOREIGN KEY (tipoturismoid) REFERENCES tipoturismo (tipoturismoid) ON DELETE CASCADE,</w:t>
            </w:r>
          </w:p>
          <w:p w14:paraId="73EDFA35" w14:textId="727257E5" w:rsidR="007C45DB" w:rsidRPr="00C85F21" w:rsidRDefault="00EF495C" w:rsidP="00EF495C">
            <w:pPr>
              <w:pStyle w:val="NormalWeb"/>
              <w:spacing w:before="0" w:beforeAutospacing="0"/>
              <w:rPr>
                <w:lang w:val="en-US"/>
              </w:rPr>
            </w:pPr>
            <w:r w:rsidRPr="009A5CC3">
              <w:rPr>
                <w:color w:val="000000" w:themeColor="text1"/>
              </w:rPr>
              <w:t xml:space="preserve">    </w:t>
            </w:r>
            <w:r w:rsidRPr="00C85F21">
              <w:rPr>
                <w:color w:val="000000" w:themeColor="text1"/>
                <w:lang w:val="en-US"/>
              </w:rPr>
              <w:t>CONSTRAINT "FK_empresa_usuario_usuarioid" FOREIGN KEY (usuarioid) REFERENCES usuario (usuarioid)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44560752" w:rsidR="00696378" w:rsidRPr="007074D2" w:rsidRDefault="00696378" w:rsidP="007074D2">
      <w:pPr>
        <w:pStyle w:val="Legenda"/>
        <w:keepNext/>
        <w:spacing w:before="240"/>
      </w:pPr>
      <w:bookmarkStart w:id="165" w:name="_Toc183506382"/>
      <w:r w:rsidRPr="007074D2">
        <w:lastRenderedPageBreak/>
        <w:t xml:space="preserve">Quadro </w:t>
      </w:r>
      <w:fldSimple w:instr=" SEQ Quadro \* ARABIC ">
        <w:r w:rsidR="00B37B4A">
          <w:rPr>
            <w:noProof/>
          </w:rPr>
          <w:t>52</w:t>
        </w:r>
      </w:fldSimple>
      <w:r w:rsidRPr="007074D2">
        <w:t xml:space="preserve"> — </w:t>
      </w:r>
      <w:r w:rsidRPr="007074D2">
        <w:rPr>
          <w:b w:val="0"/>
        </w:rPr>
        <w:t>Script SQL – Tabela AtracaoImagem</w:t>
      </w:r>
      <w:bookmarkEnd w:id="165"/>
    </w:p>
    <w:tbl>
      <w:tblPr>
        <w:tblStyle w:val="Tabelacomgrade"/>
        <w:tblW w:w="0" w:type="auto"/>
        <w:tblLook w:val="04A0" w:firstRow="1" w:lastRow="0" w:firstColumn="1" w:lastColumn="0" w:noHBand="0" w:noVBand="1"/>
      </w:tblPr>
      <w:tblGrid>
        <w:gridCol w:w="8494"/>
      </w:tblGrid>
      <w:tr w:rsidR="007074D2" w:rsidRPr="00C85F21" w14:paraId="0B5E8A28" w14:textId="77777777" w:rsidTr="00D81744">
        <w:trPr>
          <w:trHeight w:val="1819"/>
        </w:trPr>
        <w:tc>
          <w:tcPr>
            <w:tcW w:w="8494" w:type="dxa"/>
          </w:tcPr>
          <w:p w14:paraId="40CC7D33"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imagematracao (</w:t>
            </w:r>
          </w:p>
          <w:p w14:paraId="7FEBF6A6"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imagematracaoid integer GENERATED BY DEFAULT AS IDENTITY,</w:t>
            </w:r>
          </w:p>
          <w:p w14:paraId="1A62387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451BFD86"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legendaimagem text NOT NULL,</w:t>
            </w:r>
          </w:p>
          <w:p w14:paraId="5DD9D98A"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idatracao integer NOT NULL,</w:t>
            </w:r>
          </w:p>
          <w:p w14:paraId="097B7780"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60A42059"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"PK_imagematracao" PRIMARY KEY (imagematracaoid),</w:t>
            </w:r>
          </w:p>
          <w:p w14:paraId="1379CEAD"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"FK_imagematracao_atracao_idatracao" FOREIGN KEY (idatracao) REFERENCES atracao (atracaoid) ON DELETE CASCADE,</w:t>
            </w:r>
          </w:p>
          <w:p w14:paraId="69B2CC8F" w14:textId="42FA7C3E"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"FK_imagematracao_usuario_usuarioid" FOREIGN KEY (usuarioid) REFERENCES usuario (usuarioid)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4EAECEC1" w:rsidR="00696378" w:rsidRPr="007074D2" w:rsidRDefault="00696378" w:rsidP="007074D2">
      <w:pPr>
        <w:pStyle w:val="Legenda"/>
        <w:keepNext/>
        <w:spacing w:before="240"/>
      </w:pPr>
      <w:bookmarkStart w:id="166" w:name="_Toc183506383"/>
      <w:r w:rsidRPr="007074D2">
        <w:t xml:space="preserve">Quadro </w:t>
      </w:r>
      <w:fldSimple w:instr=" SEQ Quadro \* ARABIC ">
        <w:r w:rsidR="00B37B4A">
          <w:rPr>
            <w:noProof/>
          </w:rPr>
          <w:t>53</w:t>
        </w:r>
      </w:fldSimple>
      <w:r w:rsidRPr="007074D2">
        <w:t xml:space="preserve"> — </w:t>
      </w:r>
      <w:r w:rsidRPr="007074D2">
        <w:rPr>
          <w:b w:val="0"/>
        </w:rPr>
        <w:t>Script SQL – Tabela NoticiaImagem</w:t>
      </w:r>
      <w:bookmarkEnd w:id="166"/>
    </w:p>
    <w:tbl>
      <w:tblPr>
        <w:tblStyle w:val="Tabelacomgrade"/>
        <w:tblW w:w="0" w:type="auto"/>
        <w:tblLook w:val="04A0" w:firstRow="1" w:lastRow="0" w:firstColumn="1" w:lastColumn="0" w:noHBand="0" w:noVBand="1"/>
      </w:tblPr>
      <w:tblGrid>
        <w:gridCol w:w="8494"/>
      </w:tblGrid>
      <w:tr w:rsidR="007074D2" w:rsidRPr="00C85F21" w14:paraId="5DE7B30A" w14:textId="77777777" w:rsidTr="00D81744">
        <w:trPr>
          <w:trHeight w:val="1819"/>
        </w:trPr>
        <w:tc>
          <w:tcPr>
            <w:tcW w:w="8494" w:type="dxa"/>
          </w:tcPr>
          <w:p w14:paraId="1BCF7BF5"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imagemnoticia (</w:t>
            </w:r>
          </w:p>
          <w:p w14:paraId="01D31E2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imagemnoticiaid integer GENERATED BY DEFAULT AS IDENTITY,</w:t>
            </w:r>
          </w:p>
          <w:p w14:paraId="1B378D57"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legendaimagem text NOT NULL,</w:t>
            </w:r>
          </w:p>
          <w:p w14:paraId="3D3602AC"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5C115693"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idnoticia integer NOT NULL,</w:t>
            </w:r>
          </w:p>
          <w:p w14:paraId="20333A4B"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68501082"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"PK_imagemnoticia" PRIMARY KEY (imagemnoticiaid),</w:t>
            </w:r>
          </w:p>
          <w:p w14:paraId="62962D15"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"FK_imagemnoticia_noticia_idnoticia" FOREIGN KEY (idnoticia) REFERENCES noticia (noticiaid) ON DELETE CASCADE,</w:t>
            </w:r>
          </w:p>
          <w:p w14:paraId="060DE3C5" w14:textId="364C6103"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"FK_imagemnoticia_usuario_usuarioid" FOREIGN KEY (usuarioid) REFERENCES usuario (usuarioid)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3593E41F" w:rsidR="00696378" w:rsidRPr="007074D2" w:rsidRDefault="00696378" w:rsidP="007074D2">
      <w:pPr>
        <w:pStyle w:val="Legenda"/>
        <w:keepNext/>
        <w:spacing w:before="240"/>
      </w:pPr>
      <w:bookmarkStart w:id="167" w:name="_Toc183506384"/>
      <w:r w:rsidRPr="007074D2">
        <w:t xml:space="preserve">Quadro </w:t>
      </w:r>
      <w:fldSimple w:instr=" SEQ Quadro \* ARABIC ">
        <w:r w:rsidR="00B37B4A">
          <w:rPr>
            <w:noProof/>
          </w:rPr>
          <w:t>54</w:t>
        </w:r>
      </w:fldSimple>
      <w:r w:rsidRPr="007074D2">
        <w:t xml:space="preserve"> — </w:t>
      </w:r>
      <w:r w:rsidRPr="007074D2">
        <w:rPr>
          <w:b w:val="0"/>
        </w:rPr>
        <w:t>Script SQL – Tabela TurismoImagem</w:t>
      </w:r>
      <w:bookmarkEnd w:id="167"/>
    </w:p>
    <w:tbl>
      <w:tblPr>
        <w:tblStyle w:val="Tabelacomgrade"/>
        <w:tblW w:w="0" w:type="auto"/>
        <w:tblLook w:val="04A0" w:firstRow="1" w:lastRow="0" w:firstColumn="1" w:lastColumn="0" w:noHBand="0" w:noVBand="1"/>
      </w:tblPr>
      <w:tblGrid>
        <w:gridCol w:w="8494"/>
      </w:tblGrid>
      <w:tr w:rsidR="007074D2" w:rsidRPr="00C85F21" w14:paraId="27D7EA38" w14:textId="77777777" w:rsidTr="00156F8C">
        <w:trPr>
          <w:trHeight w:val="3165"/>
        </w:trPr>
        <w:tc>
          <w:tcPr>
            <w:tcW w:w="8494" w:type="dxa"/>
          </w:tcPr>
          <w:p w14:paraId="0A6BDD92"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imagemturismo (</w:t>
            </w:r>
          </w:p>
          <w:p w14:paraId="671FEBAD"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imagemturismoid integer GENERATED BY DEFAULT AS IDENTITY,</w:t>
            </w:r>
          </w:p>
          <w:p w14:paraId="4EA12A2F"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17DC1ADA"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legendaimagem text NOT NULL,</w:t>
            </w:r>
          </w:p>
          <w:p w14:paraId="71FEE580"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idturismo integer NOT NULL,</w:t>
            </w:r>
          </w:p>
          <w:p w14:paraId="5AB74434"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43C05D86"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"PK_imagemturismo" PRIMARY KEY (imagemturismoid),</w:t>
            </w:r>
          </w:p>
          <w:p w14:paraId="45D0C754"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"FK_imagemturismo_turismo_idturismo" FOREIGN KEY (idturismo) REFERENCES turismo (turismoid) ON DELETE CASCADE,</w:t>
            </w:r>
          </w:p>
          <w:p w14:paraId="5B6AB613" w14:textId="757BBFB3"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"FK_imagemturismo_usuario_usuarioid" FOREIGN KEY (usuarioid) REFERENCES usuario (usuarioid)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D3875A6" w:rsidR="00696378" w:rsidRPr="007074D2" w:rsidRDefault="00696378" w:rsidP="007074D2">
      <w:pPr>
        <w:pStyle w:val="Legenda"/>
        <w:keepNext/>
        <w:spacing w:before="240"/>
      </w:pPr>
      <w:bookmarkStart w:id="168" w:name="_Toc183506385"/>
      <w:r w:rsidRPr="007074D2">
        <w:lastRenderedPageBreak/>
        <w:t xml:space="preserve">Quadro </w:t>
      </w:r>
      <w:fldSimple w:instr=" SEQ Quadro \* ARABIC ">
        <w:r w:rsidR="00B37B4A">
          <w:rPr>
            <w:noProof/>
          </w:rPr>
          <w:t>55</w:t>
        </w:r>
      </w:fldSimple>
      <w:r w:rsidRPr="007074D2">
        <w:t xml:space="preserve"> — </w:t>
      </w:r>
      <w:r w:rsidRPr="007074D2">
        <w:rPr>
          <w:b w:val="0"/>
        </w:rPr>
        <w:t xml:space="preserve">Script SQL – Tabela </w:t>
      </w:r>
      <w:r w:rsidR="00EF495C">
        <w:rPr>
          <w:b w:val="0"/>
        </w:rPr>
        <w:t>Auditoria</w:t>
      </w:r>
      <w:bookmarkEnd w:id="168"/>
    </w:p>
    <w:tbl>
      <w:tblPr>
        <w:tblStyle w:val="Tabelacomgrade"/>
        <w:tblW w:w="0" w:type="auto"/>
        <w:tblLook w:val="04A0" w:firstRow="1" w:lastRow="0" w:firstColumn="1" w:lastColumn="0" w:noHBand="0" w:noVBand="1"/>
      </w:tblPr>
      <w:tblGrid>
        <w:gridCol w:w="8494"/>
      </w:tblGrid>
      <w:tr w:rsidR="007074D2" w:rsidRPr="00C85F21" w14:paraId="03D63368" w14:textId="77777777" w:rsidTr="00D81744">
        <w:trPr>
          <w:trHeight w:val="1819"/>
        </w:trPr>
        <w:tc>
          <w:tcPr>
            <w:tcW w:w="8494" w:type="dxa"/>
          </w:tcPr>
          <w:p w14:paraId="06957DF3"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"Auditoria" (</w:t>
            </w:r>
          </w:p>
          <w:p w14:paraId="300D7AB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 uuid NOT NULL,</w:t>
            </w:r>
          </w:p>
          <w:p w14:paraId="1028A09C"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 text NOT NULL,</w:t>
            </w:r>
          </w:p>
          <w:p w14:paraId="01A63F04"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"Hora" text NOT NULL,</w:t>
            </w:r>
          </w:p>
          <w:p w14:paraId="61CC34B9"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"Operacao" text NOT NULL,</w:t>
            </w:r>
          </w:p>
          <w:p w14:paraId="720F86DB"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"NomeEntidade" text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6E3A7A">
              <w:rPr>
                <w:color w:val="000000" w:themeColor="text1"/>
                <w:szCs w:val="24"/>
              </w:rPr>
              <w:t>"ValoresAntigos" text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"NovosValores" text NULL,</w:t>
            </w:r>
          </w:p>
          <w:p w14:paraId="746112A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6E3A7A">
              <w:rPr>
                <w:color w:val="000000" w:themeColor="text1"/>
                <w:szCs w:val="24"/>
              </w:rPr>
              <w:t xml:space="preserve">    </w:t>
            </w:r>
            <w:r w:rsidRPr="00C85F21">
              <w:rPr>
                <w:color w:val="000000" w:themeColor="text1"/>
                <w:szCs w:val="24"/>
                <w:lang w:val="en-US"/>
              </w:rPr>
              <w:t>"IdUsuario" integer NOT NULL,</w:t>
            </w:r>
          </w:p>
          <w:p w14:paraId="52939C0B" w14:textId="4B149928"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"PK_Auditoria"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1B708E6F" w:rsidR="00EF495C" w:rsidRDefault="00EF495C" w:rsidP="00EF495C">
      <w:pPr>
        <w:pStyle w:val="Legenda"/>
        <w:keepNext/>
        <w:spacing w:before="240"/>
      </w:pPr>
      <w:bookmarkStart w:id="169" w:name="_Toc183506386"/>
      <w:r>
        <w:t xml:space="preserve">Quadro </w:t>
      </w:r>
      <w:fldSimple w:instr=" SEQ Quadro \* ARABIC ">
        <w:r w:rsidR="00B37B4A">
          <w:rPr>
            <w:noProof/>
          </w:rPr>
          <w:t>56</w:t>
        </w:r>
      </w:fldSimple>
      <w:r>
        <w:t xml:space="preserve"> </w:t>
      </w:r>
      <w:r w:rsidRPr="0016457A">
        <w:t xml:space="preserve">— </w:t>
      </w:r>
      <w:r w:rsidRPr="00EF495C">
        <w:rPr>
          <w:b w:val="0"/>
        </w:rPr>
        <w:t xml:space="preserve">Script SQL – Tabela </w:t>
      </w:r>
      <w:r>
        <w:rPr>
          <w:b w:val="0"/>
        </w:rPr>
        <w:t>Parametro</w:t>
      </w:r>
      <w:bookmarkEnd w:id="169"/>
    </w:p>
    <w:tbl>
      <w:tblPr>
        <w:tblStyle w:val="Tabelacomgrade"/>
        <w:tblW w:w="0" w:type="auto"/>
        <w:tblLook w:val="04A0" w:firstRow="1" w:lastRow="0" w:firstColumn="1" w:lastColumn="0" w:noHBand="0" w:noVBand="1"/>
      </w:tblPr>
      <w:tblGrid>
        <w:gridCol w:w="8494"/>
      </w:tblGrid>
      <w:tr w:rsidR="00EF495C" w:rsidRPr="00C85F21" w14:paraId="4975877F" w14:textId="77777777" w:rsidTr="00692076">
        <w:trPr>
          <w:trHeight w:val="1819"/>
        </w:trPr>
        <w:tc>
          <w:tcPr>
            <w:tcW w:w="8494" w:type="dxa"/>
          </w:tcPr>
          <w:p w14:paraId="0DB06FF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parametro (</w:t>
            </w:r>
          </w:p>
          <w:p w14:paraId="44C5237D"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parametroid integer GENERATED BY DEFAULT AS IDENTITY,</w:t>
            </w:r>
          </w:p>
          <w:p w14:paraId="59EF3F6F"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"definicaoTurismo" text NOT NULL,</w:t>
            </w:r>
          </w:p>
          <w:p w14:paraId="4A617B09"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beneficios text NOT NULL,</w:t>
            </w:r>
          </w:p>
          <w:p w14:paraId="18B9EFD3"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datafundacao date NOT NULL,</w:t>
            </w:r>
          </w:p>
          <w:p w14:paraId="3032262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"areaTerritorial" text NOT NULL,</w:t>
            </w:r>
          </w:p>
          <w:p w14:paraId="0EEF72DA"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"distanciaCapital" text NOT NULL,</w:t>
            </w:r>
          </w:p>
          <w:p w14:paraId="1315DB42"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habitantes integer NOT NULL,</w:t>
            </w:r>
          </w:p>
          <w:p w14:paraId="48892015"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descricaoentrerios text NOT NULL,</w:t>
            </w:r>
          </w:p>
          <w:p w14:paraId="4FA0ACC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imagementrerios text NOT NULL,</w:t>
            </w:r>
          </w:p>
          <w:p w14:paraId="6212393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descricaoit text NOT NULL,</w:t>
            </w:r>
          </w:p>
          <w:p w14:paraId="702AFAA1"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imagemit text NOT NULL,</w:t>
            </w:r>
          </w:p>
          <w:p w14:paraId="3BDDDD09" w14:textId="77777777" w:rsidR="00EF495C" w:rsidRPr="00C85F21" w:rsidRDefault="00EF495C" w:rsidP="00692076">
            <w:pPr>
              <w:autoSpaceDE w:val="0"/>
              <w:autoSpaceDN w:val="0"/>
              <w:adjustRightInd w:val="0"/>
              <w:spacing w:line="240" w:lineRule="auto"/>
              <w:ind w:firstLine="0"/>
              <w:jc w:val="left"/>
              <w:rPr>
                <w:rStyle w:val="Forte"/>
                <w:b w:val="0"/>
                <w:bCs w:val="0"/>
                <w:color w:val="000000" w:themeColor="text1"/>
                <w:szCs w:val="24"/>
                <w:lang w:val="en-US"/>
              </w:rPr>
            </w:pPr>
            <w:r w:rsidRPr="00C85F21">
              <w:rPr>
                <w:color w:val="000000" w:themeColor="text1"/>
                <w:szCs w:val="24"/>
                <w:lang w:val="en-US"/>
              </w:rPr>
              <w:t xml:space="preserve">    CONSTRAINT "PK_parametro" PRIMARY KEY (parametroid));</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363968C3" w:rsidR="00EF495C" w:rsidRDefault="00EF495C" w:rsidP="00EF495C">
      <w:pPr>
        <w:pStyle w:val="Legenda"/>
        <w:keepNext/>
        <w:spacing w:before="240"/>
      </w:pPr>
      <w:bookmarkStart w:id="170" w:name="_Toc183506387"/>
      <w:r>
        <w:t xml:space="preserve">Quadro </w:t>
      </w:r>
      <w:fldSimple w:instr=" SEQ Quadro \* ARABIC ">
        <w:r w:rsidR="00B37B4A">
          <w:rPr>
            <w:noProof/>
          </w:rPr>
          <w:t>57</w:t>
        </w:r>
      </w:fldSimple>
      <w:r>
        <w:t xml:space="preserve"> </w:t>
      </w:r>
      <w:r w:rsidRPr="002B36A8">
        <w:t xml:space="preserve">— </w:t>
      </w:r>
      <w:r w:rsidRPr="00EF495C">
        <w:rPr>
          <w:b w:val="0"/>
        </w:rPr>
        <w:t>Script SQL – Tabela A</w:t>
      </w:r>
      <w:r>
        <w:rPr>
          <w:b w:val="0"/>
        </w:rPr>
        <w:t>ta</w:t>
      </w:r>
      <w:bookmarkEnd w:id="170"/>
    </w:p>
    <w:tbl>
      <w:tblPr>
        <w:tblStyle w:val="Tabelacomgrade"/>
        <w:tblW w:w="0" w:type="auto"/>
        <w:tblLook w:val="04A0" w:firstRow="1" w:lastRow="0" w:firstColumn="1" w:lastColumn="0" w:noHBand="0" w:noVBand="1"/>
      </w:tblPr>
      <w:tblGrid>
        <w:gridCol w:w="8494"/>
      </w:tblGrid>
      <w:tr w:rsidR="00EF495C" w:rsidRPr="00C85F21" w14:paraId="4B48C769" w14:textId="77777777" w:rsidTr="00692076">
        <w:tc>
          <w:tcPr>
            <w:tcW w:w="8494" w:type="dxa"/>
          </w:tcPr>
          <w:p w14:paraId="35B37FDA"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ata (</w:t>
            </w:r>
          </w:p>
          <w:p w14:paraId="423CA0C4"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idata uuid NOT NULL,</w:t>
            </w:r>
          </w:p>
          <w:p w14:paraId="2AF05F7D"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tituloata character varying(100) NOT NULL,</w:t>
            </w:r>
          </w:p>
          <w:p w14:paraId="628C018B"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documentoata bytea NOT NULL,</w:t>
            </w:r>
          </w:p>
          <w:p w14:paraId="3024281C"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dataata date NOT NULL,</w:t>
            </w:r>
          </w:p>
          <w:p w14:paraId="76238240" w14:textId="77777777" w:rsidR="00EF495C" w:rsidRPr="00C85F21" w:rsidRDefault="00EF495C" w:rsidP="00692076">
            <w:pPr>
              <w:autoSpaceDE w:val="0"/>
              <w:autoSpaceDN w:val="0"/>
              <w:adjustRightInd w:val="0"/>
              <w:spacing w:line="240" w:lineRule="auto"/>
              <w:ind w:firstLine="0"/>
              <w:jc w:val="left"/>
              <w:rPr>
                <w:rStyle w:val="ui-provider"/>
                <w:color w:val="000000" w:themeColor="text1"/>
                <w:szCs w:val="24"/>
                <w:lang w:val="en-US"/>
              </w:rPr>
            </w:pPr>
            <w:r w:rsidRPr="00C85F21">
              <w:rPr>
                <w:color w:val="000000" w:themeColor="text1"/>
                <w:szCs w:val="24"/>
                <w:lang w:val="en-US"/>
              </w:rPr>
              <w:t xml:space="preserve">    CONSTRAINT "PK_ata" PRIMARY KEY (idata));</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46D1EB4D" w:rsidR="0063564D" w:rsidRDefault="0063564D" w:rsidP="0063564D">
      <w:pPr>
        <w:pStyle w:val="Legenda"/>
        <w:keepNext/>
        <w:spacing w:before="240"/>
      </w:pPr>
      <w:bookmarkStart w:id="171" w:name="_Toc183506388"/>
      <w:r>
        <w:t xml:space="preserve">Quadro </w:t>
      </w:r>
      <w:fldSimple w:instr=" SEQ Quadro \* ARABIC ">
        <w:r w:rsidR="00B37B4A">
          <w:rPr>
            <w:noProof/>
          </w:rPr>
          <w:t>58</w:t>
        </w:r>
      </w:fldSimple>
      <w:r>
        <w:t xml:space="preserve"> </w:t>
      </w:r>
      <w:r w:rsidRPr="00176039">
        <w:t xml:space="preserve">— </w:t>
      </w:r>
      <w:r w:rsidRPr="0063564D">
        <w:rPr>
          <w:b w:val="0"/>
        </w:rPr>
        <w:t xml:space="preserve">Script SQL – Tabela </w:t>
      </w:r>
      <w:r>
        <w:rPr>
          <w:b w:val="0"/>
        </w:rPr>
        <w:t>Membros</w:t>
      </w:r>
      <w:bookmarkEnd w:id="171"/>
    </w:p>
    <w:tbl>
      <w:tblPr>
        <w:tblStyle w:val="Tabelacomgrade"/>
        <w:tblW w:w="0" w:type="auto"/>
        <w:tblLook w:val="04A0" w:firstRow="1" w:lastRow="0" w:firstColumn="1" w:lastColumn="0" w:noHBand="0" w:noVBand="1"/>
      </w:tblPr>
      <w:tblGrid>
        <w:gridCol w:w="8494"/>
      </w:tblGrid>
      <w:tr w:rsidR="00EF495C" w:rsidRPr="00C85F21" w14:paraId="329FCB84" w14:textId="77777777" w:rsidTr="00692076">
        <w:tc>
          <w:tcPr>
            <w:tcW w:w="8494" w:type="dxa"/>
          </w:tcPr>
          <w:p w14:paraId="071A02B9"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membros (</w:t>
            </w:r>
          </w:p>
          <w:p w14:paraId="0BE7324D"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membroid integer GENERATED BY DEFAULT AS IDENTITY,</w:t>
            </w:r>
          </w:p>
          <w:p w14:paraId="3F816533"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character varying(50) NOT NULL,</w:t>
            </w:r>
          </w:p>
          <w:p w14:paraId="62143C54"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cargo text NOT NULL,</w:t>
            </w:r>
          </w:p>
          <w:p w14:paraId="3D5B4473"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715DB2C3" w14:textId="77777777" w:rsidR="00EF495C" w:rsidRPr="00C85F21" w:rsidRDefault="00EF495C" w:rsidP="00692076">
            <w:pPr>
              <w:autoSpaceDE w:val="0"/>
              <w:autoSpaceDN w:val="0"/>
              <w:adjustRightInd w:val="0"/>
              <w:spacing w:line="240" w:lineRule="auto"/>
              <w:ind w:firstLine="0"/>
              <w:jc w:val="left"/>
              <w:rPr>
                <w:rStyle w:val="ui-provider"/>
                <w:color w:val="000000" w:themeColor="text1"/>
                <w:szCs w:val="24"/>
                <w:lang w:val="en-US"/>
              </w:rPr>
            </w:pPr>
            <w:r w:rsidRPr="00C85F21">
              <w:rPr>
                <w:color w:val="000000" w:themeColor="text1"/>
                <w:szCs w:val="24"/>
                <w:lang w:val="en-US"/>
              </w:rPr>
              <w:t xml:space="preserve">    CONSTRAINT "PK_membros" PRIMARY KEY (membroid));</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177768DB" w:rsidR="0063564D" w:rsidRDefault="0063564D" w:rsidP="0063564D">
      <w:pPr>
        <w:pStyle w:val="Legenda"/>
        <w:keepNext/>
      </w:pPr>
      <w:bookmarkStart w:id="172" w:name="_Toc183506389"/>
      <w:r>
        <w:lastRenderedPageBreak/>
        <w:t xml:space="preserve">Quadro </w:t>
      </w:r>
      <w:fldSimple w:instr=" SEQ Quadro \* ARABIC ">
        <w:r w:rsidR="00B37B4A">
          <w:rPr>
            <w:noProof/>
          </w:rPr>
          <w:t>59</w:t>
        </w:r>
      </w:fldSimple>
      <w:r>
        <w:t xml:space="preserve"> </w:t>
      </w:r>
      <w:r w:rsidRPr="00B24E32">
        <w:t xml:space="preserve">— </w:t>
      </w:r>
      <w:r w:rsidRPr="0063564D">
        <w:rPr>
          <w:b w:val="0"/>
        </w:rPr>
        <w:t xml:space="preserve">Script SQL – Tabela </w:t>
      </w:r>
      <w:r>
        <w:rPr>
          <w:b w:val="0"/>
        </w:rPr>
        <w:t>Sessao</w:t>
      </w:r>
      <w:bookmarkEnd w:id="172"/>
    </w:p>
    <w:tbl>
      <w:tblPr>
        <w:tblStyle w:val="Tabelacomgrade"/>
        <w:tblW w:w="0" w:type="auto"/>
        <w:tblLook w:val="04A0" w:firstRow="1" w:lastRow="0" w:firstColumn="1" w:lastColumn="0" w:noHBand="0" w:noVBand="1"/>
      </w:tblPr>
      <w:tblGrid>
        <w:gridCol w:w="8494"/>
      </w:tblGrid>
      <w:tr w:rsidR="0063564D" w:rsidRPr="00C85F21" w14:paraId="3B6F8837" w14:textId="77777777" w:rsidTr="00692076">
        <w:tc>
          <w:tcPr>
            <w:tcW w:w="8494" w:type="dxa"/>
          </w:tcPr>
          <w:p w14:paraId="6BC0A334"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sessao (</w:t>
            </w:r>
          </w:p>
          <w:p w14:paraId="5841F9C6"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idssessao integer GENERATED BY DEFAULT AS IDENTITY,</w:t>
            </w:r>
          </w:p>
          <w:p w14:paraId="761812BE"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tokensessao text NOT NULL,</w:t>
            </w:r>
          </w:p>
          <w:p w14:paraId="1493FFDB"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statussessao boolean NOT NULL,</w:t>
            </w:r>
          </w:p>
          <w:p w14:paraId="0CCB3FB7"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emailusuario text NOT NULL,</w:t>
            </w:r>
          </w:p>
          <w:p w14:paraId="6C580A12"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nomeusuario text NOT NULL,</w:t>
            </w:r>
          </w:p>
          <w:p w14:paraId="08875665"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nivelacesso text NOT NULL,</w:t>
            </w:r>
          </w:p>
          <w:p w14:paraId="4B0A0BED"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"UsuarioModelId" integer NULL,</w:t>
            </w:r>
          </w:p>
          <w:p w14:paraId="5B785584"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idusuario integer NOT NULL,</w:t>
            </w:r>
          </w:p>
          <w:p w14:paraId="3275A1AA"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"PK_sessao" PRIMARY KEY (idssessao),</w:t>
            </w:r>
          </w:p>
          <w:p w14:paraId="65C7C222" w14:textId="77777777" w:rsidR="0063564D" w:rsidRPr="00C85F21" w:rsidRDefault="0063564D" w:rsidP="00692076">
            <w:pPr>
              <w:autoSpaceDE w:val="0"/>
              <w:autoSpaceDN w:val="0"/>
              <w:adjustRightInd w:val="0"/>
              <w:spacing w:line="240" w:lineRule="auto"/>
              <w:ind w:firstLine="0"/>
              <w:jc w:val="left"/>
              <w:rPr>
                <w:rStyle w:val="ui-provider"/>
                <w:color w:val="000000" w:themeColor="text1"/>
                <w:szCs w:val="24"/>
                <w:lang w:val="en-US"/>
              </w:rPr>
            </w:pPr>
            <w:r w:rsidRPr="00C85F21">
              <w:rPr>
                <w:color w:val="000000" w:themeColor="text1"/>
                <w:szCs w:val="24"/>
                <w:lang w:val="en-US"/>
              </w:rPr>
              <w:t xml:space="preserve">    CONSTRAINT "FK_sessao_usuario_UsuarioModelId" FOREIGN KEY ("UsuarioModelId") REFERENCES usuario (usuarioid));</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4D55D5D4" w:rsidR="0063564D" w:rsidRDefault="0063564D" w:rsidP="0063564D">
      <w:pPr>
        <w:pStyle w:val="Legenda"/>
        <w:keepNext/>
        <w:spacing w:before="240"/>
      </w:pPr>
      <w:bookmarkStart w:id="173" w:name="_Toc183506390"/>
      <w:r>
        <w:t xml:space="preserve">Quadro </w:t>
      </w:r>
      <w:fldSimple w:instr=" SEQ Quadro \* ARABIC ">
        <w:r w:rsidR="00B37B4A">
          <w:rPr>
            <w:noProof/>
          </w:rPr>
          <w:t>60</w:t>
        </w:r>
      </w:fldSimple>
      <w:r>
        <w:t xml:space="preserve"> </w:t>
      </w:r>
      <w:r w:rsidRPr="00EA43D6">
        <w:t xml:space="preserve">— </w:t>
      </w:r>
      <w:r w:rsidRPr="0063564D">
        <w:rPr>
          <w:b w:val="0"/>
        </w:rPr>
        <w:t xml:space="preserve">Script SQL – Tabela </w:t>
      </w:r>
      <w:r>
        <w:rPr>
          <w:b w:val="0"/>
        </w:rPr>
        <w:t>AvaliacaoTurismo</w:t>
      </w:r>
      <w:bookmarkEnd w:id="173"/>
    </w:p>
    <w:tbl>
      <w:tblPr>
        <w:tblStyle w:val="Tabelacomgrade"/>
        <w:tblW w:w="0" w:type="auto"/>
        <w:tblLook w:val="04A0" w:firstRow="1" w:lastRow="0" w:firstColumn="1" w:lastColumn="0" w:noHBand="0" w:noVBand="1"/>
      </w:tblPr>
      <w:tblGrid>
        <w:gridCol w:w="8494"/>
      </w:tblGrid>
      <w:tr w:rsidR="0063564D" w:rsidRPr="006E3A7A" w14:paraId="32283BA2" w14:textId="77777777" w:rsidTr="00692076">
        <w:tc>
          <w:tcPr>
            <w:tcW w:w="8494" w:type="dxa"/>
          </w:tcPr>
          <w:p w14:paraId="78632D0B"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"avaliacaoTurismo" (</w:t>
            </w:r>
          </w:p>
          <w:p w14:paraId="0FC3EECB"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avaliacaoturismoid integer GENERATED BY DEFAULT AS IDENTITY,</w:t>
            </w:r>
          </w:p>
          <w:p w14:paraId="6AAC9585"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statusavaliacaoturismo integer NOT NULL,</w:t>
            </w:r>
          </w:p>
          <w:p w14:paraId="79F0FCDC"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idavaliacao integer NOT NULL,</w:t>
            </w:r>
          </w:p>
          <w:p w14:paraId="2D217331"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idturismo integer NOT NULL,</w:t>
            </w:r>
          </w:p>
          <w:p w14:paraId="774CEE99"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"PK_avaliacaoTurismo" PRIMARY KEY (avaliacaoturismoid),</w:t>
            </w:r>
          </w:p>
          <w:p w14:paraId="5D6A4E94"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"FK_avaliacaoTurismo_avaliacao_idturismo" FOREIGN KEY (idturismo) REFERENCES avaliacao (avaliacaoid) ON DELETE CASCADE,</w:t>
            </w:r>
          </w:p>
          <w:p w14:paraId="52556C4A"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C85F21">
              <w:rPr>
                <w:color w:val="000000" w:themeColor="text1"/>
                <w:szCs w:val="24"/>
                <w:lang w:val="en-US"/>
              </w:rPr>
              <w:t xml:space="preserve">    </w:t>
            </w:r>
            <w:r w:rsidRPr="00561A87">
              <w:rPr>
                <w:color w:val="000000" w:themeColor="text1"/>
                <w:szCs w:val="24"/>
              </w:rPr>
              <w:t>CONSTRAINT "FK_avaliacaoTurismo_turismo_idturismo" FOREIGN KEY (idturismo) REFERENCES turismo (turismoid)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0B10407C" w:rsidR="0063564D" w:rsidRDefault="0063564D" w:rsidP="0063564D">
      <w:pPr>
        <w:pStyle w:val="Legenda"/>
        <w:keepNext/>
        <w:spacing w:before="240"/>
      </w:pPr>
      <w:bookmarkStart w:id="174" w:name="_Toc183506391"/>
      <w:r>
        <w:t xml:space="preserve">Quadro </w:t>
      </w:r>
      <w:fldSimple w:instr=" SEQ Quadro \* ARABIC ">
        <w:r w:rsidR="00B37B4A">
          <w:rPr>
            <w:noProof/>
          </w:rPr>
          <w:t>61</w:t>
        </w:r>
      </w:fldSimple>
      <w:r>
        <w:t xml:space="preserve"> </w:t>
      </w:r>
      <w:r w:rsidRPr="002230BD">
        <w:t xml:space="preserve">— </w:t>
      </w:r>
      <w:r w:rsidRPr="0063564D">
        <w:rPr>
          <w:b w:val="0"/>
        </w:rPr>
        <w:t>Script SQL – Tabela Avaliacao</w:t>
      </w:r>
      <w:r>
        <w:rPr>
          <w:b w:val="0"/>
        </w:rPr>
        <w:t>Atracao</w:t>
      </w:r>
      <w:bookmarkEnd w:id="174"/>
    </w:p>
    <w:tbl>
      <w:tblPr>
        <w:tblStyle w:val="Tabelacomgrade"/>
        <w:tblW w:w="0" w:type="auto"/>
        <w:tblLook w:val="04A0" w:firstRow="1" w:lastRow="0" w:firstColumn="1" w:lastColumn="0" w:noHBand="0" w:noVBand="1"/>
      </w:tblPr>
      <w:tblGrid>
        <w:gridCol w:w="8494"/>
      </w:tblGrid>
      <w:tr w:rsidR="0063564D" w:rsidRPr="006E3A7A" w14:paraId="38F00021" w14:textId="77777777" w:rsidTr="00692076">
        <w:tc>
          <w:tcPr>
            <w:tcW w:w="8494" w:type="dxa"/>
          </w:tcPr>
          <w:p w14:paraId="026652EC"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"avaliacaoAtracao" (</w:t>
            </w:r>
          </w:p>
          <w:p w14:paraId="2A87CA0E"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avaliacaoatracaoid integer GENERATED BY DEFAULT AS IDENTITY,</w:t>
            </w:r>
          </w:p>
          <w:p w14:paraId="365F35E8"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statusavaliacaoatracao integer NOT NULL,</w:t>
            </w:r>
          </w:p>
          <w:p w14:paraId="7DA3E64F"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idavaliacao integer NOT NULL,</w:t>
            </w:r>
          </w:p>
          <w:p w14:paraId="13C76D85"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idatracao integer NOT NULL,</w:t>
            </w:r>
          </w:p>
          <w:p w14:paraId="64C154DE"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"PK_avaliacaoAtracao" PRIMARY KEY (avaliacaoatracaoid),</w:t>
            </w:r>
          </w:p>
          <w:p w14:paraId="67E1A269"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"FK_avaliacaoAtracao_atracao_idatracao" FOREIGN KEY (idatracao) REFERENCES atracao (atracaoid) ON DELETE CASCADE,</w:t>
            </w:r>
          </w:p>
          <w:p w14:paraId="56208736"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C85F21">
              <w:rPr>
                <w:color w:val="000000" w:themeColor="text1"/>
                <w:szCs w:val="24"/>
                <w:lang w:val="en-US"/>
              </w:rPr>
              <w:t xml:space="preserve">    </w:t>
            </w:r>
            <w:r w:rsidRPr="00561A87">
              <w:rPr>
                <w:color w:val="000000" w:themeColor="text1"/>
                <w:szCs w:val="24"/>
              </w:rPr>
              <w:t>CONSTRAINT "FK_avaliacaoAtracao_avaliacao_idatracao" FOREIGN KEY (idatracao) REFERENCES avaliacao (avaliacaoid)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5" w:name="_Toc181863032"/>
      <w:r w:rsidRPr="00F929F5">
        <w:lastRenderedPageBreak/>
        <w:t xml:space="preserve">Mapeamento Objeto Relacional </w:t>
      </w:r>
      <w:r w:rsidR="00D61F2C">
        <w:t>–</w:t>
      </w:r>
      <w:r w:rsidRPr="00F929F5">
        <w:t xml:space="preserve"> ORM</w:t>
      </w:r>
      <w:bookmarkEnd w:id="175"/>
    </w:p>
    <w:p w14:paraId="1BC9D6BA" w14:textId="77777777" w:rsidR="00D61F2C" w:rsidRDefault="00D61F2C" w:rsidP="00E72B9C">
      <w:pPr>
        <w:spacing w:before="240"/>
      </w:pPr>
      <w:r>
        <w:t xml:space="preserve">De acordo com Silberschatz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6DF4ADD4" w:rsidR="00D61F2C" w:rsidRDefault="00D61F2C" w:rsidP="00D61F2C">
      <w:r>
        <w:t>Para o desenvolvimento desse projeto, foi utilizado o Entity Framework, um dos frameworks ORM mais utilizados para linguagem C#. Ele permite que as classes da aplicação sejam mapeadas automaticamente para tabelas no banco de dado, sem precisar de configurações complexas, utilizando as configurações personalizadas pelo desenvolvedor</w:t>
      </w:r>
      <w:r w:rsidR="007F5DA4">
        <w:t xml:space="preserve"> (</w:t>
      </w:r>
      <w:r w:rsidR="00EE03D6">
        <w:t>Silberschatz et al</w:t>
      </w:r>
      <w:r w:rsidR="003A7361">
        <w:t xml:space="preserve">, </w:t>
      </w:r>
      <w:r w:rsidR="00EE03D6">
        <w:t>2012</w:t>
      </w:r>
      <w:r w:rsidR="007F5DA4">
        <w:t>)</w:t>
      </w:r>
      <w:r>
        <w:t xml:space="preserve">. </w:t>
      </w:r>
    </w:p>
    <w:p w14:paraId="7DA1E4B1" w14:textId="7D9F2979" w:rsidR="00D61F2C" w:rsidRDefault="00D61F2C" w:rsidP="00D61F2C">
      <w:r>
        <w:t>O processo de mapeamento</w:t>
      </w:r>
      <w:r w:rsidR="003A7361">
        <w:t xml:space="preserve"> </w:t>
      </w:r>
      <w:r>
        <w:t>com o Entity Framework,</w:t>
      </w:r>
      <w:r w:rsidR="003A7361">
        <w:t xml:space="preserve"> segundo Silberschatz et al. (2012),</w:t>
      </w:r>
      <w:r>
        <w:t xml:space="preserve">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Entity Framework. Resultando no desenvolvimento agilizado, reduzindo a complexidade e facilitando a manutenção do código. </w:t>
      </w:r>
    </w:p>
    <w:p w14:paraId="20726E92" w14:textId="1A3A8AEC" w:rsidR="00D61F2C" w:rsidRPr="00D61F2C" w:rsidRDefault="00D61F2C" w:rsidP="00D61F2C">
      <w:r>
        <w:t>Em suma, a utilização do ORM como o Entity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6" w:name="_Toc181863033"/>
      <w:r>
        <w:rPr>
          <w:szCs w:val="24"/>
        </w:rPr>
        <w:lastRenderedPageBreak/>
        <w:t>ARQUITETURA DE SOFTWARE</w:t>
      </w:r>
      <w:bookmarkEnd w:id="156"/>
      <w:bookmarkEnd w:id="176"/>
    </w:p>
    <w:p w14:paraId="1F71870D" w14:textId="617631DE" w:rsidR="00F929F5" w:rsidRPr="005276D4" w:rsidRDefault="001B12D6" w:rsidP="00F94CD7">
      <w:pPr>
        <w:pStyle w:val="Pargrafo"/>
        <w:spacing w:before="0" w:after="240" w:line="360" w:lineRule="auto"/>
        <w:ind w:firstLine="851"/>
      </w:pPr>
      <w:r>
        <w:t xml:space="preserve">A arquitetura de software constitui a estrutura essencial que orienta o desenvolvimento da aplicação, traduzindo requisitos do sistema em uma representação tangível (BASS; CLEMENTS; KAZMAN, 2016). No âmbito do projeto Comtur, a arquitetura de software representa a espinha dorsal do sistema, proporcionando uma visão organizada e coesa de como os componentes interagem entre si. Como ressaltado por KEELING (2019), a arquitetura de software é o "esqueleto" que sustenta a aplicação, delineando as relações entre os diversos módulos e garantindo uma estrutura robusta. </w:t>
      </w:r>
      <w:r w:rsidR="00F929F5">
        <w:t>A necessidade de uma arquitetura sólida no Comtur transcende uma simples organização do código. Conforme preconiza Fowler (20</w:t>
      </w:r>
      <w:r w:rsidR="006E43E9">
        <w:t>12</w:t>
      </w:r>
      <w:r w:rsidR="00F929F5">
        <w:t>)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7" w:name="_Toc151931916"/>
      <w:bookmarkStart w:id="178" w:name="_Toc181863034"/>
      <w:r w:rsidRPr="002B3561">
        <w:t xml:space="preserve">6.1 Arquitetura de </w:t>
      </w:r>
      <w:bookmarkEnd w:id="177"/>
      <w:r w:rsidR="00D26C04">
        <w:t>Desenvolvimento</w:t>
      </w:r>
      <w:bookmarkEnd w:id="178"/>
    </w:p>
    <w:p w14:paraId="19481EE9" w14:textId="77777777" w:rsidR="00F94CD7" w:rsidRDefault="00F94CD7" w:rsidP="00F929F5">
      <w:r>
        <w:t xml:space="preserve">A arquitetura de desenvolvimento do Comtur é utilizada para definir a estrutura e a organização do código, bem como as interações entre os diferentes componentes do sistema. Como o Comtur é um sistema em </w:t>
      </w:r>
      <w:r w:rsidRPr="005F3AA0">
        <w:rPr>
          <w:rStyle w:val="Forte"/>
          <w:b w:val="0"/>
        </w:rPr>
        <w:t>Web</w:t>
      </w:r>
      <w:r w:rsidRPr="005F3AA0">
        <w:rPr>
          <w:rStyle w:val="Forte"/>
          <w:b w:val="0"/>
          <w:i/>
        </w:rPr>
        <w:t xml:space="preserve"> API</w:t>
      </w:r>
      <w:r>
        <w:t xml:space="preserve"> (Interface de Programação de Aplicações Web) e foi dividido entre back-end e front-end, essa arquitetura é importante para garantir que o sistema seja modular e de fácil manutenção. </w:t>
      </w:r>
      <w:r w:rsidRPr="005F3AA0">
        <w:rPr>
          <w:rStyle w:val="Forte"/>
          <w:b w:val="0"/>
        </w:rPr>
        <w:t>Web</w:t>
      </w:r>
      <w:r w:rsidRPr="005F3AA0">
        <w:rPr>
          <w:rStyle w:val="Forte"/>
          <w:b w:val="0"/>
          <w:i/>
        </w:rPr>
        <w:t xml:space="preserve"> API</w:t>
      </w:r>
      <w:r>
        <w:t xml:space="preserve"> permite a comunicação entre sistemas e aplicações pela web, utilizando protocolos como HTTP. Segundo Pressman (2021), tomar boas decisões durante a definição da arquitetura de um software é essencial para o sucesso do produto, pois ela define a estrutura do sistema e impacta diretamente sua qualidade.</w:t>
      </w:r>
    </w:p>
    <w:p w14:paraId="0B0A0926" w14:textId="77777777" w:rsidR="009D661A" w:rsidRDefault="009D661A" w:rsidP="00F929F5">
      <w:r>
        <w:t xml:space="preserve">Uma </w:t>
      </w:r>
      <w:r w:rsidRPr="009D661A">
        <w:rPr>
          <w:rStyle w:val="Forte"/>
          <w:b w:val="0"/>
        </w:rPr>
        <w:t xml:space="preserve">Web </w:t>
      </w:r>
      <w:r w:rsidRPr="009D661A">
        <w:rPr>
          <w:rStyle w:val="Forte"/>
          <w:b w:val="0"/>
          <w:i/>
        </w:rPr>
        <w:t>API</w:t>
      </w:r>
      <w:r>
        <w:t xml:space="preserve"> é um conjunto de definições e protocolos utilizados para criar e integrar softwares de aplicações. De acordo com a Microsoft (2024), a Web </w:t>
      </w:r>
      <w:r w:rsidRPr="009D661A">
        <w:rPr>
          <w:i/>
        </w:rPr>
        <w:t>API</w:t>
      </w:r>
      <w:r>
        <w:t xml:space="preserve"> permite a criação de serviços que atendem uma grande diversidade de clientes, como navegadores e dispositivos móveis, utilizando o mesmo framework e padrões tanto para páginas da web quanto para serviços, tudo dentro de um único projeto.</w:t>
      </w:r>
    </w:p>
    <w:p w14:paraId="7E6D253C" w14:textId="1B0D9BAC" w:rsidR="00D26C04" w:rsidRDefault="00F929F5" w:rsidP="00F929F5">
      <w:r>
        <w:t xml:space="preserve">Cada parte do projeto desempenha um papel específico no fluxo de dados e na regra de negócio. A estrutura do </w:t>
      </w:r>
      <w:r w:rsidRPr="005F3AA0">
        <w:rPr>
          <w:i/>
        </w:rPr>
        <w:t>back-end</w:t>
      </w:r>
      <w:r>
        <w:t xml:space="preserve"> é desenvolvida em C# e é composta por várias camadas, cada uma responsável por uma parte distinta da aplicação. Já no </w:t>
      </w:r>
      <w:r w:rsidRPr="005F3AA0">
        <w:rPr>
          <w:i/>
        </w:rPr>
        <w:t>front-end</w:t>
      </w:r>
      <w:r>
        <w:t xml:space="preserve">, o Comtur foi desenvolvido utilizando </w:t>
      </w:r>
      <w:r w:rsidRPr="00696884">
        <w:t>React</w:t>
      </w:r>
      <w:r>
        <w:t>,</w:t>
      </w:r>
      <w:r w:rsidR="00696884">
        <w:t xml:space="preserve">, </w:t>
      </w:r>
      <w:r w:rsidR="005F3AA0">
        <w:t xml:space="preserve">uma biblioteca que facilita a criação de componentes reutilizáveis para interfaces de usuário, permitindo uma atualização eficiente da interface sem </w:t>
      </w:r>
      <w:r w:rsidR="005F3AA0">
        <w:lastRenderedPageBreak/>
        <w:t>a necessidade de recarregar a página inteira</w:t>
      </w:r>
      <w:r w:rsidR="00696884">
        <w:t>, melhorando a performance e experiência do usuário (REACT, 2024).</w:t>
      </w:r>
    </w:p>
    <w:p w14:paraId="7A00C428" w14:textId="0FA8DC37" w:rsidR="005F1A8F" w:rsidRPr="00696884" w:rsidRDefault="005F1A8F" w:rsidP="00696884">
      <w:pPr>
        <w:pStyle w:val="Ttulo2"/>
        <w:numPr>
          <w:ilvl w:val="0"/>
          <w:numId w:val="0"/>
        </w:numPr>
        <w:spacing w:before="240" w:after="240"/>
      </w:pPr>
      <w:bookmarkStart w:id="179" w:name="_Toc151931917"/>
      <w:bookmarkStart w:id="180" w:name="_Toc181863035"/>
      <w:r w:rsidRPr="00EF495C">
        <w:t>6.1.1</w:t>
      </w:r>
      <w:bookmarkEnd w:id="179"/>
      <w:r w:rsidR="00D26C04" w:rsidRPr="00EF495C">
        <w:t xml:space="preserve"> </w:t>
      </w:r>
      <w:r w:rsidR="00D26C04" w:rsidRPr="00696884">
        <w:rPr>
          <w:i/>
        </w:rPr>
        <w:t>Back-end</w:t>
      </w:r>
      <w:bookmarkEnd w:id="180"/>
    </w:p>
    <w:p w14:paraId="627E6596" w14:textId="77777777" w:rsidR="00696884" w:rsidRDefault="00696884" w:rsidP="00696884">
      <w:pPr>
        <w:ind w:firstLine="709"/>
      </w:pPr>
      <w:r>
        <w:t xml:space="preserve">O </w:t>
      </w:r>
      <w:r w:rsidRPr="006E43E9">
        <w:rPr>
          <w:i/>
        </w:rPr>
        <w:t>back-end</w:t>
      </w:r>
      <w:r>
        <w:t xml:space="preserve"> do Comtur foi desenvolvido utilizando C#, que é amplamente reconhecida como uma das linguagens mais importantes para o desenvolvimento .NET. Schildt (2009) descreve essa linguagem como uma das principais da Microsoft, destacando sua relevância no contexto do desenvolvimento de sistemas modernos. Skeet (2019) também aponta que C# é uma linguagem orientada a objetos e moderna, amplamente empregada na criação de aplicações robustas e de alto desempenho. Essas características tornam a escolha do C# adequada para atender às demandas de um sistema complexo e baseado em dados, como o Comtur.</w:t>
      </w:r>
    </w:p>
    <w:p w14:paraId="3B7F42A4" w14:textId="77777777" w:rsidR="00696884" w:rsidRDefault="00696884" w:rsidP="00696884">
      <w:pPr>
        <w:ind w:firstLine="709"/>
      </w:pPr>
      <w:r>
        <w:t xml:space="preserve">A arquitetura do </w:t>
      </w:r>
      <w:r w:rsidRPr="006E43E9">
        <w:rPr>
          <w:i/>
        </w:rPr>
        <w:t>back-end</w:t>
      </w:r>
      <w:r>
        <w:t xml:space="preserve"> do Comtur foi estruturada em diversas camadas, cada uma desempenhando um papel específico. Fowler (2012) destaca que a separação de responsabilidades em camadas torna os sistemas mais modulares, facilitando sua manutenção e escalabilidade. No contexto do Comtur, a camada que gerencia as requisições recebidas da </w:t>
      </w:r>
      <w:r w:rsidRPr="006E43E9">
        <w:rPr>
          <w:i/>
        </w:rPr>
        <w:t>API</w:t>
      </w:r>
      <w:r>
        <w:t xml:space="preserve"> atua como o ponto de entrada para as interações com o sistema, processando solicitações, validando dados e encaminhando ações para as camadas apropriadas. Freeman e Robson (2020) descrevem que essa abordagem, baseada no padrão MVC, organiza as responsabilidades de forma clara, promovendo eficiência no processamento de dados e na interação com o usuário.</w:t>
      </w:r>
    </w:p>
    <w:p w14:paraId="6B0A4DC3" w14:textId="77777777" w:rsidR="00696884" w:rsidRDefault="00696884" w:rsidP="00696884">
      <w:pPr>
        <w:ind w:firstLine="709"/>
      </w:pPr>
      <w:r>
        <w:t>A manipulação de dados no Comtur ocorre por meio de uma camada específica que implementa a lógica de acesso e persistência ao banco de dados, desempenhando o papel de interface entre a lógica de negócios e o armazenamento. De acordo com Evans (2004), o uso de repositórios proporciona uma abstração importante, que simplifica a lógica de negócios e facilita o teste de componentes. Na camada responsável pela lógica de negócios central do sistema, as operações mais complexas e as regras de negócio são aplicadas. Martin (2017) ressalta que a separação entre lógica de negócios e persistência é essencial para garantir flexibilidade e reduzir o acoplamento entre os componentes do sistema.</w:t>
      </w:r>
    </w:p>
    <w:p w14:paraId="535269C7" w14:textId="77777777" w:rsidR="00696884" w:rsidRDefault="00696884" w:rsidP="00696884">
      <w:pPr>
        <w:ind w:firstLine="709"/>
      </w:pPr>
      <w:r>
        <w:t xml:space="preserve">Outra camada fundamental é a que gerencia a conexão com o banco de dados, garantindo o mapeamento de dados entre as entidades do sistema e as tabelas do banco de dados. Lerman (2019) observa que o uso de contextos no </w:t>
      </w:r>
      <w:r w:rsidRPr="006E43E9">
        <w:rPr>
          <w:i/>
        </w:rPr>
        <w:t>Entity Framework</w:t>
      </w:r>
      <w:r>
        <w:t xml:space="preserve"> simplifica a configuração das conexões e o mapeamento de dados, reduzindo a complexidade de operações e aumentando a eficiência do sistema. Além disso, os arquivos </w:t>
      </w:r>
      <w:r w:rsidRPr="006E43E9">
        <w:rPr>
          <w:i/>
        </w:rPr>
        <w:t>Program.cs</w:t>
      </w:r>
      <w:r>
        <w:t xml:space="preserve"> e </w:t>
      </w:r>
      <w:r w:rsidRPr="006E43E9">
        <w:rPr>
          <w:i/>
        </w:rPr>
        <w:t>Startup.cs</w:t>
      </w:r>
      <w:r>
        <w:t xml:space="preserve"> desempenham um papel crítico na configuração e inicialização da aplicação, definindo dependências e serviços necessários. Conforme Proise (2021), essa etapa inicial de configuração é essencial para </w:t>
      </w:r>
      <w:r>
        <w:lastRenderedPageBreak/>
        <w:t>assegurar que os serviços sejam injetados e inicializados corretamente, prevenindo problemas em tempo de execução.</w:t>
      </w:r>
    </w:p>
    <w:p w14:paraId="51411871" w14:textId="6C75D2F0" w:rsidR="005F1A8F" w:rsidRDefault="00696884" w:rsidP="00696884">
      <w:pPr>
        <w:ind w:firstLine="709"/>
      </w:pPr>
      <w:r>
        <w:t xml:space="preserve">Com essa organização em camadas, o Comtur apresenta uma arquitetura modular que facilita a manutenção e a expansão do sistema, além de contribuir para o desenvolvimento contínuo. A estrutura assegura que cada componente tenha responsabilidades bem definidas, resultando em uma aplicação robusta e eficiente, conforme defendido por diversos autores especializados em arquitetura de </w:t>
      </w:r>
      <w:r w:rsidRPr="006E43E9">
        <w:rPr>
          <w:i/>
        </w:rPr>
        <w:t>software</w:t>
      </w:r>
      <w:r>
        <w:t>.</w:t>
      </w:r>
    </w:p>
    <w:p w14:paraId="3E246FC9" w14:textId="27D4D72C" w:rsidR="005F1A8F" w:rsidRPr="007752CB" w:rsidRDefault="005F1A8F" w:rsidP="006E43E9">
      <w:pPr>
        <w:pStyle w:val="Ttulo2"/>
        <w:numPr>
          <w:ilvl w:val="1"/>
          <w:numId w:val="0"/>
        </w:numPr>
        <w:spacing w:before="240" w:after="240"/>
      </w:pPr>
      <w:bookmarkStart w:id="181" w:name="_Toc151931918"/>
      <w:bookmarkStart w:id="182" w:name="_Toc181863036"/>
      <w:r w:rsidRPr="002B3561">
        <w:t>6.</w:t>
      </w:r>
      <w:r>
        <w:t xml:space="preserve">1.2 </w:t>
      </w:r>
      <w:bookmarkEnd w:id="181"/>
      <w:r w:rsidR="00D26C04">
        <w:t>Front-end</w:t>
      </w:r>
      <w:bookmarkEnd w:id="182"/>
    </w:p>
    <w:p w14:paraId="5E0BA32F" w14:textId="77777777" w:rsidR="009D661A" w:rsidRDefault="009D661A" w:rsidP="006761FA">
      <w:r>
        <w:t xml:space="preserve">O </w:t>
      </w:r>
      <w:r w:rsidRPr="009D661A">
        <w:rPr>
          <w:rStyle w:val="Forte"/>
          <w:b w:val="0"/>
          <w:i/>
        </w:rPr>
        <w:t>front-end</w:t>
      </w:r>
      <w:r>
        <w:t xml:space="preserve"> é a parte do desenvolvimento de uma solução responsável por se comunicar com o servidor e proporcionar interações com o usuário por meio de uma interface. Segundo Meloni (2018), o </w:t>
      </w:r>
      <w:r w:rsidRPr="009D661A">
        <w:rPr>
          <w:i/>
        </w:rPr>
        <w:t>front-end</w:t>
      </w:r>
      <w:r>
        <w:t xml:space="preserve"> é fundamental, pois é a área da aplicação web com a qual o usuário interage diretamente. Ele é responsável pela apresentação visual dos dados e pela garantia de uma interação eficiente e fácil para o usuário.</w:t>
      </w:r>
    </w:p>
    <w:p w14:paraId="27DADA40" w14:textId="3E47A82D" w:rsidR="00B051F7" w:rsidRDefault="00B051F7" w:rsidP="006761FA">
      <w:r w:rsidRPr="00B051F7">
        <w:t xml:space="preserve">O </w:t>
      </w:r>
      <w:r w:rsidRPr="006761FA">
        <w:rPr>
          <w:i/>
          <w:iCs/>
        </w:rPr>
        <w:t>front-end</w:t>
      </w:r>
      <w:r w:rsidRPr="00B051F7">
        <w:t xml:space="preserve"> foi desenvolvido utilizando o React, uma biblioteca JavaScript para criação de interfaces de usuário. Esta biblioteca permite a construção de componentes que gerenciam seus próprios estados e se combinam formar telas complexas (React, 2024). Como interface gráfica da aplicação, o </w:t>
      </w:r>
      <w:r w:rsidRPr="006761FA">
        <w:rPr>
          <w:i/>
          <w:iCs/>
        </w:rPr>
        <w:t>front-end</w:t>
      </w:r>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Além de facilitar a criação de interfaces complexas, o React contribui para uma organização de código mais modular e escalável. Cada componente é independente e atualizado de forma isolada, permitindo uma manutenção mais ágil e re</w:t>
      </w:r>
      <w:r w:rsidR="006761FA">
        <w:t>d</w:t>
      </w:r>
      <w:r w:rsidRPr="00B051F7">
        <w:t>uz o risco de falhas ao realizar alterações em partes específicas do código. Essa modularidade facilita o desenvolvimento incremental, em que novos recursos podem ser adicionados de forma contínua, sem impacto negativo no restante do sistema. Ademais, o React é amplamente suportado pela comunidade de desenvolvedores, com uma documentação abrangente de funcionalidades especificas, o que aumenta ainda mais a eficiência no desenvolvimento e na escalabilidade do projeto (React,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3" w:name="_Toc151931922"/>
      <w:bookmarkStart w:id="184" w:name="_Toc181863037"/>
      <w:r w:rsidRPr="002B3561">
        <w:t xml:space="preserve">6.2 </w:t>
      </w:r>
      <w:bookmarkEnd w:id="183"/>
      <w:r w:rsidR="00D26C04">
        <w:t>Segurança da Informação</w:t>
      </w:r>
      <w:bookmarkEnd w:id="184"/>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w:t>
      </w:r>
      <w:r>
        <w:lastRenderedPageBreak/>
        <w:t>da conectividade, a proteção dos dados tornou-se essencial para empresas de diversos segmentos, uma vez que a violação de dados pode acarretar sérias consequências, incluindo prejuízos financeiros, danos à reputação e implicações legais. Portanto, é crucial implementar medidas eficazes de segurança que assegurem a confidencialidade, a disponibilidade e a integridade das informações, garantindo assim um ambiente confiável e seguro para os usuários.</w:t>
      </w:r>
    </w:p>
    <w:p w14:paraId="7BB21DCF" w14:textId="00448D3C" w:rsidR="00BD79DB" w:rsidRDefault="00BD79DB" w:rsidP="00BD79DB">
      <w:r>
        <w:t xml:space="preserve">Nesse contexto, o projeto utiliza o JSON Web Token (JWT), que é um padrão aberto </w:t>
      </w:r>
      <w:r w:rsidR="00345CFB" w:rsidRPr="00345CFB">
        <w:t>descrito por Jones, Bradley e Sakimura (2015) na RFC 7519</w:t>
      </w:r>
      <w:r w:rsidR="00345CFB">
        <w:t>. Ele</w:t>
      </w:r>
      <w:r>
        <w:t xml:space="preserv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r w:rsidR="00C34313">
        <w:t xml:space="preserve"> (JWT.IO, 2024).</w:t>
      </w:r>
      <w:r w:rsidR="0011528D">
        <w:t xml:space="preserve"> </w:t>
      </w:r>
    </w:p>
    <w:p w14:paraId="7B2E95BE" w14:textId="36BC428A" w:rsidR="00BD79DB" w:rsidRDefault="00BD79DB" w:rsidP="00BD79DB">
      <w:r>
        <w:t xml:space="preserve">O processo de geração do token JWT ocorre no momento do login do usuário, onde as credenciais são validadas e um </w:t>
      </w:r>
      <w:r w:rsidRPr="00BD79DB">
        <w:rPr>
          <w:i/>
          <w:iCs/>
        </w:rPr>
        <w:t>payload</w:t>
      </w:r>
      <w:r>
        <w:t xml:space="preserve"> com informações relevantes é criado, seguido pela assinatura do token com uma chave secreta. O token é composto por três partes: o header, que contém informações sobre o tipo do token e o algoritmo de assinatura; o </w:t>
      </w:r>
      <w:r w:rsidRPr="00BD79DB">
        <w:rPr>
          <w:i/>
          <w:iCs/>
        </w:rPr>
        <w:t>payload</w:t>
      </w:r>
      <w:r>
        <w:t xml:space="preserve">, que armazena as informações a serem transmitidas; e a </w:t>
      </w:r>
      <w:r w:rsidRPr="00BD79DB">
        <w:rPr>
          <w:i/>
          <w:iCs/>
        </w:rPr>
        <w:t>signature</w:t>
      </w:r>
      <w:r>
        <w:t>, que garante a autenticidade do emissor</w:t>
      </w:r>
      <w:r w:rsidR="00C34313">
        <w:t xml:space="preserve"> (JWT.IO, 2024).</w:t>
      </w:r>
    </w:p>
    <w:p w14:paraId="45338A7E" w14:textId="137345F6" w:rsidR="00BD79DB" w:rsidRDefault="00BD79DB" w:rsidP="00BD79DB">
      <w:r>
        <w:t xml:space="preserve">Em cada requisição que requer autenticação, o token é enviado no cabeçalho </w:t>
      </w:r>
      <w:r w:rsidRPr="00BD79DB">
        <w:rPr>
          <w:i/>
          <w:iCs/>
        </w:rPr>
        <w:t>Authorization</w:t>
      </w:r>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w:t>
      </w:r>
      <w:r w:rsidR="00D97C27">
        <w:t>omtur</w:t>
      </w:r>
      <w:r>
        <w:t xml:space="preserve"> proporciona uma camada adicional de segurança, além de uma experiência de usuário fluida, permitindo uma autenticação eficiente em sistemas web</w:t>
      </w:r>
      <w:r w:rsidR="0011528D">
        <w:t xml:space="preserve"> (JWT.IO, 2024).</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5" w:name="_Toc181863038"/>
      <w:r>
        <w:t>6.3 Implantação do Sistema</w:t>
      </w:r>
      <w:bookmarkEnd w:id="185"/>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lastRenderedPageBreak/>
        <w:t>Para ilustrar o planejamento e a organização dessa infraestrutura de hardware, o diagrama de implantação, representado na imagem a seguir, demonstra graficamente a distribuição dos módulos do sistema e a comunicação entre os diferentes servidores e dispositivos que sustentam o ambiente.</w:t>
      </w:r>
    </w:p>
    <w:p w14:paraId="4997D0C4" w14:textId="633F584E" w:rsidR="00C778D6" w:rsidRDefault="00C778D6" w:rsidP="00C778D6">
      <w:pPr>
        <w:pStyle w:val="Legenda"/>
        <w:keepNext/>
      </w:pPr>
      <w:bookmarkStart w:id="186" w:name="_Toc183506330"/>
      <w:r>
        <w:t xml:space="preserve">Figura </w:t>
      </w:r>
      <w:fldSimple w:instr=" SEQ Figura \* ARABIC ">
        <w:r w:rsidR="00B37B4A">
          <w:rPr>
            <w:noProof/>
          </w:rPr>
          <w:t>37</w:t>
        </w:r>
      </w:fldSimple>
      <w:r>
        <w:t xml:space="preserve"> - </w:t>
      </w:r>
      <w:r w:rsidRPr="00C778D6">
        <w:rPr>
          <w:b w:val="0"/>
          <w:bCs w:val="0"/>
          <w:noProof/>
        </w:rPr>
        <w:t>Diagrama de Implantação</w:t>
      </w:r>
      <w:bookmarkEnd w:id="186"/>
    </w:p>
    <w:p w14:paraId="59169041" w14:textId="08CE368E" w:rsidR="00C778D6" w:rsidRDefault="00C778D6" w:rsidP="00475836">
      <w:pPr>
        <w:spacing w:line="240" w:lineRule="auto"/>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4"/>
                    <a:stretch>
                      <a:fillRect/>
                    </a:stretch>
                  </pic:blipFill>
                  <pic:spPr>
                    <a:xfrm>
                      <a:off x="0" y="0"/>
                      <a:ext cx="5760720" cy="2867660"/>
                    </a:xfrm>
                    <a:prstGeom prst="rect">
                      <a:avLst/>
                    </a:prstGeom>
                  </pic:spPr>
                </pic:pic>
              </a:graphicData>
            </a:graphic>
          </wp:inline>
        </w:drawing>
      </w:r>
    </w:p>
    <w:p w14:paraId="3DD56CF7" w14:textId="75184DFD" w:rsidR="00475836" w:rsidRPr="00475836" w:rsidRDefault="00475836" w:rsidP="00475836">
      <w:pPr>
        <w:pStyle w:val="NormalWeb"/>
        <w:spacing w:before="0" w:beforeAutospacing="0"/>
        <w:jc w:val="center"/>
        <w:rPr>
          <w:sz w:val="28"/>
        </w:rPr>
      </w:pPr>
      <w:r w:rsidRPr="007074D2">
        <w:rPr>
          <w:sz w:val="22"/>
          <w:szCs w:val="20"/>
        </w:rPr>
        <w:t>Fonte: Elaborado pelos autores.</w:t>
      </w:r>
    </w:p>
    <w:p w14:paraId="51A8EE1F" w14:textId="6341B435" w:rsidR="00C778D6" w:rsidRDefault="00C778D6" w:rsidP="00C778D6">
      <w:r>
        <w:t>Para suportar essa infraestrutura de forma ágil e modular, o docker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w:t>
      </w:r>
      <w:r w:rsidR="00C34313">
        <w:t xml:space="preserve"> (DOCKER, 2024).</w:t>
      </w:r>
    </w:p>
    <w:p w14:paraId="58C3F34D" w14:textId="135C8585"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w:t>
      </w:r>
      <w:r>
        <w:lastRenderedPageBreak/>
        <w:t xml:space="preserve">e servidores em nuvem. Neste trabalho, abordaremos a implantação de um sistema completo utilizando Docker para integrar o </w:t>
      </w:r>
      <w:r w:rsidRPr="00BD79DB">
        <w:rPr>
          <w:i/>
          <w:iCs/>
        </w:rPr>
        <w:t>front-end</w:t>
      </w:r>
      <w:r>
        <w:t xml:space="preserve">, o </w:t>
      </w:r>
      <w:r w:rsidRPr="00BD79DB">
        <w:rPr>
          <w:i/>
          <w:iCs/>
        </w:rPr>
        <w:t>back-end</w:t>
      </w:r>
      <w:r>
        <w:t xml:space="preserve"> e o banco de dados, demonstrando as configurações necessárias para que o sistema funcione de maneira integrada e eficiente</w:t>
      </w:r>
      <w:r w:rsidR="00425DF7">
        <w:t xml:space="preserve"> (DOCKER, 2024)</w:t>
      </w:r>
      <w:r>
        <w:t>.</w:t>
      </w:r>
    </w:p>
    <w:p w14:paraId="7059BB38" w14:textId="77777777" w:rsidR="00C778D6" w:rsidRDefault="00C778D6" w:rsidP="00C778D6">
      <w:r>
        <w:t xml:space="preserve">Para a configuração do ambiente de </w:t>
      </w:r>
      <w:r w:rsidRPr="00BD79DB">
        <w:rPr>
          <w:i/>
          <w:iCs/>
        </w:rPr>
        <w:t>back-end</w:t>
      </w:r>
      <w:r>
        <w:t xml:space="preserve"> no Docker, é necessário criar um arquivo denominado </w:t>
      </w:r>
      <w:r w:rsidRPr="00BD79DB">
        <w:rPr>
          <w:i/>
          <w:iCs/>
        </w:rPr>
        <w:t>Dockerfile</w:t>
      </w:r>
      <w:r>
        <w:t xml:space="preserve">, o qual deve ser posicionado no diretório onde se encontra o arquivo .sln do projeto. Esse </w:t>
      </w:r>
      <w:r w:rsidRPr="00BD79DB">
        <w:rPr>
          <w:i/>
          <w:iCs/>
        </w:rPr>
        <w:t>Dockerfile</w:t>
      </w:r>
      <w:r>
        <w:t xml:space="preserve"> conterá as instruções fundamentais para a construção do contêiner que executará a aplicação. Posteriormente, é essencial compilar a aplicação juntamente com todas as suas dependências, o que pode ser feito por meio do comando dotnet publish -c Release, que gera o build e prepara o projeto para execução.</w:t>
      </w:r>
    </w:p>
    <w:p w14:paraId="3D7042EA" w14:textId="77777777" w:rsidR="00C778D6" w:rsidRDefault="00C778D6" w:rsidP="00C778D6">
      <w:r>
        <w:t xml:space="preserve">No </w:t>
      </w:r>
      <w:r w:rsidRPr="00BD79DB">
        <w:rPr>
          <w:i/>
          <w:iCs/>
        </w:rPr>
        <w:t>front-end</w:t>
      </w:r>
      <w:r>
        <w:t xml:space="preserve">, dentro do diretório correspondente, é necessário criar um arquivo .env que contenha a URL da API. Esse arquivo deve seguir a estrutura: VITE_API_URL=https://localhost:7256/api/. Essa URL deve corresponder à porta na qual a API do </w:t>
      </w:r>
      <w:r w:rsidRPr="00BD79DB">
        <w:rPr>
          <w:i/>
          <w:iCs/>
        </w:rPr>
        <w:t>back-end</w:t>
      </w:r>
      <w:r>
        <w:t xml:space="preserve"> está em execução. Além disso, um </w:t>
      </w:r>
      <w:r w:rsidRPr="00BD79DB">
        <w:rPr>
          <w:i/>
          <w:iCs/>
        </w:rPr>
        <w:t>Dockerfile</w:t>
      </w:r>
      <w:r>
        <w:t xml:space="preserve"> deve ser incluído no diretório do </w:t>
      </w:r>
      <w:r w:rsidRPr="00BD79DB">
        <w:rPr>
          <w:i/>
          <w:iCs/>
        </w:rPr>
        <w:t>front-end</w:t>
      </w:r>
      <w:r>
        <w:t xml:space="preserve">, utilizado para compilar e executar a aplicação, incluindo instruções para instalação das dependências, cópia dos arquivos do projeto e definição de variáveis de ambiente. Este </w:t>
      </w:r>
      <w:r w:rsidRPr="00BD79DB">
        <w:rPr>
          <w:i/>
          <w:iCs/>
        </w:rPr>
        <w:t>Dockerfile</w:t>
      </w:r>
      <w:r>
        <w:t xml:space="preserve"> inicia com uma imagem node:18 para construir o front-end e, em seguida, usa o nginx:alpine para servir a aplicação compilada. Uma configuração de Nginx é necessária no arquivo nginx.conf, que especifica o servidor para redirecionar requisições para a aplicação front-end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r w:rsidRPr="00BD79DB">
        <w:rPr>
          <w:i/>
          <w:iCs/>
        </w:rPr>
        <w:t>Database</w:t>
      </w:r>
      <w:r>
        <w:t xml:space="preserve">, localizada fora dos diretórios do </w:t>
      </w:r>
      <w:r w:rsidRPr="00BD79DB">
        <w:rPr>
          <w:i/>
          <w:iCs/>
        </w:rPr>
        <w:t>front-end</w:t>
      </w:r>
      <w:r>
        <w:t xml:space="preserve"> e do </w:t>
      </w:r>
      <w:r w:rsidRPr="00BD79DB">
        <w:rPr>
          <w:i/>
          <w:iCs/>
        </w:rPr>
        <w:t>back-end</w:t>
      </w:r>
      <w:r>
        <w:t>. Nessa pasta, o comando pg_dump -U postgres -d sgedDB -h localhost -p 5432 -f ComturDB.sql deve ser executado para exportar o banco de dados, resultando em um arquivo ComturDB.sql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r w:rsidRPr="00BD79DB">
        <w:rPr>
          <w:i/>
          <w:iCs/>
        </w:rPr>
        <w:t>back-end</w:t>
      </w:r>
      <w:r>
        <w:t xml:space="preserve">, </w:t>
      </w:r>
      <w:r w:rsidRPr="00BD79DB">
        <w:rPr>
          <w:i/>
          <w:iCs/>
        </w:rPr>
        <w:t>front-end</w:t>
      </w:r>
      <w:r>
        <w:t xml:space="preserve"> e banco de dados ocorre por meio do arquivo docker-compose.yml, o qual define as configurações de cada serviço, incluindo portas, variáveis de ambiente e dependências entre os contêineres. No docker-compose.yml, o serviço PostgreSQL é iniciado primeiro, com variáveis de ambiente para usuário, senha e nome do banco, além de um volume para garantir a persistência de dados. O serviço da API depende do PostgreSQL e só é inicializado quando o banco de dados estiver em estado saudável. Por fim, o serviço de </w:t>
      </w:r>
      <w:r w:rsidRPr="00BD79DB">
        <w:rPr>
          <w:i/>
          <w:iCs/>
        </w:rPr>
        <w:t>front-end</w:t>
      </w:r>
      <w:r>
        <w:t xml:space="preserve"> depende da API, e é iniciado após a </w:t>
      </w:r>
      <w:r>
        <w:lastRenderedPageBreak/>
        <w:t>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t xml:space="preserve">Para manter o ambiente Docker organizado e evitar resíduos de configurações anteriores, recomenda-se a execução do comando docker-compose down --rmi all -v, o qual remove todos os contêineres e imagens previamente criados. Em seguida, para construir e inicializar os contêineres, deve-se executar o comando docker-compose up --build. Esse procedimento cria e inicia o ambiente completo, integrando o banco de dados, a API e o </w:t>
      </w:r>
      <w:r w:rsidRPr="00BD79DB">
        <w:rPr>
          <w:i/>
          <w:iCs/>
        </w:rPr>
        <w:t>front-end</w:t>
      </w:r>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7" w:name="_Toc311676965"/>
      <w:bookmarkStart w:id="188" w:name="_Toc311677333"/>
      <w:bookmarkStart w:id="189" w:name="_Toc181863039"/>
      <w:r w:rsidRPr="00DE0E82">
        <w:rPr>
          <w:szCs w:val="24"/>
        </w:rPr>
        <w:lastRenderedPageBreak/>
        <w:t>CONCLUSÃO</w:t>
      </w:r>
      <w:bookmarkEnd w:id="187"/>
      <w:bookmarkEnd w:id="188"/>
      <w:bookmarkEnd w:id="189"/>
    </w:p>
    <w:p w14:paraId="26F1F564" w14:textId="77777777" w:rsidR="0063564D" w:rsidRDefault="0063564D" w:rsidP="0063564D">
      <w:pPr>
        <w:pStyle w:val="PargrafodaLista"/>
        <w:ind w:left="0"/>
      </w:pPr>
      <w:r>
        <w:t>À medida que a internet se consolida como uma ferramenta crucial no cenário do turismo, torna-se fundamental que as cidades adotem estratégias inovadoras para promover seus destinos. Nesse contexto, o projeto Comtur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Comtur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333BED6A" w14:textId="77777777" w:rsidR="0063564D" w:rsidRDefault="0063564D" w:rsidP="0063564D">
      <w:pPr>
        <w:pStyle w:val="PargrafodaLista"/>
        <w:ind w:left="0"/>
      </w:pPr>
      <w:r>
        <w:t>O Comtur vai além de ser um guia turístico online, buscando integrar-se à comunidade local por meio de futuras funcionalidades. Entre elas, destaca-se a inclusão de um leitor de QR Code, que permitirá aos usuários acessar informações detalhadas sobre possíveis atrações turísticas ao escanear códigos disponíveis em locais específicos. Essa funcionalidade visa enriquecer a experiência dos visitantes, facilitando o acesso a conteúdos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Por fim, a ferramenta tem o potencial de impactar o setor de turismo em Jales, contribuindo para a geração de empregos, a criação de oportunidades de negócios e a melhoria da qualidade de vida de residentes e visitantes. Com sua abordagem inovadora e o fortalecimento da conexão comunitária, o Comtur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90" w:name="_Toc311656349"/>
      <w:bookmarkStart w:id="191" w:name="_Toc311656616"/>
      <w:bookmarkStart w:id="192" w:name="_Toc311676966"/>
      <w:bookmarkStart w:id="193" w:name="_Toc311677334"/>
      <w:bookmarkStart w:id="194" w:name="_Toc181863040"/>
      <w:r w:rsidRPr="00DE0E82">
        <w:rPr>
          <w:szCs w:val="24"/>
        </w:rPr>
        <w:lastRenderedPageBreak/>
        <w:t>REFERÊNCIAS</w:t>
      </w:r>
      <w:bookmarkEnd w:id="190"/>
      <w:bookmarkEnd w:id="191"/>
      <w:bookmarkEnd w:id="192"/>
      <w:bookmarkEnd w:id="193"/>
      <w:bookmarkEnd w:id="194"/>
    </w:p>
    <w:p w14:paraId="78C91945" w14:textId="77777777" w:rsidR="00A54220" w:rsidRPr="00A54220" w:rsidRDefault="00A54220" w:rsidP="00A54220">
      <w:pPr>
        <w:pStyle w:val="NormalWeb"/>
        <w:jc w:val="left"/>
      </w:pPr>
      <w:r w:rsidRPr="00A54220">
        <w:rPr>
          <w:rStyle w:val="Forte"/>
          <w:lang w:val="en-US"/>
        </w:rPr>
        <w:t>BASS, Len; CLEMENTS, Paul; KAZMAN, Rick.</w:t>
      </w:r>
      <w:r w:rsidRPr="00A54220">
        <w:rPr>
          <w:lang w:val="en-US"/>
        </w:rPr>
        <w:t xml:space="preserve"> </w:t>
      </w:r>
      <w:r w:rsidRPr="00A54220">
        <w:rPr>
          <w:rStyle w:val="nfase"/>
        </w:rPr>
        <w:t>Arquitetura de software: padrões, práticas e estilos</w:t>
      </w:r>
      <w:r w:rsidRPr="00A54220">
        <w:t>. Tradução de Luiz Souza. 1. ed. São Paulo: Bookman, 2016.</w:t>
      </w:r>
    </w:p>
    <w:p w14:paraId="55DB54E4" w14:textId="77777777" w:rsidR="00A54220" w:rsidRPr="00A54220" w:rsidRDefault="00A54220" w:rsidP="00A54220">
      <w:pPr>
        <w:pStyle w:val="NormalWeb"/>
        <w:jc w:val="left"/>
        <w:rPr>
          <w:lang w:val="en-US"/>
        </w:rPr>
      </w:pPr>
      <w:r w:rsidRPr="00A54220">
        <w:rPr>
          <w:rStyle w:val="Forte"/>
        </w:rPr>
        <w:t>BRASIL.</w:t>
      </w:r>
      <w:r w:rsidRPr="00A54220">
        <w:t xml:space="preserve"> A importância da internet para o turismo. Disponível em: </w:t>
      </w:r>
      <w:hyperlink r:id="rId55" w:tgtFrame="_new" w:history="1">
        <w:r w:rsidRPr="00A54220">
          <w:rPr>
            <w:rStyle w:val="Hyperlink"/>
            <w:color w:val="auto"/>
            <w:u w:val="none"/>
          </w:rPr>
          <w:t>https://www.gov.br/turismo/pt-br/assuntos/noticias/a-importancia-da-internet-para-o-turismo</w:t>
        </w:r>
      </w:hyperlink>
      <w:r w:rsidRPr="00A54220">
        <w:t xml:space="preserve">. </w:t>
      </w:r>
      <w:r w:rsidRPr="00A54220">
        <w:rPr>
          <w:lang w:val="en-US"/>
        </w:rPr>
        <w:t>Acesso em: 11 jun. 2024.</w:t>
      </w:r>
    </w:p>
    <w:p w14:paraId="5A548D29" w14:textId="77777777" w:rsidR="00A54220" w:rsidRPr="00A54220" w:rsidRDefault="00A54220" w:rsidP="00A54220">
      <w:pPr>
        <w:pStyle w:val="NormalWeb"/>
        <w:jc w:val="left"/>
        <w:rPr>
          <w:lang w:val="en-US"/>
        </w:rPr>
      </w:pPr>
      <w:r w:rsidRPr="00A54220">
        <w:rPr>
          <w:rStyle w:val="Forte"/>
          <w:lang w:val="en-US"/>
        </w:rPr>
        <w:t>BOOCH, G.</w:t>
      </w:r>
      <w:r w:rsidRPr="00A54220">
        <w:rPr>
          <w:lang w:val="en-US"/>
        </w:rPr>
        <w:t xml:space="preserve"> </w:t>
      </w:r>
      <w:r w:rsidRPr="00A54220">
        <w:rPr>
          <w:rStyle w:val="nfase"/>
          <w:lang w:val="en-US"/>
        </w:rPr>
        <w:t>Object-Oriented Analysis and Design with Applications.</w:t>
      </w:r>
      <w:r w:rsidRPr="00A54220">
        <w:rPr>
          <w:lang w:val="en-US"/>
        </w:rPr>
        <w:t xml:space="preserve"> Addison-Wesley, 1991.</w:t>
      </w:r>
    </w:p>
    <w:p w14:paraId="522FEB93" w14:textId="77777777" w:rsidR="00A54220" w:rsidRPr="00A54220" w:rsidRDefault="00A54220" w:rsidP="00A54220">
      <w:pPr>
        <w:pStyle w:val="NormalWeb"/>
        <w:jc w:val="left"/>
      </w:pPr>
      <w:r w:rsidRPr="00A54220">
        <w:rPr>
          <w:rStyle w:val="Forte"/>
          <w:lang w:val="en-US"/>
        </w:rPr>
        <w:t>BUXTON, B.</w:t>
      </w:r>
      <w:r w:rsidRPr="00A54220">
        <w:rPr>
          <w:lang w:val="en-US"/>
        </w:rPr>
        <w:t xml:space="preserve"> </w:t>
      </w:r>
      <w:r w:rsidRPr="00A54220">
        <w:rPr>
          <w:rStyle w:val="nfase"/>
          <w:lang w:val="en-US"/>
        </w:rPr>
        <w:t>Sketching User Experiences: Getting the Design Right and the Right Design.</w:t>
      </w:r>
      <w:r w:rsidRPr="00A54220">
        <w:rPr>
          <w:lang w:val="en-US"/>
        </w:rPr>
        <w:t xml:space="preserve"> </w:t>
      </w:r>
      <w:r w:rsidRPr="00A54220">
        <w:t>Morgan Kaufmann, 2007.</w:t>
      </w:r>
    </w:p>
    <w:p w14:paraId="136D4B2F" w14:textId="77777777" w:rsidR="00A54220" w:rsidRPr="00A54220" w:rsidRDefault="00A54220" w:rsidP="00A54220">
      <w:pPr>
        <w:pStyle w:val="NormalWeb"/>
        <w:jc w:val="left"/>
      </w:pPr>
      <w:r w:rsidRPr="00A54220">
        <w:rPr>
          <w:rStyle w:val="Forte"/>
        </w:rPr>
        <w:t>DESTINOS INTELIGENTES.</w:t>
      </w:r>
      <w:r w:rsidRPr="00A54220">
        <w:t xml:space="preserve"> Destinos Inteligentes. Disponível em: </w:t>
      </w:r>
      <w:hyperlink r:id="rId56" w:tgtFrame="_new" w:history="1">
        <w:r w:rsidRPr="00A54220">
          <w:rPr>
            <w:rStyle w:val="Hyperlink"/>
            <w:color w:val="auto"/>
            <w:u w:val="none"/>
          </w:rPr>
          <w:t>https://www.destinosinteligentes.tur.br</w:t>
        </w:r>
      </w:hyperlink>
      <w:r w:rsidRPr="00A54220">
        <w:t>. Acesso em: 4 jun. 2024.</w:t>
      </w:r>
    </w:p>
    <w:p w14:paraId="62EA0950" w14:textId="77777777" w:rsidR="00A54220" w:rsidRPr="00A54220" w:rsidRDefault="00A54220" w:rsidP="00A54220">
      <w:pPr>
        <w:pStyle w:val="NormalWeb"/>
        <w:jc w:val="left"/>
        <w:rPr>
          <w:lang w:val="en-US"/>
        </w:rPr>
      </w:pPr>
      <w:r w:rsidRPr="00A54220">
        <w:rPr>
          <w:rStyle w:val="Forte"/>
        </w:rPr>
        <w:t>DOCKER.</w:t>
      </w:r>
      <w:r w:rsidRPr="00A54220">
        <w:t xml:space="preserve"> Docker Overview. Disponível em: </w:t>
      </w:r>
      <w:hyperlink r:id="rId57" w:tgtFrame="_new" w:history="1">
        <w:r w:rsidRPr="00A54220">
          <w:rPr>
            <w:rStyle w:val="Hyperlink"/>
            <w:color w:val="auto"/>
            <w:u w:val="none"/>
          </w:rPr>
          <w:t>https://www.docker.com/</w:t>
        </w:r>
      </w:hyperlink>
      <w:r w:rsidRPr="00A54220">
        <w:t xml:space="preserve">. </w:t>
      </w:r>
      <w:r w:rsidRPr="00A54220">
        <w:rPr>
          <w:lang w:val="en-US"/>
        </w:rPr>
        <w:t>Acesso em: 2 nov. 2024.</w:t>
      </w:r>
    </w:p>
    <w:p w14:paraId="47742797" w14:textId="77777777" w:rsidR="00A54220" w:rsidRPr="00A54220" w:rsidRDefault="00A54220" w:rsidP="00A54220">
      <w:pPr>
        <w:pStyle w:val="NormalWeb"/>
        <w:jc w:val="left"/>
      </w:pPr>
      <w:r w:rsidRPr="00A54220">
        <w:rPr>
          <w:rStyle w:val="Forte"/>
          <w:lang w:val="en-US"/>
        </w:rPr>
        <w:t>EVANS, E.</w:t>
      </w:r>
      <w:r w:rsidRPr="00A54220">
        <w:rPr>
          <w:lang w:val="en-US"/>
        </w:rPr>
        <w:t xml:space="preserve"> </w:t>
      </w:r>
      <w:r w:rsidRPr="00A54220">
        <w:rPr>
          <w:rStyle w:val="nfase"/>
          <w:lang w:val="en-US"/>
        </w:rPr>
        <w:t>Domain-driven design: tackling complexity in the heart of software.</w:t>
      </w:r>
      <w:r w:rsidRPr="00A54220">
        <w:rPr>
          <w:lang w:val="en-US"/>
        </w:rPr>
        <w:t xml:space="preserve"> </w:t>
      </w:r>
      <w:r w:rsidRPr="00A54220">
        <w:t>Boston: Addison-Wesley, 2004.</w:t>
      </w:r>
    </w:p>
    <w:p w14:paraId="4E1FAA6A" w14:textId="77777777" w:rsidR="00A54220" w:rsidRPr="00A54220" w:rsidRDefault="00A54220" w:rsidP="00A54220">
      <w:pPr>
        <w:pStyle w:val="NormalWeb"/>
        <w:jc w:val="left"/>
        <w:rPr>
          <w:lang w:val="en-US"/>
        </w:rPr>
      </w:pPr>
      <w:r w:rsidRPr="00A54220">
        <w:rPr>
          <w:rStyle w:val="Forte"/>
        </w:rPr>
        <w:t>FONTES, E.</w:t>
      </w:r>
      <w:r w:rsidRPr="00A54220">
        <w:t xml:space="preserve"> </w:t>
      </w:r>
      <w:r w:rsidRPr="00A54220">
        <w:rPr>
          <w:rStyle w:val="nfase"/>
        </w:rPr>
        <w:t>Praticando a Segurança da Informação.</w:t>
      </w:r>
      <w:r w:rsidRPr="00A54220">
        <w:t xml:space="preserve"> </w:t>
      </w:r>
      <w:r w:rsidRPr="00A54220">
        <w:rPr>
          <w:lang w:val="en-US"/>
        </w:rPr>
        <w:t>[s.l.]: BRASPORT, 2008.</w:t>
      </w:r>
    </w:p>
    <w:p w14:paraId="2FD98731" w14:textId="77777777" w:rsidR="00A54220" w:rsidRPr="00A54220" w:rsidRDefault="00A54220" w:rsidP="00A54220">
      <w:pPr>
        <w:pStyle w:val="NormalWeb"/>
        <w:jc w:val="left"/>
        <w:rPr>
          <w:lang w:val="en-US"/>
        </w:rPr>
      </w:pPr>
      <w:r w:rsidRPr="00A54220">
        <w:rPr>
          <w:rStyle w:val="Forte"/>
          <w:lang w:val="en-US"/>
        </w:rPr>
        <w:t>FOWLER, M.</w:t>
      </w:r>
      <w:r w:rsidRPr="00A54220">
        <w:rPr>
          <w:lang w:val="en-US"/>
        </w:rPr>
        <w:t xml:space="preserve"> </w:t>
      </w:r>
      <w:r w:rsidRPr="00A54220">
        <w:rPr>
          <w:rStyle w:val="nfase"/>
          <w:lang w:val="en-US"/>
        </w:rPr>
        <w:t>Patterns of enterprise application architecture.</w:t>
      </w:r>
      <w:r w:rsidRPr="00A54220">
        <w:rPr>
          <w:lang w:val="en-US"/>
        </w:rPr>
        <w:t xml:space="preserve"> Boston: Addison-Wesley, 2012.</w:t>
      </w:r>
    </w:p>
    <w:p w14:paraId="47241EBE" w14:textId="77777777" w:rsidR="00A54220" w:rsidRPr="00A54220" w:rsidRDefault="00A54220" w:rsidP="00A54220">
      <w:pPr>
        <w:pStyle w:val="NormalWeb"/>
        <w:jc w:val="left"/>
      </w:pPr>
      <w:r w:rsidRPr="00A54220">
        <w:rPr>
          <w:rStyle w:val="Forte"/>
          <w:lang w:val="en-US"/>
        </w:rPr>
        <w:t>FREEMAN, A.; ROBSON, S.</w:t>
      </w:r>
      <w:r w:rsidRPr="00A54220">
        <w:rPr>
          <w:lang w:val="en-US"/>
        </w:rPr>
        <w:t xml:space="preserve"> </w:t>
      </w:r>
      <w:r w:rsidRPr="00A54220">
        <w:rPr>
          <w:rStyle w:val="nfase"/>
          <w:lang w:val="en-US"/>
        </w:rPr>
        <w:t>Head First Design Patterns: building extensible and maintainable object-oriented software.</w:t>
      </w:r>
      <w:r w:rsidRPr="00A54220">
        <w:rPr>
          <w:lang w:val="en-US"/>
        </w:rPr>
        <w:t xml:space="preserve"> </w:t>
      </w:r>
      <w:r w:rsidRPr="00A54220">
        <w:t>2. ed. Sebastopol: O'Reilly Media, 2020.</w:t>
      </w:r>
    </w:p>
    <w:p w14:paraId="4FBC44DA" w14:textId="77777777" w:rsidR="00A54220" w:rsidRPr="00A54220" w:rsidRDefault="00A54220" w:rsidP="00A54220">
      <w:pPr>
        <w:pStyle w:val="NormalWeb"/>
        <w:jc w:val="left"/>
      </w:pPr>
      <w:r w:rsidRPr="00A54220">
        <w:rPr>
          <w:rStyle w:val="Forte"/>
        </w:rPr>
        <w:t>GUARIZO, M. A.; SCHWARTZ, G. M.</w:t>
      </w:r>
      <w:r w:rsidRPr="00A54220">
        <w:t xml:space="preserve"> Usabilidade de Sites nos Contextos do Lazer, Turismo e Hospitalidade: Uma Análise da Produção Científica. </w:t>
      </w:r>
      <w:r w:rsidRPr="00A54220">
        <w:rPr>
          <w:rStyle w:val="nfase"/>
        </w:rPr>
        <w:t>LICERE - Revista do Programa de Pós-graduação Interdisciplinar em Estudos do Lazer</w:t>
      </w:r>
      <w:r w:rsidRPr="00A54220">
        <w:t xml:space="preserve">, Belo Horizonte, v. 23, n. 2, p. 362–385, 2020. Disponível em: </w:t>
      </w:r>
      <w:hyperlink r:id="rId58" w:tgtFrame="_new" w:history="1">
        <w:r w:rsidRPr="00A54220">
          <w:rPr>
            <w:rStyle w:val="Hyperlink"/>
            <w:color w:val="auto"/>
            <w:u w:val="none"/>
          </w:rPr>
          <w:t>https://www.periodicos.ufmg.br/index.php/licere/article/view/24050</w:t>
        </w:r>
      </w:hyperlink>
      <w:r w:rsidRPr="00A54220">
        <w:t>. Acesso em: 17 jun. 2024.</w:t>
      </w:r>
    </w:p>
    <w:p w14:paraId="04AA3345" w14:textId="77777777" w:rsidR="00A54220" w:rsidRPr="00A54220" w:rsidRDefault="00A54220" w:rsidP="00A54220">
      <w:pPr>
        <w:pStyle w:val="NormalWeb"/>
        <w:jc w:val="left"/>
      </w:pPr>
      <w:r w:rsidRPr="00A54220">
        <w:rPr>
          <w:rStyle w:val="Forte"/>
        </w:rPr>
        <w:t>GUEDES, Gilleanes T. A.</w:t>
      </w:r>
      <w:r w:rsidRPr="00A54220">
        <w:t xml:space="preserve"> </w:t>
      </w:r>
      <w:r w:rsidRPr="00A54220">
        <w:rPr>
          <w:rStyle w:val="nfase"/>
        </w:rPr>
        <w:t>UML: uma abordagem prática.</w:t>
      </w:r>
      <w:r w:rsidRPr="00A54220">
        <w:t xml:space="preserve"> 3. ed. São Paulo: Novatec, 2018.</w:t>
      </w:r>
    </w:p>
    <w:p w14:paraId="107D89E7" w14:textId="77777777" w:rsidR="00A54220" w:rsidRPr="00A54220" w:rsidRDefault="00A54220" w:rsidP="00A54220">
      <w:pPr>
        <w:pStyle w:val="NormalWeb"/>
        <w:jc w:val="left"/>
      </w:pPr>
      <w:r w:rsidRPr="00A54220">
        <w:rPr>
          <w:rStyle w:val="Forte"/>
        </w:rPr>
        <w:t>JWT.</w:t>
      </w:r>
      <w:r w:rsidRPr="00A54220">
        <w:t xml:space="preserve"> JSON Web Tokens - JWT. Disponível em: </w:t>
      </w:r>
      <w:hyperlink r:id="rId59" w:tgtFrame="_new" w:history="1">
        <w:r w:rsidRPr="00A54220">
          <w:rPr>
            <w:rStyle w:val="Hyperlink"/>
            <w:color w:val="auto"/>
            <w:u w:val="none"/>
          </w:rPr>
          <w:t>https://jwt.io/</w:t>
        </w:r>
      </w:hyperlink>
      <w:r w:rsidRPr="00A54220">
        <w:t>. Acesso em: 2 nov. 2024.</w:t>
      </w:r>
    </w:p>
    <w:p w14:paraId="3B20205C" w14:textId="77777777" w:rsidR="00A54220" w:rsidRPr="00A54220" w:rsidRDefault="00A54220" w:rsidP="00A54220">
      <w:pPr>
        <w:pStyle w:val="NormalWeb"/>
        <w:jc w:val="left"/>
      </w:pPr>
      <w:r w:rsidRPr="00A54220">
        <w:rPr>
          <w:rStyle w:val="Forte"/>
        </w:rPr>
        <w:t>KEELING, Michael.</w:t>
      </w:r>
      <w:r w:rsidRPr="00A54220">
        <w:t xml:space="preserve"> </w:t>
      </w:r>
      <w:r w:rsidRPr="00A54220">
        <w:rPr>
          <w:rStyle w:val="nfase"/>
        </w:rPr>
        <w:t>Design de software: como construir aplicações de alta qualidade.</w:t>
      </w:r>
      <w:r w:rsidRPr="00A54220">
        <w:t xml:space="preserve"> Tradução de Pedro Silva. Rio de Janeiro: Alta Books, 2019.</w:t>
      </w:r>
    </w:p>
    <w:p w14:paraId="5A864129" w14:textId="77777777" w:rsidR="00A54220" w:rsidRPr="00A54220" w:rsidRDefault="00A54220" w:rsidP="00A54220">
      <w:pPr>
        <w:pStyle w:val="NormalWeb"/>
        <w:jc w:val="left"/>
      </w:pPr>
      <w:r w:rsidRPr="00A54220">
        <w:rPr>
          <w:rStyle w:val="Forte"/>
        </w:rPr>
        <w:t>KRUG, Steve.</w:t>
      </w:r>
      <w:r w:rsidRPr="00A54220">
        <w:t xml:space="preserve"> </w:t>
      </w:r>
      <w:r w:rsidRPr="00A54220">
        <w:rPr>
          <w:rStyle w:val="nfase"/>
        </w:rPr>
        <w:t>Não me faça pensar: a abordagem do bom senso para a usabilidade na web.</w:t>
      </w:r>
      <w:r w:rsidRPr="00A54220">
        <w:t xml:space="preserve"> Tradução de Fernanda Lazzarini. 2. ed. Rio de Janeiro: Elsevier, 2010.</w:t>
      </w:r>
    </w:p>
    <w:p w14:paraId="6B7EB6A1" w14:textId="77777777" w:rsidR="00A54220" w:rsidRPr="00A54220" w:rsidRDefault="00A54220" w:rsidP="00A54220">
      <w:pPr>
        <w:pStyle w:val="NormalWeb"/>
        <w:jc w:val="left"/>
      </w:pPr>
      <w:r w:rsidRPr="00A54220">
        <w:rPr>
          <w:rStyle w:val="Forte"/>
          <w:lang w:val="en-US"/>
        </w:rPr>
        <w:t>LERMAN, J.</w:t>
      </w:r>
      <w:r w:rsidRPr="00A54220">
        <w:rPr>
          <w:lang w:val="en-US"/>
        </w:rPr>
        <w:t xml:space="preserve"> </w:t>
      </w:r>
      <w:r w:rsidRPr="00A54220">
        <w:rPr>
          <w:rStyle w:val="nfase"/>
          <w:lang w:val="en-US"/>
        </w:rPr>
        <w:t>Programming Entity Framework: Code First.</w:t>
      </w:r>
      <w:r w:rsidRPr="00A54220">
        <w:rPr>
          <w:lang w:val="en-US"/>
        </w:rPr>
        <w:t xml:space="preserve"> </w:t>
      </w:r>
      <w:r w:rsidRPr="00A54220">
        <w:t>Sebastopol: O'Reilly Media, 2019.</w:t>
      </w:r>
    </w:p>
    <w:p w14:paraId="77313E8A" w14:textId="77777777" w:rsidR="00A54220" w:rsidRPr="00A54220" w:rsidRDefault="00A54220" w:rsidP="00A54220">
      <w:pPr>
        <w:pStyle w:val="NormalWeb"/>
        <w:jc w:val="left"/>
        <w:rPr>
          <w:lang w:val="en-US"/>
        </w:rPr>
      </w:pPr>
      <w:r w:rsidRPr="00A54220">
        <w:rPr>
          <w:rStyle w:val="Forte"/>
        </w:rPr>
        <w:lastRenderedPageBreak/>
        <w:t>MACHADO, F. N. R.</w:t>
      </w:r>
      <w:r w:rsidRPr="00A54220">
        <w:t xml:space="preserve"> </w:t>
      </w:r>
      <w:r w:rsidRPr="00A54220">
        <w:rPr>
          <w:rStyle w:val="nfase"/>
        </w:rPr>
        <w:t>Banco de dados: projeto e implementação.</w:t>
      </w:r>
      <w:r w:rsidRPr="00A54220">
        <w:t xml:space="preserve"> </w:t>
      </w:r>
      <w:r w:rsidRPr="00A54220">
        <w:rPr>
          <w:lang w:val="en-US"/>
        </w:rPr>
        <w:t>4. ed. São Paulo: Érica, 2020.</w:t>
      </w:r>
    </w:p>
    <w:p w14:paraId="37391E4F" w14:textId="77777777" w:rsidR="00A54220" w:rsidRPr="00A54220" w:rsidRDefault="00A54220" w:rsidP="00A54220">
      <w:pPr>
        <w:pStyle w:val="NormalWeb"/>
        <w:jc w:val="left"/>
        <w:rPr>
          <w:lang w:val="en-US"/>
        </w:rPr>
      </w:pPr>
      <w:r w:rsidRPr="00A54220">
        <w:rPr>
          <w:rStyle w:val="Forte"/>
          <w:lang w:val="en-US"/>
        </w:rPr>
        <w:t>MARTIN, R. C.</w:t>
      </w:r>
      <w:r w:rsidRPr="00A54220">
        <w:rPr>
          <w:lang w:val="en-US"/>
        </w:rPr>
        <w:t xml:space="preserve"> </w:t>
      </w:r>
      <w:r w:rsidRPr="00A54220">
        <w:rPr>
          <w:rStyle w:val="nfase"/>
          <w:lang w:val="en-US"/>
        </w:rPr>
        <w:t>Clean Architecture: a craftsman’s guide to software structure and design.</w:t>
      </w:r>
      <w:r w:rsidRPr="00A54220">
        <w:rPr>
          <w:lang w:val="en-US"/>
        </w:rPr>
        <w:t xml:space="preserve"> Boston: Prentice Hall, 2017.</w:t>
      </w:r>
    </w:p>
    <w:p w14:paraId="254C7F03" w14:textId="77777777" w:rsidR="00A54220" w:rsidRPr="00A54220" w:rsidRDefault="00A54220" w:rsidP="00A54220">
      <w:pPr>
        <w:pStyle w:val="NormalWeb"/>
        <w:jc w:val="left"/>
        <w:rPr>
          <w:lang w:val="en-US"/>
        </w:rPr>
      </w:pPr>
      <w:r w:rsidRPr="00A54220">
        <w:rPr>
          <w:rStyle w:val="Forte"/>
          <w:lang w:val="en-US"/>
        </w:rPr>
        <w:t>MELONI, Julie C.</w:t>
      </w:r>
      <w:r w:rsidRPr="00A54220">
        <w:rPr>
          <w:lang w:val="en-US"/>
        </w:rPr>
        <w:t xml:space="preserve"> </w:t>
      </w:r>
      <w:r w:rsidRPr="00A54220">
        <w:rPr>
          <w:rStyle w:val="nfase"/>
          <w:lang w:val="en-US"/>
        </w:rPr>
        <w:t>HTML, CSS, and JavaScript All in One.</w:t>
      </w:r>
      <w:r w:rsidRPr="00A54220">
        <w:rPr>
          <w:lang w:val="en-US"/>
        </w:rPr>
        <w:t xml:space="preserve"> 4. ed. Indianapolis: Sams Publishing, 2018.</w:t>
      </w:r>
    </w:p>
    <w:p w14:paraId="02B1666B" w14:textId="77777777" w:rsidR="00A54220" w:rsidRPr="00A54220" w:rsidRDefault="00A54220" w:rsidP="00A54220">
      <w:pPr>
        <w:pStyle w:val="NormalWeb"/>
        <w:jc w:val="left"/>
      </w:pPr>
      <w:r w:rsidRPr="00A54220">
        <w:rPr>
          <w:rStyle w:val="Forte"/>
          <w:lang w:val="en-US"/>
        </w:rPr>
        <w:t>MICROSOFT.</w:t>
      </w:r>
      <w:r w:rsidRPr="00A54220">
        <w:rPr>
          <w:lang w:val="en-US"/>
        </w:rPr>
        <w:t xml:space="preserve"> Microsoft, 2024. </w:t>
      </w:r>
      <w:r w:rsidRPr="00A54220">
        <w:t xml:space="preserve">APIs com o ASP.NET Core. Disponível em: </w:t>
      </w:r>
      <w:hyperlink r:id="rId60" w:tgtFrame="_new" w:history="1">
        <w:r w:rsidRPr="00A54220">
          <w:rPr>
            <w:rStyle w:val="Hyperlink"/>
            <w:color w:val="auto"/>
            <w:u w:val="none"/>
          </w:rPr>
          <w:t>https://dotnet.microsoft.com/pt-br/apps/aspnet/apis</w:t>
        </w:r>
      </w:hyperlink>
      <w:r w:rsidRPr="00A54220">
        <w:t>. Acesso em: 12 jul. 2024.</w:t>
      </w:r>
    </w:p>
    <w:p w14:paraId="6AB2BF8E" w14:textId="77777777" w:rsidR="00A54220" w:rsidRPr="00A54220" w:rsidRDefault="00A54220" w:rsidP="00A54220">
      <w:pPr>
        <w:pStyle w:val="NormalWeb"/>
        <w:jc w:val="left"/>
        <w:rPr>
          <w:lang w:val="en-US"/>
        </w:rPr>
      </w:pPr>
      <w:r w:rsidRPr="00A54220">
        <w:rPr>
          <w:rStyle w:val="Forte"/>
        </w:rPr>
        <w:t>MILANI, A.</w:t>
      </w:r>
      <w:r w:rsidRPr="00A54220">
        <w:t xml:space="preserve"> </w:t>
      </w:r>
      <w:r w:rsidRPr="00A54220">
        <w:rPr>
          <w:rStyle w:val="nfase"/>
        </w:rPr>
        <w:t>PostgreSQL: guia do programador.</w:t>
      </w:r>
      <w:r w:rsidRPr="00A54220">
        <w:t xml:space="preserve"> 1. ed. </w:t>
      </w:r>
      <w:r w:rsidRPr="00A54220">
        <w:rPr>
          <w:lang w:val="en-US"/>
        </w:rPr>
        <w:t>São Paulo: Novatec, 2008.</w:t>
      </w:r>
    </w:p>
    <w:p w14:paraId="666B9CA1" w14:textId="77777777" w:rsidR="00A54220" w:rsidRPr="00A54220" w:rsidRDefault="00A54220" w:rsidP="00A54220">
      <w:pPr>
        <w:pStyle w:val="NormalWeb"/>
        <w:jc w:val="left"/>
      </w:pPr>
      <w:r w:rsidRPr="00A54220">
        <w:rPr>
          <w:rStyle w:val="Forte"/>
          <w:lang w:val="en-US"/>
        </w:rPr>
        <w:t>NIELSEN, J.</w:t>
      </w:r>
      <w:r w:rsidRPr="00A54220">
        <w:rPr>
          <w:lang w:val="en-US"/>
        </w:rPr>
        <w:t xml:space="preserve"> </w:t>
      </w:r>
      <w:r w:rsidRPr="00A54220">
        <w:rPr>
          <w:rStyle w:val="nfase"/>
          <w:lang w:val="en-US"/>
        </w:rPr>
        <w:t>Ten Usability Heuristics.</w:t>
      </w:r>
      <w:r w:rsidRPr="00A54220">
        <w:rPr>
          <w:lang w:val="en-US"/>
        </w:rPr>
        <w:t xml:space="preserve"> </w:t>
      </w:r>
      <w:r w:rsidRPr="00A54220">
        <w:t>2006.</w:t>
      </w:r>
    </w:p>
    <w:p w14:paraId="4964A880" w14:textId="7946E29D" w:rsidR="00A54220" w:rsidRDefault="00A54220" w:rsidP="00A54220">
      <w:pPr>
        <w:pStyle w:val="NormalWeb"/>
        <w:jc w:val="left"/>
      </w:pPr>
      <w:r w:rsidRPr="00A54220">
        <w:rPr>
          <w:rStyle w:val="Forte"/>
          <w:lang w:val="en-US"/>
        </w:rPr>
        <w:t>NORMAN, D. A.</w:t>
      </w:r>
      <w:r w:rsidRPr="00A54220">
        <w:rPr>
          <w:lang w:val="en-US"/>
        </w:rPr>
        <w:t xml:space="preserve"> </w:t>
      </w:r>
      <w:r w:rsidRPr="00A54220">
        <w:rPr>
          <w:rStyle w:val="nfase"/>
          <w:lang w:val="en-US"/>
        </w:rPr>
        <w:t>The Design of Everyday Things.</w:t>
      </w:r>
      <w:r w:rsidRPr="00A54220">
        <w:rPr>
          <w:lang w:val="en-US"/>
        </w:rPr>
        <w:t xml:space="preserve"> </w:t>
      </w:r>
      <w:r w:rsidRPr="00A54220">
        <w:t>Basic Books, 2002.</w:t>
      </w:r>
      <w:r w:rsidR="00F06403">
        <w:br/>
      </w:r>
      <w:r w:rsidR="00F06403">
        <w:br/>
      </w:r>
      <w:r w:rsidR="00F06403" w:rsidRPr="00F06403">
        <w:t xml:space="preserve">PAULA FILHO, W. P. </w:t>
      </w:r>
      <w:r w:rsidR="00F06403" w:rsidRPr="00F06403">
        <w:rPr>
          <w:b/>
        </w:rPr>
        <w:t>Engenharia de software:</w:t>
      </w:r>
      <w:r w:rsidR="00F06403" w:rsidRPr="00F06403">
        <w:t xml:space="preserve"> fundamentos, métodos e padrões. 3. ed. Rio de Janeiro: LTC, 2015.</w:t>
      </w:r>
    </w:p>
    <w:p w14:paraId="35A11270" w14:textId="77777777" w:rsidR="00A54220" w:rsidRPr="00A54220" w:rsidRDefault="00A54220" w:rsidP="00A54220">
      <w:pPr>
        <w:pStyle w:val="NormalWeb"/>
        <w:jc w:val="left"/>
      </w:pPr>
      <w:r w:rsidRPr="00A54220">
        <w:rPr>
          <w:rStyle w:val="Forte"/>
        </w:rPr>
        <w:t>PREFEITURA MUNICIPAL DE ARAÇATUBA.</w:t>
      </w:r>
      <w:r w:rsidRPr="00A54220">
        <w:t xml:space="preserve"> Prefeitura Municipal de Araçatuba. Disponível em: </w:t>
      </w:r>
      <w:hyperlink r:id="rId61" w:tgtFrame="_new" w:history="1">
        <w:r w:rsidRPr="00A54220">
          <w:rPr>
            <w:rStyle w:val="Hyperlink"/>
            <w:color w:val="auto"/>
            <w:u w:val="none"/>
          </w:rPr>
          <w:t>https://aracatuba.sp.gov.br/turismo</w:t>
        </w:r>
      </w:hyperlink>
      <w:r w:rsidRPr="00A54220">
        <w:t>. Acesso em: 4 jun. 2024.</w:t>
      </w:r>
    </w:p>
    <w:p w14:paraId="7F4D27A7" w14:textId="77777777" w:rsidR="00A54220" w:rsidRPr="00A54220" w:rsidRDefault="00A54220" w:rsidP="00A54220">
      <w:pPr>
        <w:pStyle w:val="NormalWeb"/>
        <w:jc w:val="left"/>
      </w:pPr>
      <w:r w:rsidRPr="00A54220">
        <w:rPr>
          <w:rStyle w:val="Forte"/>
        </w:rPr>
        <w:t>PREFEITURA DE JALES.</w:t>
      </w:r>
      <w:r w:rsidRPr="00A54220">
        <w:t xml:space="preserve"> Instagram da Prefeitura de Jales. Disponível em: </w:t>
      </w:r>
      <w:hyperlink r:id="rId62" w:tgtFrame="_new" w:history="1">
        <w:r w:rsidRPr="00A54220">
          <w:rPr>
            <w:rStyle w:val="Hyperlink"/>
            <w:color w:val="auto"/>
            <w:u w:val="none"/>
          </w:rPr>
          <w:t>https://www.instagram.com/prefeituradejales</w:t>
        </w:r>
      </w:hyperlink>
      <w:r w:rsidRPr="00A54220">
        <w:t>. Acesso em: 20 nov. 2023.</w:t>
      </w:r>
    </w:p>
    <w:p w14:paraId="4DF7311F" w14:textId="77777777" w:rsidR="00A54220" w:rsidRPr="00A54220" w:rsidRDefault="00A54220" w:rsidP="00A54220">
      <w:pPr>
        <w:pStyle w:val="NormalWeb"/>
        <w:jc w:val="left"/>
      </w:pPr>
      <w:r w:rsidRPr="00A54220">
        <w:rPr>
          <w:rStyle w:val="Forte"/>
        </w:rPr>
        <w:t>PREFEITURA MUNICIPAL DE JALES.</w:t>
      </w:r>
      <w:r w:rsidRPr="00A54220">
        <w:t xml:space="preserve"> Prefeitura Municipal de Jales. Disponível em: </w:t>
      </w:r>
      <w:hyperlink r:id="rId63" w:tgtFrame="_new" w:history="1">
        <w:r w:rsidRPr="00A54220">
          <w:rPr>
            <w:rStyle w:val="Hyperlink"/>
            <w:color w:val="auto"/>
            <w:u w:val="none"/>
          </w:rPr>
          <w:t>https://jales.sp.gov.br/cidade/turismo</w:t>
        </w:r>
      </w:hyperlink>
      <w:r w:rsidRPr="00A54220">
        <w:t>. Acesso em: 09 ago. 2024.</w:t>
      </w:r>
    </w:p>
    <w:p w14:paraId="1F244B0E" w14:textId="77777777" w:rsidR="00A54220" w:rsidRPr="00A54220" w:rsidRDefault="00A54220" w:rsidP="00A54220">
      <w:pPr>
        <w:pStyle w:val="NormalWeb"/>
        <w:jc w:val="left"/>
        <w:rPr>
          <w:lang w:val="en-US"/>
        </w:rPr>
      </w:pPr>
      <w:r w:rsidRPr="00A54220">
        <w:rPr>
          <w:rStyle w:val="Forte"/>
        </w:rPr>
        <w:t>PRESSMAN, R. S.</w:t>
      </w:r>
      <w:r w:rsidRPr="00A54220">
        <w:t xml:space="preserve"> </w:t>
      </w:r>
      <w:r w:rsidRPr="00A54220">
        <w:rPr>
          <w:rStyle w:val="nfase"/>
        </w:rPr>
        <w:t>Engenharia de Software: uma abordagem profissional.</w:t>
      </w:r>
      <w:r w:rsidRPr="00A54220">
        <w:t xml:space="preserve"> </w:t>
      </w:r>
      <w:r w:rsidRPr="00A54220">
        <w:rPr>
          <w:lang w:val="en-US"/>
        </w:rPr>
        <w:t>9. ed. Porto Alegre: AMGH, 2021.</w:t>
      </w:r>
    </w:p>
    <w:p w14:paraId="4E6014ED" w14:textId="77777777" w:rsidR="00A54220" w:rsidRPr="00A54220" w:rsidRDefault="00A54220" w:rsidP="00A54220">
      <w:pPr>
        <w:pStyle w:val="NormalWeb"/>
        <w:jc w:val="left"/>
        <w:rPr>
          <w:lang w:val="en-US"/>
        </w:rPr>
      </w:pPr>
      <w:r w:rsidRPr="00A54220">
        <w:rPr>
          <w:rStyle w:val="Forte"/>
          <w:lang w:val="en-US"/>
        </w:rPr>
        <w:t>PROISE, J.</w:t>
      </w:r>
      <w:r w:rsidRPr="00A54220">
        <w:rPr>
          <w:lang w:val="en-US"/>
        </w:rPr>
        <w:t xml:space="preserve"> </w:t>
      </w:r>
      <w:r w:rsidRPr="00A54220">
        <w:rPr>
          <w:rStyle w:val="nfase"/>
          <w:lang w:val="en-US"/>
        </w:rPr>
        <w:t>Programming Microsoft ASP.NET Core.</w:t>
      </w:r>
      <w:r w:rsidRPr="00A54220">
        <w:rPr>
          <w:lang w:val="en-US"/>
        </w:rPr>
        <w:t xml:space="preserve"> Redmond: Microsoft Press, 2021.</w:t>
      </w:r>
    </w:p>
    <w:p w14:paraId="570FB4D1" w14:textId="77777777" w:rsidR="00A54220" w:rsidRPr="00A54220" w:rsidRDefault="00A54220" w:rsidP="00A54220">
      <w:pPr>
        <w:pStyle w:val="NormalWeb"/>
        <w:jc w:val="left"/>
      </w:pPr>
      <w:r w:rsidRPr="00A54220">
        <w:rPr>
          <w:rStyle w:val="Forte"/>
        </w:rPr>
        <w:t>REACT.</w:t>
      </w:r>
      <w:r w:rsidRPr="00A54220">
        <w:t xml:space="preserve"> Uma biblioteca JavaScript para criar interfaces de usuário. Disponível em: </w:t>
      </w:r>
      <w:hyperlink r:id="rId64" w:tgtFrame="_new" w:history="1">
        <w:r w:rsidRPr="00A54220">
          <w:rPr>
            <w:rStyle w:val="Hyperlink"/>
            <w:color w:val="auto"/>
            <w:u w:val="none"/>
          </w:rPr>
          <w:t>https://pt-br.legacy.reactjs.org</w:t>
        </w:r>
      </w:hyperlink>
      <w:r w:rsidRPr="00A54220">
        <w:t>. Acesso em: 3 nov. 2024.</w:t>
      </w:r>
    </w:p>
    <w:p w14:paraId="1098A546" w14:textId="77777777" w:rsidR="00A54220" w:rsidRPr="00A54220" w:rsidRDefault="00A54220" w:rsidP="00A54220">
      <w:pPr>
        <w:pStyle w:val="NormalWeb"/>
        <w:jc w:val="left"/>
      </w:pPr>
      <w:r w:rsidRPr="00A54220">
        <w:rPr>
          <w:rStyle w:val="Forte"/>
        </w:rPr>
        <w:t>SANTOS, F; LUNARDI, G. L; MAIA, C. R. AÑAÑA, E. S.</w:t>
      </w:r>
      <w:r w:rsidRPr="00A54220">
        <w:t xml:space="preserve"> Fatores que influenciam a participação dos consumidores no Turismo Eletrônico. Disponível em: </w:t>
      </w:r>
      <w:hyperlink r:id="rId65" w:anchor="ModalTutors" w:tgtFrame="_new" w:history="1">
        <w:r w:rsidRPr="00A54220">
          <w:rPr>
            <w:rStyle w:val="Hyperlink"/>
            <w:color w:val="auto"/>
            <w:u w:val="none"/>
          </w:rPr>
          <w:t>https://www.scielo.br/j/rbtur/a/LRSwCR7ZmjGRkgChr7gC6xf/#ModalTutors</w:t>
        </w:r>
      </w:hyperlink>
      <w:r w:rsidRPr="00A54220">
        <w:t>. Acesso em: 18 jun. 2024.</w:t>
      </w:r>
    </w:p>
    <w:p w14:paraId="4B091EC2" w14:textId="77777777" w:rsidR="00A54220" w:rsidRPr="00A54220" w:rsidRDefault="00A54220" w:rsidP="00A54220">
      <w:pPr>
        <w:pStyle w:val="NormalWeb"/>
        <w:jc w:val="left"/>
        <w:rPr>
          <w:lang w:val="en-US"/>
        </w:rPr>
      </w:pPr>
      <w:r w:rsidRPr="00A54220">
        <w:rPr>
          <w:rStyle w:val="Forte"/>
          <w:lang w:val="en-US"/>
        </w:rPr>
        <w:t>SCHILDT, H.</w:t>
      </w:r>
      <w:r w:rsidRPr="00A54220">
        <w:rPr>
          <w:lang w:val="en-US"/>
        </w:rPr>
        <w:t xml:space="preserve"> </w:t>
      </w:r>
      <w:r w:rsidRPr="00A54220">
        <w:rPr>
          <w:rStyle w:val="nfase"/>
          <w:lang w:val="en-US"/>
        </w:rPr>
        <w:t>C#: The complete reference.</w:t>
      </w:r>
      <w:r w:rsidRPr="00A54220">
        <w:rPr>
          <w:lang w:val="en-US"/>
        </w:rPr>
        <w:t xml:space="preserve"> 4. ed. New York: McGraw-Hill Education, 2009.</w:t>
      </w:r>
    </w:p>
    <w:p w14:paraId="37EDD863" w14:textId="77777777" w:rsidR="00A54220" w:rsidRPr="00A54220" w:rsidRDefault="00A54220" w:rsidP="00A54220">
      <w:pPr>
        <w:pStyle w:val="NormalWeb"/>
        <w:jc w:val="left"/>
      </w:pPr>
      <w:r w:rsidRPr="00A54220">
        <w:rPr>
          <w:rStyle w:val="Forte"/>
        </w:rPr>
        <w:t>SILBERSCHATZ, A; KORTH, F. H; SUDARSHAN, S.</w:t>
      </w:r>
      <w:r w:rsidRPr="00A54220">
        <w:t xml:space="preserve"> </w:t>
      </w:r>
      <w:r w:rsidRPr="00A54220">
        <w:rPr>
          <w:rStyle w:val="nfase"/>
        </w:rPr>
        <w:t>Sistema de Banco de Dados.</w:t>
      </w:r>
      <w:r w:rsidRPr="00A54220">
        <w:t xml:space="preserve"> 6. ed. Rio de Janeiro: Elsevier, 2012.</w:t>
      </w:r>
    </w:p>
    <w:p w14:paraId="3A93149F" w14:textId="77777777" w:rsidR="00A54220" w:rsidRPr="00A54220" w:rsidRDefault="00A54220" w:rsidP="00A54220">
      <w:pPr>
        <w:pStyle w:val="NormalWeb"/>
        <w:jc w:val="left"/>
        <w:rPr>
          <w:lang w:val="en-US"/>
        </w:rPr>
      </w:pPr>
      <w:r w:rsidRPr="00A54220">
        <w:rPr>
          <w:rStyle w:val="Forte"/>
          <w:lang w:val="en-US"/>
        </w:rPr>
        <w:t>SKEET, J.</w:t>
      </w:r>
      <w:r w:rsidRPr="00A54220">
        <w:rPr>
          <w:lang w:val="en-US"/>
        </w:rPr>
        <w:t xml:space="preserve"> </w:t>
      </w:r>
      <w:r w:rsidRPr="00A54220">
        <w:rPr>
          <w:rStyle w:val="nfase"/>
          <w:lang w:val="en-US"/>
        </w:rPr>
        <w:t>C# in depth.</w:t>
      </w:r>
      <w:r w:rsidRPr="00A54220">
        <w:rPr>
          <w:lang w:val="en-US"/>
        </w:rPr>
        <w:t xml:space="preserve"> 4. ed. New York: Manning Publications, 2019.</w:t>
      </w:r>
    </w:p>
    <w:p w14:paraId="378AFC9E" w14:textId="77777777" w:rsidR="00A54220" w:rsidRPr="00A54220" w:rsidRDefault="00A54220" w:rsidP="00A54220">
      <w:pPr>
        <w:pStyle w:val="NormalWeb"/>
        <w:jc w:val="left"/>
      </w:pPr>
      <w:r w:rsidRPr="00A54220">
        <w:rPr>
          <w:rStyle w:val="Forte"/>
          <w:lang w:val="en-US"/>
        </w:rPr>
        <w:lastRenderedPageBreak/>
        <w:t>SMART TOUR BRASIL.</w:t>
      </w:r>
      <w:r w:rsidRPr="00A54220">
        <w:rPr>
          <w:lang w:val="en-US"/>
        </w:rPr>
        <w:t xml:space="preserve"> Smart Tour. </w:t>
      </w:r>
      <w:r w:rsidRPr="00A54220">
        <w:t xml:space="preserve">Disponível em: </w:t>
      </w:r>
      <w:hyperlink r:id="rId66" w:tgtFrame="_new" w:history="1">
        <w:r w:rsidRPr="00A54220">
          <w:rPr>
            <w:rStyle w:val="Hyperlink"/>
            <w:color w:val="auto"/>
            <w:u w:val="none"/>
          </w:rPr>
          <w:t>https://smarttourbrasil.com.br</w:t>
        </w:r>
      </w:hyperlink>
      <w:r w:rsidRPr="00A54220">
        <w:t>. Acesso em: 4 jun. 2024.</w:t>
      </w:r>
    </w:p>
    <w:p w14:paraId="6A09FF9B" w14:textId="77777777" w:rsidR="00A54220" w:rsidRPr="00A54220" w:rsidRDefault="00A54220" w:rsidP="00A54220">
      <w:pPr>
        <w:pStyle w:val="NormalWeb"/>
        <w:jc w:val="left"/>
      </w:pPr>
      <w:r w:rsidRPr="00A54220">
        <w:rPr>
          <w:rStyle w:val="Forte"/>
        </w:rPr>
        <w:t>SOMMERVILLE, I.</w:t>
      </w:r>
      <w:r w:rsidRPr="00A54220">
        <w:t xml:space="preserve"> </w:t>
      </w:r>
      <w:r w:rsidRPr="00A54220">
        <w:rPr>
          <w:rStyle w:val="nfase"/>
        </w:rPr>
        <w:t>Engenharia de Software.</w:t>
      </w:r>
      <w:r w:rsidRPr="00A54220">
        <w:t xml:space="preserve"> 10. ed. São Paulo: Pearson Education do Brasil, 2018.</w:t>
      </w:r>
    </w:p>
    <w:p w14:paraId="1C9FBEB8" w14:textId="77777777" w:rsidR="00A54220" w:rsidRPr="00A54220" w:rsidRDefault="00A54220" w:rsidP="00A54220">
      <w:pPr>
        <w:pStyle w:val="NormalWeb"/>
        <w:jc w:val="left"/>
      </w:pPr>
      <w:r w:rsidRPr="00A54220">
        <w:rPr>
          <w:rStyle w:val="Forte"/>
        </w:rPr>
        <w:t>TOTVS.</w:t>
      </w:r>
      <w:r w:rsidRPr="00A54220">
        <w:t xml:space="preserve"> Front end: O que é, como funciona e qual a importância. 14 jul. 2021. Disponível em: </w:t>
      </w:r>
      <w:hyperlink r:id="rId67" w:tgtFrame="_new" w:history="1">
        <w:r w:rsidRPr="00A54220">
          <w:rPr>
            <w:rStyle w:val="Hyperlink"/>
            <w:color w:val="auto"/>
            <w:u w:val="none"/>
          </w:rPr>
          <w:t>https://www.totvs.com/blog/developers/front-end/</w:t>
        </w:r>
      </w:hyperlink>
      <w:r w:rsidRPr="00A54220">
        <w:t>. Acesso em: 3 nov. 2024.</w:t>
      </w:r>
    </w:p>
    <w:p w14:paraId="3764516A" w14:textId="77777777" w:rsidR="00A54220" w:rsidRPr="00A54220" w:rsidRDefault="00A54220" w:rsidP="00A54220">
      <w:pPr>
        <w:pStyle w:val="NormalWeb"/>
        <w:jc w:val="left"/>
      </w:pPr>
      <w:r w:rsidRPr="00A54220">
        <w:rPr>
          <w:rStyle w:val="Forte"/>
        </w:rPr>
        <w:t>UNGER, Russ; CHANDLER, Carolyn.</w:t>
      </w:r>
      <w:r w:rsidRPr="00A54220">
        <w:t xml:space="preserve"> </w:t>
      </w:r>
      <w:r w:rsidRPr="00A54220">
        <w:rPr>
          <w:rStyle w:val="nfase"/>
        </w:rPr>
        <w:t>O guia para projetar UX.</w:t>
      </w:r>
      <w:r w:rsidRPr="00A54220">
        <w:t xml:space="preserve"> 1. ed. São Paulo: Alta Books, 2009.</w:t>
      </w:r>
    </w:p>
    <w:p w14:paraId="1E942EAB" w14:textId="77777777" w:rsidR="00A54220" w:rsidRPr="00A54220" w:rsidRDefault="00A54220" w:rsidP="00A54220">
      <w:pPr>
        <w:pStyle w:val="NormalWeb"/>
        <w:jc w:val="left"/>
      </w:pPr>
      <w:r w:rsidRPr="00A54220">
        <w:rPr>
          <w:rStyle w:val="Forte"/>
        </w:rPr>
        <w:t>VIEIRA, Aline.</w:t>
      </w:r>
      <w:r w:rsidRPr="00A54220">
        <w:t xml:space="preserve"> </w:t>
      </w:r>
      <w:r w:rsidRPr="00A54220">
        <w:rPr>
          <w:rStyle w:val="nfase"/>
        </w:rPr>
        <w:t>Planejamento e políticas públicas de turismo: análise dos módulos operacionais do programa de regionalização do turismo no pólo São Luis – MA.</w:t>
      </w:r>
      <w:r w:rsidRPr="00A54220">
        <w:t xml:space="preserve"> 2011.</w:t>
      </w:r>
    </w:p>
    <w:p w14:paraId="6CB091CD" w14:textId="77777777" w:rsidR="00125898" w:rsidRPr="00A54220" w:rsidRDefault="00125898" w:rsidP="00A54220">
      <w:pPr>
        <w:ind w:firstLine="0"/>
        <w:jc w:val="left"/>
        <w:rPr>
          <w:szCs w:val="24"/>
        </w:rPr>
      </w:pPr>
    </w:p>
    <w:sectPr w:rsidR="00125898" w:rsidRPr="00A54220" w:rsidSect="00DD11AF">
      <w:headerReference w:type="default" r:id="rId68"/>
      <w:headerReference w:type="first" r:id="rId69"/>
      <w:pgSz w:w="11907" w:h="16840" w:code="9"/>
      <w:pgMar w:top="1701" w:right="1134" w:bottom="1134"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66801C" w14:textId="77777777" w:rsidR="00D14759" w:rsidRDefault="00D14759">
      <w:r>
        <w:separator/>
      </w:r>
    </w:p>
  </w:endnote>
  <w:endnote w:type="continuationSeparator" w:id="0">
    <w:p w14:paraId="1169CCAE" w14:textId="77777777" w:rsidR="00D14759" w:rsidRDefault="00D14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9EF277" w14:textId="77777777" w:rsidR="00D14759" w:rsidRDefault="00D14759">
      <w:r>
        <w:separator/>
      </w:r>
    </w:p>
  </w:footnote>
  <w:footnote w:type="continuationSeparator" w:id="0">
    <w:p w14:paraId="6B269EE6" w14:textId="77777777" w:rsidR="00D14759" w:rsidRDefault="00D147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551811220"/>
      <w:docPartObj>
        <w:docPartGallery w:val="Page Numbers (Top of Page)"/>
        <w:docPartUnique/>
      </w:docPartObj>
    </w:sdtPr>
    <w:sdtEndPr/>
    <w:sdtContent>
      <w:p w14:paraId="7E627AA5" w14:textId="043756AE" w:rsidR="001A743C" w:rsidRPr="00DD11AF" w:rsidRDefault="001A743C">
        <w:pPr>
          <w:pStyle w:val="Cabealho"/>
          <w:jc w:val="right"/>
          <w:rPr>
            <w:color w:val="FFFFFF" w:themeColor="background1"/>
          </w:rPr>
        </w:pPr>
        <w:r w:rsidRPr="00DD11AF">
          <w:rPr>
            <w:color w:val="FFFFFF" w:themeColor="background1"/>
          </w:rPr>
          <w:fldChar w:fldCharType="begin"/>
        </w:r>
        <w:r w:rsidRPr="00DD11AF">
          <w:rPr>
            <w:color w:val="FFFFFF" w:themeColor="background1"/>
          </w:rPr>
          <w:instrText>PAGE   \* MERGEFORMAT</w:instrText>
        </w:r>
        <w:r w:rsidRPr="00DD11AF">
          <w:rPr>
            <w:color w:val="FFFFFF" w:themeColor="background1"/>
          </w:rPr>
          <w:fldChar w:fldCharType="separate"/>
        </w:r>
        <w:r w:rsidRPr="00DD11AF">
          <w:rPr>
            <w:color w:val="FFFFFF" w:themeColor="background1"/>
          </w:rPr>
          <w:t>2</w:t>
        </w:r>
        <w:r w:rsidRPr="00DD11AF">
          <w:rPr>
            <w:color w:val="FFFFFF" w:themeColor="background1"/>
          </w:rPr>
          <w:fldChar w:fldCharType="end"/>
        </w:r>
      </w:p>
    </w:sdtContent>
  </w:sdt>
  <w:p w14:paraId="5443E3E9" w14:textId="77777777" w:rsidR="001A743C" w:rsidRDefault="001A743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1A743C" w:rsidRPr="00CB3577" w:rsidRDefault="001A743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1A743C" w:rsidRDefault="001A743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1A743C" w:rsidRDefault="001A743C">
    <w:pPr>
      <w:pStyle w:val="Cabealho"/>
      <w:jc w:val="right"/>
    </w:pPr>
    <w:r>
      <w:fldChar w:fldCharType="begin"/>
    </w:r>
    <w:r>
      <w:instrText>PAGE   \* MERGEFORMAT</w:instrText>
    </w:r>
    <w:r>
      <w:fldChar w:fldCharType="separate"/>
    </w:r>
    <w:r>
      <w:rPr>
        <w:noProof/>
      </w:rPr>
      <w:t>3</w:t>
    </w:r>
    <w:r>
      <w:fldChar w:fldCharType="end"/>
    </w:r>
  </w:p>
  <w:p w14:paraId="470C0507" w14:textId="77777777" w:rsidR="001A743C" w:rsidRDefault="001A743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4097"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26E0C"/>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36EE"/>
    <w:rsid w:val="000A6C43"/>
    <w:rsid w:val="000B0F31"/>
    <w:rsid w:val="000B3E28"/>
    <w:rsid w:val="000B4F0F"/>
    <w:rsid w:val="000C091A"/>
    <w:rsid w:val="000C1569"/>
    <w:rsid w:val="000C4599"/>
    <w:rsid w:val="000C5594"/>
    <w:rsid w:val="000C789E"/>
    <w:rsid w:val="000D0E44"/>
    <w:rsid w:val="000E0159"/>
    <w:rsid w:val="000E2981"/>
    <w:rsid w:val="000E2F84"/>
    <w:rsid w:val="000E5412"/>
    <w:rsid w:val="000E7173"/>
    <w:rsid w:val="000F1528"/>
    <w:rsid w:val="000F1FED"/>
    <w:rsid w:val="000F2B1B"/>
    <w:rsid w:val="000F5CC9"/>
    <w:rsid w:val="000F6556"/>
    <w:rsid w:val="001014A6"/>
    <w:rsid w:val="00103AA3"/>
    <w:rsid w:val="001133C9"/>
    <w:rsid w:val="0011502D"/>
    <w:rsid w:val="0011528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56F8C"/>
    <w:rsid w:val="001606A3"/>
    <w:rsid w:val="00164154"/>
    <w:rsid w:val="00170355"/>
    <w:rsid w:val="00172787"/>
    <w:rsid w:val="0018242C"/>
    <w:rsid w:val="00182671"/>
    <w:rsid w:val="00183595"/>
    <w:rsid w:val="00187B10"/>
    <w:rsid w:val="0019490B"/>
    <w:rsid w:val="001A00F6"/>
    <w:rsid w:val="001A27E3"/>
    <w:rsid w:val="001A3FB9"/>
    <w:rsid w:val="001A419F"/>
    <w:rsid w:val="001A52FD"/>
    <w:rsid w:val="001A743C"/>
    <w:rsid w:val="001B0DCD"/>
    <w:rsid w:val="001B12D6"/>
    <w:rsid w:val="001B3350"/>
    <w:rsid w:val="001B3E15"/>
    <w:rsid w:val="001B467A"/>
    <w:rsid w:val="001B6738"/>
    <w:rsid w:val="001B7E60"/>
    <w:rsid w:val="001C0DDF"/>
    <w:rsid w:val="001C47C0"/>
    <w:rsid w:val="001C6B14"/>
    <w:rsid w:val="001C6C13"/>
    <w:rsid w:val="001D59B6"/>
    <w:rsid w:val="001E25C0"/>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5791F"/>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45CFB"/>
    <w:rsid w:val="003510FF"/>
    <w:rsid w:val="00351172"/>
    <w:rsid w:val="003514ED"/>
    <w:rsid w:val="0035270A"/>
    <w:rsid w:val="0035585C"/>
    <w:rsid w:val="003573BB"/>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6E60"/>
    <w:rsid w:val="00397B91"/>
    <w:rsid w:val="003A046B"/>
    <w:rsid w:val="003A45D5"/>
    <w:rsid w:val="003A581F"/>
    <w:rsid w:val="003A6A3C"/>
    <w:rsid w:val="003A7361"/>
    <w:rsid w:val="003C1327"/>
    <w:rsid w:val="003C2238"/>
    <w:rsid w:val="003C4F06"/>
    <w:rsid w:val="003D17E0"/>
    <w:rsid w:val="003D2D23"/>
    <w:rsid w:val="003D5F1F"/>
    <w:rsid w:val="003D6E96"/>
    <w:rsid w:val="003D759C"/>
    <w:rsid w:val="003E22A6"/>
    <w:rsid w:val="003E40C2"/>
    <w:rsid w:val="003F07B6"/>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5DF7"/>
    <w:rsid w:val="00426284"/>
    <w:rsid w:val="00435CAC"/>
    <w:rsid w:val="0044060B"/>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75836"/>
    <w:rsid w:val="00486E7E"/>
    <w:rsid w:val="00493499"/>
    <w:rsid w:val="00493BDB"/>
    <w:rsid w:val="004A0971"/>
    <w:rsid w:val="004A30B5"/>
    <w:rsid w:val="004A3DC7"/>
    <w:rsid w:val="004A7264"/>
    <w:rsid w:val="004C02FB"/>
    <w:rsid w:val="004C384A"/>
    <w:rsid w:val="004C443E"/>
    <w:rsid w:val="004C46C3"/>
    <w:rsid w:val="004D013C"/>
    <w:rsid w:val="004D6472"/>
    <w:rsid w:val="004E1E63"/>
    <w:rsid w:val="004E1E80"/>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AA0"/>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66922"/>
    <w:rsid w:val="0067020F"/>
    <w:rsid w:val="006734B2"/>
    <w:rsid w:val="006761FA"/>
    <w:rsid w:val="00677023"/>
    <w:rsid w:val="00677212"/>
    <w:rsid w:val="006805CE"/>
    <w:rsid w:val="00681A97"/>
    <w:rsid w:val="00681D0E"/>
    <w:rsid w:val="0069079E"/>
    <w:rsid w:val="00692076"/>
    <w:rsid w:val="0069225E"/>
    <w:rsid w:val="0069249C"/>
    <w:rsid w:val="00692C8E"/>
    <w:rsid w:val="0069349E"/>
    <w:rsid w:val="00693C15"/>
    <w:rsid w:val="006948D1"/>
    <w:rsid w:val="00696343"/>
    <w:rsid w:val="00696378"/>
    <w:rsid w:val="00696884"/>
    <w:rsid w:val="006A1C0F"/>
    <w:rsid w:val="006C04EC"/>
    <w:rsid w:val="006C29A5"/>
    <w:rsid w:val="006C2CF6"/>
    <w:rsid w:val="006C57FC"/>
    <w:rsid w:val="006C6201"/>
    <w:rsid w:val="006C6E50"/>
    <w:rsid w:val="006D34CB"/>
    <w:rsid w:val="006E2578"/>
    <w:rsid w:val="006E43E9"/>
    <w:rsid w:val="006F09FB"/>
    <w:rsid w:val="006F3B24"/>
    <w:rsid w:val="006F46CD"/>
    <w:rsid w:val="006F626C"/>
    <w:rsid w:val="00700F3F"/>
    <w:rsid w:val="007015CD"/>
    <w:rsid w:val="00702117"/>
    <w:rsid w:val="007046D9"/>
    <w:rsid w:val="007074D2"/>
    <w:rsid w:val="007111F9"/>
    <w:rsid w:val="0071505F"/>
    <w:rsid w:val="007178DD"/>
    <w:rsid w:val="00722AD1"/>
    <w:rsid w:val="0072303B"/>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A46"/>
    <w:rsid w:val="007A6E26"/>
    <w:rsid w:val="007A7859"/>
    <w:rsid w:val="007B24AA"/>
    <w:rsid w:val="007C45DB"/>
    <w:rsid w:val="007C6FBA"/>
    <w:rsid w:val="007C7483"/>
    <w:rsid w:val="007D00D7"/>
    <w:rsid w:val="007D11EC"/>
    <w:rsid w:val="007D1386"/>
    <w:rsid w:val="007D2381"/>
    <w:rsid w:val="007D46FD"/>
    <w:rsid w:val="007D5660"/>
    <w:rsid w:val="007D6C66"/>
    <w:rsid w:val="007D7F95"/>
    <w:rsid w:val="007E2873"/>
    <w:rsid w:val="007E293C"/>
    <w:rsid w:val="007E569B"/>
    <w:rsid w:val="007E5A8A"/>
    <w:rsid w:val="007E5E7C"/>
    <w:rsid w:val="007E7A2F"/>
    <w:rsid w:val="007F5DA4"/>
    <w:rsid w:val="008046AB"/>
    <w:rsid w:val="00805CB2"/>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5077"/>
    <w:rsid w:val="00846D3C"/>
    <w:rsid w:val="00847963"/>
    <w:rsid w:val="00850627"/>
    <w:rsid w:val="00850703"/>
    <w:rsid w:val="00850AF9"/>
    <w:rsid w:val="008527AA"/>
    <w:rsid w:val="00855E43"/>
    <w:rsid w:val="00857AEC"/>
    <w:rsid w:val="0086430A"/>
    <w:rsid w:val="00864761"/>
    <w:rsid w:val="00866F91"/>
    <w:rsid w:val="00871DF8"/>
    <w:rsid w:val="0087206C"/>
    <w:rsid w:val="00880D0C"/>
    <w:rsid w:val="0089269C"/>
    <w:rsid w:val="008A1316"/>
    <w:rsid w:val="008A438D"/>
    <w:rsid w:val="008A4763"/>
    <w:rsid w:val="008A507C"/>
    <w:rsid w:val="008A6850"/>
    <w:rsid w:val="008B0B71"/>
    <w:rsid w:val="008B3A8E"/>
    <w:rsid w:val="008B58BE"/>
    <w:rsid w:val="008C0278"/>
    <w:rsid w:val="008C298C"/>
    <w:rsid w:val="008C448D"/>
    <w:rsid w:val="008C5055"/>
    <w:rsid w:val="008C5D0E"/>
    <w:rsid w:val="008D2291"/>
    <w:rsid w:val="008D307C"/>
    <w:rsid w:val="008D3115"/>
    <w:rsid w:val="008D3D00"/>
    <w:rsid w:val="008D6274"/>
    <w:rsid w:val="008E01FB"/>
    <w:rsid w:val="008E15EB"/>
    <w:rsid w:val="008E456A"/>
    <w:rsid w:val="008F1AD0"/>
    <w:rsid w:val="008F711E"/>
    <w:rsid w:val="008F7E68"/>
    <w:rsid w:val="009077D1"/>
    <w:rsid w:val="00911C88"/>
    <w:rsid w:val="00911ECB"/>
    <w:rsid w:val="009150F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3B76"/>
    <w:rsid w:val="009C46BA"/>
    <w:rsid w:val="009C6208"/>
    <w:rsid w:val="009D5D99"/>
    <w:rsid w:val="009D655E"/>
    <w:rsid w:val="009D661A"/>
    <w:rsid w:val="009D700F"/>
    <w:rsid w:val="009E196C"/>
    <w:rsid w:val="009E7588"/>
    <w:rsid w:val="009E7CA5"/>
    <w:rsid w:val="009F2CEF"/>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283E"/>
    <w:rsid w:val="00A351AB"/>
    <w:rsid w:val="00A36089"/>
    <w:rsid w:val="00A3700A"/>
    <w:rsid w:val="00A40A55"/>
    <w:rsid w:val="00A414C4"/>
    <w:rsid w:val="00A42406"/>
    <w:rsid w:val="00A4594E"/>
    <w:rsid w:val="00A54220"/>
    <w:rsid w:val="00A54925"/>
    <w:rsid w:val="00A57AC4"/>
    <w:rsid w:val="00A61CDE"/>
    <w:rsid w:val="00A61D25"/>
    <w:rsid w:val="00A6210C"/>
    <w:rsid w:val="00A6792D"/>
    <w:rsid w:val="00A708F2"/>
    <w:rsid w:val="00A71923"/>
    <w:rsid w:val="00A7215C"/>
    <w:rsid w:val="00A72881"/>
    <w:rsid w:val="00A7540B"/>
    <w:rsid w:val="00A77264"/>
    <w:rsid w:val="00A77302"/>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2A44"/>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4FD3"/>
    <w:rsid w:val="00B2649D"/>
    <w:rsid w:val="00B275D2"/>
    <w:rsid w:val="00B30348"/>
    <w:rsid w:val="00B321E5"/>
    <w:rsid w:val="00B32CAE"/>
    <w:rsid w:val="00B37B4A"/>
    <w:rsid w:val="00B41CC7"/>
    <w:rsid w:val="00B429C3"/>
    <w:rsid w:val="00B435F4"/>
    <w:rsid w:val="00B439A6"/>
    <w:rsid w:val="00B44560"/>
    <w:rsid w:val="00B44765"/>
    <w:rsid w:val="00B453B3"/>
    <w:rsid w:val="00B46F3E"/>
    <w:rsid w:val="00B47012"/>
    <w:rsid w:val="00B47883"/>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8A4"/>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4313"/>
    <w:rsid w:val="00C3566B"/>
    <w:rsid w:val="00C41FBB"/>
    <w:rsid w:val="00C43E9B"/>
    <w:rsid w:val="00C44A4E"/>
    <w:rsid w:val="00C47097"/>
    <w:rsid w:val="00C50A66"/>
    <w:rsid w:val="00C54E72"/>
    <w:rsid w:val="00C56D23"/>
    <w:rsid w:val="00C571B5"/>
    <w:rsid w:val="00C576CF"/>
    <w:rsid w:val="00C62898"/>
    <w:rsid w:val="00C76B25"/>
    <w:rsid w:val="00C778D6"/>
    <w:rsid w:val="00C77D22"/>
    <w:rsid w:val="00C82152"/>
    <w:rsid w:val="00C85F21"/>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759"/>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0216"/>
    <w:rsid w:val="00D50C10"/>
    <w:rsid w:val="00D51EAB"/>
    <w:rsid w:val="00D531F7"/>
    <w:rsid w:val="00D60DC8"/>
    <w:rsid w:val="00D61F2C"/>
    <w:rsid w:val="00D65E49"/>
    <w:rsid w:val="00D660F7"/>
    <w:rsid w:val="00D671E1"/>
    <w:rsid w:val="00D673D2"/>
    <w:rsid w:val="00D67518"/>
    <w:rsid w:val="00D67C5C"/>
    <w:rsid w:val="00D75803"/>
    <w:rsid w:val="00D76401"/>
    <w:rsid w:val="00D8006F"/>
    <w:rsid w:val="00D81744"/>
    <w:rsid w:val="00D821F4"/>
    <w:rsid w:val="00D82EFE"/>
    <w:rsid w:val="00D831C6"/>
    <w:rsid w:val="00D836C9"/>
    <w:rsid w:val="00D8497B"/>
    <w:rsid w:val="00D94A80"/>
    <w:rsid w:val="00D964D9"/>
    <w:rsid w:val="00D97C27"/>
    <w:rsid w:val="00DA1DFB"/>
    <w:rsid w:val="00DA47FF"/>
    <w:rsid w:val="00DB04E3"/>
    <w:rsid w:val="00DB33D5"/>
    <w:rsid w:val="00DB3EC0"/>
    <w:rsid w:val="00DB6D33"/>
    <w:rsid w:val="00DC288D"/>
    <w:rsid w:val="00DC33F2"/>
    <w:rsid w:val="00DC4948"/>
    <w:rsid w:val="00DC6375"/>
    <w:rsid w:val="00DC7164"/>
    <w:rsid w:val="00DC7E40"/>
    <w:rsid w:val="00DD0B92"/>
    <w:rsid w:val="00DD11AF"/>
    <w:rsid w:val="00DD3CA6"/>
    <w:rsid w:val="00DD475C"/>
    <w:rsid w:val="00DD5040"/>
    <w:rsid w:val="00DE0E82"/>
    <w:rsid w:val="00DE4B9E"/>
    <w:rsid w:val="00DE6051"/>
    <w:rsid w:val="00DE71C5"/>
    <w:rsid w:val="00DE7AF7"/>
    <w:rsid w:val="00DF0DED"/>
    <w:rsid w:val="00DF2E7C"/>
    <w:rsid w:val="00DF4D30"/>
    <w:rsid w:val="00E003B1"/>
    <w:rsid w:val="00E0153E"/>
    <w:rsid w:val="00E03772"/>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5762C"/>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03D6"/>
    <w:rsid w:val="00EE1E50"/>
    <w:rsid w:val="00EE231A"/>
    <w:rsid w:val="00EE3741"/>
    <w:rsid w:val="00EE764F"/>
    <w:rsid w:val="00EF0313"/>
    <w:rsid w:val="00EF1D2C"/>
    <w:rsid w:val="00EF4235"/>
    <w:rsid w:val="00EF495C"/>
    <w:rsid w:val="00F019D7"/>
    <w:rsid w:val="00F01A70"/>
    <w:rsid w:val="00F06403"/>
    <w:rsid w:val="00F066D7"/>
    <w:rsid w:val="00F117A3"/>
    <w:rsid w:val="00F16D21"/>
    <w:rsid w:val="00F197C6"/>
    <w:rsid w:val="00F247B4"/>
    <w:rsid w:val="00F2599A"/>
    <w:rsid w:val="00F26ECC"/>
    <w:rsid w:val="00F30BBB"/>
    <w:rsid w:val="00F3276C"/>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94CD7"/>
    <w:rsid w:val="00FA158C"/>
    <w:rsid w:val="00FA28E4"/>
    <w:rsid w:val="00FB0586"/>
    <w:rsid w:val="00FB1824"/>
    <w:rsid w:val="00FB607C"/>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A6A46"/>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 w:type="paragraph" w:customStyle="1" w:styleId="Resumo-Texto">
    <w:name w:val="Resumo - Texto"/>
    <w:basedOn w:val="Normal"/>
    <w:rsid w:val="00DD11AF"/>
    <w:pPr>
      <w:widowControl w:val="0"/>
      <w:spacing w:after="480" w:line="240" w:lineRule="auto"/>
      <w:ind w:firstLine="0"/>
    </w:pPr>
    <w:rPr>
      <w:rFonts w:ascii="Arial" w:hAnsi="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79938407">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8958909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jales.sp.gov.br/cidade/turismo" TargetMode="External"/><Relationship Id="rId68"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periodicos.ufmg.br/index.php/licere/article/view/24050" TargetMode="External"/><Relationship Id="rId66" Type="http://schemas.openxmlformats.org/officeDocument/2006/relationships/hyperlink" Target="https://smarttourbrasil.com.br" TargetMode="External"/><Relationship Id="rId5" Type="http://schemas.openxmlformats.org/officeDocument/2006/relationships/numbering" Target="numbering.xml"/><Relationship Id="rId61" Type="http://schemas.openxmlformats.org/officeDocument/2006/relationships/hyperlink" Target="https://aracatuba.sp.gov.br/turismo"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destinosinteligentes.tur.br" TargetMode="External"/><Relationship Id="rId64" Type="http://schemas.openxmlformats.org/officeDocument/2006/relationships/hyperlink" Target="https://pt-br.legacy.reactjs.org" TargetMode="External"/><Relationship Id="rId69"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svg"/><Relationship Id="rId46" Type="http://schemas.openxmlformats.org/officeDocument/2006/relationships/image" Target="media/image35.png"/><Relationship Id="rId59" Type="http://schemas.openxmlformats.org/officeDocument/2006/relationships/hyperlink" Target="https://jwt.io/" TargetMode="External"/><Relationship Id="rId67" Type="http://schemas.openxmlformats.org/officeDocument/2006/relationships/hyperlink" Target="https://www.totvs.com/blog/developers/front-end/"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instagram.com/prefeituradejale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svg"/><Relationship Id="rId49" Type="http://schemas.openxmlformats.org/officeDocument/2006/relationships/image" Target="media/image38.png"/><Relationship Id="rId57" Type="http://schemas.openxmlformats.org/officeDocument/2006/relationships/hyperlink" Target="https://www.docker.com/"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tnet.microsoft.com/pt-br/apps/aspnet/apis" TargetMode="External"/><Relationship Id="rId65" Type="http://schemas.openxmlformats.org/officeDocument/2006/relationships/hyperlink" Target="https://www.scielo.br/j/rbtur/a/LRSwCR7ZmjGRkgChr7gC6x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svg"/><Relationship Id="rId50" Type="http://schemas.openxmlformats.org/officeDocument/2006/relationships/image" Target="media/image39.png"/><Relationship Id="rId55" Type="http://schemas.openxmlformats.org/officeDocument/2006/relationships/hyperlink" Target="https://www.gov.br/turismo/pt-br/assuntos/noticias/a-importancia-da-internet-para-o-turism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purl.org/dc/elements/1.1/"/>
    <ds:schemaRef ds:uri="http://purl.org/dc/terms/"/>
    <ds:schemaRef ds:uri="http://purl.org/dc/dcmitype/"/>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2b27184c-fad0-44bf-8a16-f94ff7fe2173"/>
  </ds:schemaRefs>
</ds:datastoreItem>
</file>

<file path=customXml/itemProps4.xml><?xml version="1.0" encoding="utf-8"?>
<ds:datastoreItem xmlns:ds="http://schemas.openxmlformats.org/officeDocument/2006/customXml" ds:itemID="{6A66C847-49AD-45D3-B461-693154BD7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0</TotalTime>
  <Pages>103</Pages>
  <Words>24822</Words>
  <Characters>134040</Characters>
  <Application>Microsoft Office Word</Application>
  <DocSecurity>0</DocSecurity>
  <Lines>1117</Lines>
  <Paragraphs>317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Nabila Sampaio</cp:lastModifiedBy>
  <cp:revision>2</cp:revision>
  <cp:lastPrinted>2024-11-29T11:51:00Z</cp:lastPrinted>
  <dcterms:created xsi:type="dcterms:W3CDTF">2024-11-29T12:19:00Z</dcterms:created>
  <dcterms:modified xsi:type="dcterms:W3CDTF">2024-11-29T12:19:00Z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