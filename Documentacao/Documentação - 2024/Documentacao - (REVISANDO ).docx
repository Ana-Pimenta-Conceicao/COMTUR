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239B179F">
      <w:pPr>
        <w:pStyle w:val="Pargrafocentralizado"/>
        <w:spacing w:line="360" w:lineRule="auto"/>
      </w:pPr>
      <w:bookmarkStart w:id="0" w:name="_Hlk168665377"/>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AB6909">
      <w:pPr>
        <w:pStyle w:val="Pargrafocentralizado"/>
        <w:spacing w:line="360" w:lineRule="auto"/>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r>
        <w:rPr>
          <w:b/>
          <w:smallCaps/>
          <w:szCs w:val="24"/>
        </w:rPr>
        <w:t xml:space="preserve">Nabila Eduarda Sampaio Allah </w:t>
      </w:r>
    </w:p>
    <w:p w14:paraId="38618A2B" w14:textId="30DC549A" w:rsidR="00372D22" w:rsidRPr="00DE0E82" w:rsidRDefault="00372D22" w:rsidP="003D759C">
      <w:pPr>
        <w:pStyle w:val="Pargrafocentralizado"/>
        <w:rPr>
          <w:b/>
          <w:smallCaps/>
          <w:szCs w:val="24"/>
        </w:rPr>
      </w:pPr>
      <w:r>
        <w:rPr>
          <w:b/>
          <w:smallCaps/>
          <w:szCs w:val="24"/>
        </w:rPr>
        <w:t>Thaysa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137E6CBB" w14:textId="77777777" w:rsidR="005C1379" w:rsidRDefault="005C1379" w:rsidP="00AB6909">
      <w:pPr>
        <w:pStyle w:val="Pargrafocentralizado"/>
        <w:spacing w:line="360" w:lineRule="auto"/>
        <w:rPr>
          <w:szCs w:val="24"/>
        </w:rPr>
      </w:pPr>
    </w:p>
    <w:p w14:paraId="3B0C3DF3" w14:textId="77777777" w:rsidR="005C1379" w:rsidRDefault="005C1379" w:rsidP="00AB6909">
      <w:pPr>
        <w:pStyle w:val="Pargrafocentralizado"/>
        <w:spacing w:line="360" w:lineRule="auto"/>
        <w:rPr>
          <w:szCs w:val="24"/>
        </w:rPr>
      </w:pPr>
    </w:p>
    <w:p w14:paraId="322A46CD" w14:textId="77777777" w:rsidR="005C1379" w:rsidRDefault="005C1379" w:rsidP="00AB6909">
      <w:pPr>
        <w:pStyle w:val="Pargrafocentralizado"/>
        <w:spacing w:line="360" w:lineRule="auto"/>
        <w:rPr>
          <w:szCs w:val="24"/>
        </w:rPr>
      </w:pPr>
    </w:p>
    <w:p w14:paraId="1EDCF0ED" w14:textId="77777777" w:rsidR="005C1379" w:rsidRDefault="005C1379"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627D3928" w14:textId="487817DA" w:rsidR="00F724F4" w:rsidRDefault="003D2D23" w:rsidP="005C1379">
      <w:pPr>
        <w:pStyle w:val="Ttulo"/>
        <w:rPr>
          <w:szCs w:val="24"/>
        </w:rPr>
      </w:pPr>
      <w:r>
        <w:rPr>
          <w:szCs w:val="24"/>
        </w:rPr>
        <w:lastRenderedPageBreak/>
        <w:t>LISTA DE FIGURAS</w:t>
      </w:r>
    </w:p>
    <w:p w14:paraId="465D8752" w14:textId="77777777" w:rsidR="003D2D23" w:rsidRPr="00DE0E82" w:rsidRDefault="003D2D23" w:rsidP="00A14D71">
      <w:pPr>
        <w:pStyle w:val="Ttulo"/>
        <w:rPr>
          <w:szCs w:val="24"/>
        </w:rPr>
      </w:pPr>
    </w:p>
    <w:bookmarkStart w:id="1" w:name="_Toc253375252"/>
    <w:p w14:paraId="34D97A33" w14:textId="710D1590" w:rsidR="00997EA7"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81361875" w:history="1">
        <w:r w:rsidR="00997EA7" w:rsidRPr="001B1B14">
          <w:rPr>
            <w:rStyle w:val="Hyperlink"/>
            <w:noProof/>
          </w:rPr>
          <w:t>Figura 1 —  Menu Inferior do site da Prefeitura</w:t>
        </w:r>
        <w:r w:rsidR="00997EA7">
          <w:rPr>
            <w:noProof/>
            <w:webHidden/>
          </w:rPr>
          <w:tab/>
        </w:r>
        <w:r w:rsidR="00997EA7">
          <w:rPr>
            <w:noProof/>
            <w:webHidden/>
          </w:rPr>
          <w:fldChar w:fldCharType="begin"/>
        </w:r>
        <w:r w:rsidR="00997EA7">
          <w:rPr>
            <w:noProof/>
            <w:webHidden/>
          </w:rPr>
          <w:instrText xml:space="preserve"> PAGEREF _Toc181361875 \h </w:instrText>
        </w:r>
        <w:r w:rsidR="00997EA7">
          <w:rPr>
            <w:noProof/>
            <w:webHidden/>
          </w:rPr>
        </w:r>
        <w:r w:rsidR="00997EA7">
          <w:rPr>
            <w:noProof/>
            <w:webHidden/>
          </w:rPr>
          <w:fldChar w:fldCharType="separate"/>
        </w:r>
        <w:r w:rsidR="00997EA7">
          <w:rPr>
            <w:noProof/>
            <w:webHidden/>
          </w:rPr>
          <w:t>5</w:t>
        </w:r>
        <w:r w:rsidR="00997EA7">
          <w:rPr>
            <w:noProof/>
            <w:webHidden/>
          </w:rPr>
          <w:fldChar w:fldCharType="end"/>
        </w:r>
      </w:hyperlink>
    </w:p>
    <w:p w14:paraId="1631C475" w14:textId="57220E30" w:rsidR="00997EA7" w:rsidRDefault="0076530B">
      <w:pPr>
        <w:pStyle w:val="ndicedeilustraes"/>
        <w:rPr>
          <w:rFonts w:asciiTheme="minorHAnsi" w:eastAsiaTheme="minorEastAsia" w:hAnsiTheme="minorHAnsi" w:cstheme="minorBidi"/>
          <w:noProof/>
          <w:sz w:val="22"/>
          <w:szCs w:val="22"/>
        </w:rPr>
      </w:pPr>
      <w:hyperlink w:anchor="_Toc181361876" w:history="1">
        <w:r w:rsidR="00997EA7" w:rsidRPr="001B1B14">
          <w:rPr>
            <w:rStyle w:val="Hyperlink"/>
            <w:noProof/>
          </w:rPr>
          <w:t>Figura 2 — Lista de Eventos no site da Prefeitura</w:t>
        </w:r>
        <w:r w:rsidR="00997EA7">
          <w:rPr>
            <w:noProof/>
            <w:webHidden/>
          </w:rPr>
          <w:tab/>
        </w:r>
        <w:r w:rsidR="00997EA7">
          <w:rPr>
            <w:noProof/>
            <w:webHidden/>
          </w:rPr>
          <w:fldChar w:fldCharType="begin"/>
        </w:r>
        <w:r w:rsidR="00997EA7">
          <w:rPr>
            <w:noProof/>
            <w:webHidden/>
          </w:rPr>
          <w:instrText xml:space="preserve"> PAGEREF _Toc181361876 \h </w:instrText>
        </w:r>
        <w:r w:rsidR="00997EA7">
          <w:rPr>
            <w:noProof/>
            <w:webHidden/>
          </w:rPr>
        </w:r>
        <w:r w:rsidR="00997EA7">
          <w:rPr>
            <w:noProof/>
            <w:webHidden/>
          </w:rPr>
          <w:fldChar w:fldCharType="separate"/>
        </w:r>
        <w:r w:rsidR="00997EA7">
          <w:rPr>
            <w:noProof/>
            <w:webHidden/>
          </w:rPr>
          <w:t>5</w:t>
        </w:r>
        <w:r w:rsidR="00997EA7">
          <w:rPr>
            <w:noProof/>
            <w:webHidden/>
          </w:rPr>
          <w:fldChar w:fldCharType="end"/>
        </w:r>
      </w:hyperlink>
    </w:p>
    <w:p w14:paraId="0E4A6C63" w14:textId="691869E5" w:rsidR="00997EA7" w:rsidRDefault="0076530B">
      <w:pPr>
        <w:pStyle w:val="ndicedeilustraes"/>
        <w:rPr>
          <w:rFonts w:asciiTheme="minorHAnsi" w:eastAsiaTheme="minorEastAsia" w:hAnsiTheme="minorHAnsi" w:cstheme="minorBidi"/>
          <w:noProof/>
          <w:sz w:val="22"/>
          <w:szCs w:val="22"/>
        </w:rPr>
      </w:pPr>
      <w:hyperlink w:anchor="_Toc181361877" w:history="1">
        <w:r w:rsidR="00997EA7" w:rsidRPr="001B1B14">
          <w:rPr>
            <w:rStyle w:val="Hyperlink"/>
            <w:noProof/>
          </w:rPr>
          <w:t>Figura 3 — Imagens dos Eventos</w:t>
        </w:r>
        <w:r w:rsidR="00997EA7">
          <w:rPr>
            <w:noProof/>
            <w:webHidden/>
          </w:rPr>
          <w:tab/>
        </w:r>
        <w:r w:rsidR="00997EA7">
          <w:rPr>
            <w:noProof/>
            <w:webHidden/>
          </w:rPr>
          <w:fldChar w:fldCharType="begin"/>
        </w:r>
        <w:r w:rsidR="00997EA7">
          <w:rPr>
            <w:noProof/>
            <w:webHidden/>
          </w:rPr>
          <w:instrText xml:space="preserve"> PAGEREF _Toc181361877 \h </w:instrText>
        </w:r>
        <w:r w:rsidR="00997EA7">
          <w:rPr>
            <w:noProof/>
            <w:webHidden/>
          </w:rPr>
        </w:r>
        <w:r w:rsidR="00997EA7">
          <w:rPr>
            <w:noProof/>
            <w:webHidden/>
          </w:rPr>
          <w:fldChar w:fldCharType="separate"/>
        </w:r>
        <w:r w:rsidR="00997EA7">
          <w:rPr>
            <w:noProof/>
            <w:webHidden/>
          </w:rPr>
          <w:t>6</w:t>
        </w:r>
        <w:r w:rsidR="00997EA7">
          <w:rPr>
            <w:noProof/>
            <w:webHidden/>
          </w:rPr>
          <w:fldChar w:fldCharType="end"/>
        </w:r>
      </w:hyperlink>
    </w:p>
    <w:p w14:paraId="582CC810" w14:textId="46E5D5BF" w:rsidR="00997EA7" w:rsidRDefault="0076530B">
      <w:pPr>
        <w:pStyle w:val="ndicedeilustraes"/>
        <w:rPr>
          <w:rFonts w:asciiTheme="minorHAnsi" w:eastAsiaTheme="minorEastAsia" w:hAnsiTheme="minorHAnsi" w:cstheme="minorBidi"/>
          <w:noProof/>
          <w:sz w:val="22"/>
          <w:szCs w:val="22"/>
        </w:rPr>
      </w:pPr>
      <w:hyperlink w:anchor="_Toc181361878" w:history="1">
        <w:r w:rsidR="00997EA7" w:rsidRPr="001B1B14">
          <w:rPr>
            <w:rStyle w:val="Hyperlink"/>
            <w:noProof/>
          </w:rPr>
          <w:t>Figura 4 — Informações sobre os estabelecimentos</w:t>
        </w:r>
        <w:r w:rsidR="00997EA7">
          <w:rPr>
            <w:noProof/>
            <w:webHidden/>
          </w:rPr>
          <w:tab/>
        </w:r>
        <w:r w:rsidR="00997EA7">
          <w:rPr>
            <w:noProof/>
            <w:webHidden/>
          </w:rPr>
          <w:fldChar w:fldCharType="begin"/>
        </w:r>
        <w:r w:rsidR="00997EA7">
          <w:rPr>
            <w:noProof/>
            <w:webHidden/>
          </w:rPr>
          <w:instrText xml:space="preserve"> PAGEREF _Toc181361878 \h </w:instrText>
        </w:r>
        <w:r w:rsidR="00997EA7">
          <w:rPr>
            <w:noProof/>
            <w:webHidden/>
          </w:rPr>
        </w:r>
        <w:r w:rsidR="00997EA7">
          <w:rPr>
            <w:noProof/>
            <w:webHidden/>
          </w:rPr>
          <w:fldChar w:fldCharType="separate"/>
        </w:r>
        <w:r w:rsidR="00997EA7">
          <w:rPr>
            <w:noProof/>
            <w:webHidden/>
          </w:rPr>
          <w:t>6</w:t>
        </w:r>
        <w:r w:rsidR="00997EA7">
          <w:rPr>
            <w:noProof/>
            <w:webHidden/>
          </w:rPr>
          <w:fldChar w:fldCharType="end"/>
        </w:r>
      </w:hyperlink>
    </w:p>
    <w:p w14:paraId="4903ED32" w14:textId="57B5D1B3" w:rsidR="00997EA7" w:rsidRDefault="0076530B">
      <w:pPr>
        <w:pStyle w:val="ndicedeilustraes"/>
        <w:rPr>
          <w:rFonts w:asciiTheme="minorHAnsi" w:eastAsiaTheme="minorEastAsia" w:hAnsiTheme="minorHAnsi" w:cstheme="minorBidi"/>
          <w:noProof/>
          <w:sz w:val="22"/>
          <w:szCs w:val="22"/>
        </w:rPr>
      </w:pPr>
      <w:hyperlink w:anchor="_Toc181361879" w:history="1">
        <w:r w:rsidR="00997EA7" w:rsidRPr="001B1B14">
          <w:rPr>
            <w:rStyle w:val="Hyperlink"/>
            <w:noProof/>
          </w:rPr>
          <w:t>Figura 5 — Instagram da Prefeitura</w:t>
        </w:r>
        <w:r w:rsidR="00997EA7">
          <w:rPr>
            <w:noProof/>
            <w:webHidden/>
          </w:rPr>
          <w:tab/>
        </w:r>
        <w:r w:rsidR="00997EA7">
          <w:rPr>
            <w:noProof/>
            <w:webHidden/>
          </w:rPr>
          <w:fldChar w:fldCharType="begin"/>
        </w:r>
        <w:r w:rsidR="00997EA7">
          <w:rPr>
            <w:noProof/>
            <w:webHidden/>
          </w:rPr>
          <w:instrText xml:space="preserve"> PAGEREF _Toc181361879 \h </w:instrText>
        </w:r>
        <w:r w:rsidR="00997EA7">
          <w:rPr>
            <w:noProof/>
            <w:webHidden/>
          </w:rPr>
        </w:r>
        <w:r w:rsidR="00997EA7">
          <w:rPr>
            <w:noProof/>
            <w:webHidden/>
          </w:rPr>
          <w:fldChar w:fldCharType="separate"/>
        </w:r>
        <w:r w:rsidR="00997EA7">
          <w:rPr>
            <w:noProof/>
            <w:webHidden/>
          </w:rPr>
          <w:t>7</w:t>
        </w:r>
        <w:r w:rsidR="00997EA7">
          <w:rPr>
            <w:noProof/>
            <w:webHidden/>
          </w:rPr>
          <w:fldChar w:fldCharType="end"/>
        </w:r>
      </w:hyperlink>
    </w:p>
    <w:p w14:paraId="36AF79C5" w14:textId="7EC867F7" w:rsidR="00997EA7" w:rsidRDefault="0076530B">
      <w:pPr>
        <w:pStyle w:val="ndicedeilustraes"/>
        <w:rPr>
          <w:rFonts w:asciiTheme="minorHAnsi" w:eastAsiaTheme="minorEastAsia" w:hAnsiTheme="minorHAnsi" w:cstheme="minorBidi"/>
          <w:noProof/>
          <w:sz w:val="22"/>
          <w:szCs w:val="22"/>
        </w:rPr>
      </w:pPr>
      <w:hyperlink w:anchor="_Toc181361880" w:history="1">
        <w:r w:rsidR="00997EA7" w:rsidRPr="001B1B14">
          <w:rPr>
            <w:rStyle w:val="Hyperlink"/>
            <w:noProof/>
          </w:rPr>
          <w:t>Figura 6 — Telas do Sistema "Destinos Inteligentes"</w:t>
        </w:r>
        <w:r w:rsidR="00997EA7">
          <w:rPr>
            <w:noProof/>
            <w:webHidden/>
          </w:rPr>
          <w:tab/>
        </w:r>
        <w:r w:rsidR="00997EA7">
          <w:rPr>
            <w:noProof/>
            <w:webHidden/>
          </w:rPr>
          <w:fldChar w:fldCharType="begin"/>
        </w:r>
        <w:r w:rsidR="00997EA7">
          <w:rPr>
            <w:noProof/>
            <w:webHidden/>
          </w:rPr>
          <w:instrText xml:space="preserve"> PAGEREF _Toc181361880 \h </w:instrText>
        </w:r>
        <w:r w:rsidR="00997EA7">
          <w:rPr>
            <w:noProof/>
            <w:webHidden/>
          </w:rPr>
        </w:r>
        <w:r w:rsidR="00997EA7">
          <w:rPr>
            <w:noProof/>
            <w:webHidden/>
          </w:rPr>
          <w:fldChar w:fldCharType="separate"/>
        </w:r>
        <w:r w:rsidR="00997EA7">
          <w:rPr>
            <w:noProof/>
            <w:webHidden/>
          </w:rPr>
          <w:t>8</w:t>
        </w:r>
        <w:r w:rsidR="00997EA7">
          <w:rPr>
            <w:noProof/>
            <w:webHidden/>
          </w:rPr>
          <w:fldChar w:fldCharType="end"/>
        </w:r>
      </w:hyperlink>
    </w:p>
    <w:p w14:paraId="04DF55E8" w14:textId="721678EE" w:rsidR="00997EA7" w:rsidRDefault="0076530B">
      <w:pPr>
        <w:pStyle w:val="ndicedeilustraes"/>
        <w:rPr>
          <w:rFonts w:asciiTheme="minorHAnsi" w:eastAsiaTheme="minorEastAsia" w:hAnsiTheme="minorHAnsi" w:cstheme="minorBidi"/>
          <w:noProof/>
          <w:sz w:val="22"/>
          <w:szCs w:val="22"/>
        </w:rPr>
      </w:pPr>
      <w:hyperlink w:anchor="_Toc181361881" w:history="1">
        <w:r w:rsidR="00997EA7" w:rsidRPr="001B1B14">
          <w:rPr>
            <w:rStyle w:val="Hyperlink"/>
            <w:noProof/>
          </w:rPr>
          <w:t>Figura 7 —  Tela do Sistema "Smart Tour"</w:t>
        </w:r>
        <w:r w:rsidR="00997EA7">
          <w:rPr>
            <w:noProof/>
            <w:webHidden/>
          </w:rPr>
          <w:tab/>
        </w:r>
        <w:r w:rsidR="00997EA7">
          <w:rPr>
            <w:noProof/>
            <w:webHidden/>
          </w:rPr>
          <w:fldChar w:fldCharType="begin"/>
        </w:r>
        <w:r w:rsidR="00997EA7">
          <w:rPr>
            <w:noProof/>
            <w:webHidden/>
          </w:rPr>
          <w:instrText xml:space="preserve"> PAGEREF _Toc181361881 \h </w:instrText>
        </w:r>
        <w:r w:rsidR="00997EA7">
          <w:rPr>
            <w:noProof/>
            <w:webHidden/>
          </w:rPr>
        </w:r>
        <w:r w:rsidR="00997EA7">
          <w:rPr>
            <w:noProof/>
            <w:webHidden/>
          </w:rPr>
          <w:fldChar w:fldCharType="separate"/>
        </w:r>
        <w:r w:rsidR="00997EA7">
          <w:rPr>
            <w:noProof/>
            <w:webHidden/>
          </w:rPr>
          <w:t>9</w:t>
        </w:r>
        <w:r w:rsidR="00997EA7">
          <w:rPr>
            <w:noProof/>
            <w:webHidden/>
          </w:rPr>
          <w:fldChar w:fldCharType="end"/>
        </w:r>
      </w:hyperlink>
    </w:p>
    <w:p w14:paraId="06EF68DF" w14:textId="3084351D" w:rsidR="00997EA7" w:rsidRDefault="0076530B">
      <w:pPr>
        <w:pStyle w:val="ndicedeilustraes"/>
        <w:rPr>
          <w:rFonts w:asciiTheme="minorHAnsi" w:eastAsiaTheme="minorEastAsia" w:hAnsiTheme="minorHAnsi" w:cstheme="minorBidi"/>
          <w:noProof/>
          <w:sz w:val="22"/>
          <w:szCs w:val="22"/>
        </w:rPr>
      </w:pPr>
      <w:hyperlink w:anchor="_Toc181361882" w:history="1">
        <w:r w:rsidR="00997EA7" w:rsidRPr="001B1B14">
          <w:rPr>
            <w:rStyle w:val="Hyperlink"/>
            <w:noProof/>
          </w:rPr>
          <w:t>Figura 8 — Site da Prefeitura de Araçatuba</w:t>
        </w:r>
        <w:r w:rsidR="00997EA7">
          <w:rPr>
            <w:noProof/>
            <w:webHidden/>
          </w:rPr>
          <w:tab/>
        </w:r>
        <w:r w:rsidR="00997EA7">
          <w:rPr>
            <w:noProof/>
            <w:webHidden/>
          </w:rPr>
          <w:fldChar w:fldCharType="begin"/>
        </w:r>
        <w:r w:rsidR="00997EA7">
          <w:rPr>
            <w:noProof/>
            <w:webHidden/>
          </w:rPr>
          <w:instrText xml:space="preserve"> PAGEREF _Toc181361882 \h </w:instrText>
        </w:r>
        <w:r w:rsidR="00997EA7">
          <w:rPr>
            <w:noProof/>
            <w:webHidden/>
          </w:rPr>
        </w:r>
        <w:r w:rsidR="00997EA7">
          <w:rPr>
            <w:noProof/>
            <w:webHidden/>
          </w:rPr>
          <w:fldChar w:fldCharType="separate"/>
        </w:r>
        <w:r w:rsidR="00997EA7">
          <w:rPr>
            <w:noProof/>
            <w:webHidden/>
          </w:rPr>
          <w:t>9</w:t>
        </w:r>
        <w:r w:rsidR="00997EA7">
          <w:rPr>
            <w:noProof/>
            <w:webHidden/>
          </w:rPr>
          <w:fldChar w:fldCharType="end"/>
        </w:r>
      </w:hyperlink>
    </w:p>
    <w:p w14:paraId="2996E058" w14:textId="72ED651E" w:rsidR="00997EA7" w:rsidRDefault="0076530B">
      <w:pPr>
        <w:pStyle w:val="ndicedeilustraes"/>
        <w:rPr>
          <w:rFonts w:asciiTheme="minorHAnsi" w:eastAsiaTheme="minorEastAsia" w:hAnsiTheme="minorHAnsi" w:cstheme="minorBidi"/>
          <w:noProof/>
          <w:sz w:val="22"/>
          <w:szCs w:val="22"/>
        </w:rPr>
      </w:pPr>
      <w:hyperlink w:anchor="_Toc181361883" w:history="1">
        <w:r w:rsidR="00997EA7" w:rsidRPr="001B1B14">
          <w:rPr>
            <w:rStyle w:val="Hyperlink"/>
            <w:noProof/>
          </w:rPr>
          <w:t>Figura 9 — Diagrama de Classes</w:t>
        </w:r>
        <w:r w:rsidR="00997EA7">
          <w:rPr>
            <w:noProof/>
            <w:webHidden/>
          </w:rPr>
          <w:tab/>
        </w:r>
        <w:r w:rsidR="00997EA7">
          <w:rPr>
            <w:noProof/>
            <w:webHidden/>
          </w:rPr>
          <w:fldChar w:fldCharType="begin"/>
        </w:r>
        <w:r w:rsidR="00997EA7">
          <w:rPr>
            <w:noProof/>
            <w:webHidden/>
          </w:rPr>
          <w:instrText xml:space="preserve"> PAGEREF _Toc181361883 \h </w:instrText>
        </w:r>
        <w:r w:rsidR="00997EA7">
          <w:rPr>
            <w:noProof/>
            <w:webHidden/>
          </w:rPr>
        </w:r>
        <w:r w:rsidR="00997EA7">
          <w:rPr>
            <w:noProof/>
            <w:webHidden/>
          </w:rPr>
          <w:fldChar w:fldCharType="separate"/>
        </w:r>
        <w:r w:rsidR="00997EA7">
          <w:rPr>
            <w:noProof/>
            <w:webHidden/>
          </w:rPr>
          <w:t>14</w:t>
        </w:r>
        <w:r w:rsidR="00997EA7">
          <w:rPr>
            <w:noProof/>
            <w:webHidden/>
          </w:rPr>
          <w:fldChar w:fldCharType="end"/>
        </w:r>
      </w:hyperlink>
    </w:p>
    <w:p w14:paraId="1C2965B0" w14:textId="31CFE727" w:rsidR="00997EA7" w:rsidRDefault="0076530B">
      <w:pPr>
        <w:pStyle w:val="ndicedeilustraes"/>
        <w:rPr>
          <w:rFonts w:asciiTheme="minorHAnsi" w:eastAsiaTheme="minorEastAsia" w:hAnsiTheme="minorHAnsi" w:cstheme="minorBidi"/>
          <w:noProof/>
          <w:sz w:val="22"/>
          <w:szCs w:val="22"/>
        </w:rPr>
      </w:pPr>
      <w:hyperlink w:anchor="_Toc181361884" w:history="1">
        <w:r w:rsidR="00997EA7" w:rsidRPr="001B1B14">
          <w:rPr>
            <w:rStyle w:val="Hyperlink"/>
            <w:noProof/>
          </w:rPr>
          <w:t>Figura 10 — Diagrama de caso de uso - Visão Administrador</w:t>
        </w:r>
        <w:r w:rsidR="00997EA7">
          <w:rPr>
            <w:noProof/>
            <w:webHidden/>
          </w:rPr>
          <w:tab/>
        </w:r>
        <w:r w:rsidR="00997EA7">
          <w:rPr>
            <w:noProof/>
            <w:webHidden/>
          </w:rPr>
          <w:fldChar w:fldCharType="begin"/>
        </w:r>
        <w:r w:rsidR="00997EA7">
          <w:rPr>
            <w:noProof/>
            <w:webHidden/>
          </w:rPr>
          <w:instrText xml:space="preserve"> PAGEREF _Toc181361884 \h </w:instrText>
        </w:r>
        <w:r w:rsidR="00997EA7">
          <w:rPr>
            <w:noProof/>
            <w:webHidden/>
          </w:rPr>
        </w:r>
        <w:r w:rsidR="00997EA7">
          <w:rPr>
            <w:noProof/>
            <w:webHidden/>
          </w:rPr>
          <w:fldChar w:fldCharType="separate"/>
        </w:r>
        <w:r w:rsidR="00997EA7">
          <w:rPr>
            <w:noProof/>
            <w:webHidden/>
          </w:rPr>
          <w:t>31</w:t>
        </w:r>
        <w:r w:rsidR="00997EA7">
          <w:rPr>
            <w:noProof/>
            <w:webHidden/>
          </w:rPr>
          <w:fldChar w:fldCharType="end"/>
        </w:r>
      </w:hyperlink>
    </w:p>
    <w:p w14:paraId="7B2EE2FB" w14:textId="6060B147" w:rsidR="00997EA7" w:rsidRDefault="0076530B">
      <w:pPr>
        <w:pStyle w:val="ndicedeilustraes"/>
        <w:rPr>
          <w:rFonts w:asciiTheme="minorHAnsi" w:eastAsiaTheme="minorEastAsia" w:hAnsiTheme="minorHAnsi" w:cstheme="minorBidi"/>
          <w:noProof/>
          <w:sz w:val="22"/>
          <w:szCs w:val="22"/>
        </w:rPr>
      </w:pPr>
      <w:hyperlink w:anchor="_Toc181361885" w:history="1">
        <w:r w:rsidR="00997EA7" w:rsidRPr="001B1B14">
          <w:rPr>
            <w:rStyle w:val="Hyperlink"/>
            <w:noProof/>
          </w:rPr>
          <w:t>Figura 11 — Diagrama de caso de uso - Visão do Empresário</w:t>
        </w:r>
        <w:r w:rsidR="00997EA7">
          <w:rPr>
            <w:noProof/>
            <w:webHidden/>
          </w:rPr>
          <w:tab/>
        </w:r>
        <w:r w:rsidR="00997EA7">
          <w:rPr>
            <w:noProof/>
            <w:webHidden/>
          </w:rPr>
          <w:fldChar w:fldCharType="begin"/>
        </w:r>
        <w:r w:rsidR="00997EA7">
          <w:rPr>
            <w:noProof/>
            <w:webHidden/>
          </w:rPr>
          <w:instrText xml:space="preserve"> PAGEREF _Toc181361885 \h </w:instrText>
        </w:r>
        <w:r w:rsidR="00997EA7">
          <w:rPr>
            <w:noProof/>
            <w:webHidden/>
          </w:rPr>
        </w:r>
        <w:r w:rsidR="00997EA7">
          <w:rPr>
            <w:noProof/>
            <w:webHidden/>
          </w:rPr>
          <w:fldChar w:fldCharType="separate"/>
        </w:r>
        <w:r w:rsidR="00997EA7">
          <w:rPr>
            <w:noProof/>
            <w:webHidden/>
          </w:rPr>
          <w:t>32</w:t>
        </w:r>
        <w:r w:rsidR="00997EA7">
          <w:rPr>
            <w:noProof/>
            <w:webHidden/>
          </w:rPr>
          <w:fldChar w:fldCharType="end"/>
        </w:r>
      </w:hyperlink>
    </w:p>
    <w:p w14:paraId="50C6B36A" w14:textId="59551448" w:rsidR="00997EA7" w:rsidRDefault="0076530B">
      <w:pPr>
        <w:pStyle w:val="ndicedeilustraes"/>
        <w:rPr>
          <w:rFonts w:asciiTheme="minorHAnsi" w:eastAsiaTheme="minorEastAsia" w:hAnsiTheme="minorHAnsi" w:cstheme="minorBidi"/>
          <w:noProof/>
          <w:sz w:val="22"/>
          <w:szCs w:val="22"/>
        </w:rPr>
      </w:pPr>
      <w:hyperlink w:anchor="_Toc181361886" w:history="1">
        <w:r w:rsidR="00997EA7" w:rsidRPr="001B1B14">
          <w:rPr>
            <w:rStyle w:val="Hyperlink"/>
            <w:noProof/>
          </w:rPr>
          <w:t>Figura 12 — Diagrama de caso de uso - Visão do Funcionário</w:t>
        </w:r>
        <w:r w:rsidR="00997EA7">
          <w:rPr>
            <w:noProof/>
            <w:webHidden/>
          </w:rPr>
          <w:tab/>
        </w:r>
        <w:r w:rsidR="00997EA7">
          <w:rPr>
            <w:noProof/>
            <w:webHidden/>
          </w:rPr>
          <w:fldChar w:fldCharType="begin"/>
        </w:r>
        <w:r w:rsidR="00997EA7">
          <w:rPr>
            <w:noProof/>
            <w:webHidden/>
          </w:rPr>
          <w:instrText xml:space="preserve"> PAGEREF _Toc181361886 \h </w:instrText>
        </w:r>
        <w:r w:rsidR="00997EA7">
          <w:rPr>
            <w:noProof/>
            <w:webHidden/>
          </w:rPr>
        </w:r>
        <w:r w:rsidR="00997EA7">
          <w:rPr>
            <w:noProof/>
            <w:webHidden/>
          </w:rPr>
          <w:fldChar w:fldCharType="separate"/>
        </w:r>
        <w:r w:rsidR="00997EA7">
          <w:rPr>
            <w:noProof/>
            <w:webHidden/>
          </w:rPr>
          <w:t>33</w:t>
        </w:r>
        <w:r w:rsidR="00997EA7">
          <w:rPr>
            <w:noProof/>
            <w:webHidden/>
          </w:rPr>
          <w:fldChar w:fldCharType="end"/>
        </w:r>
      </w:hyperlink>
    </w:p>
    <w:p w14:paraId="71DDC9A3" w14:textId="5B1CFD5F" w:rsidR="00997EA7" w:rsidRDefault="0076530B">
      <w:pPr>
        <w:pStyle w:val="ndicedeilustraes"/>
        <w:rPr>
          <w:rFonts w:asciiTheme="minorHAnsi" w:eastAsiaTheme="minorEastAsia" w:hAnsiTheme="minorHAnsi" w:cstheme="minorBidi"/>
          <w:noProof/>
          <w:sz w:val="22"/>
          <w:szCs w:val="22"/>
        </w:rPr>
      </w:pPr>
      <w:hyperlink w:anchor="_Toc181361887" w:history="1">
        <w:r w:rsidR="00997EA7" w:rsidRPr="001B1B14">
          <w:rPr>
            <w:rStyle w:val="Hyperlink"/>
            <w:noProof/>
          </w:rPr>
          <w:t>Figura 13 — Diagrama de caso de uso - Visão do Usuario</w:t>
        </w:r>
        <w:r w:rsidR="00997EA7">
          <w:rPr>
            <w:noProof/>
            <w:webHidden/>
          </w:rPr>
          <w:tab/>
        </w:r>
        <w:r w:rsidR="00997EA7">
          <w:rPr>
            <w:noProof/>
            <w:webHidden/>
          </w:rPr>
          <w:fldChar w:fldCharType="begin"/>
        </w:r>
        <w:r w:rsidR="00997EA7">
          <w:rPr>
            <w:noProof/>
            <w:webHidden/>
          </w:rPr>
          <w:instrText xml:space="preserve"> PAGEREF _Toc181361887 \h </w:instrText>
        </w:r>
        <w:r w:rsidR="00997EA7">
          <w:rPr>
            <w:noProof/>
            <w:webHidden/>
          </w:rPr>
        </w:r>
        <w:r w:rsidR="00997EA7">
          <w:rPr>
            <w:noProof/>
            <w:webHidden/>
          </w:rPr>
          <w:fldChar w:fldCharType="separate"/>
        </w:r>
        <w:r w:rsidR="00997EA7">
          <w:rPr>
            <w:noProof/>
            <w:webHidden/>
          </w:rPr>
          <w:t>34</w:t>
        </w:r>
        <w:r w:rsidR="00997EA7">
          <w:rPr>
            <w:noProof/>
            <w:webHidden/>
          </w:rPr>
          <w:fldChar w:fldCharType="end"/>
        </w:r>
      </w:hyperlink>
    </w:p>
    <w:p w14:paraId="648D7423" w14:textId="0231C37D" w:rsidR="00997EA7" w:rsidRDefault="0076530B">
      <w:pPr>
        <w:pStyle w:val="ndicedeilustraes"/>
        <w:rPr>
          <w:rFonts w:asciiTheme="minorHAnsi" w:eastAsiaTheme="minorEastAsia" w:hAnsiTheme="minorHAnsi" w:cstheme="minorBidi"/>
          <w:noProof/>
          <w:sz w:val="22"/>
          <w:szCs w:val="22"/>
        </w:rPr>
      </w:pPr>
      <w:hyperlink w:anchor="_Toc181361888" w:history="1">
        <w:r w:rsidR="00997EA7" w:rsidRPr="001B1B14">
          <w:rPr>
            <w:rStyle w:val="Hyperlink"/>
            <w:noProof/>
          </w:rPr>
          <w:t>Figura 14 — Diagrama de casos de uso específico – Listar Tipo Turismo</w:t>
        </w:r>
        <w:r w:rsidR="00997EA7">
          <w:rPr>
            <w:noProof/>
            <w:webHidden/>
          </w:rPr>
          <w:tab/>
        </w:r>
        <w:r w:rsidR="00997EA7">
          <w:rPr>
            <w:noProof/>
            <w:webHidden/>
          </w:rPr>
          <w:fldChar w:fldCharType="begin"/>
        </w:r>
        <w:r w:rsidR="00997EA7">
          <w:rPr>
            <w:noProof/>
            <w:webHidden/>
          </w:rPr>
          <w:instrText xml:space="preserve"> PAGEREF _Toc181361888 \h </w:instrText>
        </w:r>
        <w:r w:rsidR="00997EA7">
          <w:rPr>
            <w:noProof/>
            <w:webHidden/>
          </w:rPr>
        </w:r>
        <w:r w:rsidR="00997EA7">
          <w:rPr>
            <w:noProof/>
            <w:webHidden/>
          </w:rPr>
          <w:fldChar w:fldCharType="separate"/>
        </w:r>
        <w:r w:rsidR="00997EA7">
          <w:rPr>
            <w:noProof/>
            <w:webHidden/>
          </w:rPr>
          <w:t>35</w:t>
        </w:r>
        <w:r w:rsidR="00997EA7">
          <w:rPr>
            <w:noProof/>
            <w:webHidden/>
          </w:rPr>
          <w:fldChar w:fldCharType="end"/>
        </w:r>
      </w:hyperlink>
    </w:p>
    <w:p w14:paraId="21AD61B8" w14:textId="11386969" w:rsidR="00997EA7" w:rsidRDefault="0076530B">
      <w:pPr>
        <w:pStyle w:val="ndicedeilustraes"/>
        <w:rPr>
          <w:rFonts w:asciiTheme="minorHAnsi" w:eastAsiaTheme="minorEastAsia" w:hAnsiTheme="minorHAnsi" w:cstheme="minorBidi"/>
          <w:noProof/>
          <w:sz w:val="22"/>
          <w:szCs w:val="22"/>
        </w:rPr>
      </w:pPr>
      <w:hyperlink w:anchor="_Toc181361889" w:history="1">
        <w:r w:rsidR="00997EA7" w:rsidRPr="001B1B14">
          <w:rPr>
            <w:rStyle w:val="Hyperlink"/>
            <w:noProof/>
          </w:rPr>
          <w:t>Figura 15 — Diagrama de casos de uso específico – Cadastrar Tipo Atração</w:t>
        </w:r>
        <w:r w:rsidR="00997EA7">
          <w:rPr>
            <w:noProof/>
            <w:webHidden/>
          </w:rPr>
          <w:tab/>
        </w:r>
        <w:r w:rsidR="00997EA7">
          <w:rPr>
            <w:noProof/>
            <w:webHidden/>
          </w:rPr>
          <w:fldChar w:fldCharType="begin"/>
        </w:r>
        <w:r w:rsidR="00997EA7">
          <w:rPr>
            <w:noProof/>
            <w:webHidden/>
          </w:rPr>
          <w:instrText xml:space="preserve"> PAGEREF _Toc181361889 \h </w:instrText>
        </w:r>
        <w:r w:rsidR="00997EA7">
          <w:rPr>
            <w:noProof/>
            <w:webHidden/>
          </w:rPr>
        </w:r>
        <w:r w:rsidR="00997EA7">
          <w:rPr>
            <w:noProof/>
            <w:webHidden/>
          </w:rPr>
          <w:fldChar w:fldCharType="separate"/>
        </w:r>
        <w:r w:rsidR="00997EA7">
          <w:rPr>
            <w:noProof/>
            <w:webHidden/>
          </w:rPr>
          <w:t>39</w:t>
        </w:r>
        <w:r w:rsidR="00997EA7">
          <w:rPr>
            <w:noProof/>
            <w:webHidden/>
          </w:rPr>
          <w:fldChar w:fldCharType="end"/>
        </w:r>
      </w:hyperlink>
    </w:p>
    <w:p w14:paraId="138AA51D" w14:textId="1C7BFFB7" w:rsidR="00997EA7" w:rsidRDefault="0076530B">
      <w:pPr>
        <w:pStyle w:val="ndicedeilustraes"/>
        <w:rPr>
          <w:rFonts w:asciiTheme="minorHAnsi" w:eastAsiaTheme="minorEastAsia" w:hAnsiTheme="minorHAnsi" w:cstheme="minorBidi"/>
          <w:noProof/>
          <w:sz w:val="22"/>
          <w:szCs w:val="22"/>
        </w:rPr>
      </w:pPr>
      <w:hyperlink w:anchor="_Toc181361890" w:history="1">
        <w:r w:rsidR="00997EA7" w:rsidRPr="001B1B14">
          <w:rPr>
            <w:rStyle w:val="Hyperlink"/>
            <w:noProof/>
          </w:rPr>
          <w:t>Figura 16 — Diagrama de Sequência – Cadastrar Tipo Turismo</w:t>
        </w:r>
        <w:r w:rsidR="00997EA7">
          <w:rPr>
            <w:noProof/>
            <w:webHidden/>
          </w:rPr>
          <w:tab/>
        </w:r>
        <w:r w:rsidR="00997EA7">
          <w:rPr>
            <w:noProof/>
            <w:webHidden/>
          </w:rPr>
          <w:fldChar w:fldCharType="begin"/>
        </w:r>
        <w:r w:rsidR="00997EA7">
          <w:rPr>
            <w:noProof/>
            <w:webHidden/>
          </w:rPr>
          <w:instrText xml:space="preserve"> PAGEREF _Toc181361890 \h </w:instrText>
        </w:r>
        <w:r w:rsidR="00997EA7">
          <w:rPr>
            <w:noProof/>
            <w:webHidden/>
          </w:rPr>
        </w:r>
        <w:r w:rsidR="00997EA7">
          <w:rPr>
            <w:noProof/>
            <w:webHidden/>
          </w:rPr>
          <w:fldChar w:fldCharType="separate"/>
        </w:r>
        <w:r w:rsidR="00997EA7">
          <w:rPr>
            <w:noProof/>
            <w:webHidden/>
          </w:rPr>
          <w:t>55</w:t>
        </w:r>
        <w:r w:rsidR="00997EA7">
          <w:rPr>
            <w:noProof/>
            <w:webHidden/>
          </w:rPr>
          <w:fldChar w:fldCharType="end"/>
        </w:r>
      </w:hyperlink>
    </w:p>
    <w:p w14:paraId="48ED1822" w14:textId="0A8F490A" w:rsidR="00997EA7" w:rsidRDefault="0076530B">
      <w:pPr>
        <w:pStyle w:val="ndicedeilustraes"/>
        <w:rPr>
          <w:rFonts w:asciiTheme="minorHAnsi" w:eastAsiaTheme="minorEastAsia" w:hAnsiTheme="minorHAnsi" w:cstheme="minorBidi"/>
          <w:noProof/>
          <w:sz w:val="22"/>
          <w:szCs w:val="22"/>
        </w:rPr>
      </w:pPr>
      <w:hyperlink w:anchor="_Toc181361891" w:history="1">
        <w:r w:rsidR="00997EA7" w:rsidRPr="001B1B14">
          <w:rPr>
            <w:rStyle w:val="Hyperlink"/>
            <w:noProof/>
          </w:rPr>
          <w:t>Figura 17 — Diagrama de Sequência – Alterar Tipo Atração</w:t>
        </w:r>
        <w:r w:rsidR="00997EA7">
          <w:rPr>
            <w:noProof/>
            <w:webHidden/>
          </w:rPr>
          <w:tab/>
        </w:r>
        <w:r w:rsidR="00997EA7">
          <w:rPr>
            <w:noProof/>
            <w:webHidden/>
          </w:rPr>
          <w:fldChar w:fldCharType="begin"/>
        </w:r>
        <w:r w:rsidR="00997EA7">
          <w:rPr>
            <w:noProof/>
            <w:webHidden/>
          </w:rPr>
          <w:instrText xml:space="preserve"> PAGEREF _Toc181361891 \h </w:instrText>
        </w:r>
        <w:r w:rsidR="00997EA7">
          <w:rPr>
            <w:noProof/>
            <w:webHidden/>
          </w:rPr>
        </w:r>
        <w:r w:rsidR="00997EA7">
          <w:rPr>
            <w:noProof/>
            <w:webHidden/>
          </w:rPr>
          <w:fldChar w:fldCharType="separate"/>
        </w:r>
        <w:r w:rsidR="00997EA7">
          <w:rPr>
            <w:noProof/>
            <w:webHidden/>
          </w:rPr>
          <w:t>56</w:t>
        </w:r>
        <w:r w:rsidR="00997EA7">
          <w:rPr>
            <w:noProof/>
            <w:webHidden/>
          </w:rPr>
          <w:fldChar w:fldCharType="end"/>
        </w:r>
      </w:hyperlink>
    </w:p>
    <w:p w14:paraId="4AC3BEF2" w14:textId="78B84684" w:rsidR="00997EA7" w:rsidRDefault="0076530B">
      <w:pPr>
        <w:pStyle w:val="ndicedeilustraes"/>
        <w:rPr>
          <w:rFonts w:asciiTheme="minorHAnsi" w:eastAsiaTheme="minorEastAsia" w:hAnsiTheme="minorHAnsi" w:cstheme="minorBidi"/>
          <w:noProof/>
          <w:sz w:val="22"/>
          <w:szCs w:val="22"/>
        </w:rPr>
      </w:pPr>
      <w:hyperlink w:anchor="_Toc181361892" w:history="1">
        <w:r w:rsidR="00997EA7" w:rsidRPr="001B1B14">
          <w:rPr>
            <w:rStyle w:val="Hyperlink"/>
            <w:noProof/>
          </w:rPr>
          <w:t>Figura 18 — Diagrama de Sequência – Listar Usuário</w:t>
        </w:r>
        <w:r w:rsidR="00997EA7">
          <w:rPr>
            <w:noProof/>
            <w:webHidden/>
          </w:rPr>
          <w:tab/>
        </w:r>
        <w:r w:rsidR="00997EA7">
          <w:rPr>
            <w:noProof/>
            <w:webHidden/>
          </w:rPr>
          <w:fldChar w:fldCharType="begin"/>
        </w:r>
        <w:r w:rsidR="00997EA7">
          <w:rPr>
            <w:noProof/>
            <w:webHidden/>
          </w:rPr>
          <w:instrText xml:space="preserve"> PAGEREF _Toc181361892 \h </w:instrText>
        </w:r>
        <w:r w:rsidR="00997EA7">
          <w:rPr>
            <w:noProof/>
            <w:webHidden/>
          </w:rPr>
        </w:r>
        <w:r w:rsidR="00997EA7">
          <w:rPr>
            <w:noProof/>
            <w:webHidden/>
          </w:rPr>
          <w:fldChar w:fldCharType="separate"/>
        </w:r>
        <w:r w:rsidR="00997EA7">
          <w:rPr>
            <w:noProof/>
            <w:webHidden/>
          </w:rPr>
          <w:t>57</w:t>
        </w:r>
        <w:r w:rsidR="00997EA7">
          <w:rPr>
            <w:noProof/>
            <w:webHidden/>
          </w:rPr>
          <w:fldChar w:fldCharType="end"/>
        </w:r>
      </w:hyperlink>
    </w:p>
    <w:p w14:paraId="528127A6" w14:textId="61E2AEC3" w:rsidR="00997EA7" w:rsidRDefault="0076530B">
      <w:pPr>
        <w:pStyle w:val="ndicedeilustraes"/>
        <w:rPr>
          <w:rFonts w:asciiTheme="minorHAnsi" w:eastAsiaTheme="minorEastAsia" w:hAnsiTheme="minorHAnsi" w:cstheme="minorBidi"/>
          <w:noProof/>
          <w:sz w:val="22"/>
          <w:szCs w:val="22"/>
        </w:rPr>
      </w:pPr>
      <w:hyperlink w:anchor="_Toc181361893" w:history="1">
        <w:r w:rsidR="00997EA7" w:rsidRPr="001B1B14">
          <w:rPr>
            <w:rStyle w:val="Hyperlink"/>
            <w:noProof/>
          </w:rPr>
          <w:t>Figura 19 — Diagrama de Sequência – Excluir Empresa</w:t>
        </w:r>
        <w:r w:rsidR="00997EA7">
          <w:rPr>
            <w:noProof/>
            <w:webHidden/>
          </w:rPr>
          <w:tab/>
        </w:r>
        <w:r w:rsidR="00997EA7">
          <w:rPr>
            <w:noProof/>
            <w:webHidden/>
          </w:rPr>
          <w:fldChar w:fldCharType="begin"/>
        </w:r>
        <w:r w:rsidR="00997EA7">
          <w:rPr>
            <w:noProof/>
            <w:webHidden/>
          </w:rPr>
          <w:instrText xml:space="preserve"> PAGEREF _Toc181361893 \h </w:instrText>
        </w:r>
        <w:r w:rsidR="00997EA7">
          <w:rPr>
            <w:noProof/>
            <w:webHidden/>
          </w:rPr>
        </w:r>
        <w:r w:rsidR="00997EA7">
          <w:rPr>
            <w:noProof/>
            <w:webHidden/>
          </w:rPr>
          <w:fldChar w:fldCharType="separate"/>
        </w:r>
        <w:r w:rsidR="00997EA7">
          <w:rPr>
            <w:noProof/>
            <w:webHidden/>
          </w:rPr>
          <w:t>58</w:t>
        </w:r>
        <w:r w:rsidR="00997EA7">
          <w:rPr>
            <w:noProof/>
            <w:webHidden/>
          </w:rPr>
          <w:fldChar w:fldCharType="end"/>
        </w:r>
      </w:hyperlink>
    </w:p>
    <w:p w14:paraId="3FDAEE0F" w14:textId="1586418C" w:rsidR="00997EA7" w:rsidRDefault="0076530B">
      <w:pPr>
        <w:pStyle w:val="ndicedeilustraes"/>
        <w:rPr>
          <w:rFonts w:asciiTheme="minorHAnsi" w:eastAsiaTheme="minorEastAsia" w:hAnsiTheme="minorHAnsi" w:cstheme="minorBidi"/>
          <w:noProof/>
          <w:sz w:val="22"/>
          <w:szCs w:val="22"/>
        </w:rPr>
      </w:pPr>
      <w:hyperlink w:anchor="_Toc181361894" w:history="1">
        <w:r w:rsidR="00997EA7" w:rsidRPr="001B1B14">
          <w:rPr>
            <w:rStyle w:val="Hyperlink"/>
            <w:noProof/>
          </w:rPr>
          <w:t>Figura 20 — Diagrama de Sequência – Consultar Atração</w:t>
        </w:r>
        <w:r w:rsidR="00997EA7">
          <w:rPr>
            <w:noProof/>
            <w:webHidden/>
          </w:rPr>
          <w:tab/>
        </w:r>
        <w:r w:rsidR="00997EA7">
          <w:rPr>
            <w:noProof/>
            <w:webHidden/>
          </w:rPr>
          <w:fldChar w:fldCharType="begin"/>
        </w:r>
        <w:r w:rsidR="00997EA7">
          <w:rPr>
            <w:noProof/>
            <w:webHidden/>
          </w:rPr>
          <w:instrText xml:space="preserve"> PAGEREF _Toc181361894 \h </w:instrText>
        </w:r>
        <w:r w:rsidR="00997EA7">
          <w:rPr>
            <w:noProof/>
            <w:webHidden/>
          </w:rPr>
        </w:r>
        <w:r w:rsidR="00997EA7">
          <w:rPr>
            <w:noProof/>
            <w:webHidden/>
          </w:rPr>
          <w:fldChar w:fldCharType="separate"/>
        </w:r>
        <w:r w:rsidR="00997EA7">
          <w:rPr>
            <w:noProof/>
            <w:webHidden/>
          </w:rPr>
          <w:t>59</w:t>
        </w:r>
        <w:r w:rsidR="00997EA7">
          <w:rPr>
            <w:noProof/>
            <w:webHidden/>
          </w:rPr>
          <w:fldChar w:fldCharType="end"/>
        </w:r>
      </w:hyperlink>
    </w:p>
    <w:p w14:paraId="4CEB9EB9" w14:textId="32297BA0" w:rsidR="00997EA7" w:rsidRDefault="0076530B">
      <w:pPr>
        <w:pStyle w:val="ndicedeilustraes"/>
        <w:rPr>
          <w:rFonts w:asciiTheme="minorHAnsi" w:eastAsiaTheme="minorEastAsia" w:hAnsiTheme="minorHAnsi" w:cstheme="minorBidi"/>
          <w:noProof/>
          <w:sz w:val="22"/>
          <w:szCs w:val="22"/>
        </w:rPr>
      </w:pPr>
      <w:hyperlink w:anchor="_Toc181361895" w:history="1">
        <w:r w:rsidR="00997EA7" w:rsidRPr="001B1B14">
          <w:rPr>
            <w:rStyle w:val="Hyperlink"/>
            <w:noProof/>
          </w:rPr>
          <w:t>Figura 21 — Imagem do primeiro cenário</w:t>
        </w:r>
        <w:r w:rsidR="00997EA7">
          <w:rPr>
            <w:noProof/>
            <w:webHidden/>
          </w:rPr>
          <w:tab/>
        </w:r>
        <w:r w:rsidR="00997EA7">
          <w:rPr>
            <w:noProof/>
            <w:webHidden/>
          </w:rPr>
          <w:fldChar w:fldCharType="begin"/>
        </w:r>
        <w:r w:rsidR="00997EA7">
          <w:rPr>
            <w:noProof/>
            <w:webHidden/>
          </w:rPr>
          <w:instrText xml:space="preserve"> PAGEREF _Toc181361895 \h </w:instrText>
        </w:r>
        <w:r w:rsidR="00997EA7">
          <w:rPr>
            <w:noProof/>
            <w:webHidden/>
          </w:rPr>
        </w:r>
        <w:r w:rsidR="00997EA7">
          <w:rPr>
            <w:noProof/>
            <w:webHidden/>
          </w:rPr>
          <w:fldChar w:fldCharType="separate"/>
        </w:r>
        <w:r w:rsidR="00997EA7">
          <w:rPr>
            <w:noProof/>
            <w:webHidden/>
          </w:rPr>
          <w:t>60</w:t>
        </w:r>
        <w:r w:rsidR="00997EA7">
          <w:rPr>
            <w:noProof/>
            <w:webHidden/>
          </w:rPr>
          <w:fldChar w:fldCharType="end"/>
        </w:r>
      </w:hyperlink>
    </w:p>
    <w:p w14:paraId="063500EB" w14:textId="2DA334D2" w:rsidR="00997EA7" w:rsidRDefault="0076530B">
      <w:pPr>
        <w:pStyle w:val="ndicedeilustraes"/>
        <w:rPr>
          <w:rFonts w:asciiTheme="minorHAnsi" w:eastAsiaTheme="minorEastAsia" w:hAnsiTheme="minorHAnsi" w:cstheme="minorBidi"/>
          <w:noProof/>
          <w:sz w:val="22"/>
          <w:szCs w:val="22"/>
        </w:rPr>
      </w:pPr>
      <w:hyperlink w:anchor="_Toc181361896" w:history="1">
        <w:r w:rsidR="00997EA7" w:rsidRPr="001B1B14">
          <w:rPr>
            <w:rStyle w:val="Hyperlink"/>
            <w:noProof/>
          </w:rPr>
          <w:t>Figura 22 — Imagem do segundo cenário</w:t>
        </w:r>
        <w:r w:rsidR="00997EA7">
          <w:rPr>
            <w:noProof/>
            <w:webHidden/>
          </w:rPr>
          <w:tab/>
        </w:r>
        <w:r w:rsidR="00997EA7">
          <w:rPr>
            <w:noProof/>
            <w:webHidden/>
          </w:rPr>
          <w:fldChar w:fldCharType="begin"/>
        </w:r>
        <w:r w:rsidR="00997EA7">
          <w:rPr>
            <w:noProof/>
            <w:webHidden/>
          </w:rPr>
          <w:instrText xml:space="preserve"> PAGEREF _Toc181361896 \h </w:instrText>
        </w:r>
        <w:r w:rsidR="00997EA7">
          <w:rPr>
            <w:noProof/>
            <w:webHidden/>
          </w:rPr>
        </w:r>
        <w:r w:rsidR="00997EA7">
          <w:rPr>
            <w:noProof/>
            <w:webHidden/>
          </w:rPr>
          <w:fldChar w:fldCharType="separate"/>
        </w:r>
        <w:r w:rsidR="00997EA7">
          <w:rPr>
            <w:noProof/>
            <w:webHidden/>
          </w:rPr>
          <w:t>61</w:t>
        </w:r>
        <w:r w:rsidR="00997EA7">
          <w:rPr>
            <w:noProof/>
            <w:webHidden/>
          </w:rPr>
          <w:fldChar w:fldCharType="end"/>
        </w:r>
      </w:hyperlink>
    </w:p>
    <w:p w14:paraId="3A70E574" w14:textId="752E8C13" w:rsidR="00997EA7" w:rsidRDefault="0076530B">
      <w:pPr>
        <w:pStyle w:val="ndicedeilustraes"/>
        <w:rPr>
          <w:rFonts w:asciiTheme="minorHAnsi" w:eastAsiaTheme="minorEastAsia" w:hAnsiTheme="minorHAnsi" w:cstheme="minorBidi"/>
          <w:noProof/>
          <w:sz w:val="22"/>
          <w:szCs w:val="22"/>
        </w:rPr>
      </w:pPr>
      <w:hyperlink w:anchor="_Toc181361897" w:history="1">
        <w:r w:rsidR="00997EA7" w:rsidRPr="001B1B14">
          <w:rPr>
            <w:rStyle w:val="Hyperlink"/>
            <w:noProof/>
          </w:rPr>
          <w:t>Figura 23 — Imagem da primeira persona</w:t>
        </w:r>
        <w:r w:rsidR="00997EA7">
          <w:rPr>
            <w:noProof/>
            <w:webHidden/>
          </w:rPr>
          <w:tab/>
        </w:r>
        <w:r w:rsidR="00997EA7">
          <w:rPr>
            <w:noProof/>
            <w:webHidden/>
          </w:rPr>
          <w:fldChar w:fldCharType="begin"/>
        </w:r>
        <w:r w:rsidR="00997EA7">
          <w:rPr>
            <w:noProof/>
            <w:webHidden/>
          </w:rPr>
          <w:instrText xml:space="preserve"> PAGEREF _Toc181361897 \h </w:instrText>
        </w:r>
        <w:r w:rsidR="00997EA7">
          <w:rPr>
            <w:noProof/>
            <w:webHidden/>
          </w:rPr>
        </w:r>
        <w:r w:rsidR="00997EA7">
          <w:rPr>
            <w:noProof/>
            <w:webHidden/>
          </w:rPr>
          <w:fldChar w:fldCharType="separate"/>
        </w:r>
        <w:r w:rsidR="00997EA7">
          <w:rPr>
            <w:noProof/>
            <w:webHidden/>
          </w:rPr>
          <w:t>62</w:t>
        </w:r>
        <w:r w:rsidR="00997EA7">
          <w:rPr>
            <w:noProof/>
            <w:webHidden/>
          </w:rPr>
          <w:fldChar w:fldCharType="end"/>
        </w:r>
      </w:hyperlink>
    </w:p>
    <w:p w14:paraId="181F61D1" w14:textId="72AB9BFD" w:rsidR="00997EA7" w:rsidRDefault="0076530B">
      <w:pPr>
        <w:pStyle w:val="ndicedeilustraes"/>
        <w:rPr>
          <w:rFonts w:asciiTheme="minorHAnsi" w:eastAsiaTheme="minorEastAsia" w:hAnsiTheme="minorHAnsi" w:cstheme="minorBidi"/>
          <w:noProof/>
          <w:sz w:val="22"/>
          <w:szCs w:val="22"/>
        </w:rPr>
      </w:pPr>
      <w:hyperlink w:anchor="_Toc181361898" w:history="1">
        <w:r w:rsidR="00997EA7" w:rsidRPr="001B1B14">
          <w:rPr>
            <w:rStyle w:val="Hyperlink"/>
            <w:noProof/>
          </w:rPr>
          <w:t>Figura 24 — Imagem da segunda persona</w:t>
        </w:r>
        <w:r w:rsidR="00997EA7">
          <w:rPr>
            <w:noProof/>
            <w:webHidden/>
          </w:rPr>
          <w:tab/>
        </w:r>
        <w:r w:rsidR="00997EA7">
          <w:rPr>
            <w:noProof/>
            <w:webHidden/>
          </w:rPr>
          <w:fldChar w:fldCharType="begin"/>
        </w:r>
        <w:r w:rsidR="00997EA7">
          <w:rPr>
            <w:noProof/>
            <w:webHidden/>
          </w:rPr>
          <w:instrText xml:space="preserve"> PAGEREF _Toc181361898 \h </w:instrText>
        </w:r>
        <w:r w:rsidR="00997EA7">
          <w:rPr>
            <w:noProof/>
            <w:webHidden/>
          </w:rPr>
        </w:r>
        <w:r w:rsidR="00997EA7">
          <w:rPr>
            <w:noProof/>
            <w:webHidden/>
          </w:rPr>
          <w:fldChar w:fldCharType="separate"/>
        </w:r>
        <w:r w:rsidR="00997EA7">
          <w:rPr>
            <w:noProof/>
            <w:webHidden/>
          </w:rPr>
          <w:t>63</w:t>
        </w:r>
        <w:r w:rsidR="00997EA7">
          <w:rPr>
            <w:noProof/>
            <w:webHidden/>
          </w:rPr>
          <w:fldChar w:fldCharType="end"/>
        </w:r>
      </w:hyperlink>
    </w:p>
    <w:p w14:paraId="06F85E21" w14:textId="54F29D0E" w:rsidR="00997EA7" w:rsidRDefault="0076530B">
      <w:pPr>
        <w:pStyle w:val="ndicedeilustraes"/>
        <w:rPr>
          <w:rFonts w:asciiTheme="minorHAnsi" w:eastAsiaTheme="minorEastAsia" w:hAnsiTheme="minorHAnsi" w:cstheme="minorBidi"/>
          <w:noProof/>
          <w:sz w:val="22"/>
          <w:szCs w:val="22"/>
        </w:rPr>
      </w:pPr>
      <w:hyperlink w:anchor="_Toc181361899" w:history="1">
        <w:r w:rsidR="00997EA7" w:rsidRPr="001B1B14">
          <w:rPr>
            <w:rStyle w:val="Hyperlink"/>
            <w:noProof/>
          </w:rPr>
          <w:t xml:space="preserve">Figura 25 — Imagem do </w:t>
        </w:r>
        <w:r w:rsidR="00997EA7" w:rsidRPr="001B1B14">
          <w:rPr>
            <w:rStyle w:val="Hyperlink"/>
            <w:i/>
            <w:iCs/>
            <w:noProof/>
          </w:rPr>
          <w:t>Wireframe</w:t>
        </w:r>
        <w:r w:rsidR="00997EA7" w:rsidRPr="001B1B14">
          <w:rPr>
            <w:rStyle w:val="Hyperlink"/>
            <w:noProof/>
          </w:rPr>
          <w:t xml:space="preserve"> da Tela de </w:t>
        </w:r>
        <w:r w:rsidR="00997EA7" w:rsidRPr="001B1B14">
          <w:rPr>
            <w:rStyle w:val="Hyperlink"/>
            <w:i/>
            <w:iCs/>
            <w:noProof/>
          </w:rPr>
          <w:t>Login</w:t>
        </w:r>
        <w:r w:rsidR="00997EA7">
          <w:rPr>
            <w:noProof/>
            <w:webHidden/>
          </w:rPr>
          <w:tab/>
        </w:r>
        <w:r w:rsidR="00997EA7">
          <w:rPr>
            <w:noProof/>
            <w:webHidden/>
          </w:rPr>
          <w:fldChar w:fldCharType="begin"/>
        </w:r>
        <w:r w:rsidR="00997EA7">
          <w:rPr>
            <w:noProof/>
            <w:webHidden/>
          </w:rPr>
          <w:instrText xml:space="preserve"> PAGEREF _Toc181361899 \h </w:instrText>
        </w:r>
        <w:r w:rsidR="00997EA7">
          <w:rPr>
            <w:noProof/>
            <w:webHidden/>
          </w:rPr>
        </w:r>
        <w:r w:rsidR="00997EA7">
          <w:rPr>
            <w:noProof/>
            <w:webHidden/>
          </w:rPr>
          <w:fldChar w:fldCharType="separate"/>
        </w:r>
        <w:r w:rsidR="00997EA7">
          <w:rPr>
            <w:noProof/>
            <w:webHidden/>
          </w:rPr>
          <w:t>64</w:t>
        </w:r>
        <w:r w:rsidR="00997EA7">
          <w:rPr>
            <w:noProof/>
            <w:webHidden/>
          </w:rPr>
          <w:fldChar w:fldCharType="end"/>
        </w:r>
      </w:hyperlink>
    </w:p>
    <w:p w14:paraId="013FCB3E" w14:textId="7FB84361" w:rsidR="00997EA7" w:rsidRDefault="0076530B">
      <w:pPr>
        <w:pStyle w:val="ndicedeilustraes"/>
        <w:rPr>
          <w:rFonts w:asciiTheme="minorHAnsi" w:eastAsiaTheme="minorEastAsia" w:hAnsiTheme="minorHAnsi" w:cstheme="minorBidi"/>
          <w:noProof/>
          <w:sz w:val="22"/>
          <w:szCs w:val="22"/>
        </w:rPr>
      </w:pPr>
      <w:hyperlink w:anchor="_Toc181361900" w:history="1">
        <w:r w:rsidR="00997EA7" w:rsidRPr="001B1B14">
          <w:rPr>
            <w:rStyle w:val="Hyperlink"/>
            <w:noProof/>
          </w:rPr>
          <w:t xml:space="preserve">Figura 26 — Imagem do </w:t>
        </w:r>
        <w:r w:rsidR="00997EA7" w:rsidRPr="001B1B14">
          <w:rPr>
            <w:rStyle w:val="Hyperlink"/>
            <w:i/>
            <w:iCs/>
            <w:noProof/>
          </w:rPr>
          <w:t>wireframe</w:t>
        </w:r>
        <w:r w:rsidR="00997EA7" w:rsidRPr="001B1B14">
          <w:rPr>
            <w:rStyle w:val="Hyperlink"/>
            <w:noProof/>
          </w:rPr>
          <w:t xml:space="preserve"> da Tela Inicial do Administrador</w:t>
        </w:r>
        <w:r w:rsidR="00997EA7">
          <w:rPr>
            <w:noProof/>
            <w:webHidden/>
          </w:rPr>
          <w:tab/>
        </w:r>
        <w:r w:rsidR="00997EA7">
          <w:rPr>
            <w:noProof/>
            <w:webHidden/>
          </w:rPr>
          <w:fldChar w:fldCharType="begin"/>
        </w:r>
        <w:r w:rsidR="00997EA7">
          <w:rPr>
            <w:noProof/>
            <w:webHidden/>
          </w:rPr>
          <w:instrText xml:space="preserve"> PAGEREF _Toc181361900 \h </w:instrText>
        </w:r>
        <w:r w:rsidR="00997EA7">
          <w:rPr>
            <w:noProof/>
            <w:webHidden/>
          </w:rPr>
        </w:r>
        <w:r w:rsidR="00997EA7">
          <w:rPr>
            <w:noProof/>
            <w:webHidden/>
          </w:rPr>
          <w:fldChar w:fldCharType="separate"/>
        </w:r>
        <w:r w:rsidR="00997EA7">
          <w:rPr>
            <w:noProof/>
            <w:webHidden/>
          </w:rPr>
          <w:t>64</w:t>
        </w:r>
        <w:r w:rsidR="00997EA7">
          <w:rPr>
            <w:noProof/>
            <w:webHidden/>
          </w:rPr>
          <w:fldChar w:fldCharType="end"/>
        </w:r>
      </w:hyperlink>
    </w:p>
    <w:p w14:paraId="0764C64B" w14:textId="16EA46C2" w:rsidR="00997EA7" w:rsidRDefault="0076530B">
      <w:pPr>
        <w:pStyle w:val="ndicedeilustraes"/>
        <w:rPr>
          <w:rFonts w:asciiTheme="minorHAnsi" w:eastAsiaTheme="minorEastAsia" w:hAnsiTheme="minorHAnsi" w:cstheme="minorBidi"/>
          <w:noProof/>
          <w:sz w:val="22"/>
          <w:szCs w:val="22"/>
        </w:rPr>
      </w:pPr>
      <w:hyperlink w:anchor="_Toc181361901" w:history="1">
        <w:r w:rsidR="00997EA7" w:rsidRPr="001B1B14">
          <w:rPr>
            <w:rStyle w:val="Hyperlink"/>
            <w:noProof/>
          </w:rPr>
          <w:t xml:space="preserve">Figura 27 — Imagem do </w:t>
        </w:r>
        <w:r w:rsidR="00997EA7" w:rsidRPr="001B1B14">
          <w:rPr>
            <w:rStyle w:val="Hyperlink"/>
            <w:i/>
            <w:iCs/>
            <w:noProof/>
          </w:rPr>
          <w:t>wireframe</w:t>
        </w:r>
        <w:r w:rsidR="00997EA7" w:rsidRPr="001B1B14">
          <w:rPr>
            <w:rStyle w:val="Hyperlink"/>
            <w:noProof/>
          </w:rPr>
          <w:t xml:space="preserve"> da Tela de Cadastro de Turismo</w:t>
        </w:r>
        <w:r w:rsidR="00997EA7">
          <w:rPr>
            <w:noProof/>
            <w:webHidden/>
          </w:rPr>
          <w:tab/>
        </w:r>
        <w:r w:rsidR="00997EA7">
          <w:rPr>
            <w:noProof/>
            <w:webHidden/>
          </w:rPr>
          <w:fldChar w:fldCharType="begin"/>
        </w:r>
        <w:r w:rsidR="00997EA7">
          <w:rPr>
            <w:noProof/>
            <w:webHidden/>
          </w:rPr>
          <w:instrText xml:space="preserve"> PAGEREF _Toc181361901 \h </w:instrText>
        </w:r>
        <w:r w:rsidR="00997EA7">
          <w:rPr>
            <w:noProof/>
            <w:webHidden/>
          </w:rPr>
        </w:r>
        <w:r w:rsidR="00997EA7">
          <w:rPr>
            <w:noProof/>
            <w:webHidden/>
          </w:rPr>
          <w:fldChar w:fldCharType="separate"/>
        </w:r>
        <w:r w:rsidR="00997EA7">
          <w:rPr>
            <w:noProof/>
            <w:webHidden/>
          </w:rPr>
          <w:t>65</w:t>
        </w:r>
        <w:r w:rsidR="00997EA7">
          <w:rPr>
            <w:noProof/>
            <w:webHidden/>
          </w:rPr>
          <w:fldChar w:fldCharType="end"/>
        </w:r>
      </w:hyperlink>
    </w:p>
    <w:p w14:paraId="4017EAA3" w14:textId="09FD4E1A" w:rsidR="00997EA7" w:rsidRDefault="0076530B">
      <w:pPr>
        <w:pStyle w:val="ndicedeilustraes"/>
        <w:rPr>
          <w:rFonts w:asciiTheme="minorHAnsi" w:eastAsiaTheme="minorEastAsia" w:hAnsiTheme="minorHAnsi" w:cstheme="minorBidi"/>
          <w:noProof/>
          <w:sz w:val="22"/>
          <w:szCs w:val="22"/>
        </w:rPr>
      </w:pPr>
      <w:hyperlink w:anchor="_Toc181361902" w:history="1">
        <w:r w:rsidR="00997EA7" w:rsidRPr="001B1B14">
          <w:rPr>
            <w:rStyle w:val="Hyperlink"/>
            <w:noProof/>
          </w:rPr>
          <w:t>Figura 28 — Imagem do Wireframe da Tela Inicial do Empresario</w:t>
        </w:r>
        <w:r w:rsidR="00997EA7">
          <w:rPr>
            <w:noProof/>
            <w:webHidden/>
          </w:rPr>
          <w:tab/>
        </w:r>
        <w:r w:rsidR="00997EA7">
          <w:rPr>
            <w:noProof/>
            <w:webHidden/>
          </w:rPr>
          <w:fldChar w:fldCharType="begin"/>
        </w:r>
        <w:r w:rsidR="00997EA7">
          <w:rPr>
            <w:noProof/>
            <w:webHidden/>
          </w:rPr>
          <w:instrText xml:space="preserve"> PAGEREF _Toc181361902 \h </w:instrText>
        </w:r>
        <w:r w:rsidR="00997EA7">
          <w:rPr>
            <w:noProof/>
            <w:webHidden/>
          </w:rPr>
        </w:r>
        <w:r w:rsidR="00997EA7">
          <w:rPr>
            <w:noProof/>
            <w:webHidden/>
          </w:rPr>
          <w:fldChar w:fldCharType="separate"/>
        </w:r>
        <w:r w:rsidR="00997EA7">
          <w:rPr>
            <w:noProof/>
            <w:webHidden/>
          </w:rPr>
          <w:t>66</w:t>
        </w:r>
        <w:r w:rsidR="00997EA7">
          <w:rPr>
            <w:noProof/>
            <w:webHidden/>
          </w:rPr>
          <w:fldChar w:fldCharType="end"/>
        </w:r>
      </w:hyperlink>
    </w:p>
    <w:p w14:paraId="709147D1" w14:textId="2278EBBF" w:rsidR="00997EA7" w:rsidRDefault="0076530B">
      <w:pPr>
        <w:pStyle w:val="ndicedeilustraes"/>
        <w:rPr>
          <w:rFonts w:asciiTheme="minorHAnsi" w:eastAsiaTheme="minorEastAsia" w:hAnsiTheme="minorHAnsi" w:cstheme="minorBidi"/>
          <w:noProof/>
          <w:sz w:val="22"/>
          <w:szCs w:val="22"/>
        </w:rPr>
      </w:pPr>
      <w:hyperlink w:anchor="_Toc181361903" w:history="1">
        <w:r w:rsidR="00997EA7" w:rsidRPr="001B1B14">
          <w:rPr>
            <w:rStyle w:val="Hyperlink"/>
            <w:noProof/>
          </w:rPr>
          <w:t>Figura 29 — Imagem do Protótipo da Tela de Login</w:t>
        </w:r>
        <w:r w:rsidR="00997EA7">
          <w:rPr>
            <w:noProof/>
            <w:webHidden/>
          </w:rPr>
          <w:tab/>
        </w:r>
        <w:r w:rsidR="00997EA7">
          <w:rPr>
            <w:noProof/>
            <w:webHidden/>
          </w:rPr>
          <w:fldChar w:fldCharType="begin"/>
        </w:r>
        <w:r w:rsidR="00997EA7">
          <w:rPr>
            <w:noProof/>
            <w:webHidden/>
          </w:rPr>
          <w:instrText xml:space="preserve"> PAGEREF _Toc181361903 \h </w:instrText>
        </w:r>
        <w:r w:rsidR="00997EA7">
          <w:rPr>
            <w:noProof/>
            <w:webHidden/>
          </w:rPr>
        </w:r>
        <w:r w:rsidR="00997EA7">
          <w:rPr>
            <w:noProof/>
            <w:webHidden/>
          </w:rPr>
          <w:fldChar w:fldCharType="separate"/>
        </w:r>
        <w:r w:rsidR="00997EA7">
          <w:rPr>
            <w:noProof/>
            <w:webHidden/>
          </w:rPr>
          <w:t>67</w:t>
        </w:r>
        <w:r w:rsidR="00997EA7">
          <w:rPr>
            <w:noProof/>
            <w:webHidden/>
          </w:rPr>
          <w:fldChar w:fldCharType="end"/>
        </w:r>
      </w:hyperlink>
    </w:p>
    <w:p w14:paraId="107D01EF" w14:textId="21983708" w:rsidR="00997EA7" w:rsidRDefault="0076530B">
      <w:pPr>
        <w:pStyle w:val="ndicedeilustraes"/>
        <w:rPr>
          <w:rFonts w:asciiTheme="minorHAnsi" w:eastAsiaTheme="minorEastAsia" w:hAnsiTheme="minorHAnsi" w:cstheme="minorBidi"/>
          <w:noProof/>
          <w:sz w:val="22"/>
          <w:szCs w:val="22"/>
        </w:rPr>
      </w:pPr>
      <w:hyperlink w:anchor="_Toc181361904" w:history="1">
        <w:r w:rsidR="00997EA7" w:rsidRPr="001B1B14">
          <w:rPr>
            <w:rStyle w:val="Hyperlink"/>
            <w:noProof/>
          </w:rPr>
          <w:t>Figura 30 — Imagem do Prototipo da Tela Inicial do Administrador</w:t>
        </w:r>
        <w:r w:rsidR="00997EA7">
          <w:rPr>
            <w:noProof/>
            <w:webHidden/>
          </w:rPr>
          <w:tab/>
        </w:r>
        <w:r w:rsidR="00997EA7">
          <w:rPr>
            <w:noProof/>
            <w:webHidden/>
          </w:rPr>
          <w:fldChar w:fldCharType="begin"/>
        </w:r>
        <w:r w:rsidR="00997EA7">
          <w:rPr>
            <w:noProof/>
            <w:webHidden/>
          </w:rPr>
          <w:instrText xml:space="preserve"> PAGEREF _Toc181361904 \h </w:instrText>
        </w:r>
        <w:r w:rsidR="00997EA7">
          <w:rPr>
            <w:noProof/>
            <w:webHidden/>
          </w:rPr>
        </w:r>
        <w:r w:rsidR="00997EA7">
          <w:rPr>
            <w:noProof/>
            <w:webHidden/>
          </w:rPr>
          <w:fldChar w:fldCharType="separate"/>
        </w:r>
        <w:r w:rsidR="00997EA7">
          <w:rPr>
            <w:noProof/>
            <w:webHidden/>
          </w:rPr>
          <w:t>68</w:t>
        </w:r>
        <w:r w:rsidR="00997EA7">
          <w:rPr>
            <w:noProof/>
            <w:webHidden/>
          </w:rPr>
          <w:fldChar w:fldCharType="end"/>
        </w:r>
      </w:hyperlink>
    </w:p>
    <w:p w14:paraId="26BFDB9B" w14:textId="46B28A18" w:rsidR="00997EA7" w:rsidRDefault="0076530B">
      <w:pPr>
        <w:pStyle w:val="ndicedeilustraes"/>
        <w:rPr>
          <w:rFonts w:asciiTheme="minorHAnsi" w:eastAsiaTheme="minorEastAsia" w:hAnsiTheme="minorHAnsi" w:cstheme="minorBidi"/>
          <w:noProof/>
          <w:sz w:val="22"/>
          <w:szCs w:val="22"/>
        </w:rPr>
      </w:pPr>
      <w:hyperlink w:anchor="_Toc181361905" w:history="1">
        <w:r w:rsidR="00997EA7" w:rsidRPr="001B1B14">
          <w:rPr>
            <w:rStyle w:val="Hyperlink"/>
            <w:noProof/>
          </w:rPr>
          <w:t>Figura 31 —  Imagem do Prototipo da Tela de Cadastro de Turismos</w:t>
        </w:r>
        <w:r w:rsidR="00997EA7">
          <w:rPr>
            <w:noProof/>
            <w:webHidden/>
          </w:rPr>
          <w:tab/>
        </w:r>
        <w:r w:rsidR="00997EA7">
          <w:rPr>
            <w:noProof/>
            <w:webHidden/>
          </w:rPr>
          <w:fldChar w:fldCharType="begin"/>
        </w:r>
        <w:r w:rsidR="00997EA7">
          <w:rPr>
            <w:noProof/>
            <w:webHidden/>
          </w:rPr>
          <w:instrText xml:space="preserve"> PAGEREF _Toc181361905 \h </w:instrText>
        </w:r>
        <w:r w:rsidR="00997EA7">
          <w:rPr>
            <w:noProof/>
            <w:webHidden/>
          </w:rPr>
        </w:r>
        <w:r w:rsidR="00997EA7">
          <w:rPr>
            <w:noProof/>
            <w:webHidden/>
          </w:rPr>
          <w:fldChar w:fldCharType="separate"/>
        </w:r>
        <w:r w:rsidR="00997EA7">
          <w:rPr>
            <w:noProof/>
            <w:webHidden/>
          </w:rPr>
          <w:t>68</w:t>
        </w:r>
        <w:r w:rsidR="00997EA7">
          <w:rPr>
            <w:noProof/>
            <w:webHidden/>
          </w:rPr>
          <w:fldChar w:fldCharType="end"/>
        </w:r>
      </w:hyperlink>
    </w:p>
    <w:p w14:paraId="2958A27A" w14:textId="7E352CE7" w:rsidR="00997EA7" w:rsidRDefault="0076530B">
      <w:pPr>
        <w:pStyle w:val="ndicedeilustraes"/>
        <w:rPr>
          <w:rFonts w:asciiTheme="minorHAnsi" w:eastAsiaTheme="minorEastAsia" w:hAnsiTheme="minorHAnsi" w:cstheme="minorBidi"/>
          <w:noProof/>
          <w:sz w:val="22"/>
          <w:szCs w:val="22"/>
        </w:rPr>
      </w:pPr>
      <w:hyperlink w:anchor="_Toc181361906" w:history="1">
        <w:r w:rsidR="00997EA7" w:rsidRPr="001B1B14">
          <w:rPr>
            <w:rStyle w:val="Hyperlink"/>
            <w:noProof/>
          </w:rPr>
          <w:t>Figura 32 — Imagem do Protótipo da Tela Inicial de Empresário</w:t>
        </w:r>
        <w:r w:rsidR="00997EA7">
          <w:rPr>
            <w:noProof/>
            <w:webHidden/>
          </w:rPr>
          <w:tab/>
        </w:r>
        <w:r w:rsidR="00997EA7">
          <w:rPr>
            <w:noProof/>
            <w:webHidden/>
          </w:rPr>
          <w:fldChar w:fldCharType="begin"/>
        </w:r>
        <w:r w:rsidR="00997EA7">
          <w:rPr>
            <w:noProof/>
            <w:webHidden/>
          </w:rPr>
          <w:instrText xml:space="preserve"> PAGEREF _Toc181361906 \h </w:instrText>
        </w:r>
        <w:r w:rsidR="00997EA7">
          <w:rPr>
            <w:noProof/>
            <w:webHidden/>
          </w:rPr>
        </w:r>
        <w:r w:rsidR="00997EA7">
          <w:rPr>
            <w:noProof/>
            <w:webHidden/>
          </w:rPr>
          <w:fldChar w:fldCharType="separate"/>
        </w:r>
        <w:r w:rsidR="00997EA7">
          <w:rPr>
            <w:noProof/>
            <w:webHidden/>
          </w:rPr>
          <w:t>69</w:t>
        </w:r>
        <w:r w:rsidR="00997EA7">
          <w:rPr>
            <w:noProof/>
            <w:webHidden/>
          </w:rPr>
          <w:fldChar w:fldCharType="end"/>
        </w:r>
      </w:hyperlink>
    </w:p>
    <w:p w14:paraId="485DDBA4" w14:textId="6D533381" w:rsidR="00997EA7" w:rsidRDefault="0076530B">
      <w:pPr>
        <w:pStyle w:val="ndicedeilustraes"/>
        <w:rPr>
          <w:rFonts w:asciiTheme="minorHAnsi" w:eastAsiaTheme="minorEastAsia" w:hAnsiTheme="minorHAnsi" w:cstheme="minorBidi"/>
          <w:noProof/>
          <w:sz w:val="22"/>
          <w:szCs w:val="22"/>
        </w:rPr>
      </w:pPr>
      <w:hyperlink w:anchor="_Toc181361907" w:history="1">
        <w:r w:rsidR="00997EA7" w:rsidRPr="001B1B14">
          <w:rPr>
            <w:rStyle w:val="Hyperlink"/>
            <w:noProof/>
          </w:rPr>
          <w:t>Figura 33 — Mapeamento do Objeto Relacional</w:t>
        </w:r>
        <w:r w:rsidR="00997EA7">
          <w:rPr>
            <w:noProof/>
            <w:webHidden/>
          </w:rPr>
          <w:tab/>
        </w:r>
        <w:r w:rsidR="00997EA7">
          <w:rPr>
            <w:noProof/>
            <w:webHidden/>
          </w:rPr>
          <w:fldChar w:fldCharType="begin"/>
        </w:r>
        <w:r w:rsidR="00997EA7">
          <w:rPr>
            <w:noProof/>
            <w:webHidden/>
          </w:rPr>
          <w:instrText xml:space="preserve"> PAGEREF _Toc181361907 \h </w:instrText>
        </w:r>
        <w:r w:rsidR="00997EA7">
          <w:rPr>
            <w:noProof/>
            <w:webHidden/>
          </w:rPr>
        </w:r>
        <w:r w:rsidR="00997EA7">
          <w:rPr>
            <w:noProof/>
            <w:webHidden/>
          </w:rPr>
          <w:fldChar w:fldCharType="separate"/>
        </w:r>
        <w:r w:rsidR="00997EA7">
          <w:rPr>
            <w:noProof/>
            <w:webHidden/>
          </w:rPr>
          <w:t>71</w:t>
        </w:r>
        <w:r w:rsidR="00997EA7">
          <w:rPr>
            <w:noProof/>
            <w:webHidden/>
          </w:rPr>
          <w:fldChar w:fldCharType="end"/>
        </w:r>
      </w:hyperlink>
    </w:p>
    <w:p w14:paraId="1DEE0175" w14:textId="3DEFD55F" w:rsidR="00DC6375" w:rsidRDefault="00DC6375" w:rsidP="00DC6375">
      <w:r>
        <w:fldChar w:fldCharType="end"/>
      </w:r>
    </w:p>
    <w:p w14:paraId="016931CB" w14:textId="606B3542" w:rsidR="006108EB" w:rsidRDefault="006108EB" w:rsidP="00DC6375"/>
    <w:p w14:paraId="0BE6FD19" w14:textId="37884C93" w:rsidR="006108EB" w:rsidRDefault="006108EB" w:rsidP="00DC6375"/>
    <w:p w14:paraId="02EE687E" w14:textId="0F2B4906" w:rsidR="006108EB" w:rsidRDefault="006108EB" w:rsidP="00DC6375"/>
    <w:p w14:paraId="0A9D14D9" w14:textId="47356CA6" w:rsidR="006108EB" w:rsidRDefault="006108EB" w:rsidP="00DC6375"/>
    <w:p w14:paraId="6795EF66" w14:textId="7E0E06C0" w:rsidR="006108EB" w:rsidRDefault="006108EB" w:rsidP="00DC6375"/>
    <w:p w14:paraId="7B25E6C3" w14:textId="7812C025" w:rsidR="006108EB" w:rsidRDefault="006108EB" w:rsidP="00DC6375"/>
    <w:p w14:paraId="02624EA5" w14:textId="106FC585" w:rsidR="006108EB" w:rsidRDefault="006108EB" w:rsidP="00DC6375"/>
    <w:p w14:paraId="2AF92DED" w14:textId="3463A6D4" w:rsidR="006108EB" w:rsidRDefault="006108EB" w:rsidP="00DC6375"/>
    <w:p w14:paraId="6E03E2A9" w14:textId="261B70D2" w:rsidR="006108EB" w:rsidRDefault="006108EB" w:rsidP="00DC6375"/>
    <w:p w14:paraId="05C3F2D9" w14:textId="4948180B" w:rsidR="006108EB" w:rsidRDefault="006108EB" w:rsidP="00DC6375"/>
    <w:p w14:paraId="6DCF3416" w14:textId="410E24E1" w:rsidR="006108EB" w:rsidRDefault="006108EB" w:rsidP="00DC6375"/>
    <w:p w14:paraId="56A9B35D" w14:textId="4752D8A4" w:rsidR="006108EB" w:rsidRDefault="006108EB" w:rsidP="00DC6375"/>
    <w:p w14:paraId="504DEDF5" w14:textId="58AEBCCC" w:rsidR="006108EB" w:rsidRDefault="006108EB" w:rsidP="00DC6375"/>
    <w:p w14:paraId="428DD46C" w14:textId="561B05CE" w:rsidR="006108EB" w:rsidRDefault="006108EB" w:rsidP="00DC6375"/>
    <w:p w14:paraId="65BA901E" w14:textId="4137B866" w:rsidR="006108EB" w:rsidRDefault="006108EB" w:rsidP="00DC6375"/>
    <w:p w14:paraId="11A9F14E" w14:textId="3F9B056B" w:rsidR="006108EB" w:rsidRDefault="006108EB" w:rsidP="00DC6375"/>
    <w:p w14:paraId="392BA9AC" w14:textId="5B18F01E" w:rsidR="006108EB" w:rsidRDefault="006108EB" w:rsidP="00DC6375"/>
    <w:p w14:paraId="66C0976C" w14:textId="057DF2FD" w:rsidR="006108EB" w:rsidRDefault="006108EB" w:rsidP="00DC6375"/>
    <w:p w14:paraId="4BDF84D7" w14:textId="58F7F708" w:rsidR="006108EB" w:rsidRDefault="006108EB" w:rsidP="00DC6375"/>
    <w:p w14:paraId="3BCCE053" w14:textId="3DC691A4" w:rsidR="006108EB" w:rsidRDefault="006108EB" w:rsidP="00DC6375"/>
    <w:p w14:paraId="05CE10FB" w14:textId="4D6E1CD6" w:rsidR="006108EB" w:rsidRDefault="006108EB" w:rsidP="00DC6375"/>
    <w:p w14:paraId="14552BAA" w14:textId="2278DE25" w:rsidR="006108EB" w:rsidRDefault="006108EB" w:rsidP="00DC6375"/>
    <w:p w14:paraId="11EEEC90" w14:textId="15F60FDB" w:rsidR="006108EB" w:rsidRDefault="006108EB" w:rsidP="00DC6375"/>
    <w:p w14:paraId="1BCAF93C" w14:textId="54C840DF" w:rsidR="006108EB" w:rsidRDefault="006108EB" w:rsidP="00DC6375"/>
    <w:p w14:paraId="216D8F31" w14:textId="031B1F06" w:rsidR="006108EB" w:rsidRDefault="006108EB" w:rsidP="00DC6375"/>
    <w:p w14:paraId="4281E2F3" w14:textId="0BEC5FD8" w:rsidR="006108EB" w:rsidRDefault="006108EB" w:rsidP="00DC6375"/>
    <w:p w14:paraId="0625AA9A" w14:textId="6E0E9435" w:rsidR="006108EB" w:rsidRDefault="006108EB" w:rsidP="00DC6375"/>
    <w:p w14:paraId="4058B349" w14:textId="25E2BF14" w:rsidR="006108EB" w:rsidRDefault="006108EB" w:rsidP="00DC6375"/>
    <w:p w14:paraId="06C927A7" w14:textId="6E02ECC9" w:rsidR="006108EB" w:rsidRDefault="006108EB" w:rsidP="00DC6375"/>
    <w:p w14:paraId="0142C0ED" w14:textId="78EFF8C5" w:rsidR="006108EB" w:rsidRDefault="006108EB" w:rsidP="00DC6375"/>
    <w:p w14:paraId="29279202" w14:textId="77777777" w:rsidR="006108EB" w:rsidRDefault="006108EB" w:rsidP="00DC6375"/>
    <w:p w14:paraId="0E980222" w14:textId="78967F28" w:rsidR="007C45DB" w:rsidRDefault="007C45DB" w:rsidP="00DC6375"/>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5CF4CDD1" w14:textId="6441A650" w:rsidR="006108EB"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74115511" w:history="1">
        <w:r w:rsidR="006108EB" w:rsidRPr="0022288F">
          <w:rPr>
            <w:rStyle w:val="Hyperlink"/>
            <w:noProof/>
          </w:rPr>
          <w:t>Quadro 1  — Descrição Classe Turismo</w:t>
        </w:r>
        <w:r w:rsidR="006108EB">
          <w:rPr>
            <w:noProof/>
            <w:webHidden/>
          </w:rPr>
          <w:tab/>
        </w:r>
        <w:r w:rsidR="006108EB">
          <w:rPr>
            <w:noProof/>
            <w:webHidden/>
          </w:rPr>
          <w:fldChar w:fldCharType="begin"/>
        </w:r>
        <w:r w:rsidR="006108EB">
          <w:rPr>
            <w:noProof/>
            <w:webHidden/>
          </w:rPr>
          <w:instrText xml:space="preserve"> PAGEREF _Toc174115511 \h </w:instrText>
        </w:r>
        <w:r w:rsidR="006108EB">
          <w:rPr>
            <w:noProof/>
            <w:webHidden/>
          </w:rPr>
        </w:r>
        <w:r w:rsidR="006108EB">
          <w:rPr>
            <w:noProof/>
            <w:webHidden/>
          </w:rPr>
          <w:fldChar w:fldCharType="separate"/>
        </w:r>
        <w:r w:rsidR="006108EB">
          <w:rPr>
            <w:noProof/>
            <w:webHidden/>
          </w:rPr>
          <w:t>15</w:t>
        </w:r>
        <w:r w:rsidR="006108EB">
          <w:rPr>
            <w:noProof/>
            <w:webHidden/>
          </w:rPr>
          <w:fldChar w:fldCharType="end"/>
        </w:r>
      </w:hyperlink>
    </w:p>
    <w:p w14:paraId="3688A836" w14:textId="0FA61CB9" w:rsidR="006108EB" w:rsidRDefault="0076530B">
      <w:pPr>
        <w:pStyle w:val="ndicedeilustraes"/>
        <w:rPr>
          <w:rFonts w:asciiTheme="minorHAnsi" w:eastAsiaTheme="minorEastAsia" w:hAnsiTheme="minorHAnsi" w:cstheme="minorBidi"/>
          <w:noProof/>
          <w:sz w:val="22"/>
          <w:szCs w:val="22"/>
        </w:rPr>
      </w:pPr>
      <w:hyperlink w:anchor="_Toc174115512" w:history="1">
        <w:r w:rsidR="006108EB" w:rsidRPr="0022288F">
          <w:rPr>
            <w:rStyle w:val="Hyperlink"/>
            <w:noProof/>
          </w:rPr>
          <w:t>Quadro 2 — Descrição Classe Usuário</w:t>
        </w:r>
        <w:r w:rsidR="006108EB">
          <w:rPr>
            <w:noProof/>
            <w:webHidden/>
          </w:rPr>
          <w:tab/>
        </w:r>
        <w:r w:rsidR="006108EB">
          <w:rPr>
            <w:noProof/>
            <w:webHidden/>
          </w:rPr>
          <w:fldChar w:fldCharType="begin"/>
        </w:r>
        <w:r w:rsidR="006108EB">
          <w:rPr>
            <w:noProof/>
            <w:webHidden/>
          </w:rPr>
          <w:instrText xml:space="preserve"> PAGEREF _Toc174115512 \h </w:instrText>
        </w:r>
        <w:r w:rsidR="006108EB">
          <w:rPr>
            <w:noProof/>
            <w:webHidden/>
          </w:rPr>
        </w:r>
        <w:r w:rsidR="006108EB">
          <w:rPr>
            <w:noProof/>
            <w:webHidden/>
          </w:rPr>
          <w:fldChar w:fldCharType="separate"/>
        </w:r>
        <w:r w:rsidR="006108EB">
          <w:rPr>
            <w:noProof/>
            <w:webHidden/>
          </w:rPr>
          <w:t>15</w:t>
        </w:r>
        <w:r w:rsidR="006108EB">
          <w:rPr>
            <w:noProof/>
            <w:webHidden/>
          </w:rPr>
          <w:fldChar w:fldCharType="end"/>
        </w:r>
      </w:hyperlink>
    </w:p>
    <w:p w14:paraId="33A9FEED" w14:textId="00353ADF" w:rsidR="006108EB" w:rsidRDefault="0076530B">
      <w:pPr>
        <w:pStyle w:val="ndicedeilustraes"/>
        <w:rPr>
          <w:rFonts w:asciiTheme="minorHAnsi" w:eastAsiaTheme="minorEastAsia" w:hAnsiTheme="minorHAnsi" w:cstheme="minorBidi"/>
          <w:noProof/>
          <w:sz w:val="22"/>
          <w:szCs w:val="22"/>
        </w:rPr>
      </w:pPr>
      <w:hyperlink w:anchor="_Toc174115513" w:history="1">
        <w:r w:rsidR="006108EB" w:rsidRPr="0022288F">
          <w:rPr>
            <w:rStyle w:val="Hyperlink"/>
            <w:noProof/>
          </w:rPr>
          <w:t>Quadro 3 — Descrição Classe Avaliação</w:t>
        </w:r>
        <w:r w:rsidR="006108EB">
          <w:rPr>
            <w:noProof/>
            <w:webHidden/>
          </w:rPr>
          <w:tab/>
        </w:r>
        <w:r w:rsidR="006108EB">
          <w:rPr>
            <w:noProof/>
            <w:webHidden/>
          </w:rPr>
          <w:fldChar w:fldCharType="begin"/>
        </w:r>
        <w:r w:rsidR="006108EB">
          <w:rPr>
            <w:noProof/>
            <w:webHidden/>
          </w:rPr>
          <w:instrText xml:space="preserve"> PAGEREF _Toc174115513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1BA5A5BD" w14:textId="4066E025" w:rsidR="006108EB" w:rsidRDefault="0076530B">
      <w:pPr>
        <w:pStyle w:val="ndicedeilustraes"/>
        <w:rPr>
          <w:rFonts w:asciiTheme="minorHAnsi" w:eastAsiaTheme="minorEastAsia" w:hAnsiTheme="minorHAnsi" w:cstheme="minorBidi"/>
          <w:noProof/>
          <w:sz w:val="22"/>
          <w:szCs w:val="22"/>
        </w:rPr>
      </w:pPr>
      <w:hyperlink w:anchor="_Toc174115514" w:history="1">
        <w:r w:rsidR="006108EB" w:rsidRPr="0022288F">
          <w:rPr>
            <w:rStyle w:val="Hyperlink"/>
            <w:noProof/>
          </w:rPr>
          <w:t>Quadro 4  — Descrição Classe Notícia</w:t>
        </w:r>
        <w:r w:rsidR="006108EB">
          <w:rPr>
            <w:noProof/>
            <w:webHidden/>
          </w:rPr>
          <w:tab/>
        </w:r>
        <w:r w:rsidR="006108EB">
          <w:rPr>
            <w:noProof/>
            <w:webHidden/>
          </w:rPr>
          <w:fldChar w:fldCharType="begin"/>
        </w:r>
        <w:r w:rsidR="006108EB">
          <w:rPr>
            <w:noProof/>
            <w:webHidden/>
          </w:rPr>
          <w:instrText xml:space="preserve"> PAGEREF _Toc174115514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3CD3FCC2" w14:textId="0640A6E8" w:rsidR="006108EB" w:rsidRDefault="0076530B">
      <w:pPr>
        <w:pStyle w:val="ndicedeilustraes"/>
        <w:rPr>
          <w:rFonts w:asciiTheme="minorHAnsi" w:eastAsiaTheme="minorEastAsia" w:hAnsiTheme="minorHAnsi" w:cstheme="minorBidi"/>
          <w:noProof/>
          <w:sz w:val="22"/>
          <w:szCs w:val="22"/>
        </w:rPr>
      </w:pPr>
      <w:hyperlink w:anchor="_Toc174115515" w:history="1">
        <w:r w:rsidR="006108EB" w:rsidRPr="0022288F">
          <w:rPr>
            <w:rStyle w:val="Hyperlink"/>
            <w:noProof/>
          </w:rPr>
          <w:t>Quadro 5 — Descrição Classe Tipo Turismo</w:t>
        </w:r>
        <w:r w:rsidR="006108EB">
          <w:rPr>
            <w:noProof/>
            <w:webHidden/>
          </w:rPr>
          <w:tab/>
        </w:r>
        <w:r w:rsidR="006108EB">
          <w:rPr>
            <w:noProof/>
            <w:webHidden/>
          </w:rPr>
          <w:fldChar w:fldCharType="begin"/>
        </w:r>
        <w:r w:rsidR="006108EB">
          <w:rPr>
            <w:noProof/>
            <w:webHidden/>
          </w:rPr>
          <w:instrText xml:space="preserve"> PAGEREF _Toc174115515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2B9461B0" w14:textId="262477C9" w:rsidR="006108EB" w:rsidRDefault="0076530B">
      <w:pPr>
        <w:pStyle w:val="ndicedeilustraes"/>
        <w:rPr>
          <w:rFonts w:asciiTheme="minorHAnsi" w:eastAsiaTheme="minorEastAsia" w:hAnsiTheme="minorHAnsi" w:cstheme="minorBidi"/>
          <w:noProof/>
          <w:sz w:val="22"/>
          <w:szCs w:val="22"/>
        </w:rPr>
      </w:pPr>
      <w:hyperlink w:anchor="_Toc174115516" w:history="1">
        <w:r w:rsidR="006108EB" w:rsidRPr="0022288F">
          <w:rPr>
            <w:rStyle w:val="Hyperlink"/>
            <w:noProof/>
          </w:rPr>
          <w:t>Quadro 6 — Descrição Classe Atração</w:t>
        </w:r>
        <w:r w:rsidR="006108EB">
          <w:rPr>
            <w:noProof/>
            <w:webHidden/>
          </w:rPr>
          <w:tab/>
        </w:r>
        <w:r w:rsidR="006108EB">
          <w:rPr>
            <w:noProof/>
            <w:webHidden/>
          </w:rPr>
          <w:fldChar w:fldCharType="begin"/>
        </w:r>
        <w:r w:rsidR="006108EB">
          <w:rPr>
            <w:noProof/>
            <w:webHidden/>
          </w:rPr>
          <w:instrText xml:space="preserve"> PAGEREF _Toc174115516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76747427" w14:textId="490E64AE" w:rsidR="006108EB" w:rsidRDefault="0076530B">
      <w:pPr>
        <w:pStyle w:val="ndicedeilustraes"/>
        <w:rPr>
          <w:rFonts w:asciiTheme="minorHAnsi" w:eastAsiaTheme="minorEastAsia" w:hAnsiTheme="minorHAnsi" w:cstheme="minorBidi"/>
          <w:noProof/>
          <w:sz w:val="22"/>
          <w:szCs w:val="22"/>
        </w:rPr>
      </w:pPr>
      <w:hyperlink w:anchor="_Toc174115517" w:history="1">
        <w:r w:rsidR="006108EB" w:rsidRPr="0022288F">
          <w:rPr>
            <w:rStyle w:val="Hyperlink"/>
            <w:noProof/>
          </w:rPr>
          <w:t>Quadro 7 — Descrição Classe Tipo Atração</w:t>
        </w:r>
        <w:r w:rsidR="006108EB">
          <w:rPr>
            <w:noProof/>
            <w:webHidden/>
          </w:rPr>
          <w:tab/>
        </w:r>
        <w:r w:rsidR="006108EB">
          <w:rPr>
            <w:noProof/>
            <w:webHidden/>
          </w:rPr>
          <w:fldChar w:fldCharType="begin"/>
        </w:r>
        <w:r w:rsidR="006108EB">
          <w:rPr>
            <w:noProof/>
            <w:webHidden/>
          </w:rPr>
          <w:instrText xml:space="preserve"> PAGEREF _Toc174115517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6C98E67D" w14:textId="2403A98D" w:rsidR="006108EB" w:rsidRDefault="0076530B">
      <w:pPr>
        <w:pStyle w:val="ndicedeilustraes"/>
        <w:rPr>
          <w:rFonts w:asciiTheme="minorHAnsi" w:eastAsiaTheme="minorEastAsia" w:hAnsiTheme="minorHAnsi" w:cstheme="minorBidi"/>
          <w:noProof/>
          <w:sz w:val="22"/>
          <w:szCs w:val="22"/>
        </w:rPr>
      </w:pPr>
      <w:hyperlink w:anchor="_Toc174115518" w:history="1">
        <w:r w:rsidR="006108EB" w:rsidRPr="0022288F">
          <w:rPr>
            <w:rStyle w:val="Hyperlink"/>
            <w:noProof/>
          </w:rPr>
          <w:t>Quadro 8  — Descrição Classe Empresa</w:t>
        </w:r>
        <w:r w:rsidR="006108EB">
          <w:rPr>
            <w:noProof/>
            <w:webHidden/>
          </w:rPr>
          <w:tab/>
        </w:r>
        <w:r w:rsidR="006108EB">
          <w:rPr>
            <w:noProof/>
            <w:webHidden/>
          </w:rPr>
          <w:fldChar w:fldCharType="begin"/>
        </w:r>
        <w:r w:rsidR="006108EB">
          <w:rPr>
            <w:noProof/>
            <w:webHidden/>
          </w:rPr>
          <w:instrText xml:space="preserve"> PAGEREF _Toc174115518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40CF4006" w14:textId="14C8F505" w:rsidR="006108EB" w:rsidRDefault="0076530B">
      <w:pPr>
        <w:pStyle w:val="ndicedeilustraes"/>
        <w:rPr>
          <w:rFonts w:asciiTheme="minorHAnsi" w:eastAsiaTheme="minorEastAsia" w:hAnsiTheme="minorHAnsi" w:cstheme="minorBidi"/>
          <w:noProof/>
          <w:sz w:val="22"/>
          <w:szCs w:val="22"/>
        </w:rPr>
      </w:pPr>
      <w:hyperlink w:anchor="_Toc174115519" w:history="1">
        <w:r w:rsidR="006108EB" w:rsidRPr="0022288F">
          <w:rPr>
            <w:rStyle w:val="Hyperlink"/>
            <w:noProof/>
          </w:rPr>
          <w:t>Quadro 9 — Descrição Classe Atração Imagem</w:t>
        </w:r>
        <w:r w:rsidR="006108EB">
          <w:rPr>
            <w:noProof/>
            <w:webHidden/>
          </w:rPr>
          <w:tab/>
        </w:r>
        <w:r w:rsidR="006108EB">
          <w:rPr>
            <w:noProof/>
            <w:webHidden/>
          </w:rPr>
          <w:fldChar w:fldCharType="begin"/>
        </w:r>
        <w:r w:rsidR="006108EB">
          <w:rPr>
            <w:noProof/>
            <w:webHidden/>
          </w:rPr>
          <w:instrText xml:space="preserve"> PAGEREF _Toc174115519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69D7EE55" w14:textId="4209DB4D" w:rsidR="006108EB" w:rsidRDefault="0076530B">
      <w:pPr>
        <w:pStyle w:val="ndicedeilustraes"/>
        <w:rPr>
          <w:rFonts w:asciiTheme="minorHAnsi" w:eastAsiaTheme="minorEastAsia" w:hAnsiTheme="minorHAnsi" w:cstheme="minorBidi"/>
          <w:noProof/>
          <w:sz w:val="22"/>
          <w:szCs w:val="22"/>
        </w:rPr>
      </w:pPr>
      <w:hyperlink w:anchor="_Toc174115520" w:history="1">
        <w:r w:rsidR="006108EB" w:rsidRPr="0022288F">
          <w:rPr>
            <w:rStyle w:val="Hyperlink"/>
            <w:noProof/>
          </w:rPr>
          <w:t>Quadro 10 — Descrição Classe Turismo Imagem</w:t>
        </w:r>
        <w:r w:rsidR="006108EB">
          <w:rPr>
            <w:noProof/>
            <w:webHidden/>
          </w:rPr>
          <w:tab/>
        </w:r>
        <w:r w:rsidR="006108EB">
          <w:rPr>
            <w:noProof/>
            <w:webHidden/>
          </w:rPr>
          <w:fldChar w:fldCharType="begin"/>
        </w:r>
        <w:r w:rsidR="006108EB">
          <w:rPr>
            <w:noProof/>
            <w:webHidden/>
          </w:rPr>
          <w:instrText xml:space="preserve"> PAGEREF _Toc174115520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1BDF3003" w14:textId="0686C918" w:rsidR="006108EB" w:rsidRDefault="0076530B">
      <w:pPr>
        <w:pStyle w:val="ndicedeilustraes"/>
        <w:rPr>
          <w:rFonts w:asciiTheme="minorHAnsi" w:eastAsiaTheme="minorEastAsia" w:hAnsiTheme="minorHAnsi" w:cstheme="minorBidi"/>
          <w:noProof/>
          <w:sz w:val="22"/>
          <w:szCs w:val="22"/>
        </w:rPr>
      </w:pPr>
      <w:hyperlink w:anchor="_Toc174115521" w:history="1">
        <w:r w:rsidR="006108EB" w:rsidRPr="0022288F">
          <w:rPr>
            <w:rStyle w:val="Hyperlink"/>
            <w:noProof/>
          </w:rPr>
          <w:t>Quadro 11 — Descrição Classe Notícia Imagem</w:t>
        </w:r>
        <w:r w:rsidR="006108EB">
          <w:rPr>
            <w:noProof/>
            <w:webHidden/>
          </w:rPr>
          <w:tab/>
        </w:r>
        <w:r w:rsidR="006108EB">
          <w:rPr>
            <w:noProof/>
            <w:webHidden/>
          </w:rPr>
          <w:fldChar w:fldCharType="begin"/>
        </w:r>
        <w:r w:rsidR="006108EB">
          <w:rPr>
            <w:noProof/>
            <w:webHidden/>
          </w:rPr>
          <w:instrText xml:space="preserve"> PAGEREF _Toc174115521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5C41A39A" w14:textId="124AF373" w:rsidR="006108EB" w:rsidRDefault="0076530B">
      <w:pPr>
        <w:pStyle w:val="ndicedeilustraes"/>
        <w:rPr>
          <w:rFonts w:asciiTheme="minorHAnsi" w:eastAsiaTheme="minorEastAsia" w:hAnsiTheme="minorHAnsi" w:cstheme="minorBidi"/>
          <w:noProof/>
          <w:sz w:val="22"/>
          <w:szCs w:val="22"/>
        </w:rPr>
      </w:pPr>
      <w:hyperlink w:anchor="_Toc174115522" w:history="1">
        <w:r w:rsidR="006108EB" w:rsidRPr="0022288F">
          <w:rPr>
            <w:rStyle w:val="Hyperlink"/>
            <w:noProof/>
          </w:rPr>
          <w:t>Quadro 12 — Descrição Classe Empresa Imagem</w:t>
        </w:r>
        <w:r w:rsidR="006108EB">
          <w:rPr>
            <w:noProof/>
            <w:webHidden/>
          </w:rPr>
          <w:tab/>
        </w:r>
        <w:r w:rsidR="006108EB">
          <w:rPr>
            <w:noProof/>
            <w:webHidden/>
          </w:rPr>
          <w:fldChar w:fldCharType="begin"/>
        </w:r>
        <w:r w:rsidR="006108EB">
          <w:rPr>
            <w:noProof/>
            <w:webHidden/>
          </w:rPr>
          <w:instrText xml:space="preserve"> PAGEREF _Toc174115522 \h </w:instrText>
        </w:r>
        <w:r w:rsidR="006108EB">
          <w:rPr>
            <w:noProof/>
            <w:webHidden/>
          </w:rPr>
        </w:r>
        <w:r w:rsidR="006108EB">
          <w:rPr>
            <w:noProof/>
            <w:webHidden/>
          </w:rPr>
          <w:fldChar w:fldCharType="separate"/>
        </w:r>
        <w:r w:rsidR="006108EB">
          <w:rPr>
            <w:noProof/>
            <w:webHidden/>
          </w:rPr>
          <w:t>19</w:t>
        </w:r>
        <w:r w:rsidR="006108EB">
          <w:rPr>
            <w:noProof/>
            <w:webHidden/>
          </w:rPr>
          <w:fldChar w:fldCharType="end"/>
        </w:r>
      </w:hyperlink>
    </w:p>
    <w:p w14:paraId="5D2E33D8" w14:textId="42C63B27" w:rsidR="006108EB" w:rsidRDefault="0076530B">
      <w:pPr>
        <w:pStyle w:val="ndicedeilustraes"/>
        <w:rPr>
          <w:rFonts w:asciiTheme="minorHAnsi" w:eastAsiaTheme="minorEastAsia" w:hAnsiTheme="minorHAnsi" w:cstheme="minorBidi"/>
          <w:noProof/>
          <w:sz w:val="22"/>
          <w:szCs w:val="22"/>
        </w:rPr>
      </w:pPr>
      <w:hyperlink w:anchor="_Toc174115523" w:history="1">
        <w:r w:rsidR="006108EB" w:rsidRPr="0022288F">
          <w:rPr>
            <w:rStyle w:val="Hyperlink"/>
            <w:noProof/>
          </w:rPr>
          <w:t>Quadro 13 — Descrição Classe Tipo Usuário — Enumeração dos tipos de usuário</w:t>
        </w:r>
        <w:r w:rsidR="006108EB">
          <w:rPr>
            <w:noProof/>
            <w:webHidden/>
          </w:rPr>
          <w:tab/>
        </w:r>
        <w:r w:rsidR="006108EB">
          <w:rPr>
            <w:noProof/>
            <w:webHidden/>
          </w:rPr>
          <w:fldChar w:fldCharType="begin"/>
        </w:r>
        <w:r w:rsidR="006108EB">
          <w:rPr>
            <w:noProof/>
            <w:webHidden/>
          </w:rPr>
          <w:instrText xml:space="preserve"> PAGEREF _Toc174115523 \h </w:instrText>
        </w:r>
        <w:r w:rsidR="006108EB">
          <w:rPr>
            <w:noProof/>
            <w:webHidden/>
          </w:rPr>
        </w:r>
        <w:r w:rsidR="006108EB">
          <w:rPr>
            <w:noProof/>
            <w:webHidden/>
          </w:rPr>
          <w:fldChar w:fldCharType="separate"/>
        </w:r>
        <w:r w:rsidR="006108EB">
          <w:rPr>
            <w:noProof/>
            <w:webHidden/>
          </w:rPr>
          <w:t>19</w:t>
        </w:r>
        <w:r w:rsidR="006108EB">
          <w:rPr>
            <w:noProof/>
            <w:webHidden/>
          </w:rPr>
          <w:fldChar w:fldCharType="end"/>
        </w:r>
      </w:hyperlink>
    </w:p>
    <w:p w14:paraId="5087CAB2" w14:textId="0B57B465" w:rsidR="006108EB" w:rsidRDefault="0076530B">
      <w:pPr>
        <w:pStyle w:val="ndicedeilustraes"/>
        <w:rPr>
          <w:rFonts w:asciiTheme="minorHAnsi" w:eastAsiaTheme="minorEastAsia" w:hAnsiTheme="minorHAnsi" w:cstheme="minorBidi"/>
          <w:noProof/>
          <w:sz w:val="22"/>
          <w:szCs w:val="22"/>
        </w:rPr>
      </w:pPr>
      <w:hyperlink w:anchor="_Toc174115524" w:history="1">
        <w:r w:rsidR="006108EB" w:rsidRPr="0022288F">
          <w:rPr>
            <w:rStyle w:val="Hyperlink"/>
            <w:noProof/>
          </w:rPr>
          <w:t>Quadro 14 — Descrição Classe Tipo Status — Enumeração de status</w:t>
        </w:r>
        <w:r w:rsidR="006108EB">
          <w:rPr>
            <w:noProof/>
            <w:webHidden/>
          </w:rPr>
          <w:tab/>
        </w:r>
        <w:r w:rsidR="006108EB">
          <w:rPr>
            <w:noProof/>
            <w:webHidden/>
          </w:rPr>
          <w:fldChar w:fldCharType="begin"/>
        </w:r>
        <w:r w:rsidR="006108EB">
          <w:rPr>
            <w:noProof/>
            <w:webHidden/>
          </w:rPr>
          <w:instrText xml:space="preserve"> PAGEREF _Toc174115524 \h </w:instrText>
        </w:r>
        <w:r w:rsidR="006108EB">
          <w:rPr>
            <w:noProof/>
            <w:webHidden/>
          </w:rPr>
        </w:r>
        <w:r w:rsidR="006108EB">
          <w:rPr>
            <w:noProof/>
            <w:webHidden/>
          </w:rPr>
          <w:fldChar w:fldCharType="separate"/>
        </w:r>
        <w:r w:rsidR="006108EB">
          <w:rPr>
            <w:noProof/>
            <w:webHidden/>
          </w:rPr>
          <w:t>20</w:t>
        </w:r>
        <w:r w:rsidR="006108EB">
          <w:rPr>
            <w:noProof/>
            <w:webHidden/>
          </w:rPr>
          <w:fldChar w:fldCharType="end"/>
        </w:r>
      </w:hyperlink>
    </w:p>
    <w:p w14:paraId="0477F7B8" w14:textId="461DD619" w:rsidR="006108EB" w:rsidRDefault="0076530B">
      <w:pPr>
        <w:pStyle w:val="ndicedeilustraes"/>
        <w:rPr>
          <w:rFonts w:asciiTheme="minorHAnsi" w:eastAsiaTheme="minorEastAsia" w:hAnsiTheme="minorHAnsi" w:cstheme="minorBidi"/>
          <w:noProof/>
          <w:sz w:val="22"/>
          <w:szCs w:val="22"/>
        </w:rPr>
      </w:pPr>
      <w:hyperlink w:anchor="_Toc174115525" w:history="1">
        <w:r w:rsidR="006108EB" w:rsidRPr="0022288F">
          <w:rPr>
            <w:rStyle w:val="Hyperlink"/>
            <w:noProof/>
          </w:rPr>
          <w:t>Quadro 15  — Lista de casos de uso do software</w:t>
        </w:r>
        <w:r w:rsidR="006108EB">
          <w:rPr>
            <w:noProof/>
            <w:webHidden/>
          </w:rPr>
          <w:tab/>
        </w:r>
        <w:r w:rsidR="006108EB">
          <w:rPr>
            <w:noProof/>
            <w:webHidden/>
          </w:rPr>
          <w:fldChar w:fldCharType="begin"/>
        </w:r>
        <w:r w:rsidR="006108EB">
          <w:rPr>
            <w:noProof/>
            <w:webHidden/>
          </w:rPr>
          <w:instrText xml:space="preserve"> PAGEREF _Toc174115525 \h </w:instrText>
        </w:r>
        <w:r w:rsidR="006108EB">
          <w:rPr>
            <w:noProof/>
            <w:webHidden/>
          </w:rPr>
        </w:r>
        <w:r w:rsidR="006108EB">
          <w:rPr>
            <w:noProof/>
            <w:webHidden/>
          </w:rPr>
          <w:fldChar w:fldCharType="separate"/>
        </w:r>
        <w:r w:rsidR="006108EB">
          <w:rPr>
            <w:noProof/>
            <w:webHidden/>
          </w:rPr>
          <w:t>21</w:t>
        </w:r>
        <w:r w:rsidR="006108EB">
          <w:rPr>
            <w:noProof/>
            <w:webHidden/>
          </w:rPr>
          <w:fldChar w:fldCharType="end"/>
        </w:r>
      </w:hyperlink>
    </w:p>
    <w:p w14:paraId="0966F449" w14:textId="32CA334B" w:rsidR="006108EB" w:rsidRDefault="0076530B">
      <w:pPr>
        <w:pStyle w:val="ndicedeilustraes"/>
        <w:rPr>
          <w:rFonts w:asciiTheme="minorHAnsi" w:eastAsiaTheme="minorEastAsia" w:hAnsiTheme="minorHAnsi" w:cstheme="minorBidi"/>
          <w:noProof/>
          <w:sz w:val="22"/>
          <w:szCs w:val="22"/>
        </w:rPr>
      </w:pPr>
      <w:hyperlink w:anchor="_Toc174115526" w:history="1">
        <w:r w:rsidR="006108EB" w:rsidRPr="0022288F">
          <w:rPr>
            <w:rStyle w:val="Hyperlink"/>
            <w:noProof/>
          </w:rPr>
          <w:t>Quadro 16 — Documentação do caso de uso Listar Tipo Turismo</w:t>
        </w:r>
        <w:r w:rsidR="006108EB">
          <w:rPr>
            <w:noProof/>
            <w:webHidden/>
          </w:rPr>
          <w:tab/>
        </w:r>
        <w:r w:rsidR="006108EB">
          <w:rPr>
            <w:noProof/>
            <w:webHidden/>
          </w:rPr>
          <w:fldChar w:fldCharType="begin"/>
        </w:r>
        <w:r w:rsidR="006108EB">
          <w:rPr>
            <w:noProof/>
            <w:webHidden/>
          </w:rPr>
          <w:instrText xml:space="preserve"> PAGEREF _Toc174115526 \h </w:instrText>
        </w:r>
        <w:r w:rsidR="006108EB">
          <w:rPr>
            <w:noProof/>
            <w:webHidden/>
          </w:rPr>
        </w:r>
        <w:r w:rsidR="006108EB">
          <w:rPr>
            <w:noProof/>
            <w:webHidden/>
          </w:rPr>
          <w:fldChar w:fldCharType="separate"/>
        </w:r>
        <w:r w:rsidR="006108EB">
          <w:rPr>
            <w:noProof/>
            <w:webHidden/>
          </w:rPr>
          <w:t>33</w:t>
        </w:r>
        <w:r w:rsidR="006108EB">
          <w:rPr>
            <w:noProof/>
            <w:webHidden/>
          </w:rPr>
          <w:fldChar w:fldCharType="end"/>
        </w:r>
      </w:hyperlink>
    </w:p>
    <w:p w14:paraId="4DB64EF7" w14:textId="3C1F43E3" w:rsidR="006108EB" w:rsidRDefault="0076530B">
      <w:pPr>
        <w:pStyle w:val="ndicedeilustraes"/>
        <w:rPr>
          <w:rFonts w:asciiTheme="minorHAnsi" w:eastAsiaTheme="minorEastAsia" w:hAnsiTheme="minorHAnsi" w:cstheme="minorBidi"/>
          <w:noProof/>
          <w:sz w:val="22"/>
          <w:szCs w:val="22"/>
        </w:rPr>
      </w:pPr>
      <w:hyperlink w:anchor="_Toc174115527" w:history="1">
        <w:r w:rsidR="006108EB" w:rsidRPr="0022288F">
          <w:rPr>
            <w:rStyle w:val="Hyperlink"/>
            <w:noProof/>
          </w:rPr>
          <w:t>Quadro 17 — Documentação do caso de uso Cadastrar Tipo Turismo</w:t>
        </w:r>
        <w:r w:rsidR="006108EB">
          <w:rPr>
            <w:noProof/>
            <w:webHidden/>
          </w:rPr>
          <w:tab/>
        </w:r>
        <w:r w:rsidR="006108EB">
          <w:rPr>
            <w:noProof/>
            <w:webHidden/>
          </w:rPr>
          <w:fldChar w:fldCharType="begin"/>
        </w:r>
        <w:r w:rsidR="006108EB">
          <w:rPr>
            <w:noProof/>
            <w:webHidden/>
          </w:rPr>
          <w:instrText xml:space="preserve"> PAGEREF _Toc174115527 \h </w:instrText>
        </w:r>
        <w:r w:rsidR="006108EB">
          <w:rPr>
            <w:noProof/>
            <w:webHidden/>
          </w:rPr>
        </w:r>
        <w:r w:rsidR="006108EB">
          <w:rPr>
            <w:noProof/>
            <w:webHidden/>
          </w:rPr>
          <w:fldChar w:fldCharType="separate"/>
        </w:r>
        <w:r w:rsidR="006108EB">
          <w:rPr>
            <w:noProof/>
            <w:webHidden/>
          </w:rPr>
          <w:t>34</w:t>
        </w:r>
        <w:r w:rsidR="006108EB">
          <w:rPr>
            <w:noProof/>
            <w:webHidden/>
          </w:rPr>
          <w:fldChar w:fldCharType="end"/>
        </w:r>
      </w:hyperlink>
    </w:p>
    <w:p w14:paraId="66002747" w14:textId="012A1879" w:rsidR="006108EB" w:rsidRDefault="0076530B">
      <w:pPr>
        <w:pStyle w:val="ndicedeilustraes"/>
        <w:rPr>
          <w:rFonts w:asciiTheme="minorHAnsi" w:eastAsiaTheme="minorEastAsia" w:hAnsiTheme="minorHAnsi" w:cstheme="minorBidi"/>
          <w:noProof/>
          <w:sz w:val="22"/>
          <w:szCs w:val="22"/>
        </w:rPr>
      </w:pPr>
      <w:hyperlink w:anchor="_Toc174115528" w:history="1">
        <w:r w:rsidR="006108EB" w:rsidRPr="0022288F">
          <w:rPr>
            <w:rStyle w:val="Hyperlink"/>
            <w:noProof/>
          </w:rPr>
          <w:t>Quadro 18 — Documentação do caso de uso Alterar Tipo Turismo</w:t>
        </w:r>
        <w:r w:rsidR="006108EB">
          <w:rPr>
            <w:noProof/>
            <w:webHidden/>
          </w:rPr>
          <w:tab/>
        </w:r>
        <w:r w:rsidR="006108EB">
          <w:rPr>
            <w:noProof/>
            <w:webHidden/>
          </w:rPr>
          <w:fldChar w:fldCharType="begin"/>
        </w:r>
        <w:r w:rsidR="006108EB">
          <w:rPr>
            <w:noProof/>
            <w:webHidden/>
          </w:rPr>
          <w:instrText xml:space="preserve"> PAGEREF _Toc174115528 \h </w:instrText>
        </w:r>
        <w:r w:rsidR="006108EB">
          <w:rPr>
            <w:noProof/>
            <w:webHidden/>
          </w:rPr>
        </w:r>
        <w:r w:rsidR="006108EB">
          <w:rPr>
            <w:noProof/>
            <w:webHidden/>
          </w:rPr>
          <w:fldChar w:fldCharType="separate"/>
        </w:r>
        <w:r w:rsidR="006108EB">
          <w:rPr>
            <w:noProof/>
            <w:webHidden/>
          </w:rPr>
          <w:t>34</w:t>
        </w:r>
        <w:r w:rsidR="006108EB">
          <w:rPr>
            <w:noProof/>
            <w:webHidden/>
          </w:rPr>
          <w:fldChar w:fldCharType="end"/>
        </w:r>
      </w:hyperlink>
    </w:p>
    <w:p w14:paraId="2EEFCEEC" w14:textId="4833A833" w:rsidR="006108EB" w:rsidRDefault="0076530B">
      <w:pPr>
        <w:pStyle w:val="ndicedeilustraes"/>
        <w:rPr>
          <w:rFonts w:asciiTheme="minorHAnsi" w:eastAsiaTheme="minorEastAsia" w:hAnsiTheme="minorHAnsi" w:cstheme="minorBidi"/>
          <w:noProof/>
          <w:sz w:val="22"/>
          <w:szCs w:val="22"/>
        </w:rPr>
      </w:pPr>
      <w:hyperlink w:anchor="_Toc174115529" w:history="1">
        <w:r w:rsidR="006108EB" w:rsidRPr="0022288F">
          <w:rPr>
            <w:rStyle w:val="Hyperlink"/>
            <w:noProof/>
          </w:rPr>
          <w:t>Quadro 19 — Documentação do caso de uso Excluir Tipo Turismo</w:t>
        </w:r>
        <w:r w:rsidR="006108EB">
          <w:rPr>
            <w:noProof/>
            <w:webHidden/>
          </w:rPr>
          <w:tab/>
        </w:r>
        <w:r w:rsidR="006108EB">
          <w:rPr>
            <w:noProof/>
            <w:webHidden/>
          </w:rPr>
          <w:fldChar w:fldCharType="begin"/>
        </w:r>
        <w:r w:rsidR="006108EB">
          <w:rPr>
            <w:noProof/>
            <w:webHidden/>
          </w:rPr>
          <w:instrText xml:space="preserve"> PAGEREF _Toc174115529 \h </w:instrText>
        </w:r>
        <w:r w:rsidR="006108EB">
          <w:rPr>
            <w:noProof/>
            <w:webHidden/>
          </w:rPr>
        </w:r>
        <w:r w:rsidR="006108EB">
          <w:rPr>
            <w:noProof/>
            <w:webHidden/>
          </w:rPr>
          <w:fldChar w:fldCharType="separate"/>
        </w:r>
        <w:r w:rsidR="006108EB">
          <w:rPr>
            <w:noProof/>
            <w:webHidden/>
          </w:rPr>
          <w:t>35</w:t>
        </w:r>
        <w:r w:rsidR="006108EB">
          <w:rPr>
            <w:noProof/>
            <w:webHidden/>
          </w:rPr>
          <w:fldChar w:fldCharType="end"/>
        </w:r>
      </w:hyperlink>
    </w:p>
    <w:p w14:paraId="40E1FE70" w14:textId="4476452C" w:rsidR="006108EB" w:rsidRDefault="0076530B">
      <w:pPr>
        <w:pStyle w:val="ndicedeilustraes"/>
        <w:rPr>
          <w:rFonts w:asciiTheme="minorHAnsi" w:eastAsiaTheme="minorEastAsia" w:hAnsiTheme="minorHAnsi" w:cstheme="minorBidi"/>
          <w:noProof/>
          <w:sz w:val="22"/>
          <w:szCs w:val="22"/>
        </w:rPr>
      </w:pPr>
      <w:hyperlink w:anchor="_Toc174115530" w:history="1">
        <w:r w:rsidR="006108EB" w:rsidRPr="0022288F">
          <w:rPr>
            <w:rStyle w:val="Hyperlink"/>
            <w:noProof/>
          </w:rPr>
          <w:t>Quadro 20 — Documentação do caso de uso Desativar Tipo Turismo</w:t>
        </w:r>
        <w:r w:rsidR="006108EB">
          <w:rPr>
            <w:noProof/>
            <w:webHidden/>
          </w:rPr>
          <w:tab/>
        </w:r>
        <w:r w:rsidR="006108EB">
          <w:rPr>
            <w:noProof/>
            <w:webHidden/>
          </w:rPr>
          <w:fldChar w:fldCharType="begin"/>
        </w:r>
        <w:r w:rsidR="006108EB">
          <w:rPr>
            <w:noProof/>
            <w:webHidden/>
          </w:rPr>
          <w:instrText xml:space="preserve"> PAGEREF _Toc174115530 \h </w:instrText>
        </w:r>
        <w:r w:rsidR="006108EB">
          <w:rPr>
            <w:noProof/>
            <w:webHidden/>
          </w:rPr>
        </w:r>
        <w:r w:rsidR="006108EB">
          <w:rPr>
            <w:noProof/>
            <w:webHidden/>
          </w:rPr>
          <w:fldChar w:fldCharType="separate"/>
        </w:r>
        <w:r w:rsidR="006108EB">
          <w:rPr>
            <w:noProof/>
            <w:webHidden/>
          </w:rPr>
          <w:t>36</w:t>
        </w:r>
        <w:r w:rsidR="006108EB">
          <w:rPr>
            <w:noProof/>
            <w:webHidden/>
          </w:rPr>
          <w:fldChar w:fldCharType="end"/>
        </w:r>
      </w:hyperlink>
    </w:p>
    <w:p w14:paraId="38EAEC33" w14:textId="5235C469" w:rsidR="006108EB" w:rsidRDefault="0076530B">
      <w:pPr>
        <w:pStyle w:val="ndicedeilustraes"/>
        <w:rPr>
          <w:rFonts w:asciiTheme="minorHAnsi" w:eastAsiaTheme="minorEastAsia" w:hAnsiTheme="minorHAnsi" w:cstheme="minorBidi"/>
          <w:noProof/>
          <w:sz w:val="22"/>
          <w:szCs w:val="22"/>
        </w:rPr>
      </w:pPr>
      <w:hyperlink w:anchor="_Toc174115531" w:history="1">
        <w:r w:rsidR="006108EB" w:rsidRPr="0022288F">
          <w:rPr>
            <w:rStyle w:val="Hyperlink"/>
            <w:noProof/>
          </w:rPr>
          <w:t>Quadro 21 — Script SQL – Tabela TipoTurismo</w:t>
        </w:r>
        <w:r w:rsidR="006108EB">
          <w:rPr>
            <w:noProof/>
            <w:webHidden/>
          </w:rPr>
          <w:tab/>
        </w:r>
        <w:r w:rsidR="006108EB">
          <w:rPr>
            <w:noProof/>
            <w:webHidden/>
          </w:rPr>
          <w:fldChar w:fldCharType="begin"/>
        </w:r>
        <w:r w:rsidR="006108EB">
          <w:rPr>
            <w:noProof/>
            <w:webHidden/>
          </w:rPr>
          <w:instrText xml:space="preserve"> PAGEREF _Toc174115531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27742E61" w14:textId="6B041046" w:rsidR="006108EB" w:rsidRDefault="0076530B">
      <w:pPr>
        <w:pStyle w:val="ndicedeilustraes"/>
        <w:rPr>
          <w:rFonts w:asciiTheme="minorHAnsi" w:eastAsiaTheme="minorEastAsia" w:hAnsiTheme="minorHAnsi" w:cstheme="minorBidi"/>
          <w:noProof/>
          <w:sz w:val="22"/>
          <w:szCs w:val="22"/>
        </w:rPr>
      </w:pPr>
      <w:hyperlink w:anchor="_Toc174115532" w:history="1">
        <w:r w:rsidR="006108EB" w:rsidRPr="0022288F">
          <w:rPr>
            <w:rStyle w:val="Hyperlink"/>
            <w:noProof/>
          </w:rPr>
          <w:t>Quadro 22 — Script SQL – Tabela TipoAtracao</w:t>
        </w:r>
        <w:r w:rsidR="006108EB">
          <w:rPr>
            <w:noProof/>
            <w:webHidden/>
          </w:rPr>
          <w:tab/>
        </w:r>
        <w:r w:rsidR="006108EB">
          <w:rPr>
            <w:noProof/>
            <w:webHidden/>
          </w:rPr>
          <w:fldChar w:fldCharType="begin"/>
        </w:r>
        <w:r w:rsidR="006108EB">
          <w:rPr>
            <w:noProof/>
            <w:webHidden/>
          </w:rPr>
          <w:instrText xml:space="preserve"> PAGEREF _Toc174115532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2F240E84" w14:textId="3223A2C2" w:rsidR="006108EB" w:rsidRDefault="0076530B">
      <w:pPr>
        <w:pStyle w:val="ndicedeilustraes"/>
        <w:rPr>
          <w:rFonts w:asciiTheme="minorHAnsi" w:eastAsiaTheme="minorEastAsia" w:hAnsiTheme="minorHAnsi" w:cstheme="minorBidi"/>
          <w:noProof/>
          <w:sz w:val="22"/>
          <w:szCs w:val="22"/>
        </w:rPr>
      </w:pPr>
      <w:hyperlink w:anchor="_Toc174115533" w:history="1">
        <w:r w:rsidR="006108EB" w:rsidRPr="0022288F">
          <w:rPr>
            <w:rStyle w:val="Hyperlink"/>
            <w:noProof/>
          </w:rPr>
          <w:t>Quadro 23 — Script SQL – Tabela Noticia</w:t>
        </w:r>
        <w:r w:rsidR="006108EB">
          <w:rPr>
            <w:noProof/>
            <w:webHidden/>
          </w:rPr>
          <w:tab/>
        </w:r>
        <w:r w:rsidR="006108EB">
          <w:rPr>
            <w:noProof/>
            <w:webHidden/>
          </w:rPr>
          <w:fldChar w:fldCharType="begin"/>
        </w:r>
        <w:r w:rsidR="006108EB">
          <w:rPr>
            <w:noProof/>
            <w:webHidden/>
          </w:rPr>
          <w:instrText xml:space="preserve"> PAGEREF _Toc174115533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154D982D" w14:textId="2F9646FB" w:rsidR="006108EB" w:rsidRDefault="0076530B">
      <w:pPr>
        <w:pStyle w:val="ndicedeilustraes"/>
        <w:rPr>
          <w:rFonts w:asciiTheme="minorHAnsi" w:eastAsiaTheme="minorEastAsia" w:hAnsiTheme="minorHAnsi" w:cstheme="minorBidi"/>
          <w:noProof/>
          <w:sz w:val="22"/>
          <w:szCs w:val="22"/>
        </w:rPr>
      </w:pPr>
      <w:hyperlink w:anchor="_Toc174115534" w:history="1">
        <w:r w:rsidR="006108EB" w:rsidRPr="0022288F">
          <w:rPr>
            <w:rStyle w:val="Hyperlink"/>
            <w:noProof/>
          </w:rPr>
          <w:t>Quadro 24 — Script SQL – Tabela Usuario</w:t>
        </w:r>
        <w:r w:rsidR="006108EB">
          <w:rPr>
            <w:noProof/>
            <w:webHidden/>
          </w:rPr>
          <w:tab/>
        </w:r>
        <w:r w:rsidR="006108EB">
          <w:rPr>
            <w:noProof/>
            <w:webHidden/>
          </w:rPr>
          <w:fldChar w:fldCharType="begin"/>
        </w:r>
        <w:r w:rsidR="006108EB">
          <w:rPr>
            <w:noProof/>
            <w:webHidden/>
          </w:rPr>
          <w:instrText xml:space="preserve"> PAGEREF _Toc174115534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5CD3AEFE" w14:textId="71ABF269" w:rsidR="006108EB" w:rsidRDefault="0076530B">
      <w:pPr>
        <w:pStyle w:val="ndicedeilustraes"/>
        <w:rPr>
          <w:rFonts w:asciiTheme="minorHAnsi" w:eastAsiaTheme="minorEastAsia" w:hAnsiTheme="minorHAnsi" w:cstheme="minorBidi"/>
          <w:noProof/>
          <w:sz w:val="22"/>
          <w:szCs w:val="22"/>
        </w:rPr>
      </w:pPr>
      <w:hyperlink w:anchor="_Toc174115535" w:history="1">
        <w:r w:rsidR="006108EB" w:rsidRPr="0022288F">
          <w:rPr>
            <w:rStyle w:val="Hyperlink"/>
            <w:noProof/>
          </w:rPr>
          <w:t>Quadro 25 — Script SQL – Tabela Avaliação</w:t>
        </w:r>
        <w:r w:rsidR="006108EB">
          <w:rPr>
            <w:noProof/>
            <w:webHidden/>
          </w:rPr>
          <w:tab/>
        </w:r>
        <w:r w:rsidR="006108EB">
          <w:rPr>
            <w:noProof/>
            <w:webHidden/>
          </w:rPr>
          <w:fldChar w:fldCharType="begin"/>
        </w:r>
        <w:r w:rsidR="006108EB">
          <w:rPr>
            <w:noProof/>
            <w:webHidden/>
          </w:rPr>
          <w:instrText xml:space="preserve"> PAGEREF _Toc174115535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3FED2C67" w14:textId="2460F9EF" w:rsidR="006108EB" w:rsidRDefault="0076530B">
      <w:pPr>
        <w:pStyle w:val="ndicedeilustraes"/>
        <w:rPr>
          <w:rFonts w:asciiTheme="minorHAnsi" w:eastAsiaTheme="minorEastAsia" w:hAnsiTheme="minorHAnsi" w:cstheme="minorBidi"/>
          <w:noProof/>
          <w:sz w:val="22"/>
          <w:szCs w:val="22"/>
        </w:rPr>
      </w:pPr>
      <w:hyperlink w:anchor="_Toc174115536" w:history="1">
        <w:r w:rsidR="006108EB" w:rsidRPr="0022288F">
          <w:rPr>
            <w:rStyle w:val="Hyperlink"/>
            <w:noProof/>
          </w:rPr>
          <w:t>Quadro 26 — Script SQL – Tabela Turismo</w:t>
        </w:r>
        <w:r w:rsidR="006108EB">
          <w:rPr>
            <w:noProof/>
            <w:webHidden/>
          </w:rPr>
          <w:tab/>
        </w:r>
        <w:r w:rsidR="006108EB">
          <w:rPr>
            <w:noProof/>
            <w:webHidden/>
          </w:rPr>
          <w:fldChar w:fldCharType="begin"/>
        </w:r>
        <w:r w:rsidR="006108EB">
          <w:rPr>
            <w:noProof/>
            <w:webHidden/>
          </w:rPr>
          <w:instrText xml:space="preserve"> PAGEREF _Toc174115536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08CD3500" w14:textId="16EA145A" w:rsidR="006108EB" w:rsidRDefault="0076530B">
      <w:pPr>
        <w:pStyle w:val="ndicedeilustraes"/>
        <w:rPr>
          <w:rFonts w:asciiTheme="minorHAnsi" w:eastAsiaTheme="minorEastAsia" w:hAnsiTheme="minorHAnsi" w:cstheme="minorBidi"/>
          <w:noProof/>
          <w:sz w:val="22"/>
          <w:szCs w:val="22"/>
        </w:rPr>
      </w:pPr>
      <w:hyperlink w:anchor="_Toc174115537" w:history="1">
        <w:r w:rsidR="006108EB" w:rsidRPr="0022288F">
          <w:rPr>
            <w:rStyle w:val="Hyperlink"/>
            <w:noProof/>
          </w:rPr>
          <w:t>Quadro 27 — Script SQL – Tabela Atração</w:t>
        </w:r>
        <w:r w:rsidR="006108EB">
          <w:rPr>
            <w:noProof/>
            <w:webHidden/>
          </w:rPr>
          <w:tab/>
        </w:r>
        <w:r w:rsidR="006108EB">
          <w:rPr>
            <w:noProof/>
            <w:webHidden/>
          </w:rPr>
          <w:fldChar w:fldCharType="begin"/>
        </w:r>
        <w:r w:rsidR="006108EB">
          <w:rPr>
            <w:noProof/>
            <w:webHidden/>
          </w:rPr>
          <w:instrText xml:space="preserve"> PAGEREF _Toc174115537 \h </w:instrText>
        </w:r>
        <w:r w:rsidR="006108EB">
          <w:rPr>
            <w:noProof/>
            <w:webHidden/>
          </w:rPr>
        </w:r>
        <w:r w:rsidR="006108EB">
          <w:rPr>
            <w:noProof/>
            <w:webHidden/>
          </w:rPr>
          <w:fldChar w:fldCharType="separate"/>
        </w:r>
        <w:r w:rsidR="006108EB">
          <w:rPr>
            <w:noProof/>
            <w:webHidden/>
          </w:rPr>
          <w:t>71</w:t>
        </w:r>
        <w:r w:rsidR="006108EB">
          <w:rPr>
            <w:noProof/>
            <w:webHidden/>
          </w:rPr>
          <w:fldChar w:fldCharType="end"/>
        </w:r>
      </w:hyperlink>
    </w:p>
    <w:p w14:paraId="437702B6" w14:textId="71A1CE28" w:rsidR="006108EB" w:rsidRDefault="0076530B">
      <w:pPr>
        <w:pStyle w:val="ndicedeilustraes"/>
        <w:rPr>
          <w:rFonts w:asciiTheme="minorHAnsi" w:eastAsiaTheme="minorEastAsia" w:hAnsiTheme="minorHAnsi" w:cstheme="minorBidi"/>
          <w:noProof/>
          <w:sz w:val="22"/>
          <w:szCs w:val="22"/>
        </w:rPr>
      </w:pPr>
      <w:hyperlink w:anchor="_Toc174115538" w:history="1">
        <w:r w:rsidR="006108EB" w:rsidRPr="0022288F">
          <w:rPr>
            <w:rStyle w:val="Hyperlink"/>
            <w:noProof/>
          </w:rPr>
          <w:t>Quadro 28 — Script SQL – Tabela Empresa</w:t>
        </w:r>
        <w:r w:rsidR="006108EB">
          <w:rPr>
            <w:noProof/>
            <w:webHidden/>
          </w:rPr>
          <w:tab/>
        </w:r>
        <w:r w:rsidR="006108EB">
          <w:rPr>
            <w:noProof/>
            <w:webHidden/>
          </w:rPr>
          <w:fldChar w:fldCharType="begin"/>
        </w:r>
        <w:r w:rsidR="006108EB">
          <w:rPr>
            <w:noProof/>
            <w:webHidden/>
          </w:rPr>
          <w:instrText xml:space="preserve"> PAGEREF _Toc174115538 \h </w:instrText>
        </w:r>
        <w:r w:rsidR="006108EB">
          <w:rPr>
            <w:noProof/>
            <w:webHidden/>
          </w:rPr>
        </w:r>
        <w:r w:rsidR="006108EB">
          <w:rPr>
            <w:noProof/>
            <w:webHidden/>
          </w:rPr>
          <w:fldChar w:fldCharType="separate"/>
        </w:r>
        <w:r w:rsidR="006108EB">
          <w:rPr>
            <w:noProof/>
            <w:webHidden/>
          </w:rPr>
          <w:t>71</w:t>
        </w:r>
        <w:r w:rsidR="006108EB">
          <w:rPr>
            <w:noProof/>
            <w:webHidden/>
          </w:rPr>
          <w:fldChar w:fldCharType="end"/>
        </w:r>
      </w:hyperlink>
    </w:p>
    <w:p w14:paraId="47AFE56C" w14:textId="457261A2" w:rsidR="006108EB" w:rsidRDefault="0076530B">
      <w:pPr>
        <w:pStyle w:val="ndicedeilustraes"/>
        <w:rPr>
          <w:rFonts w:asciiTheme="minorHAnsi" w:eastAsiaTheme="minorEastAsia" w:hAnsiTheme="minorHAnsi" w:cstheme="minorBidi"/>
          <w:noProof/>
          <w:sz w:val="22"/>
          <w:szCs w:val="22"/>
        </w:rPr>
      </w:pPr>
      <w:hyperlink w:anchor="_Toc174115539" w:history="1">
        <w:r w:rsidR="006108EB" w:rsidRPr="0022288F">
          <w:rPr>
            <w:rStyle w:val="Hyperlink"/>
            <w:noProof/>
          </w:rPr>
          <w:t>Quadro 29 — Script SQL – Tabela AtracaoImagem</w:t>
        </w:r>
        <w:r w:rsidR="006108EB">
          <w:rPr>
            <w:noProof/>
            <w:webHidden/>
          </w:rPr>
          <w:tab/>
        </w:r>
        <w:r w:rsidR="006108EB">
          <w:rPr>
            <w:noProof/>
            <w:webHidden/>
          </w:rPr>
          <w:fldChar w:fldCharType="begin"/>
        </w:r>
        <w:r w:rsidR="006108EB">
          <w:rPr>
            <w:noProof/>
            <w:webHidden/>
          </w:rPr>
          <w:instrText xml:space="preserve"> PAGEREF _Toc174115539 \h </w:instrText>
        </w:r>
        <w:r w:rsidR="006108EB">
          <w:rPr>
            <w:noProof/>
            <w:webHidden/>
          </w:rPr>
        </w:r>
        <w:r w:rsidR="006108EB">
          <w:rPr>
            <w:noProof/>
            <w:webHidden/>
          </w:rPr>
          <w:fldChar w:fldCharType="separate"/>
        </w:r>
        <w:r w:rsidR="006108EB">
          <w:rPr>
            <w:noProof/>
            <w:webHidden/>
          </w:rPr>
          <w:t>72</w:t>
        </w:r>
        <w:r w:rsidR="006108EB">
          <w:rPr>
            <w:noProof/>
            <w:webHidden/>
          </w:rPr>
          <w:fldChar w:fldCharType="end"/>
        </w:r>
      </w:hyperlink>
    </w:p>
    <w:p w14:paraId="420129E4" w14:textId="5929FBF6" w:rsidR="006108EB" w:rsidRDefault="0076530B">
      <w:pPr>
        <w:pStyle w:val="ndicedeilustraes"/>
        <w:rPr>
          <w:rFonts w:asciiTheme="minorHAnsi" w:eastAsiaTheme="minorEastAsia" w:hAnsiTheme="minorHAnsi" w:cstheme="minorBidi"/>
          <w:noProof/>
          <w:sz w:val="22"/>
          <w:szCs w:val="22"/>
        </w:rPr>
      </w:pPr>
      <w:hyperlink w:anchor="_Toc174115540" w:history="1">
        <w:r w:rsidR="006108EB" w:rsidRPr="0022288F">
          <w:rPr>
            <w:rStyle w:val="Hyperlink"/>
            <w:noProof/>
          </w:rPr>
          <w:t>Quadro 30 — Script SQL – Tabela NoticiaImagem</w:t>
        </w:r>
        <w:r w:rsidR="006108EB">
          <w:rPr>
            <w:noProof/>
            <w:webHidden/>
          </w:rPr>
          <w:tab/>
        </w:r>
        <w:r w:rsidR="006108EB">
          <w:rPr>
            <w:noProof/>
            <w:webHidden/>
          </w:rPr>
          <w:fldChar w:fldCharType="begin"/>
        </w:r>
        <w:r w:rsidR="006108EB">
          <w:rPr>
            <w:noProof/>
            <w:webHidden/>
          </w:rPr>
          <w:instrText xml:space="preserve"> PAGEREF _Toc174115540 \h </w:instrText>
        </w:r>
        <w:r w:rsidR="006108EB">
          <w:rPr>
            <w:noProof/>
            <w:webHidden/>
          </w:rPr>
        </w:r>
        <w:r w:rsidR="006108EB">
          <w:rPr>
            <w:noProof/>
            <w:webHidden/>
          </w:rPr>
          <w:fldChar w:fldCharType="separate"/>
        </w:r>
        <w:r w:rsidR="006108EB">
          <w:rPr>
            <w:noProof/>
            <w:webHidden/>
          </w:rPr>
          <w:t>72</w:t>
        </w:r>
        <w:r w:rsidR="006108EB">
          <w:rPr>
            <w:noProof/>
            <w:webHidden/>
          </w:rPr>
          <w:fldChar w:fldCharType="end"/>
        </w:r>
      </w:hyperlink>
    </w:p>
    <w:p w14:paraId="41B0D882" w14:textId="41E67C05" w:rsidR="006108EB" w:rsidRDefault="0076530B">
      <w:pPr>
        <w:pStyle w:val="ndicedeilustraes"/>
        <w:rPr>
          <w:rFonts w:asciiTheme="minorHAnsi" w:eastAsiaTheme="minorEastAsia" w:hAnsiTheme="minorHAnsi" w:cstheme="minorBidi"/>
          <w:noProof/>
          <w:sz w:val="22"/>
          <w:szCs w:val="22"/>
        </w:rPr>
      </w:pPr>
      <w:hyperlink w:anchor="_Toc174115541" w:history="1">
        <w:r w:rsidR="006108EB" w:rsidRPr="0022288F">
          <w:rPr>
            <w:rStyle w:val="Hyperlink"/>
            <w:noProof/>
          </w:rPr>
          <w:t>Quadro 31 — Script SQL – Tabela TurismoImagem</w:t>
        </w:r>
        <w:r w:rsidR="006108EB">
          <w:rPr>
            <w:noProof/>
            <w:webHidden/>
          </w:rPr>
          <w:tab/>
        </w:r>
        <w:r w:rsidR="006108EB">
          <w:rPr>
            <w:noProof/>
            <w:webHidden/>
          </w:rPr>
          <w:fldChar w:fldCharType="begin"/>
        </w:r>
        <w:r w:rsidR="006108EB">
          <w:rPr>
            <w:noProof/>
            <w:webHidden/>
          </w:rPr>
          <w:instrText xml:space="preserve"> PAGEREF _Toc174115541 \h </w:instrText>
        </w:r>
        <w:r w:rsidR="006108EB">
          <w:rPr>
            <w:noProof/>
            <w:webHidden/>
          </w:rPr>
        </w:r>
        <w:r w:rsidR="006108EB">
          <w:rPr>
            <w:noProof/>
            <w:webHidden/>
          </w:rPr>
          <w:fldChar w:fldCharType="separate"/>
        </w:r>
        <w:r w:rsidR="006108EB">
          <w:rPr>
            <w:noProof/>
            <w:webHidden/>
          </w:rPr>
          <w:t>73</w:t>
        </w:r>
        <w:r w:rsidR="006108EB">
          <w:rPr>
            <w:noProof/>
            <w:webHidden/>
          </w:rPr>
          <w:fldChar w:fldCharType="end"/>
        </w:r>
      </w:hyperlink>
    </w:p>
    <w:p w14:paraId="386ED469" w14:textId="4C8B61EC" w:rsidR="006108EB" w:rsidRDefault="0076530B">
      <w:pPr>
        <w:pStyle w:val="ndicedeilustraes"/>
        <w:rPr>
          <w:rFonts w:asciiTheme="minorHAnsi" w:eastAsiaTheme="minorEastAsia" w:hAnsiTheme="minorHAnsi" w:cstheme="minorBidi"/>
          <w:noProof/>
          <w:sz w:val="22"/>
          <w:szCs w:val="22"/>
        </w:rPr>
      </w:pPr>
      <w:hyperlink w:anchor="_Toc174115542" w:history="1">
        <w:r w:rsidR="006108EB" w:rsidRPr="0022288F">
          <w:rPr>
            <w:rStyle w:val="Hyperlink"/>
            <w:noProof/>
          </w:rPr>
          <w:t>Quadro 32 — Script SQL – Tabela EmpresaImagem</w:t>
        </w:r>
        <w:r w:rsidR="006108EB">
          <w:rPr>
            <w:noProof/>
            <w:webHidden/>
          </w:rPr>
          <w:tab/>
        </w:r>
        <w:r w:rsidR="006108EB">
          <w:rPr>
            <w:noProof/>
            <w:webHidden/>
          </w:rPr>
          <w:fldChar w:fldCharType="begin"/>
        </w:r>
        <w:r w:rsidR="006108EB">
          <w:rPr>
            <w:noProof/>
            <w:webHidden/>
          </w:rPr>
          <w:instrText xml:space="preserve"> PAGEREF _Toc174115542 \h </w:instrText>
        </w:r>
        <w:r w:rsidR="006108EB">
          <w:rPr>
            <w:noProof/>
            <w:webHidden/>
          </w:rPr>
        </w:r>
        <w:r w:rsidR="006108EB">
          <w:rPr>
            <w:noProof/>
            <w:webHidden/>
          </w:rPr>
          <w:fldChar w:fldCharType="separate"/>
        </w:r>
        <w:r w:rsidR="006108EB">
          <w:rPr>
            <w:noProof/>
            <w:webHidden/>
          </w:rPr>
          <w:t>73</w:t>
        </w:r>
        <w:r w:rsidR="006108EB">
          <w:rPr>
            <w:noProof/>
            <w:webHidden/>
          </w:rPr>
          <w:fldChar w:fldCharType="end"/>
        </w:r>
      </w:hyperlink>
    </w:p>
    <w:p w14:paraId="6458D00E" w14:textId="74904004" w:rsidR="00DC6375" w:rsidRPr="005D492A" w:rsidRDefault="007C45DB" w:rsidP="005D492A">
      <w:pPr>
        <w:ind w:firstLine="0"/>
        <w:jc w:val="center"/>
        <w:rPr>
          <w:b/>
          <w:szCs w:val="24"/>
        </w:rPr>
      </w:pPr>
      <w:r>
        <w:lastRenderedPageBreak/>
        <w:fldChar w:fldCharType="end"/>
      </w:r>
      <w:r w:rsidR="0036483A" w:rsidRPr="005D492A">
        <w:rPr>
          <w:b/>
          <w:szCs w:val="24"/>
        </w:rPr>
        <w:t>SUMÁRIO</w:t>
      </w:r>
    </w:p>
    <w:p w14:paraId="5D044C8D" w14:textId="0CA0648C" w:rsidR="00F929F5" w:rsidRDefault="00460066">
      <w:pPr>
        <w:pStyle w:val="Sumrio1"/>
        <w:rPr>
          <w:rFonts w:asciiTheme="minorHAnsi" w:eastAsiaTheme="minorEastAsia" w:hAnsiTheme="minorHAnsi" w:cstheme="minorBidi"/>
          <w:b w:val="0"/>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74376452" w:history="1">
        <w:r w:rsidR="00F929F5" w:rsidRPr="00964FD8">
          <w:rPr>
            <w:rStyle w:val="Hyperlink"/>
            <w:noProof/>
          </w:rPr>
          <w:t>1</w:t>
        </w:r>
        <w:r w:rsidR="00F929F5">
          <w:rPr>
            <w:rFonts w:asciiTheme="minorHAnsi" w:eastAsiaTheme="minorEastAsia" w:hAnsiTheme="minorHAnsi" w:cstheme="minorBidi"/>
            <w:b w:val="0"/>
            <w:noProof/>
            <w:sz w:val="22"/>
            <w:szCs w:val="22"/>
          </w:rPr>
          <w:tab/>
        </w:r>
        <w:r w:rsidR="00F929F5" w:rsidRPr="00964FD8">
          <w:rPr>
            <w:rStyle w:val="Hyperlink"/>
            <w:noProof/>
          </w:rPr>
          <w:t>INTRODUÇÃO</w:t>
        </w:r>
        <w:r w:rsidR="00F929F5">
          <w:rPr>
            <w:noProof/>
            <w:webHidden/>
          </w:rPr>
          <w:tab/>
        </w:r>
        <w:r w:rsidR="00F929F5">
          <w:rPr>
            <w:noProof/>
            <w:webHidden/>
          </w:rPr>
          <w:fldChar w:fldCharType="begin"/>
        </w:r>
        <w:r w:rsidR="00F929F5">
          <w:rPr>
            <w:noProof/>
            <w:webHidden/>
          </w:rPr>
          <w:instrText xml:space="preserve"> PAGEREF _Toc174376452 \h </w:instrText>
        </w:r>
        <w:r w:rsidR="00F929F5">
          <w:rPr>
            <w:noProof/>
            <w:webHidden/>
          </w:rPr>
        </w:r>
        <w:r w:rsidR="00F929F5">
          <w:rPr>
            <w:noProof/>
            <w:webHidden/>
          </w:rPr>
          <w:fldChar w:fldCharType="separate"/>
        </w:r>
        <w:r w:rsidR="00F929F5">
          <w:rPr>
            <w:noProof/>
            <w:webHidden/>
          </w:rPr>
          <w:t>3</w:t>
        </w:r>
        <w:r w:rsidR="00F929F5">
          <w:rPr>
            <w:noProof/>
            <w:webHidden/>
          </w:rPr>
          <w:fldChar w:fldCharType="end"/>
        </w:r>
      </w:hyperlink>
    </w:p>
    <w:p w14:paraId="08F9A97F" w14:textId="0E051DC8" w:rsidR="00F929F5" w:rsidRDefault="0076530B">
      <w:pPr>
        <w:pStyle w:val="Sumrio1"/>
        <w:rPr>
          <w:rFonts w:asciiTheme="minorHAnsi" w:eastAsiaTheme="minorEastAsia" w:hAnsiTheme="minorHAnsi" w:cstheme="minorBidi"/>
          <w:b w:val="0"/>
          <w:noProof/>
          <w:sz w:val="22"/>
          <w:szCs w:val="22"/>
        </w:rPr>
      </w:pPr>
      <w:hyperlink w:anchor="_Toc174376453" w:history="1">
        <w:r w:rsidR="00F929F5" w:rsidRPr="00964FD8">
          <w:rPr>
            <w:rStyle w:val="Hyperlink"/>
            <w:noProof/>
          </w:rPr>
          <w:t>2</w:t>
        </w:r>
        <w:r w:rsidR="00F929F5">
          <w:rPr>
            <w:rFonts w:asciiTheme="minorHAnsi" w:eastAsiaTheme="minorEastAsia" w:hAnsiTheme="minorHAnsi" w:cstheme="minorBidi"/>
            <w:b w:val="0"/>
            <w:noProof/>
            <w:sz w:val="22"/>
            <w:szCs w:val="22"/>
          </w:rPr>
          <w:tab/>
        </w:r>
        <w:r w:rsidR="00F929F5" w:rsidRPr="00964FD8">
          <w:rPr>
            <w:rStyle w:val="Hyperlink"/>
            <w:noProof/>
          </w:rPr>
          <w:t>LEVANTAMENTO DE REQUISITOS DE SOFTWARE</w:t>
        </w:r>
        <w:r w:rsidR="00F929F5">
          <w:rPr>
            <w:noProof/>
            <w:webHidden/>
          </w:rPr>
          <w:tab/>
        </w:r>
        <w:r w:rsidR="00F929F5">
          <w:rPr>
            <w:noProof/>
            <w:webHidden/>
          </w:rPr>
          <w:fldChar w:fldCharType="begin"/>
        </w:r>
        <w:r w:rsidR="00F929F5">
          <w:rPr>
            <w:noProof/>
            <w:webHidden/>
          </w:rPr>
          <w:instrText xml:space="preserve"> PAGEREF _Toc174376453 \h </w:instrText>
        </w:r>
        <w:r w:rsidR="00F929F5">
          <w:rPr>
            <w:noProof/>
            <w:webHidden/>
          </w:rPr>
        </w:r>
        <w:r w:rsidR="00F929F5">
          <w:rPr>
            <w:noProof/>
            <w:webHidden/>
          </w:rPr>
          <w:fldChar w:fldCharType="separate"/>
        </w:r>
        <w:r w:rsidR="00F929F5">
          <w:rPr>
            <w:noProof/>
            <w:webHidden/>
          </w:rPr>
          <w:t>4</w:t>
        </w:r>
        <w:r w:rsidR="00F929F5">
          <w:rPr>
            <w:noProof/>
            <w:webHidden/>
          </w:rPr>
          <w:fldChar w:fldCharType="end"/>
        </w:r>
      </w:hyperlink>
    </w:p>
    <w:p w14:paraId="6CE832AB" w14:textId="59FDA40A" w:rsidR="00F929F5" w:rsidRDefault="0076530B">
      <w:pPr>
        <w:pStyle w:val="Sumrio2"/>
        <w:rPr>
          <w:rFonts w:asciiTheme="minorHAnsi" w:eastAsiaTheme="minorEastAsia" w:hAnsiTheme="minorHAnsi" w:cstheme="minorBidi"/>
          <w:smallCaps w:val="0"/>
          <w:noProof/>
          <w:sz w:val="22"/>
          <w:szCs w:val="22"/>
        </w:rPr>
      </w:pPr>
      <w:hyperlink w:anchor="_Toc174376454" w:history="1">
        <w:r w:rsidR="00F929F5" w:rsidRPr="00964FD8">
          <w:rPr>
            <w:rStyle w:val="Hyperlink"/>
            <w:noProof/>
          </w:rPr>
          <w:t>2.1</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objetivos do sistema</w:t>
        </w:r>
        <w:r w:rsidR="00F929F5">
          <w:rPr>
            <w:noProof/>
            <w:webHidden/>
          </w:rPr>
          <w:tab/>
        </w:r>
        <w:r w:rsidR="00F929F5">
          <w:rPr>
            <w:noProof/>
            <w:webHidden/>
          </w:rPr>
          <w:fldChar w:fldCharType="begin"/>
        </w:r>
        <w:r w:rsidR="00F929F5">
          <w:rPr>
            <w:noProof/>
            <w:webHidden/>
          </w:rPr>
          <w:instrText xml:space="preserve"> PAGEREF _Toc174376454 \h </w:instrText>
        </w:r>
        <w:r w:rsidR="00F929F5">
          <w:rPr>
            <w:noProof/>
            <w:webHidden/>
          </w:rPr>
        </w:r>
        <w:r w:rsidR="00F929F5">
          <w:rPr>
            <w:noProof/>
            <w:webHidden/>
          </w:rPr>
          <w:fldChar w:fldCharType="separate"/>
        </w:r>
        <w:r w:rsidR="00F929F5">
          <w:rPr>
            <w:noProof/>
            <w:webHidden/>
          </w:rPr>
          <w:t>4</w:t>
        </w:r>
        <w:r w:rsidR="00F929F5">
          <w:rPr>
            <w:noProof/>
            <w:webHidden/>
          </w:rPr>
          <w:fldChar w:fldCharType="end"/>
        </w:r>
      </w:hyperlink>
    </w:p>
    <w:p w14:paraId="22ECB98B" w14:textId="2143AA52" w:rsidR="00F929F5" w:rsidRDefault="0076530B">
      <w:pPr>
        <w:pStyle w:val="Sumrio2"/>
        <w:rPr>
          <w:rFonts w:asciiTheme="minorHAnsi" w:eastAsiaTheme="minorEastAsia" w:hAnsiTheme="minorHAnsi" w:cstheme="minorBidi"/>
          <w:smallCaps w:val="0"/>
          <w:noProof/>
          <w:sz w:val="22"/>
          <w:szCs w:val="22"/>
        </w:rPr>
      </w:pPr>
      <w:hyperlink w:anchor="_Toc174376455" w:history="1">
        <w:r w:rsidR="00F929F5" w:rsidRPr="00964FD8">
          <w:rPr>
            <w:rStyle w:val="Hyperlink"/>
            <w:noProof/>
          </w:rPr>
          <w:t>2.2</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 sistema atual</w:t>
        </w:r>
        <w:r w:rsidR="00F929F5">
          <w:rPr>
            <w:noProof/>
            <w:webHidden/>
          </w:rPr>
          <w:tab/>
        </w:r>
        <w:r w:rsidR="00F929F5">
          <w:rPr>
            <w:noProof/>
            <w:webHidden/>
          </w:rPr>
          <w:fldChar w:fldCharType="begin"/>
        </w:r>
        <w:r w:rsidR="00F929F5">
          <w:rPr>
            <w:noProof/>
            <w:webHidden/>
          </w:rPr>
          <w:instrText xml:space="preserve"> PAGEREF _Toc174376455 \h </w:instrText>
        </w:r>
        <w:r w:rsidR="00F929F5">
          <w:rPr>
            <w:noProof/>
            <w:webHidden/>
          </w:rPr>
        </w:r>
        <w:r w:rsidR="00F929F5">
          <w:rPr>
            <w:noProof/>
            <w:webHidden/>
          </w:rPr>
          <w:fldChar w:fldCharType="separate"/>
        </w:r>
        <w:r w:rsidR="00F929F5">
          <w:rPr>
            <w:noProof/>
            <w:webHidden/>
          </w:rPr>
          <w:t>5</w:t>
        </w:r>
        <w:r w:rsidR="00F929F5">
          <w:rPr>
            <w:noProof/>
            <w:webHidden/>
          </w:rPr>
          <w:fldChar w:fldCharType="end"/>
        </w:r>
      </w:hyperlink>
    </w:p>
    <w:p w14:paraId="6E96C0DE" w14:textId="7CA1BE54" w:rsidR="00F929F5" w:rsidRDefault="0076530B">
      <w:pPr>
        <w:pStyle w:val="Sumrio2"/>
        <w:rPr>
          <w:rFonts w:asciiTheme="minorHAnsi" w:eastAsiaTheme="minorEastAsia" w:hAnsiTheme="minorHAnsi" w:cstheme="minorBidi"/>
          <w:smallCaps w:val="0"/>
          <w:noProof/>
          <w:sz w:val="22"/>
          <w:szCs w:val="22"/>
        </w:rPr>
      </w:pPr>
      <w:hyperlink w:anchor="_Toc174376456" w:history="1">
        <w:r w:rsidR="00F929F5" w:rsidRPr="00964FD8">
          <w:rPr>
            <w:rStyle w:val="Hyperlink"/>
            <w:noProof/>
          </w:rPr>
          <w:t>2.3</w:t>
        </w:r>
        <w:r w:rsidR="00F929F5">
          <w:rPr>
            <w:rFonts w:asciiTheme="minorHAnsi" w:eastAsiaTheme="minorEastAsia" w:hAnsiTheme="minorHAnsi" w:cstheme="minorBidi"/>
            <w:smallCaps w:val="0"/>
            <w:noProof/>
            <w:sz w:val="22"/>
            <w:szCs w:val="22"/>
          </w:rPr>
          <w:tab/>
        </w:r>
        <w:r w:rsidR="00F929F5" w:rsidRPr="00964FD8">
          <w:rPr>
            <w:rStyle w:val="Hyperlink"/>
            <w:noProof/>
          </w:rPr>
          <w:t>Análise De Sistemas Existentes</w:t>
        </w:r>
        <w:r w:rsidR="00F929F5">
          <w:rPr>
            <w:noProof/>
            <w:webHidden/>
          </w:rPr>
          <w:tab/>
        </w:r>
        <w:r w:rsidR="00F929F5">
          <w:rPr>
            <w:noProof/>
            <w:webHidden/>
          </w:rPr>
          <w:fldChar w:fldCharType="begin"/>
        </w:r>
        <w:r w:rsidR="00F929F5">
          <w:rPr>
            <w:noProof/>
            <w:webHidden/>
          </w:rPr>
          <w:instrText xml:space="preserve"> PAGEREF _Toc174376456 \h </w:instrText>
        </w:r>
        <w:r w:rsidR="00F929F5">
          <w:rPr>
            <w:noProof/>
            <w:webHidden/>
          </w:rPr>
        </w:r>
        <w:r w:rsidR="00F929F5">
          <w:rPr>
            <w:noProof/>
            <w:webHidden/>
          </w:rPr>
          <w:fldChar w:fldCharType="separate"/>
        </w:r>
        <w:r w:rsidR="00F929F5">
          <w:rPr>
            <w:noProof/>
            <w:webHidden/>
          </w:rPr>
          <w:t>7</w:t>
        </w:r>
        <w:r w:rsidR="00F929F5">
          <w:rPr>
            <w:noProof/>
            <w:webHidden/>
          </w:rPr>
          <w:fldChar w:fldCharType="end"/>
        </w:r>
      </w:hyperlink>
    </w:p>
    <w:p w14:paraId="2871E768" w14:textId="74FEAC52" w:rsidR="00F929F5" w:rsidRDefault="0076530B">
      <w:pPr>
        <w:pStyle w:val="Sumrio2"/>
        <w:rPr>
          <w:rFonts w:asciiTheme="minorHAnsi" w:eastAsiaTheme="minorEastAsia" w:hAnsiTheme="minorHAnsi" w:cstheme="minorBidi"/>
          <w:smallCaps w:val="0"/>
          <w:noProof/>
          <w:sz w:val="22"/>
          <w:szCs w:val="22"/>
        </w:rPr>
      </w:pPr>
      <w:hyperlink w:anchor="_Toc174376457" w:history="1">
        <w:r w:rsidR="00F929F5" w:rsidRPr="00964FD8">
          <w:rPr>
            <w:rStyle w:val="Hyperlink"/>
            <w:noProof/>
          </w:rPr>
          <w:t>2.4</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principais problemas</w:t>
        </w:r>
        <w:r w:rsidR="00F929F5">
          <w:rPr>
            <w:noProof/>
            <w:webHidden/>
          </w:rPr>
          <w:tab/>
        </w:r>
        <w:r w:rsidR="00F929F5">
          <w:rPr>
            <w:noProof/>
            <w:webHidden/>
          </w:rPr>
          <w:fldChar w:fldCharType="begin"/>
        </w:r>
        <w:r w:rsidR="00F929F5">
          <w:rPr>
            <w:noProof/>
            <w:webHidden/>
          </w:rPr>
          <w:instrText xml:space="preserve"> PAGEREF _Toc174376457 \h </w:instrText>
        </w:r>
        <w:r w:rsidR="00F929F5">
          <w:rPr>
            <w:noProof/>
            <w:webHidden/>
          </w:rPr>
        </w:r>
        <w:r w:rsidR="00F929F5">
          <w:rPr>
            <w:noProof/>
            <w:webHidden/>
          </w:rPr>
          <w:fldChar w:fldCharType="separate"/>
        </w:r>
        <w:r w:rsidR="00F929F5">
          <w:rPr>
            <w:noProof/>
            <w:webHidden/>
          </w:rPr>
          <w:t>10</w:t>
        </w:r>
        <w:r w:rsidR="00F929F5">
          <w:rPr>
            <w:noProof/>
            <w:webHidden/>
          </w:rPr>
          <w:fldChar w:fldCharType="end"/>
        </w:r>
      </w:hyperlink>
    </w:p>
    <w:p w14:paraId="34C743D8" w14:textId="60857980" w:rsidR="00F929F5" w:rsidRDefault="0076530B">
      <w:pPr>
        <w:pStyle w:val="Sumrio2"/>
        <w:rPr>
          <w:rFonts w:asciiTheme="minorHAnsi" w:eastAsiaTheme="minorEastAsia" w:hAnsiTheme="minorHAnsi" w:cstheme="minorBidi"/>
          <w:smallCaps w:val="0"/>
          <w:noProof/>
          <w:sz w:val="22"/>
          <w:szCs w:val="22"/>
        </w:rPr>
      </w:pPr>
      <w:hyperlink w:anchor="_Toc174376458" w:history="1">
        <w:r w:rsidR="00F929F5" w:rsidRPr="00964FD8">
          <w:rPr>
            <w:rStyle w:val="Hyperlink"/>
            <w:noProof/>
          </w:rPr>
          <w:t>2.5</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requisitos funcionais</w:t>
        </w:r>
        <w:r w:rsidR="00F929F5">
          <w:rPr>
            <w:noProof/>
            <w:webHidden/>
          </w:rPr>
          <w:tab/>
        </w:r>
        <w:r w:rsidR="00F929F5">
          <w:rPr>
            <w:noProof/>
            <w:webHidden/>
          </w:rPr>
          <w:fldChar w:fldCharType="begin"/>
        </w:r>
        <w:r w:rsidR="00F929F5">
          <w:rPr>
            <w:noProof/>
            <w:webHidden/>
          </w:rPr>
          <w:instrText xml:space="preserve"> PAGEREF _Toc174376458 \h </w:instrText>
        </w:r>
        <w:r w:rsidR="00F929F5">
          <w:rPr>
            <w:noProof/>
            <w:webHidden/>
          </w:rPr>
        </w:r>
        <w:r w:rsidR="00F929F5">
          <w:rPr>
            <w:noProof/>
            <w:webHidden/>
          </w:rPr>
          <w:fldChar w:fldCharType="separate"/>
        </w:r>
        <w:r w:rsidR="00F929F5">
          <w:rPr>
            <w:noProof/>
            <w:webHidden/>
          </w:rPr>
          <w:t>10</w:t>
        </w:r>
        <w:r w:rsidR="00F929F5">
          <w:rPr>
            <w:noProof/>
            <w:webHidden/>
          </w:rPr>
          <w:fldChar w:fldCharType="end"/>
        </w:r>
      </w:hyperlink>
    </w:p>
    <w:p w14:paraId="5B827EBF" w14:textId="2039B033" w:rsidR="00F929F5" w:rsidRDefault="0076530B">
      <w:pPr>
        <w:pStyle w:val="Sumrio2"/>
        <w:rPr>
          <w:rFonts w:asciiTheme="minorHAnsi" w:eastAsiaTheme="minorEastAsia" w:hAnsiTheme="minorHAnsi" w:cstheme="minorBidi"/>
          <w:smallCaps w:val="0"/>
          <w:noProof/>
          <w:sz w:val="22"/>
          <w:szCs w:val="22"/>
        </w:rPr>
      </w:pPr>
      <w:hyperlink w:anchor="_Toc174376459" w:history="1">
        <w:r w:rsidR="00F929F5" w:rsidRPr="00964FD8">
          <w:rPr>
            <w:rStyle w:val="Hyperlink"/>
            <w:noProof/>
          </w:rPr>
          <w:t>2.6</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requisitos não funcionais</w:t>
        </w:r>
        <w:r w:rsidR="00F929F5">
          <w:rPr>
            <w:noProof/>
            <w:webHidden/>
          </w:rPr>
          <w:tab/>
        </w:r>
        <w:r w:rsidR="00F929F5">
          <w:rPr>
            <w:noProof/>
            <w:webHidden/>
          </w:rPr>
          <w:fldChar w:fldCharType="begin"/>
        </w:r>
        <w:r w:rsidR="00F929F5">
          <w:rPr>
            <w:noProof/>
            <w:webHidden/>
          </w:rPr>
          <w:instrText xml:space="preserve"> PAGEREF _Toc174376459 \h </w:instrText>
        </w:r>
        <w:r w:rsidR="00F929F5">
          <w:rPr>
            <w:noProof/>
            <w:webHidden/>
          </w:rPr>
        </w:r>
        <w:r w:rsidR="00F929F5">
          <w:rPr>
            <w:noProof/>
            <w:webHidden/>
          </w:rPr>
          <w:fldChar w:fldCharType="separate"/>
        </w:r>
        <w:r w:rsidR="00F929F5">
          <w:rPr>
            <w:noProof/>
            <w:webHidden/>
          </w:rPr>
          <w:t>11</w:t>
        </w:r>
        <w:r w:rsidR="00F929F5">
          <w:rPr>
            <w:noProof/>
            <w:webHidden/>
          </w:rPr>
          <w:fldChar w:fldCharType="end"/>
        </w:r>
      </w:hyperlink>
    </w:p>
    <w:p w14:paraId="384557F4" w14:textId="2B79FF6D" w:rsidR="00F929F5" w:rsidRDefault="0076530B">
      <w:pPr>
        <w:pStyle w:val="Sumrio1"/>
        <w:rPr>
          <w:rFonts w:asciiTheme="minorHAnsi" w:eastAsiaTheme="minorEastAsia" w:hAnsiTheme="minorHAnsi" w:cstheme="minorBidi"/>
          <w:b w:val="0"/>
          <w:noProof/>
          <w:sz w:val="22"/>
          <w:szCs w:val="22"/>
        </w:rPr>
      </w:pPr>
      <w:hyperlink w:anchor="_Toc174376460" w:history="1">
        <w:r w:rsidR="00F929F5" w:rsidRPr="00964FD8">
          <w:rPr>
            <w:rStyle w:val="Hyperlink"/>
            <w:noProof/>
          </w:rPr>
          <w:t>3</w:t>
        </w:r>
        <w:r w:rsidR="00F929F5">
          <w:rPr>
            <w:rFonts w:asciiTheme="minorHAnsi" w:eastAsiaTheme="minorEastAsia" w:hAnsiTheme="minorHAnsi" w:cstheme="minorBidi"/>
            <w:b w:val="0"/>
            <w:noProof/>
            <w:sz w:val="22"/>
            <w:szCs w:val="22"/>
          </w:rPr>
          <w:tab/>
        </w:r>
        <w:r w:rsidR="00F929F5" w:rsidRPr="00964FD8">
          <w:rPr>
            <w:rStyle w:val="Hyperlink"/>
            <w:noProof/>
          </w:rPr>
          <w:t>VISÃO DE CASO DE USO – UML</w:t>
        </w:r>
        <w:r w:rsidR="00F929F5">
          <w:rPr>
            <w:noProof/>
            <w:webHidden/>
          </w:rPr>
          <w:tab/>
        </w:r>
        <w:r w:rsidR="00F929F5">
          <w:rPr>
            <w:noProof/>
            <w:webHidden/>
          </w:rPr>
          <w:fldChar w:fldCharType="begin"/>
        </w:r>
        <w:r w:rsidR="00F929F5">
          <w:rPr>
            <w:noProof/>
            <w:webHidden/>
          </w:rPr>
          <w:instrText xml:space="preserve"> PAGEREF _Toc174376460 \h </w:instrText>
        </w:r>
        <w:r w:rsidR="00F929F5">
          <w:rPr>
            <w:noProof/>
            <w:webHidden/>
          </w:rPr>
        </w:r>
        <w:r w:rsidR="00F929F5">
          <w:rPr>
            <w:noProof/>
            <w:webHidden/>
          </w:rPr>
          <w:fldChar w:fldCharType="separate"/>
        </w:r>
        <w:r w:rsidR="00F929F5">
          <w:rPr>
            <w:noProof/>
            <w:webHidden/>
          </w:rPr>
          <w:t>13</w:t>
        </w:r>
        <w:r w:rsidR="00F929F5">
          <w:rPr>
            <w:noProof/>
            <w:webHidden/>
          </w:rPr>
          <w:fldChar w:fldCharType="end"/>
        </w:r>
      </w:hyperlink>
    </w:p>
    <w:p w14:paraId="574BFB10" w14:textId="1EDEE97C" w:rsidR="00F929F5" w:rsidRDefault="0076530B">
      <w:pPr>
        <w:pStyle w:val="Sumrio2"/>
        <w:rPr>
          <w:rFonts w:asciiTheme="minorHAnsi" w:eastAsiaTheme="minorEastAsia" w:hAnsiTheme="minorHAnsi" w:cstheme="minorBidi"/>
          <w:smallCaps w:val="0"/>
          <w:noProof/>
          <w:sz w:val="22"/>
          <w:szCs w:val="22"/>
        </w:rPr>
      </w:pPr>
      <w:hyperlink w:anchor="_Toc174376461" w:history="1">
        <w:r w:rsidR="00F929F5" w:rsidRPr="00964FD8">
          <w:rPr>
            <w:rStyle w:val="Hyperlink"/>
            <w:noProof/>
          </w:rPr>
          <w:t>3.1 Diagrama de Classes</w:t>
        </w:r>
        <w:r w:rsidR="00F929F5">
          <w:rPr>
            <w:noProof/>
            <w:webHidden/>
          </w:rPr>
          <w:tab/>
        </w:r>
        <w:r w:rsidR="00F929F5">
          <w:rPr>
            <w:noProof/>
            <w:webHidden/>
          </w:rPr>
          <w:fldChar w:fldCharType="begin"/>
        </w:r>
        <w:r w:rsidR="00F929F5">
          <w:rPr>
            <w:noProof/>
            <w:webHidden/>
          </w:rPr>
          <w:instrText xml:space="preserve"> PAGEREF _Toc174376461 \h </w:instrText>
        </w:r>
        <w:r w:rsidR="00F929F5">
          <w:rPr>
            <w:noProof/>
            <w:webHidden/>
          </w:rPr>
        </w:r>
        <w:r w:rsidR="00F929F5">
          <w:rPr>
            <w:noProof/>
            <w:webHidden/>
          </w:rPr>
          <w:fldChar w:fldCharType="separate"/>
        </w:r>
        <w:r w:rsidR="00F929F5">
          <w:rPr>
            <w:noProof/>
            <w:webHidden/>
          </w:rPr>
          <w:t>13</w:t>
        </w:r>
        <w:r w:rsidR="00F929F5">
          <w:rPr>
            <w:noProof/>
            <w:webHidden/>
          </w:rPr>
          <w:fldChar w:fldCharType="end"/>
        </w:r>
      </w:hyperlink>
    </w:p>
    <w:p w14:paraId="18EB8356" w14:textId="5273A0FA" w:rsidR="00F929F5" w:rsidRDefault="0076530B">
      <w:pPr>
        <w:pStyle w:val="Sumrio2"/>
        <w:rPr>
          <w:rFonts w:asciiTheme="minorHAnsi" w:eastAsiaTheme="minorEastAsia" w:hAnsiTheme="minorHAnsi" w:cstheme="minorBidi"/>
          <w:smallCaps w:val="0"/>
          <w:noProof/>
          <w:sz w:val="22"/>
          <w:szCs w:val="22"/>
        </w:rPr>
      </w:pPr>
      <w:hyperlink w:anchor="_Toc174376462" w:history="1">
        <w:r w:rsidR="00F929F5" w:rsidRPr="00964FD8">
          <w:rPr>
            <w:rStyle w:val="Hyperlink"/>
            <w:noProof/>
          </w:rPr>
          <w:t>3.2 Dicionário de Classes</w:t>
        </w:r>
        <w:r w:rsidR="00F929F5">
          <w:rPr>
            <w:noProof/>
            <w:webHidden/>
          </w:rPr>
          <w:tab/>
        </w:r>
        <w:r w:rsidR="00F929F5">
          <w:rPr>
            <w:noProof/>
            <w:webHidden/>
          </w:rPr>
          <w:fldChar w:fldCharType="begin"/>
        </w:r>
        <w:r w:rsidR="00F929F5">
          <w:rPr>
            <w:noProof/>
            <w:webHidden/>
          </w:rPr>
          <w:instrText xml:space="preserve"> PAGEREF _Toc174376462 \h </w:instrText>
        </w:r>
        <w:r w:rsidR="00F929F5">
          <w:rPr>
            <w:noProof/>
            <w:webHidden/>
          </w:rPr>
        </w:r>
        <w:r w:rsidR="00F929F5">
          <w:rPr>
            <w:noProof/>
            <w:webHidden/>
          </w:rPr>
          <w:fldChar w:fldCharType="separate"/>
        </w:r>
        <w:r w:rsidR="00F929F5">
          <w:rPr>
            <w:noProof/>
            <w:webHidden/>
          </w:rPr>
          <w:t>15</w:t>
        </w:r>
        <w:r w:rsidR="00F929F5">
          <w:rPr>
            <w:noProof/>
            <w:webHidden/>
          </w:rPr>
          <w:fldChar w:fldCharType="end"/>
        </w:r>
      </w:hyperlink>
    </w:p>
    <w:p w14:paraId="1E1A2AA6" w14:textId="5B710C63" w:rsidR="00F929F5" w:rsidRDefault="0076530B">
      <w:pPr>
        <w:pStyle w:val="Sumrio2"/>
        <w:rPr>
          <w:rFonts w:asciiTheme="minorHAnsi" w:eastAsiaTheme="minorEastAsia" w:hAnsiTheme="minorHAnsi" w:cstheme="minorBidi"/>
          <w:smallCaps w:val="0"/>
          <w:noProof/>
          <w:sz w:val="22"/>
          <w:szCs w:val="22"/>
        </w:rPr>
      </w:pPr>
      <w:hyperlink w:anchor="_Toc174376463" w:history="1">
        <w:r w:rsidR="00F929F5" w:rsidRPr="00964FD8">
          <w:rPr>
            <w:rStyle w:val="Hyperlink"/>
            <w:noProof/>
          </w:rPr>
          <w:t>3.3 Definição dos Atores</w:t>
        </w:r>
        <w:r w:rsidR="00F929F5">
          <w:rPr>
            <w:noProof/>
            <w:webHidden/>
          </w:rPr>
          <w:tab/>
        </w:r>
        <w:r w:rsidR="00F929F5">
          <w:rPr>
            <w:noProof/>
            <w:webHidden/>
          </w:rPr>
          <w:fldChar w:fldCharType="begin"/>
        </w:r>
        <w:r w:rsidR="00F929F5">
          <w:rPr>
            <w:noProof/>
            <w:webHidden/>
          </w:rPr>
          <w:instrText xml:space="preserve"> PAGEREF _Toc174376463 \h </w:instrText>
        </w:r>
        <w:r w:rsidR="00F929F5">
          <w:rPr>
            <w:noProof/>
            <w:webHidden/>
          </w:rPr>
        </w:r>
        <w:r w:rsidR="00F929F5">
          <w:rPr>
            <w:noProof/>
            <w:webHidden/>
          </w:rPr>
          <w:fldChar w:fldCharType="separate"/>
        </w:r>
        <w:r w:rsidR="00F929F5">
          <w:rPr>
            <w:noProof/>
            <w:webHidden/>
          </w:rPr>
          <w:t>20</w:t>
        </w:r>
        <w:r w:rsidR="00F929F5">
          <w:rPr>
            <w:noProof/>
            <w:webHidden/>
          </w:rPr>
          <w:fldChar w:fldCharType="end"/>
        </w:r>
      </w:hyperlink>
    </w:p>
    <w:p w14:paraId="6CE2E2D1" w14:textId="10BBD120" w:rsidR="00F929F5" w:rsidRDefault="0076530B">
      <w:pPr>
        <w:pStyle w:val="Sumrio2"/>
        <w:rPr>
          <w:rFonts w:asciiTheme="minorHAnsi" w:eastAsiaTheme="minorEastAsia" w:hAnsiTheme="minorHAnsi" w:cstheme="minorBidi"/>
          <w:smallCaps w:val="0"/>
          <w:noProof/>
          <w:sz w:val="22"/>
          <w:szCs w:val="22"/>
        </w:rPr>
      </w:pPr>
      <w:hyperlink w:anchor="_Toc174376464" w:history="1">
        <w:r w:rsidR="00F929F5" w:rsidRPr="00964FD8">
          <w:rPr>
            <w:rStyle w:val="Hyperlink"/>
            <w:noProof/>
          </w:rPr>
          <w:t>3.4 Lista de Casos de Uso</w:t>
        </w:r>
        <w:r w:rsidR="00F929F5">
          <w:rPr>
            <w:noProof/>
            <w:webHidden/>
          </w:rPr>
          <w:tab/>
        </w:r>
        <w:r w:rsidR="00F929F5">
          <w:rPr>
            <w:noProof/>
            <w:webHidden/>
          </w:rPr>
          <w:fldChar w:fldCharType="begin"/>
        </w:r>
        <w:r w:rsidR="00F929F5">
          <w:rPr>
            <w:noProof/>
            <w:webHidden/>
          </w:rPr>
          <w:instrText xml:space="preserve"> PAGEREF _Toc174376464 \h </w:instrText>
        </w:r>
        <w:r w:rsidR="00F929F5">
          <w:rPr>
            <w:noProof/>
            <w:webHidden/>
          </w:rPr>
        </w:r>
        <w:r w:rsidR="00F929F5">
          <w:rPr>
            <w:noProof/>
            <w:webHidden/>
          </w:rPr>
          <w:fldChar w:fldCharType="separate"/>
        </w:r>
        <w:r w:rsidR="00F929F5">
          <w:rPr>
            <w:noProof/>
            <w:webHidden/>
          </w:rPr>
          <w:t>21</w:t>
        </w:r>
        <w:r w:rsidR="00F929F5">
          <w:rPr>
            <w:noProof/>
            <w:webHidden/>
          </w:rPr>
          <w:fldChar w:fldCharType="end"/>
        </w:r>
      </w:hyperlink>
    </w:p>
    <w:p w14:paraId="572454D3" w14:textId="60870691" w:rsidR="00F929F5" w:rsidRDefault="0076530B">
      <w:pPr>
        <w:pStyle w:val="Sumrio2"/>
        <w:rPr>
          <w:rFonts w:asciiTheme="minorHAnsi" w:eastAsiaTheme="minorEastAsia" w:hAnsiTheme="minorHAnsi" w:cstheme="minorBidi"/>
          <w:smallCaps w:val="0"/>
          <w:noProof/>
          <w:sz w:val="22"/>
          <w:szCs w:val="22"/>
        </w:rPr>
      </w:pPr>
      <w:hyperlink w:anchor="_Toc174376465" w:history="1">
        <w:r w:rsidR="00F929F5" w:rsidRPr="00964FD8">
          <w:rPr>
            <w:rStyle w:val="Hyperlink"/>
            <w:noProof/>
          </w:rPr>
          <w:t>3.5 Diagrama de Casos de Uso</w:t>
        </w:r>
        <w:r w:rsidR="00F929F5">
          <w:rPr>
            <w:noProof/>
            <w:webHidden/>
          </w:rPr>
          <w:tab/>
        </w:r>
        <w:r w:rsidR="00F929F5">
          <w:rPr>
            <w:noProof/>
            <w:webHidden/>
          </w:rPr>
          <w:fldChar w:fldCharType="begin"/>
        </w:r>
        <w:r w:rsidR="00F929F5">
          <w:rPr>
            <w:noProof/>
            <w:webHidden/>
          </w:rPr>
          <w:instrText xml:space="preserve"> PAGEREF _Toc174376465 \h </w:instrText>
        </w:r>
        <w:r w:rsidR="00F929F5">
          <w:rPr>
            <w:noProof/>
            <w:webHidden/>
          </w:rPr>
        </w:r>
        <w:r w:rsidR="00F929F5">
          <w:rPr>
            <w:noProof/>
            <w:webHidden/>
          </w:rPr>
          <w:fldChar w:fldCharType="separate"/>
        </w:r>
        <w:r w:rsidR="00F929F5">
          <w:rPr>
            <w:noProof/>
            <w:webHidden/>
          </w:rPr>
          <w:t>29</w:t>
        </w:r>
        <w:r w:rsidR="00F929F5">
          <w:rPr>
            <w:noProof/>
            <w:webHidden/>
          </w:rPr>
          <w:fldChar w:fldCharType="end"/>
        </w:r>
      </w:hyperlink>
    </w:p>
    <w:p w14:paraId="27D707E2" w14:textId="56C68E74" w:rsidR="00F929F5" w:rsidRDefault="0076530B">
      <w:pPr>
        <w:pStyle w:val="Sumrio2"/>
        <w:rPr>
          <w:rFonts w:asciiTheme="minorHAnsi" w:eastAsiaTheme="minorEastAsia" w:hAnsiTheme="minorHAnsi" w:cstheme="minorBidi"/>
          <w:smallCaps w:val="0"/>
          <w:noProof/>
          <w:sz w:val="22"/>
          <w:szCs w:val="22"/>
        </w:rPr>
      </w:pPr>
      <w:hyperlink w:anchor="_Toc174376466" w:history="1">
        <w:r w:rsidR="00F929F5" w:rsidRPr="00964FD8">
          <w:rPr>
            <w:rStyle w:val="Hyperlink"/>
            <w:noProof/>
          </w:rPr>
          <w:t>3.6 Diagrama de Casos de uso individuais</w:t>
        </w:r>
        <w:r w:rsidR="00F929F5">
          <w:rPr>
            <w:noProof/>
            <w:webHidden/>
          </w:rPr>
          <w:tab/>
        </w:r>
        <w:r w:rsidR="00F929F5">
          <w:rPr>
            <w:noProof/>
            <w:webHidden/>
          </w:rPr>
          <w:fldChar w:fldCharType="begin"/>
        </w:r>
        <w:r w:rsidR="00F929F5">
          <w:rPr>
            <w:noProof/>
            <w:webHidden/>
          </w:rPr>
          <w:instrText xml:space="preserve"> PAGEREF _Toc174376466 \h </w:instrText>
        </w:r>
        <w:r w:rsidR="00F929F5">
          <w:rPr>
            <w:noProof/>
            <w:webHidden/>
          </w:rPr>
        </w:r>
        <w:r w:rsidR="00F929F5">
          <w:rPr>
            <w:noProof/>
            <w:webHidden/>
          </w:rPr>
          <w:fldChar w:fldCharType="separate"/>
        </w:r>
        <w:r w:rsidR="00F929F5">
          <w:rPr>
            <w:noProof/>
            <w:webHidden/>
          </w:rPr>
          <w:t>34</w:t>
        </w:r>
        <w:r w:rsidR="00F929F5">
          <w:rPr>
            <w:noProof/>
            <w:webHidden/>
          </w:rPr>
          <w:fldChar w:fldCharType="end"/>
        </w:r>
      </w:hyperlink>
    </w:p>
    <w:p w14:paraId="7F562BC9" w14:textId="792CDEFF" w:rsidR="00F929F5" w:rsidRDefault="0076530B">
      <w:pPr>
        <w:pStyle w:val="Sumrio2"/>
        <w:rPr>
          <w:rFonts w:asciiTheme="minorHAnsi" w:eastAsiaTheme="minorEastAsia" w:hAnsiTheme="minorHAnsi" w:cstheme="minorBidi"/>
          <w:smallCaps w:val="0"/>
          <w:noProof/>
          <w:sz w:val="22"/>
          <w:szCs w:val="22"/>
        </w:rPr>
      </w:pPr>
      <w:hyperlink w:anchor="_Toc174376467" w:history="1">
        <w:r w:rsidR="00F929F5" w:rsidRPr="00964FD8">
          <w:rPr>
            <w:rStyle w:val="Hyperlink"/>
            <w:noProof/>
          </w:rPr>
          <w:t>3.7 Diagrama de Sequência</w:t>
        </w:r>
        <w:r w:rsidR="00F929F5">
          <w:rPr>
            <w:noProof/>
            <w:webHidden/>
          </w:rPr>
          <w:tab/>
        </w:r>
        <w:r w:rsidR="00F929F5">
          <w:rPr>
            <w:noProof/>
            <w:webHidden/>
          </w:rPr>
          <w:fldChar w:fldCharType="begin"/>
        </w:r>
        <w:r w:rsidR="00F929F5">
          <w:rPr>
            <w:noProof/>
            <w:webHidden/>
          </w:rPr>
          <w:instrText xml:space="preserve"> PAGEREF _Toc174376467 \h </w:instrText>
        </w:r>
        <w:r w:rsidR="00F929F5">
          <w:rPr>
            <w:noProof/>
            <w:webHidden/>
          </w:rPr>
        </w:r>
        <w:r w:rsidR="00F929F5">
          <w:rPr>
            <w:noProof/>
            <w:webHidden/>
          </w:rPr>
          <w:fldChar w:fldCharType="separate"/>
        </w:r>
        <w:r w:rsidR="00F929F5">
          <w:rPr>
            <w:noProof/>
            <w:webHidden/>
          </w:rPr>
          <w:t>53</w:t>
        </w:r>
        <w:r w:rsidR="00F929F5">
          <w:rPr>
            <w:noProof/>
            <w:webHidden/>
          </w:rPr>
          <w:fldChar w:fldCharType="end"/>
        </w:r>
      </w:hyperlink>
    </w:p>
    <w:p w14:paraId="27DAB130" w14:textId="34C88AD9" w:rsidR="00F929F5" w:rsidRDefault="0076530B">
      <w:pPr>
        <w:pStyle w:val="Sumrio2"/>
        <w:rPr>
          <w:rFonts w:asciiTheme="minorHAnsi" w:eastAsiaTheme="minorEastAsia" w:hAnsiTheme="minorHAnsi" w:cstheme="minorBidi"/>
          <w:smallCaps w:val="0"/>
          <w:noProof/>
          <w:sz w:val="22"/>
          <w:szCs w:val="22"/>
        </w:rPr>
      </w:pPr>
      <w:hyperlink w:anchor="_Toc174376468" w:history="1">
        <w:r w:rsidR="00F929F5" w:rsidRPr="00964FD8">
          <w:rPr>
            <w:rStyle w:val="Hyperlink"/>
            <w:noProof/>
          </w:rPr>
          <w:t>3.7.1 Diagrama de Sequência – Cadastrar Tipo Turismo</w:t>
        </w:r>
        <w:r w:rsidR="00F929F5">
          <w:rPr>
            <w:noProof/>
            <w:webHidden/>
          </w:rPr>
          <w:tab/>
        </w:r>
        <w:r w:rsidR="00F929F5">
          <w:rPr>
            <w:noProof/>
            <w:webHidden/>
          </w:rPr>
          <w:fldChar w:fldCharType="begin"/>
        </w:r>
        <w:r w:rsidR="00F929F5">
          <w:rPr>
            <w:noProof/>
            <w:webHidden/>
          </w:rPr>
          <w:instrText xml:space="preserve"> PAGEREF _Toc174376468 \h </w:instrText>
        </w:r>
        <w:r w:rsidR="00F929F5">
          <w:rPr>
            <w:noProof/>
            <w:webHidden/>
          </w:rPr>
        </w:r>
        <w:r w:rsidR="00F929F5">
          <w:rPr>
            <w:noProof/>
            <w:webHidden/>
          </w:rPr>
          <w:fldChar w:fldCharType="separate"/>
        </w:r>
        <w:r w:rsidR="00F929F5">
          <w:rPr>
            <w:noProof/>
            <w:webHidden/>
          </w:rPr>
          <w:t>54</w:t>
        </w:r>
        <w:r w:rsidR="00F929F5">
          <w:rPr>
            <w:noProof/>
            <w:webHidden/>
          </w:rPr>
          <w:fldChar w:fldCharType="end"/>
        </w:r>
      </w:hyperlink>
    </w:p>
    <w:p w14:paraId="0BCC38F6" w14:textId="7BFAAB70" w:rsidR="00F929F5" w:rsidRDefault="0076530B">
      <w:pPr>
        <w:pStyle w:val="Sumrio2"/>
        <w:rPr>
          <w:rFonts w:asciiTheme="minorHAnsi" w:eastAsiaTheme="minorEastAsia" w:hAnsiTheme="minorHAnsi" w:cstheme="minorBidi"/>
          <w:smallCaps w:val="0"/>
          <w:noProof/>
          <w:sz w:val="22"/>
          <w:szCs w:val="22"/>
        </w:rPr>
      </w:pPr>
      <w:hyperlink w:anchor="_Toc174376469" w:history="1">
        <w:r w:rsidR="00F929F5" w:rsidRPr="00964FD8">
          <w:rPr>
            <w:rStyle w:val="Hyperlink"/>
            <w:noProof/>
          </w:rPr>
          <w:t>3.7.2 Diagrama de Sequência – Alterar Tipo Atração</w:t>
        </w:r>
        <w:r w:rsidR="00F929F5">
          <w:rPr>
            <w:noProof/>
            <w:webHidden/>
          </w:rPr>
          <w:tab/>
        </w:r>
        <w:r w:rsidR="00F929F5">
          <w:rPr>
            <w:noProof/>
            <w:webHidden/>
          </w:rPr>
          <w:fldChar w:fldCharType="begin"/>
        </w:r>
        <w:r w:rsidR="00F929F5">
          <w:rPr>
            <w:noProof/>
            <w:webHidden/>
          </w:rPr>
          <w:instrText xml:space="preserve"> PAGEREF _Toc174376469 \h </w:instrText>
        </w:r>
        <w:r w:rsidR="00F929F5">
          <w:rPr>
            <w:noProof/>
            <w:webHidden/>
          </w:rPr>
        </w:r>
        <w:r w:rsidR="00F929F5">
          <w:rPr>
            <w:noProof/>
            <w:webHidden/>
          </w:rPr>
          <w:fldChar w:fldCharType="separate"/>
        </w:r>
        <w:r w:rsidR="00F929F5">
          <w:rPr>
            <w:noProof/>
            <w:webHidden/>
          </w:rPr>
          <w:t>55</w:t>
        </w:r>
        <w:r w:rsidR="00F929F5">
          <w:rPr>
            <w:noProof/>
            <w:webHidden/>
          </w:rPr>
          <w:fldChar w:fldCharType="end"/>
        </w:r>
      </w:hyperlink>
    </w:p>
    <w:p w14:paraId="34B1E386" w14:textId="7C698599" w:rsidR="00F929F5" w:rsidRDefault="0076530B">
      <w:pPr>
        <w:pStyle w:val="Sumrio2"/>
        <w:rPr>
          <w:rFonts w:asciiTheme="minorHAnsi" w:eastAsiaTheme="minorEastAsia" w:hAnsiTheme="minorHAnsi" w:cstheme="minorBidi"/>
          <w:smallCaps w:val="0"/>
          <w:noProof/>
          <w:sz w:val="22"/>
          <w:szCs w:val="22"/>
        </w:rPr>
      </w:pPr>
      <w:hyperlink w:anchor="_Toc174376470" w:history="1">
        <w:r w:rsidR="00F929F5" w:rsidRPr="00964FD8">
          <w:rPr>
            <w:rStyle w:val="Hyperlink"/>
            <w:noProof/>
          </w:rPr>
          <w:t>3.7.3 Diagrama de Sequência – Listar Usuário</w:t>
        </w:r>
        <w:r w:rsidR="00F929F5">
          <w:rPr>
            <w:noProof/>
            <w:webHidden/>
          </w:rPr>
          <w:tab/>
        </w:r>
        <w:r w:rsidR="00F929F5">
          <w:rPr>
            <w:noProof/>
            <w:webHidden/>
          </w:rPr>
          <w:fldChar w:fldCharType="begin"/>
        </w:r>
        <w:r w:rsidR="00F929F5">
          <w:rPr>
            <w:noProof/>
            <w:webHidden/>
          </w:rPr>
          <w:instrText xml:space="preserve"> PAGEREF _Toc174376470 \h </w:instrText>
        </w:r>
        <w:r w:rsidR="00F929F5">
          <w:rPr>
            <w:noProof/>
            <w:webHidden/>
          </w:rPr>
        </w:r>
        <w:r w:rsidR="00F929F5">
          <w:rPr>
            <w:noProof/>
            <w:webHidden/>
          </w:rPr>
          <w:fldChar w:fldCharType="separate"/>
        </w:r>
        <w:r w:rsidR="00F929F5">
          <w:rPr>
            <w:noProof/>
            <w:webHidden/>
          </w:rPr>
          <w:t>56</w:t>
        </w:r>
        <w:r w:rsidR="00F929F5">
          <w:rPr>
            <w:noProof/>
            <w:webHidden/>
          </w:rPr>
          <w:fldChar w:fldCharType="end"/>
        </w:r>
      </w:hyperlink>
    </w:p>
    <w:p w14:paraId="27726153" w14:textId="6927B73C" w:rsidR="00F929F5" w:rsidRDefault="0076530B">
      <w:pPr>
        <w:pStyle w:val="Sumrio2"/>
        <w:rPr>
          <w:rFonts w:asciiTheme="minorHAnsi" w:eastAsiaTheme="minorEastAsia" w:hAnsiTheme="minorHAnsi" w:cstheme="minorBidi"/>
          <w:smallCaps w:val="0"/>
          <w:noProof/>
          <w:sz w:val="22"/>
          <w:szCs w:val="22"/>
        </w:rPr>
      </w:pPr>
      <w:hyperlink w:anchor="_Toc174376471" w:history="1">
        <w:r w:rsidR="00F929F5" w:rsidRPr="00964FD8">
          <w:rPr>
            <w:rStyle w:val="Hyperlink"/>
            <w:noProof/>
          </w:rPr>
          <w:t>3.7.4 Diagrama de Sequência – Excluir Empresa</w:t>
        </w:r>
        <w:r w:rsidR="00F929F5">
          <w:rPr>
            <w:noProof/>
            <w:webHidden/>
          </w:rPr>
          <w:tab/>
        </w:r>
        <w:r w:rsidR="00F929F5">
          <w:rPr>
            <w:noProof/>
            <w:webHidden/>
          </w:rPr>
          <w:fldChar w:fldCharType="begin"/>
        </w:r>
        <w:r w:rsidR="00F929F5">
          <w:rPr>
            <w:noProof/>
            <w:webHidden/>
          </w:rPr>
          <w:instrText xml:space="preserve"> PAGEREF _Toc174376471 \h </w:instrText>
        </w:r>
        <w:r w:rsidR="00F929F5">
          <w:rPr>
            <w:noProof/>
            <w:webHidden/>
          </w:rPr>
        </w:r>
        <w:r w:rsidR="00F929F5">
          <w:rPr>
            <w:noProof/>
            <w:webHidden/>
          </w:rPr>
          <w:fldChar w:fldCharType="separate"/>
        </w:r>
        <w:r w:rsidR="00F929F5">
          <w:rPr>
            <w:noProof/>
            <w:webHidden/>
          </w:rPr>
          <w:t>57</w:t>
        </w:r>
        <w:r w:rsidR="00F929F5">
          <w:rPr>
            <w:noProof/>
            <w:webHidden/>
          </w:rPr>
          <w:fldChar w:fldCharType="end"/>
        </w:r>
      </w:hyperlink>
    </w:p>
    <w:p w14:paraId="6A0C783A" w14:textId="76A6F816" w:rsidR="00F929F5" w:rsidRDefault="0076530B">
      <w:pPr>
        <w:pStyle w:val="Sumrio2"/>
        <w:rPr>
          <w:rFonts w:asciiTheme="minorHAnsi" w:eastAsiaTheme="minorEastAsia" w:hAnsiTheme="minorHAnsi" w:cstheme="minorBidi"/>
          <w:smallCaps w:val="0"/>
          <w:noProof/>
          <w:sz w:val="22"/>
          <w:szCs w:val="22"/>
        </w:rPr>
      </w:pPr>
      <w:hyperlink w:anchor="_Toc174376472" w:history="1">
        <w:r w:rsidR="00F929F5" w:rsidRPr="00964FD8">
          <w:rPr>
            <w:rStyle w:val="Hyperlink"/>
            <w:noProof/>
          </w:rPr>
          <w:t>3.7.5 Diagrama de Sequência – Consultar Atração</w:t>
        </w:r>
        <w:r w:rsidR="00F929F5">
          <w:rPr>
            <w:noProof/>
            <w:webHidden/>
          </w:rPr>
          <w:tab/>
        </w:r>
        <w:r w:rsidR="00F929F5">
          <w:rPr>
            <w:noProof/>
            <w:webHidden/>
          </w:rPr>
          <w:fldChar w:fldCharType="begin"/>
        </w:r>
        <w:r w:rsidR="00F929F5">
          <w:rPr>
            <w:noProof/>
            <w:webHidden/>
          </w:rPr>
          <w:instrText xml:space="preserve"> PAGEREF _Toc174376472 \h </w:instrText>
        </w:r>
        <w:r w:rsidR="00F929F5">
          <w:rPr>
            <w:noProof/>
            <w:webHidden/>
          </w:rPr>
        </w:r>
        <w:r w:rsidR="00F929F5">
          <w:rPr>
            <w:noProof/>
            <w:webHidden/>
          </w:rPr>
          <w:fldChar w:fldCharType="separate"/>
        </w:r>
        <w:r w:rsidR="00F929F5">
          <w:rPr>
            <w:noProof/>
            <w:webHidden/>
          </w:rPr>
          <w:t>58</w:t>
        </w:r>
        <w:r w:rsidR="00F929F5">
          <w:rPr>
            <w:noProof/>
            <w:webHidden/>
          </w:rPr>
          <w:fldChar w:fldCharType="end"/>
        </w:r>
      </w:hyperlink>
    </w:p>
    <w:p w14:paraId="7B6D496B" w14:textId="6B86A4C9" w:rsidR="00F929F5" w:rsidRDefault="0076530B">
      <w:pPr>
        <w:pStyle w:val="Sumrio1"/>
        <w:rPr>
          <w:rFonts w:asciiTheme="minorHAnsi" w:eastAsiaTheme="minorEastAsia" w:hAnsiTheme="minorHAnsi" w:cstheme="minorBidi"/>
          <w:b w:val="0"/>
          <w:noProof/>
          <w:sz w:val="22"/>
          <w:szCs w:val="22"/>
        </w:rPr>
      </w:pPr>
      <w:hyperlink w:anchor="_Toc174376473" w:history="1">
        <w:r w:rsidR="00F929F5" w:rsidRPr="00964FD8">
          <w:rPr>
            <w:rStyle w:val="Hyperlink"/>
            <w:noProof/>
          </w:rPr>
          <w:t>4</w:t>
        </w:r>
        <w:r w:rsidR="00F929F5">
          <w:rPr>
            <w:rFonts w:asciiTheme="minorHAnsi" w:eastAsiaTheme="minorEastAsia" w:hAnsiTheme="minorHAnsi" w:cstheme="minorBidi"/>
            <w:b w:val="0"/>
            <w:noProof/>
            <w:sz w:val="22"/>
            <w:szCs w:val="22"/>
          </w:rPr>
          <w:tab/>
        </w:r>
        <w:r w:rsidR="00F929F5" w:rsidRPr="00964FD8">
          <w:rPr>
            <w:rStyle w:val="Hyperlink"/>
            <w:noProof/>
          </w:rPr>
          <w:t>DEFINIÇÃO DA INTERFACE COM O USUÁRIO (UX)</w:t>
        </w:r>
        <w:r w:rsidR="00F929F5">
          <w:rPr>
            <w:noProof/>
            <w:webHidden/>
          </w:rPr>
          <w:tab/>
        </w:r>
        <w:r w:rsidR="00F929F5">
          <w:rPr>
            <w:noProof/>
            <w:webHidden/>
          </w:rPr>
          <w:fldChar w:fldCharType="begin"/>
        </w:r>
        <w:r w:rsidR="00F929F5">
          <w:rPr>
            <w:noProof/>
            <w:webHidden/>
          </w:rPr>
          <w:instrText xml:space="preserve"> PAGEREF _Toc174376473 \h </w:instrText>
        </w:r>
        <w:r w:rsidR="00F929F5">
          <w:rPr>
            <w:noProof/>
            <w:webHidden/>
          </w:rPr>
        </w:r>
        <w:r w:rsidR="00F929F5">
          <w:rPr>
            <w:noProof/>
            <w:webHidden/>
          </w:rPr>
          <w:fldChar w:fldCharType="separate"/>
        </w:r>
        <w:r w:rsidR="00F929F5">
          <w:rPr>
            <w:noProof/>
            <w:webHidden/>
          </w:rPr>
          <w:t>59</w:t>
        </w:r>
        <w:r w:rsidR="00F929F5">
          <w:rPr>
            <w:noProof/>
            <w:webHidden/>
          </w:rPr>
          <w:fldChar w:fldCharType="end"/>
        </w:r>
      </w:hyperlink>
    </w:p>
    <w:p w14:paraId="2AA693D8" w14:textId="4394CA93" w:rsidR="00F929F5" w:rsidRDefault="0076530B">
      <w:pPr>
        <w:pStyle w:val="Sumrio2"/>
        <w:rPr>
          <w:rFonts w:asciiTheme="minorHAnsi" w:eastAsiaTheme="minorEastAsia" w:hAnsiTheme="minorHAnsi" w:cstheme="minorBidi"/>
          <w:smallCaps w:val="0"/>
          <w:noProof/>
          <w:sz w:val="22"/>
          <w:szCs w:val="22"/>
        </w:rPr>
      </w:pPr>
      <w:hyperlink w:anchor="_Toc174376474" w:history="1">
        <w:r w:rsidR="00F929F5" w:rsidRPr="00964FD8">
          <w:rPr>
            <w:rStyle w:val="Hyperlink"/>
            <w:noProof/>
          </w:rPr>
          <w:t>4.1</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de Cenário</w:t>
        </w:r>
        <w:r w:rsidR="00F929F5">
          <w:rPr>
            <w:noProof/>
            <w:webHidden/>
          </w:rPr>
          <w:tab/>
        </w:r>
        <w:r w:rsidR="00F929F5">
          <w:rPr>
            <w:noProof/>
            <w:webHidden/>
          </w:rPr>
          <w:fldChar w:fldCharType="begin"/>
        </w:r>
        <w:r w:rsidR="00F929F5">
          <w:rPr>
            <w:noProof/>
            <w:webHidden/>
          </w:rPr>
          <w:instrText xml:space="preserve"> PAGEREF _Toc174376474 \h </w:instrText>
        </w:r>
        <w:r w:rsidR="00F929F5">
          <w:rPr>
            <w:noProof/>
            <w:webHidden/>
          </w:rPr>
        </w:r>
        <w:r w:rsidR="00F929F5">
          <w:rPr>
            <w:noProof/>
            <w:webHidden/>
          </w:rPr>
          <w:fldChar w:fldCharType="separate"/>
        </w:r>
        <w:r w:rsidR="00F929F5">
          <w:rPr>
            <w:noProof/>
            <w:webHidden/>
          </w:rPr>
          <w:t>59</w:t>
        </w:r>
        <w:r w:rsidR="00F929F5">
          <w:rPr>
            <w:noProof/>
            <w:webHidden/>
          </w:rPr>
          <w:fldChar w:fldCharType="end"/>
        </w:r>
      </w:hyperlink>
    </w:p>
    <w:p w14:paraId="5382969D" w14:textId="35ED681D" w:rsidR="00F929F5" w:rsidRDefault="0076530B">
      <w:pPr>
        <w:pStyle w:val="Sumrio2"/>
        <w:rPr>
          <w:rFonts w:asciiTheme="minorHAnsi" w:eastAsiaTheme="minorEastAsia" w:hAnsiTheme="minorHAnsi" w:cstheme="minorBidi"/>
          <w:smallCaps w:val="0"/>
          <w:noProof/>
          <w:sz w:val="22"/>
          <w:szCs w:val="22"/>
        </w:rPr>
      </w:pPr>
      <w:hyperlink w:anchor="_Toc174376475" w:history="1">
        <w:r w:rsidR="00F929F5" w:rsidRPr="00964FD8">
          <w:rPr>
            <w:rStyle w:val="Hyperlink"/>
            <w:noProof/>
          </w:rPr>
          <w:t>4.2</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de Personas</w:t>
        </w:r>
        <w:r w:rsidR="00F929F5">
          <w:rPr>
            <w:noProof/>
            <w:webHidden/>
          </w:rPr>
          <w:tab/>
        </w:r>
        <w:r w:rsidR="00F929F5">
          <w:rPr>
            <w:noProof/>
            <w:webHidden/>
          </w:rPr>
          <w:fldChar w:fldCharType="begin"/>
        </w:r>
        <w:r w:rsidR="00F929F5">
          <w:rPr>
            <w:noProof/>
            <w:webHidden/>
          </w:rPr>
          <w:instrText xml:space="preserve"> PAGEREF _Toc174376475 \h </w:instrText>
        </w:r>
        <w:r w:rsidR="00F929F5">
          <w:rPr>
            <w:noProof/>
            <w:webHidden/>
          </w:rPr>
        </w:r>
        <w:r w:rsidR="00F929F5">
          <w:rPr>
            <w:noProof/>
            <w:webHidden/>
          </w:rPr>
          <w:fldChar w:fldCharType="separate"/>
        </w:r>
        <w:r w:rsidR="00F929F5">
          <w:rPr>
            <w:noProof/>
            <w:webHidden/>
          </w:rPr>
          <w:t>60</w:t>
        </w:r>
        <w:r w:rsidR="00F929F5">
          <w:rPr>
            <w:noProof/>
            <w:webHidden/>
          </w:rPr>
          <w:fldChar w:fldCharType="end"/>
        </w:r>
      </w:hyperlink>
    </w:p>
    <w:p w14:paraId="53D8FA5F" w14:textId="63D022EC" w:rsidR="00F929F5" w:rsidRDefault="0076530B">
      <w:pPr>
        <w:pStyle w:val="Sumrio2"/>
        <w:rPr>
          <w:rFonts w:asciiTheme="minorHAnsi" w:eastAsiaTheme="minorEastAsia" w:hAnsiTheme="minorHAnsi" w:cstheme="minorBidi"/>
          <w:smallCaps w:val="0"/>
          <w:noProof/>
          <w:sz w:val="22"/>
          <w:szCs w:val="22"/>
        </w:rPr>
      </w:pPr>
      <w:hyperlink w:anchor="_Toc174376476" w:history="1">
        <w:r w:rsidR="00F929F5" w:rsidRPr="00964FD8">
          <w:rPr>
            <w:rStyle w:val="Hyperlink"/>
            <w:noProof/>
          </w:rPr>
          <w:t>4.3</w:t>
        </w:r>
        <w:r w:rsidR="00F929F5">
          <w:rPr>
            <w:rFonts w:asciiTheme="minorHAnsi" w:eastAsiaTheme="minorEastAsia" w:hAnsiTheme="minorHAnsi" w:cstheme="minorBidi"/>
            <w:smallCaps w:val="0"/>
            <w:noProof/>
            <w:sz w:val="22"/>
            <w:szCs w:val="22"/>
          </w:rPr>
          <w:tab/>
        </w:r>
        <w:r w:rsidR="00F929F5" w:rsidRPr="00964FD8">
          <w:rPr>
            <w:rStyle w:val="Hyperlink"/>
            <w:noProof/>
          </w:rPr>
          <w:t>Esboços de tela (</w:t>
        </w:r>
        <w:r w:rsidR="00F929F5" w:rsidRPr="00964FD8">
          <w:rPr>
            <w:rStyle w:val="Hyperlink"/>
            <w:i/>
            <w:iCs/>
            <w:noProof/>
          </w:rPr>
          <w:t>wireframes</w:t>
        </w:r>
        <w:r w:rsidR="00F929F5" w:rsidRPr="00964FD8">
          <w:rPr>
            <w:rStyle w:val="Hyperlink"/>
            <w:noProof/>
          </w:rPr>
          <w:t>)</w:t>
        </w:r>
        <w:r w:rsidR="00F929F5">
          <w:rPr>
            <w:noProof/>
            <w:webHidden/>
          </w:rPr>
          <w:tab/>
        </w:r>
        <w:r w:rsidR="00F929F5">
          <w:rPr>
            <w:noProof/>
            <w:webHidden/>
          </w:rPr>
          <w:fldChar w:fldCharType="begin"/>
        </w:r>
        <w:r w:rsidR="00F929F5">
          <w:rPr>
            <w:noProof/>
            <w:webHidden/>
          </w:rPr>
          <w:instrText xml:space="preserve"> PAGEREF _Toc174376476 \h </w:instrText>
        </w:r>
        <w:r w:rsidR="00F929F5">
          <w:rPr>
            <w:noProof/>
            <w:webHidden/>
          </w:rPr>
        </w:r>
        <w:r w:rsidR="00F929F5">
          <w:rPr>
            <w:noProof/>
            <w:webHidden/>
          </w:rPr>
          <w:fldChar w:fldCharType="separate"/>
        </w:r>
        <w:r w:rsidR="00F929F5">
          <w:rPr>
            <w:noProof/>
            <w:webHidden/>
          </w:rPr>
          <w:t>62</w:t>
        </w:r>
        <w:r w:rsidR="00F929F5">
          <w:rPr>
            <w:noProof/>
            <w:webHidden/>
          </w:rPr>
          <w:fldChar w:fldCharType="end"/>
        </w:r>
      </w:hyperlink>
    </w:p>
    <w:p w14:paraId="4609F996" w14:textId="7D01EB3E" w:rsidR="00F929F5" w:rsidRDefault="0076530B">
      <w:pPr>
        <w:pStyle w:val="Sumrio2"/>
        <w:rPr>
          <w:rFonts w:asciiTheme="minorHAnsi" w:eastAsiaTheme="minorEastAsia" w:hAnsiTheme="minorHAnsi" w:cstheme="minorBidi"/>
          <w:smallCaps w:val="0"/>
          <w:noProof/>
          <w:sz w:val="22"/>
          <w:szCs w:val="22"/>
        </w:rPr>
      </w:pPr>
      <w:hyperlink w:anchor="_Toc174376477" w:history="1">
        <w:r w:rsidR="00F929F5" w:rsidRPr="00964FD8">
          <w:rPr>
            <w:rStyle w:val="Hyperlink"/>
            <w:noProof/>
          </w:rPr>
          <w:t>4.4</w:t>
        </w:r>
        <w:r w:rsidR="00F929F5">
          <w:rPr>
            <w:rFonts w:asciiTheme="minorHAnsi" w:eastAsiaTheme="minorEastAsia" w:hAnsiTheme="minorHAnsi" w:cstheme="minorBidi"/>
            <w:smallCaps w:val="0"/>
            <w:noProof/>
            <w:sz w:val="22"/>
            <w:szCs w:val="22"/>
          </w:rPr>
          <w:tab/>
        </w:r>
        <w:r w:rsidR="00F929F5" w:rsidRPr="00964FD8">
          <w:rPr>
            <w:rStyle w:val="Hyperlink"/>
            <w:noProof/>
          </w:rPr>
          <w:t>Protótipos de tela</w:t>
        </w:r>
        <w:r w:rsidR="00F929F5">
          <w:rPr>
            <w:noProof/>
            <w:webHidden/>
          </w:rPr>
          <w:tab/>
        </w:r>
        <w:r w:rsidR="00F929F5">
          <w:rPr>
            <w:noProof/>
            <w:webHidden/>
          </w:rPr>
          <w:fldChar w:fldCharType="begin"/>
        </w:r>
        <w:r w:rsidR="00F929F5">
          <w:rPr>
            <w:noProof/>
            <w:webHidden/>
          </w:rPr>
          <w:instrText xml:space="preserve"> PAGEREF _Toc174376477 \h </w:instrText>
        </w:r>
        <w:r w:rsidR="00F929F5">
          <w:rPr>
            <w:noProof/>
            <w:webHidden/>
          </w:rPr>
        </w:r>
        <w:r w:rsidR="00F929F5">
          <w:rPr>
            <w:noProof/>
            <w:webHidden/>
          </w:rPr>
          <w:fldChar w:fldCharType="separate"/>
        </w:r>
        <w:r w:rsidR="00F929F5">
          <w:rPr>
            <w:noProof/>
            <w:webHidden/>
          </w:rPr>
          <w:t>65</w:t>
        </w:r>
        <w:r w:rsidR="00F929F5">
          <w:rPr>
            <w:noProof/>
            <w:webHidden/>
          </w:rPr>
          <w:fldChar w:fldCharType="end"/>
        </w:r>
      </w:hyperlink>
    </w:p>
    <w:p w14:paraId="07B8B8A0" w14:textId="300AFCCA" w:rsidR="00F929F5" w:rsidRDefault="0076530B">
      <w:pPr>
        <w:pStyle w:val="Sumrio2"/>
        <w:rPr>
          <w:rFonts w:asciiTheme="minorHAnsi" w:eastAsiaTheme="minorEastAsia" w:hAnsiTheme="minorHAnsi" w:cstheme="minorBidi"/>
          <w:smallCaps w:val="0"/>
          <w:noProof/>
          <w:sz w:val="22"/>
          <w:szCs w:val="22"/>
        </w:rPr>
      </w:pPr>
      <w:hyperlink w:anchor="_Toc174376478" w:history="1">
        <w:r w:rsidR="00F929F5" w:rsidRPr="00964FD8">
          <w:rPr>
            <w:rStyle w:val="Hyperlink"/>
            <w:noProof/>
          </w:rPr>
          <w:t>4.5</w:t>
        </w:r>
        <w:r w:rsidR="00F929F5">
          <w:rPr>
            <w:rFonts w:asciiTheme="minorHAnsi" w:eastAsiaTheme="minorEastAsia" w:hAnsiTheme="minorHAnsi" w:cstheme="minorBidi"/>
            <w:smallCaps w:val="0"/>
            <w:noProof/>
            <w:sz w:val="22"/>
            <w:szCs w:val="22"/>
          </w:rPr>
          <w:tab/>
        </w:r>
        <w:r w:rsidR="00F929F5" w:rsidRPr="00964FD8">
          <w:rPr>
            <w:rStyle w:val="Hyperlink"/>
            <w:noProof/>
          </w:rPr>
          <w:t>Acessibilidade</w:t>
        </w:r>
        <w:r w:rsidR="00F929F5">
          <w:rPr>
            <w:noProof/>
            <w:webHidden/>
          </w:rPr>
          <w:tab/>
        </w:r>
        <w:r w:rsidR="00F929F5">
          <w:rPr>
            <w:noProof/>
            <w:webHidden/>
          </w:rPr>
          <w:fldChar w:fldCharType="begin"/>
        </w:r>
        <w:r w:rsidR="00F929F5">
          <w:rPr>
            <w:noProof/>
            <w:webHidden/>
          </w:rPr>
          <w:instrText xml:space="preserve"> PAGEREF _Toc174376478 \h </w:instrText>
        </w:r>
        <w:r w:rsidR="00F929F5">
          <w:rPr>
            <w:noProof/>
            <w:webHidden/>
          </w:rPr>
        </w:r>
        <w:r w:rsidR="00F929F5">
          <w:rPr>
            <w:noProof/>
            <w:webHidden/>
          </w:rPr>
          <w:fldChar w:fldCharType="separate"/>
        </w:r>
        <w:r w:rsidR="00F929F5">
          <w:rPr>
            <w:noProof/>
            <w:webHidden/>
          </w:rPr>
          <w:t>68</w:t>
        </w:r>
        <w:r w:rsidR="00F929F5">
          <w:rPr>
            <w:noProof/>
            <w:webHidden/>
          </w:rPr>
          <w:fldChar w:fldCharType="end"/>
        </w:r>
      </w:hyperlink>
    </w:p>
    <w:p w14:paraId="548F9064" w14:textId="1B994B4C" w:rsidR="00F929F5" w:rsidRDefault="0076530B">
      <w:pPr>
        <w:pStyle w:val="Sumrio1"/>
        <w:rPr>
          <w:rFonts w:asciiTheme="minorHAnsi" w:eastAsiaTheme="minorEastAsia" w:hAnsiTheme="minorHAnsi" w:cstheme="minorBidi"/>
          <w:b w:val="0"/>
          <w:noProof/>
          <w:sz w:val="22"/>
          <w:szCs w:val="22"/>
        </w:rPr>
      </w:pPr>
      <w:hyperlink w:anchor="_Toc174376479" w:history="1">
        <w:r w:rsidR="00F929F5" w:rsidRPr="00964FD8">
          <w:rPr>
            <w:rStyle w:val="Hyperlink"/>
            <w:noProof/>
          </w:rPr>
          <w:t>5</w:t>
        </w:r>
        <w:r w:rsidR="00F929F5">
          <w:rPr>
            <w:rFonts w:asciiTheme="minorHAnsi" w:eastAsiaTheme="minorEastAsia" w:hAnsiTheme="minorHAnsi" w:cstheme="minorBidi"/>
            <w:b w:val="0"/>
            <w:noProof/>
            <w:sz w:val="22"/>
            <w:szCs w:val="22"/>
          </w:rPr>
          <w:tab/>
        </w:r>
        <w:r w:rsidR="00F929F5" w:rsidRPr="00964FD8">
          <w:rPr>
            <w:rStyle w:val="Hyperlink"/>
            <w:noProof/>
          </w:rPr>
          <w:t>BANCO DE DADOS</w:t>
        </w:r>
        <w:r w:rsidR="00F929F5">
          <w:rPr>
            <w:noProof/>
            <w:webHidden/>
          </w:rPr>
          <w:tab/>
        </w:r>
        <w:r w:rsidR="00F929F5">
          <w:rPr>
            <w:noProof/>
            <w:webHidden/>
          </w:rPr>
          <w:fldChar w:fldCharType="begin"/>
        </w:r>
        <w:r w:rsidR="00F929F5">
          <w:rPr>
            <w:noProof/>
            <w:webHidden/>
          </w:rPr>
          <w:instrText xml:space="preserve"> PAGEREF _Toc174376479 \h </w:instrText>
        </w:r>
        <w:r w:rsidR="00F929F5">
          <w:rPr>
            <w:noProof/>
            <w:webHidden/>
          </w:rPr>
        </w:r>
        <w:r w:rsidR="00F929F5">
          <w:rPr>
            <w:noProof/>
            <w:webHidden/>
          </w:rPr>
          <w:fldChar w:fldCharType="separate"/>
        </w:r>
        <w:r w:rsidR="00F929F5">
          <w:rPr>
            <w:noProof/>
            <w:webHidden/>
          </w:rPr>
          <w:t>69</w:t>
        </w:r>
        <w:r w:rsidR="00F929F5">
          <w:rPr>
            <w:noProof/>
            <w:webHidden/>
          </w:rPr>
          <w:fldChar w:fldCharType="end"/>
        </w:r>
      </w:hyperlink>
    </w:p>
    <w:p w14:paraId="22A323FF" w14:textId="56631BFA" w:rsidR="00F929F5" w:rsidRDefault="0076530B">
      <w:pPr>
        <w:pStyle w:val="Sumrio2"/>
        <w:rPr>
          <w:rFonts w:asciiTheme="minorHAnsi" w:eastAsiaTheme="minorEastAsia" w:hAnsiTheme="minorHAnsi" w:cstheme="minorBidi"/>
          <w:smallCaps w:val="0"/>
          <w:noProof/>
          <w:sz w:val="22"/>
          <w:szCs w:val="22"/>
        </w:rPr>
      </w:pPr>
      <w:hyperlink w:anchor="_Toc174376480" w:history="1">
        <w:r w:rsidR="00F929F5" w:rsidRPr="00964FD8">
          <w:rPr>
            <w:rStyle w:val="Hyperlink"/>
            <w:noProof/>
          </w:rPr>
          <w:t>5.1</w:t>
        </w:r>
        <w:r w:rsidR="00F929F5">
          <w:rPr>
            <w:rFonts w:asciiTheme="minorHAnsi" w:eastAsiaTheme="minorEastAsia" w:hAnsiTheme="minorHAnsi" w:cstheme="minorBidi"/>
            <w:smallCaps w:val="0"/>
            <w:noProof/>
            <w:sz w:val="22"/>
            <w:szCs w:val="22"/>
          </w:rPr>
          <w:tab/>
        </w:r>
        <w:r w:rsidR="00F929F5" w:rsidRPr="00964FD8">
          <w:rPr>
            <w:rStyle w:val="Hyperlink"/>
            <w:noProof/>
          </w:rPr>
          <w:t>Modelo Entidade Relacionamento</w:t>
        </w:r>
        <w:r w:rsidR="00F929F5">
          <w:rPr>
            <w:noProof/>
            <w:webHidden/>
          </w:rPr>
          <w:tab/>
        </w:r>
        <w:r w:rsidR="00F929F5">
          <w:rPr>
            <w:noProof/>
            <w:webHidden/>
          </w:rPr>
          <w:fldChar w:fldCharType="begin"/>
        </w:r>
        <w:r w:rsidR="00F929F5">
          <w:rPr>
            <w:noProof/>
            <w:webHidden/>
          </w:rPr>
          <w:instrText xml:space="preserve"> PAGEREF _Toc174376480 \h </w:instrText>
        </w:r>
        <w:r w:rsidR="00F929F5">
          <w:rPr>
            <w:noProof/>
            <w:webHidden/>
          </w:rPr>
        </w:r>
        <w:r w:rsidR="00F929F5">
          <w:rPr>
            <w:noProof/>
            <w:webHidden/>
          </w:rPr>
          <w:fldChar w:fldCharType="separate"/>
        </w:r>
        <w:r w:rsidR="00F929F5">
          <w:rPr>
            <w:noProof/>
            <w:webHidden/>
          </w:rPr>
          <w:t>69</w:t>
        </w:r>
        <w:r w:rsidR="00F929F5">
          <w:rPr>
            <w:noProof/>
            <w:webHidden/>
          </w:rPr>
          <w:fldChar w:fldCharType="end"/>
        </w:r>
      </w:hyperlink>
    </w:p>
    <w:p w14:paraId="67A8B50B" w14:textId="26B61A49" w:rsidR="00F929F5" w:rsidRDefault="0076530B">
      <w:pPr>
        <w:pStyle w:val="Sumrio2"/>
        <w:rPr>
          <w:rFonts w:asciiTheme="minorHAnsi" w:eastAsiaTheme="minorEastAsia" w:hAnsiTheme="minorHAnsi" w:cstheme="minorBidi"/>
          <w:smallCaps w:val="0"/>
          <w:noProof/>
          <w:sz w:val="22"/>
          <w:szCs w:val="22"/>
        </w:rPr>
      </w:pPr>
      <w:hyperlink w:anchor="_Toc174376481" w:history="1">
        <w:r w:rsidR="00F929F5" w:rsidRPr="00964FD8">
          <w:rPr>
            <w:rStyle w:val="Hyperlink"/>
            <w:noProof/>
          </w:rPr>
          <w:t>5.2</w:t>
        </w:r>
        <w:r w:rsidR="00F929F5">
          <w:rPr>
            <w:rFonts w:asciiTheme="minorHAnsi" w:eastAsiaTheme="minorEastAsia" w:hAnsiTheme="minorHAnsi" w:cstheme="minorBidi"/>
            <w:smallCaps w:val="0"/>
            <w:noProof/>
            <w:sz w:val="22"/>
            <w:szCs w:val="22"/>
          </w:rPr>
          <w:tab/>
        </w:r>
        <w:r w:rsidR="00F929F5" w:rsidRPr="00964FD8">
          <w:rPr>
            <w:rStyle w:val="Hyperlink"/>
            <w:noProof/>
          </w:rPr>
          <w:t>Script das Tabelas</w:t>
        </w:r>
        <w:r w:rsidR="00F929F5">
          <w:rPr>
            <w:noProof/>
            <w:webHidden/>
          </w:rPr>
          <w:tab/>
        </w:r>
        <w:r w:rsidR="00F929F5">
          <w:rPr>
            <w:noProof/>
            <w:webHidden/>
          </w:rPr>
          <w:fldChar w:fldCharType="begin"/>
        </w:r>
        <w:r w:rsidR="00F929F5">
          <w:rPr>
            <w:noProof/>
            <w:webHidden/>
          </w:rPr>
          <w:instrText xml:space="preserve"> PAGEREF _Toc174376481 \h </w:instrText>
        </w:r>
        <w:r w:rsidR="00F929F5">
          <w:rPr>
            <w:noProof/>
            <w:webHidden/>
          </w:rPr>
        </w:r>
        <w:r w:rsidR="00F929F5">
          <w:rPr>
            <w:noProof/>
            <w:webHidden/>
          </w:rPr>
          <w:fldChar w:fldCharType="separate"/>
        </w:r>
        <w:r w:rsidR="00F929F5">
          <w:rPr>
            <w:noProof/>
            <w:webHidden/>
          </w:rPr>
          <w:t>70</w:t>
        </w:r>
        <w:r w:rsidR="00F929F5">
          <w:rPr>
            <w:noProof/>
            <w:webHidden/>
          </w:rPr>
          <w:fldChar w:fldCharType="end"/>
        </w:r>
      </w:hyperlink>
    </w:p>
    <w:p w14:paraId="4E3644CE" w14:textId="1AA71FAC" w:rsidR="00F929F5" w:rsidRDefault="0076530B">
      <w:pPr>
        <w:pStyle w:val="Sumrio2"/>
        <w:rPr>
          <w:rFonts w:asciiTheme="minorHAnsi" w:eastAsiaTheme="minorEastAsia" w:hAnsiTheme="minorHAnsi" w:cstheme="minorBidi"/>
          <w:smallCaps w:val="0"/>
          <w:noProof/>
          <w:sz w:val="22"/>
          <w:szCs w:val="22"/>
        </w:rPr>
      </w:pPr>
      <w:hyperlink w:anchor="_Toc174376482" w:history="1">
        <w:r w:rsidR="00F929F5" w:rsidRPr="00964FD8">
          <w:rPr>
            <w:rStyle w:val="Hyperlink"/>
            <w:noProof/>
          </w:rPr>
          <w:t>5.3</w:t>
        </w:r>
        <w:r w:rsidR="00F929F5">
          <w:rPr>
            <w:rFonts w:asciiTheme="minorHAnsi" w:eastAsiaTheme="minorEastAsia" w:hAnsiTheme="minorHAnsi" w:cstheme="minorBidi"/>
            <w:smallCaps w:val="0"/>
            <w:noProof/>
            <w:sz w:val="22"/>
            <w:szCs w:val="22"/>
          </w:rPr>
          <w:tab/>
        </w:r>
        <w:r w:rsidR="00F929F5" w:rsidRPr="00964FD8">
          <w:rPr>
            <w:rStyle w:val="Hyperlink"/>
            <w:noProof/>
          </w:rPr>
          <w:t>Mapeamento Objeto Relacional - ORM</w:t>
        </w:r>
        <w:r w:rsidR="00F929F5">
          <w:rPr>
            <w:noProof/>
            <w:webHidden/>
          </w:rPr>
          <w:tab/>
        </w:r>
        <w:r w:rsidR="00F929F5">
          <w:rPr>
            <w:noProof/>
            <w:webHidden/>
          </w:rPr>
          <w:fldChar w:fldCharType="begin"/>
        </w:r>
        <w:r w:rsidR="00F929F5">
          <w:rPr>
            <w:noProof/>
            <w:webHidden/>
          </w:rPr>
          <w:instrText xml:space="preserve"> PAGEREF _Toc174376482 \h </w:instrText>
        </w:r>
        <w:r w:rsidR="00F929F5">
          <w:rPr>
            <w:noProof/>
            <w:webHidden/>
          </w:rPr>
        </w:r>
        <w:r w:rsidR="00F929F5">
          <w:rPr>
            <w:noProof/>
            <w:webHidden/>
          </w:rPr>
          <w:fldChar w:fldCharType="separate"/>
        </w:r>
        <w:r w:rsidR="00F929F5">
          <w:rPr>
            <w:noProof/>
            <w:webHidden/>
          </w:rPr>
          <w:t>74</w:t>
        </w:r>
        <w:r w:rsidR="00F929F5">
          <w:rPr>
            <w:noProof/>
            <w:webHidden/>
          </w:rPr>
          <w:fldChar w:fldCharType="end"/>
        </w:r>
      </w:hyperlink>
    </w:p>
    <w:p w14:paraId="12FA7C90" w14:textId="3FB18113" w:rsidR="00F929F5" w:rsidRDefault="0076530B">
      <w:pPr>
        <w:pStyle w:val="Sumrio1"/>
        <w:rPr>
          <w:rFonts w:asciiTheme="minorHAnsi" w:eastAsiaTheme="minorEastAsia" w:hAnsiTheme="minorHAnsi" w:cstheme="minorBidi"/>
          <w:b w:val="0"/>
          <w:noProof/>
          <w:sz w:val="22"/>
          <w:szCs w:val="22"/>
        </w:rPr>
      </w:pPr>
      <w:hyperlink w:anchor="_Toc174376483" w:history="1">
        <w:r w:rsidR="00F929F5" w:rsidRPr="00964FD8">
          <w:rPr>
            <w:rStyle w:val="Hyperlink"/>
            <w:noProof/>
          </w:rPr>
          <w:t>6</w:t>
        </w:r>
        <w:r w:rsidR="00F929F5">
          <w:rPr>
            <w:rFonts w:asciiTheme="minorHAnsi" w:eastAsiaTheme="minorEastAsia" w:hAnsiTheme="minorHAnsi" w:cstheme="minorBidi"/>
            <w:b w:val="0"/>
            <w:noProof/>
            <w:sz w:val="22"/>
            <w:szCs w:val="22"/>
          </w:rPr>
          <w:tab/>
        </w:r>
        <w:r w:rsidR="00F929F5" w:rsidRPr="00964FD8">
          <w:rPr>
            <w:rStyle w:val="Hyperlink"/>
            <w:noProof/>
          </w:rPr>
          <w:t>ARQUITETURA DE SOFTWARE</w:t>
        </w:r>
        <w:r w:rsidR="00F929F5">
          <w:rPr>
            <w:noProof/>
            <w:webHidden/>
          </w:rPr>
          <w:tab/>
        </w:r>
        <w:r w:rsidR="00F929F5">
          <w:rPr>
            <w:noProof/>
            <w:webHidden/>
          </w:rPr>
          <w:fldChar w:fldCharType="begin"/>
        </w:r>
        <w:r w:rsidR="00F929F5">
          <w:rPr>
            <w:noProof/>
            <w:webHidden/>
          </w:rPr>
          <w:instrText xml:space="preserve"> PAGEREF _Toc174376483 \h </w:instrText>
        </w:r>
        <w:r w:rsidR="00F929F5">
          <w:rPr>
            <w:noProof/>
            <w:webHidden/>
          </w:rPr>
        </w:r>
        <w:r w:rsidR="00F929F5">
          <w:rPr>
            <w:noProof/>
            <w:webHidden/>
          </w:rPr>
          <w:fldChar w:fldCharType="separate"/>
        </w:r>
        <w:r w:rsidR="00F929F5">
          <w:rPr>
            <w:noProof/>
            <w:webHidden/>
          </w:rPr>
          <w:t>75</w:t>
        </w:r>
        <w:r w:rsidR="00F929F5">
          <w:rPr>
            <w:noProof/>
            <w:webHidden/>
          </w:rPr>
          <w:fldChar w:fldCharType="end"/>
        </w:r>
      </w:hyperlink>
    </w:p>
    <w:p w14:paraId="2E895F1B" w14:textId="20603ABB" w:rsidR="00F929F5" w:rsidRDefault="0076530B">
      <w:pPr>
        <w:pStyle w:val="Sumrio2"/>
        <w:rPr>
          <w:rFonts w:asciiTheme="minorHAnsi" w:eastAsiaTheme="minorEastAsia" w:hAnsiTheme="minorHAnsi" w:cstheme="minorBidi"/>
          <w:smallCaps w:val="0"/>
          <w:noProof/>
          <w:sz w:val="22"/>
          <w:szCs w:val="22"/>
        </w:rPr>
      </w:pPr>
      <w:hyperlink w:anchor="_Toc174376484" w:history="1">
        <w:r w:rsidR="00F929F5" w:rsidRPr="00964FD8">
          <w:rPr>
            <w:rStyle w:val="Hyperlink"/>
            <w:noProof/>
          </w:rPr>
          <w:t>6.1 Arquitetura de Desenvolvimento</w:t>
        </w:r>
        <w:r w:rsidR="00F929F5">
          <w:rPr>
            <w:noProof/>
            <w:webHidden/>
          </w:rPr>
          <w:tab/>
        </w:r>
        <w:r w:rsidR="00F929F5">
          <w:rPr>
            <w:noProof/>
            <w:webHidden/>
          </w:rPr>
          <w:fldChar w:fldCharType="begin"/>
        </w:r>
        <w:r w:rsidR="00F929F5">
          <w:rPr>
            <w:noProof/>
            <w:webHidden/>
          </w:rPr>
          <w:instrText xml:space="preserve"> PAGEREF _Toc174376484 \h </w:instrText>
        </w:r>
        <w:r w:rsidR="00F929F5">
          <w:rPr>
            <w:noProof/>
            <w:webHidden/>
          </w:rPr>
        </w:r>
        <w:r w:rsidR="00F929F5">
          <w:rPr>
            <w:noProof/>
            <w:webHidden/>
          </w:rPr>
          <w:fldChar w:fldCharType="separate"/>
        </w:r>
        <w:r w:rsidR="00F929F5">
          <w:rPr>
            <w:noProof/>
            <w:webHidden/>
          </w:rPr>
          <w:t>75</w:t>
        </w:r>
        <w:r w:rsidR="00F929F5">
          <w:rPr>
            <w:noProof/>
            <w:webHidden/>
          </w:rPr>
          <w:fldChar w:fldCharType="end"/>
        </w:r>
      </w:hyperlink>
    </w:p>
    <w:p w14:paraId="67124A86" w14:textId="1F353279" w:rsidR="00F929F5" w:rsidRDefault="0076530B">
      <w:pPr>
        <w:pStyle w:val="Sumrio2"/>
        <w:rPr>
          <w:rFonts w:asciiTheme="minorHAnsi" w:eastAsiaTheme="minorEastAsia" w:hAnsiTheme="minorHAnsi" w:cstheme="minorBidi"/>
          <w:smallCaps w:val="0"/>
          <w:noProof/>
          <w:sz w:val="22"/>
          <w:szCs w:val="22"/>
        </w:rPr>
      </w:pPr>
      <w:hyperlink w:anchor="_Toc174376485" w:history="1">
        <w:r w:rsidR="00F929F5" w:rsidRPr="00964FD8">
          <w:rPr>
            <w:rStyle w:val="Hyperlink"/>
            <w:noProof/>
            <w:highlight w:val="yellow"/>
          </w:rPr>
          <w:t>6.1.1 Back-end</w:t>
        </w:r>
        <w:r w:rsidR="00F929F5">
          <w:rPr>
            <w:noProof/>
            <w:webHidden/>
          </w:rPr>
          <w:tab/>
        </w:r>
        <w:r w:rsidR="00F929F5">
          <w:rPr>
            <w:noProof/>
            <w:webHidden/>
          </w:rPr>
          <w:fldChar w:fldCharType="begin"/>
        </w:r>
        <w:r w:rsidR="00F929F5">
          <w:rPr>
            <w:noProof/>
            <w:webHidden/>
          </w:rPr>
          <w:instrText xml:space="preserve"> PAGEREF _Toc174376485 \h </w:instrText>
        </w:r>
        <w:r w:rsidR="00F929F5">
          <w:rPr>
            <w:noProof/>
            <w:webHidden/>
          </w:rPr>
        </w:r>
        <w:r w:rsidR="00F929F5">
          <w:rPr>
            <w:noProof/>
            <w:webHidden/>
          </w:rPr>
          <w:fldChar w:fldCharType="separate"/>
        </w:r>
        <w:r w:rsidR="00F929F5">
          <w:rPr>
            <w:noProof/>
            <w:webHidden/>
          </w:rPr>
          <w:t>76</w:t>
        </w:r>
        <w:r w:rsidR="00F929F5">
          <w:rPr>
            <w:noProof/>
            <w:webHidden/>
          </w:rPr>
          <w:fldChar w:fldCharType="end"/>
        </w:r>
      </w:hyperlink>
    </w:p>
    <w:p w14:paraId="43C1EDF7" w14:textId="1D3D6CE2" w:rsidR="00F929F5" w:rsidRDefault="0076530B">
      <w:pPr>
        <w:pStyle w:val="Sumrio2"/>
        <w:rPr>
          <w:rFonts w:asciiTheme="minorHAnsi" w:eastAsiaTheme="minorEastAsia" w:hAnsiTheme="minorHAnsi" w:cstheme="minorBidi"/>
          <w:smallCaps w:val="0"/>
          <w:noProof/>
          <w:sz w:val="22"/>
          <w:szCs w:val="22"/>
        </w:rPr>
      </w:pPr>
      <w:hyperlink w:anchor="_Toc174376486" w:history="1">
        <w:r w:rsidR="00F929F5" w:rsidRPr="00964FD8">
          <w:rPr>
            <w:rStyle w:val="Hyperlink"/>
            <w:noProof/>
          </w:rPr>
          <w:t>6.1.2 Front-end</w:t>
        </w:r>
        <w:r w:rsidR="00F929F5">
          <w:rPr>
            <w:noProof/>
            <w:webHidden/>
          </w:rPr>
          <w:tab/>
        </w:r>
        <w:r w:rsidR="00F929F5">
          <w:rPr>
            <w:noProof/>
            <w:webHidden/>
          </w:rPr>
          <w:fldChar w:fldCharType="begin"/>
        </w:r>
        <w:r w:rsidR="00F929F5">
          <w:rPr>
            <w:noProof/>
            <w:webHidden/>
          </w:rPr>
          <w:instrText xml:space="preserve"> PAGEREF _Toc174376486 \h </w:instrText>
        </w:r>
        <w:r w:rsidR="00F929F5">
          <w:rPr>
            <w:noProof/>
            <w:webHidden/>
          </w:rPr>
        </w:r>
        <w:r w:rsidR="00F929F5">
          <w:rPr>
            <w:noProof/>
            <w:webHidden/>
          </w:rPr>
          <w:fldChar w:fldCharType="separate"/>
        </w:r>
        <w:r w:rsidR="00F929F5">
          <w:rPr>
            <w:noProof/>
            <w:webHidden/>
          </w:rPr>
          <w:t>77</w:t>
        </w:r>
        <w:r w:rsidR="00F929F5">
          <w:rPr>
            <w:noProof/>
            <w:webHidden/>
          </w:rPr>
          <w:fldChar w:fldCharType="end"/>
        </w:r>
      </w:hyperlink>
    </w:p>
    <w:p w14:paraId="01D2FD2B" w14:textId="54953323" w:rsidR="00F929F5" w:rsidRDefault="0076530B">
      <w:pPr>
        <w:pStyle w:val="Sumrio2"/>
        <w:rPr>
          <w:rFonts w:asciiTheme="minorHAnsi" w:eastAsiaTheme="minorEastAsia" w:hAnsiTheme="minorHAnsi" w:cstheme="minorBidi"/>
          <w:smallCaps w:val="0"/>
          <w:noProof/>
          <w:sz w:val="22"/>
          <w:szCs w:val="22"/>
        </w:rPr>
      </w:pPr>
      <w:hyperlink w:anchor="_Toc174376487" w:history="1">
        <w:r w:rsidR="00F929F5" w:rsidRPr="00964FD8">
          <w:rPr>
            <w:rStyle w:val="Hyperlink"/>
            <w:noProof/>
          </w:rPr>
          <w:t>6.1.3 Linguagem de Programação React</w:t>
        </w:r>
        <w:r w:rsidR="00F929F5">
          <w:rPr>
            <w:noProof/>
            <w:webHidden/>
          </w:rPr>
          <w:tab/>
        </w:r>
        <w:r w:rsidR="00F929F5">
          <w:rPr>
            <w:noProof/>
            <w:webHidden/>
          </w:rPr>
          <w:fldChar w:fldCharType="begin"/>
        </w:r>
        <w:r w:rsidR="00F929F5">
          <w:rPr>
            <w:noProof/>
            <w:webHidden/>
          </w:rPr>
          <w:instrText xml:space="preserve"> PAGEREF _Toc174376487 \h </w:instrText>
        </w:r>
        <w:r w:rsidR="00F929F5">
          <w:rPr>
            <w:noProof/>
            <w:webHidden/>
          </w:rPr>
        </w:r>
        <w:r w:rsidR="00F929F5">
          <w:rPr>
            <w:noProof/>
            <w:webHidden/>
          </w:rPr>
          <w:fldChar w:fldCharType="separate"/>
        </w:r>
        <w:r w:rsidR="00F929F5">
          <w:rPr>
            <w:noProof/>
            <w:webHidden/>
          </w:rPr>
          <w:t>77</w:t>
        </w:r>
        <w:r w:rsidR="00F929F5">
          <w:rPr>
            <w:noProof/>
            <w:webHidden/>
          </w:rPr>
          <w:fldChar w:fldCharType="end"/>
        </w:r>
      </w:hyperlink>
    </w:p>
    <w:p w14:paraId="16470555" w14:textId="13B53632" w:rsidR="00F929F5" w:rsidRDefault="0076530B">
      <w:pPr>
        <w:pStyle w:val="Sumrio2"/>
        <w:rPr>
          <w:rFonts w:asciiTheme="minorHAnsi" w:eastAsiaTheme="minorEastAsia" w:hAnsiTheme="minorHAnsi" w:cstheme="minorBidi"/>
          <w:smallCaps w:val="0"/>
          <w:noProof/>
          <w:sz w:val="22"/>
          <w:szCs w:val="22"/>
        </w:rPr>
      </w:pPr>
      <w:hyperlink w:anchor="_Toc174376488" w:history="1">
        <w:r w:rsidR="00F929F5" w:rsidRPr="00964FD8">
          <w:rPr>
            <w:rStyle w:val="Hyperlink"/>
            <w:noProof/>
          </w:rPr>
          <w:t>6.1.4 Visual Studio Code</w:t>
        </w:r>
        <w:r w:rsidR="00F929F5">
          <w:rPr>
            <w:noProof/>
            <w:webHidden/>
          </w:rPr>
          <w:tab/>
        </w:r>
        <w:r w:rsidR="00F929F5">
          <w:rPr>
            <w:noProof/>
            <w:webHidden/>
          </w:rPr>
          <w:fldChar w:fldCharType="begin"/>
        </w:r>
        <w:r w:rsidR="00F929F5">
          <w:rPr>
            <w:noProof/>
            <w:webHidden/>
          </w:rPr>
          <w:instrText xml:space="preserve"> PAGEREF _Toc174376488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3DA455E3" w14:textId="20322198" w:rsidR="00F929F5" w:rsidRDefault="0076530B">
      <w:pPr>
        <w:pStyle w:val="Sumrio2"/>
        <w:rPr>
          <w:rFonts w:asciiTheme="minorHAnsi" w:eastAsiaTheme="minorEastAsia" w:hAnsiTheme="minorHAnsi" w:cstheme="minorBidi"/>
          <w:smallCaps w:val="0"/>
          <w:noProof/>
          <w:sz w:val="22"/>
          <w:szCs w:val="22"/>
        </w:rPr>
      </w:pPr>
      <w:hyperlink w:anchor="_Toc174376489" w:history="1">
        <w:r w:rsidR="00F929F5" w:rsidRPr="00964FD8">
          <w:rPr>
            <w:rStyle w:val="Hyperlink"/>
            <w:noProof/>
          </w:rPr>
          <w:t>6.2 Segurança da Informação</w:t>
        </w:r>
        <w:r w:rsidR="00F929F5">
          <w:rPr>
            <w:noProof/>
            <w:webHidden/>
          </w:rPr>
          <w:tab/>
        </w:r>
        <w:r w:rsidR="00F929F5">
          <w:rPr>
            <w:noProof/>
            <w:webHidden/>
          </w:rPr>
          <w:fldChar w:fldCharType="begin"/>
        </w:r>
        <w:r w:rsidR="00F929F5">
          <w:rPr>
            <w:noProof/>
            <w:webHidden/>
          </w:rPr>
          <w:instrText xml:space="preserve"> PAGEREF _Toc174376489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647FC54C" w14:textId="1EA374A8" w:rsidR="00F929F5" w:rsidRDefault="0076530B">
      <w:pPr>
        <w:pStyle w:val="Sumrio2"/>
        <w:rPr>
          <w:rFonts w:asciiTheme="minorHAnsi" w:eastAsiaTheme="minorEastAsia" w:hAnsiTheme="minorHAnsi" w:cstheme="minorBidi"/>
          <w:smallCaps w:val="0"/>
          <w:noProof/>
          <w:sz w:val="22"/>
          <w:szCs w:val="22"/>
        </w:rPr>
      </w:pPr>
      <w:hyperlink w:anchor="_Toc174376490" w:history="1">
        <w:r w:rsidR="00F929F5" w:rsidRPr="00964FD8">
          <w:rPr>
            <w:rStyle w:val="Hyperlink"/>
            <w:noProof/>
          </w:rPr>
          <w:t>6.3 Implantação do Sistema</w:t>
        </w:r>
        <w:r w:rsidR="00F929F5">
          <w:rPr>
            <w:noProof/>
            <w:webHidden/>
          </w:rPr>
          <w:tab/>
        </w:r>
        <w:r w:rsidR="00F929F5">
          <w:rPr>
            <w:noProof/>
            <w:webHidden/>
          </w:rPr>
          <w:fldChar w:fldCharType="begin"/>
        </w:r>
        <w:r w:rsidR="00F929F5">
          <w:rPr>
            <w:noProof/>
            <w:webHidden/>
          </w:rPr>
          <w:instrText xml:space="preserve"> PAGEREF _Toc174376490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14C0DAAA" w14:textId="1E87C674" w:rsidR="00F929F5" w:rsidRDefault="0076530B">
      <w:pPr>
        <w:pStyle w:val="Sumrio1"/>
        <w:rPr>
          <w:rFonts w:asciiTheme="minorHAnsi" w:eastAsiaTheme="minorEastAsia" w:hAnsiTheme="minorHAnsi" w:cstheme="minorBidi"/>
          <w:b w:val="0"/>
          <w:noProof/>
          <w:sz w:val="22"/>
          <w:szCs w:val="22"/>
        </w:rPr>
      </w:pPr>
      <w:hyperlink w:anchor="_Toc174376491" w:history="1">
        <w:r w:rsidR="00F929F5" w:rsidRPr="00964FD8">
          <w:rPr>
            <w:rStyle w:val="Hyperlink"/>
            <w:noProof/>
          </w:rPr>
          <w:t>7</w:t>
        </w:r>
        <w:r w:rsidR="00F929F5">
          <w:rPr>
            <w:rFonts w:asciiTheme="minorHAnsi" w:eastAsiaTheme="minorEastAsia" w:hAnsiTheme="minorHAnsi" w:cstheme="minorBidi"/>
            <w:b w:val="0"/>
            <w:noProof/>
            <w:sz w:val="22"/>
            <w:szCs w:val="22"/>
          </w:rPr>
          <w:tab/>
        </w:r>
        <w:r w:rsidR="00F929F5" w:rsidRPr="00964FD8">
          <w:rPr>
            <w:rStyle w:val="Hyperlink"/>
            <w:noProof/>
          </w:rPr>
          <w:t>CONCLUSÃO</w:t>
        </w:r>
        <w:r w:rsidR="00F929F5">
          <w:rPr>
            <w:noProof/>
            <w:webHidden/>
          </w:rPr>
          <w:tab/>
        </w:r>
        <w:r w:rsidR="00F929F5">
          <w:rPr>
            <w:noProof/>
            <w:webHidden/>
          </w:rPr>
          <w:fldChar w:fldCharType="begin"/>
        </w:r>
        <w:r w:rsidR="00F929F5">
          <w:rPr>
            <w:noProof/>
            <w:webHidden/>
          </w:rPr>
          <w:instrText xml:space="preserve"> PAGEREF _Toc174376491 \h </w:instrText>
        </w:r>
        <w:r w:rsidR="00F929F5">
          <w:rPr>
            <w:noProof/>
            <w:webHidden/>
          </w:rPr>
        </w:r>
        <w:r w:rsidR="00F929F5">
          <w:rPr>
            <w:noProof/>
            <w:webHidden/>
          </w:rPr>
          <w:fldChar w:fldCharType="separate"/>
        </w:r>
        <w:r w:rsidR="00F929F5">
          <w:rPr>
            <w:noProof/>
            <w:webHidden/>
          </w:rPr>
          <w:t>79</w:t>
        </w:r>
        <w:r w:rsidR="00F929F5">
          <w:rPr>
            <w:noProof/>
            <w:webHidden/>
          </w:rPr>
          <w:fldChar w:fldCharType="end"/>
        </w:r>
      </w:hyperlink>
    </w:p>
    <w:p w14:paraId="45916E5E" w14:textId="58369062" w:rsidR="00F929F5" w:rsidRDefault="0076530B">
      <w:pPr>
        <w:pStyle w:val="Sumrio1"/>
        <w:rPr>
          <w:rFonts w:asciiTheme="minorHAnsi" w:eastAsiaTheme="minorEastAsia" w:hAnsiTheme="minorHAnsi" w:cstheme="minorBidi"/>
          <w:b w:val="0"/>
          <w:noProof/>
          <w:sz w:val="22"/>
          <w:szCs w:val="22"/>
        </w:rPr>
      </w:pPr>
      <w:hyperlink w:anchor="_Toc174376492" w:history="1">
        <w:r w:rsidR="00F929F5" w:rsidRPr="00964FD8">
          <w:rPr>
            <w:rStyle w:val="Hyperlink"/>
            <w:noProof/>
          </w:rPr>
          <w:t>8</w:t>
        </w:r>
        <w:r w:rsidR="00F929F5">
          <w:rPr>
            <w:rFonts w:asciiTheme="minorHAnsi" w:eastAsiaTheme="minorEastAsia" w:hAnsiTheme="minorHAnsi" w:cstheme="minorBidi"/>
            <w:b w:val="0"/>
            <w:noProof/>
            <w:sz w:val="22"/>
            <w:szCs w:val="22"/>
          </w:rPr>
          <w:tab/>
        </w:r>
        <w:r w:rsidR="00F929F5" w:rsidRPr="00964FD8">
          <w:rPr>
            <w:rStyle w:val="Hyperlink"/>
            <w:noProof/>
          </w:rPr>
          <w:t>REFERÊNCIAS</w:t>
        </w:r>
        <w:r w:rsidR="00F929F5">
          <w:rPr>
            <w:noProof/>
            <w:webHidden/>
          </w:rPr>
          <w:tab/>
        </w:r>
        <w:r w:rsidR="00F929F5">
          <w:rPr>
            <w:noProof/>
            <w:webHidden/>
          </w:rPr>
          <w:fldChar w:fldCharType="begin"/>
        </w:r>
        <w:r w:rsidR="00F929F5">
          <w:rPr>
            <w:noProof/>
            <w:webHidden/>
          </w:rPr>
          <w:instrText xml:space="preserve"> PAGEREF _Toc174376492 \h </w:instrText>
        </w:r>
        <w:r w:rsidR="00F929F5">
          <w:rPr>
            <w:noProof/>
            <w:webHidden/>
          </w:rPr>
        </w:r>
        <w:r w:rsidR="00F929F5">
          <w:rPr>
            <w:noProof/>
            <w:webHidden/>
          </w:rPr>
          <w:fldChar w:fldCharType="separate"/>
        </w:r>
        <w:r w:rsidR="00F929F5">
          <w:rPr>
            <w:noProof/>
            <w:webHidden/>
          </w:rPr>
          <w:t>80</w:t>
        </w:r>
        <w:r w:rsidR="00F929F5">
          <w:rPr>
            <w:noProof/>
            <w:webHidden/>
          </w:rPr>
          <w:fldChar w:fldCharType="end"/>
        </w:r>
      </w:hyperlink>
    </w:p>
    <w:p w14:paraId="48239BC6" w14:textId="56F70193"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4DC78DD2" w:rsidR="00236F70" w:rsidRDefault="00236F70" w:rsidP="0067020F">
      <w:pPr>
        <w:pStyle w:val="Ttulo1"/>
        <w:spacing w:after="240"/>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74376452"/>
      <w:r w:rsidRPr="00DE0E82">
        <w:rPr>
          <w:szCs w:val="24"/>
        </w:rPr>
        <w:lastRenderedPageBreak/>
        <w:t>INTRODUÇÃO</w:t>
      </w:r>
      <w:bookmarkEnd w:id="1"/>
      <w:bookmarkEnd w:id="2"/>
      <w:bookmarkEnd w:id="3"/>
      <w:bookmarkEnd w:id="4"/>
      <w:bookmarkEnd w:id="5"/>
      <w:bookmarkEnd w:id="6"/>
      <w:bookmarkEnd w:id="7"/>
      <w:bookmarkEnd w:id="8"/>
    </w:p>
    <w:p w14:paraId="36CA4995" w14:textId="67A3B55D" w:rsidR="00B32CAE" w:rsidRDefault="00B32CAE" w:rsidP="00B32CAE">
      <w:pPr>
        <w:pStyle w:val="Pargrafo"/>
        <w:spacing w:line="360" w:lineRule="auto"/>
      </w:pPr>
      <w:r>
        <w:t>A internet desempenha um papel cada vez mais essencial no planejamento e promoção de destinos turístico</w:t>
      </w:r>
      <w:r w:rsidR="002C560F">
        <w:t>s</w:t>
      </w:r>
      <w:r>
        <w:t xml:space="preserve">. De acordo com Brasil (2014) “A internet está presente em todas as fases de uma viagem: da pesquisa à reserva, do registro das imagens ao compartilhamento de informações. Para turistas estrangeiros e brasileiros, os meios digitais têm se consolidado, nos últimos anos, como a principal fonte de informações, de acordo com pesquisa do Ministério do Turismo.”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w:t>
      </w:r>
    </w:p>
    <w:p w14:paraId="14363F9A" w14:textId="34EE69D1" w:rsidR="002C560F" w:rsidRDefault="002C560F" w:rsidP="002C560F">
      <w:r>
        <w:t>Todavia</w:t>
      </w:r>
      <w:r w:rsidR="00B32CAE">
        <w:t>, a análise dos dados da web ainda é subutilizada pelas organizações de gestão de destinos, muitas vezes se limitando a examinar o tráfego de cliques em seus sites e métricas básicas.</w:t>
      </w:r>
      <w:r>
        <w:t xml:space="preserve"> 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7B987D7D" w14:textId="29BDCD11" w:rsidR="00B32CAE" w:rsidRPr="00B32CAE" w:rsidRDefault="002C560F" w:rsidP="002C560F">
      <w:r>
        <w:t xml:space="preserve">O principal objetivo deste software é facilitar a identificação e divulgação das atrações turísticas, notícias e eventos de Jales. O Comtur tem como função principal apoiar o setor de turismo, que necessita de divulgação e aprimoramento de seus pontos-chave. A melhoria do setor turístico pode gerar impactos econômicos e sociais positivos, como a criação de empregos diretos e indiretos, a expansão de oportunidades de negócios, a distribuição de renda e a melhoria da qualidade de vida da população, </w:t>
      </w:r>
      <w:r w:rsidR="00B32CAE">
        <w:t>tornando-se um guia para quem deseja visitar uma cidade ou simplesmente conhecer mais sobre o lugar em que vivem.</w:t>
      </w:r>
    </w:p>
    <w:p w14:paraId="51023CA4" w14:textId="5796AC23"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74376453"/>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4C051CC6" w14:textId="5BCA6CFE" w:rsidR="00F438A8" w:rsidRPr="00677212" w:rsidRDefault="00F438A8" w:rsidP="00677212">
      <w:pPr>
        <w:pStyle w:val="paragraph"/>
        <w:spacing w:before="240" w:beforeAutospacing="0" w:after="0" w:afterAutospacing="0" w:line="360" w:lineRule="auto"/>
        <w:ind w:firstLine="840"/>
        <w:jc w:val="both"/>
        <w:textAlignment w:val="baseline"/>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7B2DBD61" w14:textId="741A1FC8" w:rsidR="00F438A8" w:rsidRDefault="00F438A8" w:rsidP="00677212">
      <w:pPr>
        <w:pStyle w:val="paragraph"/>
        <w:spacing w:before="24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w:t>
      </w:r>
      <w:r w:rsidR="00254A1B">
        <w:rPr>
          <w:rStyle w:val="normaltextrun"/>
          <w:sz w:val="22"/>
          <w:szCs w:val="22"/>
          <w:shd w:val="clear" w:color="auto" w:fill="FFFFFF"/>
        </w:rPr>
        <w:t>5</w:t>
      </w:r>
      <w:r>
        <w:rPr>
          <w:rStyle w:val="normaltextrun"/>
          <w:sz w:val="22"/>
          <w:szCs w:val="22"/>
          <w:shd w:val="clear" w:color="auto" w:fill="FFFFFF"/>
        </w:rPr>
        <w:t>,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174376454"/>
      <w:bookmarkStart w:id="23" w:name="_Toc253375254"/>
      <w:bookmarkStart w:id="24" w:name="_Toc311655757"/>
      <w:bookmarkStart w:id="25" w:name="_Toc311656228"/>
      <w:bookmarkStart w:id="26" w:name="_Toc311656311"/>
      <w:bookmarkStart w:id="27" w:name="_Toc311656578"/>
      <w:bookmarkStart w:id="28" w:name="_Toc311676928"/>
      <w:bookmarkStart w:id="29" w:name="_Toc311677296"/>
      <w:bookmarkEnd w:id="17"/>
      <w:bookmarkEnd w:id="18"/>
      <w:bookmarkEnd w:id="19"/>
      <w:bookmarkEnd w:id="20"/>
      <w:bookmarkEnd w:id="21"/>
      <w:r w:rsidRPr="00C93DD6">
        <w:rPr>
          <w:szCs w:val="24"/>
        </w:rPr>
        <w:t>Descrição dos objetivos do sistema</w:t>
      </w:r>
      <w:bookmarkEnd w:id="22"/>
    </w:p>
    <w:p w14:paraId="7B755FC2" w14:textId="77777777" w:rsidR="00254A1B" w:rsidRDefault="00254A1B" w:rsidP="00023F04">
      <w:r>
        <w:rPr>
          <w:rStyle w:val="ui-provider"/>
        </w:rPr>
        <w:t>Os conceitos mencionados são concretizados por meio do desenvolvimento de um software projetado para tornar o uso do site mais acessível na identificação das principais atrações turísticas, notícias e eventos da cidade. Além disso, o software tem a missão de proporcionar à comunidade um acesso facilitado ao conhecimento mais profundo do patrimônio público local. O Comtur, em sua essência, atua como um apoio fundamental para o setor de turismo, que necessita de maior visibilidade e aprimoramento em relação aos seus pontos-chave.</w:t>
      </w:r>
    </w:p>
    <w:p w14:paraId="01DD37CE" w14:textId="28CA7EF6" w:rsidR="00372D22" w:rsidRDefault="00254A1B" w:rsidP="00023F04">
      <w:r>
        <w:rPr>
          <w:rStyle w:val="ui-provider"/>
        </w:rP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0" w:name="_Toc174376455"/>
      <w:r w:rsidRPr="00DE0E82">
        <w:rPr>
          <w:szCs w:val="24"/>
        </w:rPr>
        <w:lastRenderedPageBreak/>
        <w:t>Descrição do sistema atual</w:t>
      </w:r>
      <w:bookmarkEnd w:id="30"/>
    </w:p>
    <w:p w14:paraId="3A06C2B2" w14:textId="1433609D" w:rsidR="005D492A" w:rsidRDefault="001133C9" w:rsidP="00677212">
      <w:pPr>
        <w:spacing w:before="240"/>
        <w:ind w:firstLine="709"/>
      </w:pPr>
      <w:r>
        <w:t>Atualmente a prefeitura não conta com um site exclusivo para o turismo, apenas uma página dentro do website geral da cidade</w:t>
      </w:r>
      <w:r w:rsidR="00677212">
        <w:t xml:space="preserve"> (Figura 1)</w:t>
      </w:r>
      <w:r>
        <w:t>. Nessa página as categorias são divididas em: Saúde, Hospedagem, Lazer, Alimentação, Eventos e Turismo Rural, com um menu inferior que ao selecionar qual categoria deseja acessar, redireciona a parte da página relacionada.</w:t>
      </w:r>
    </w:p>
    <w:p w14:paraId="6621537B" w14:textId="7510F5A0" w:rsidR="00DC6375" w:rsidRDefault="00DC6375" w:rsidP="00677212">
      <w:pPr>
        <w:pStyle w:val="Legenda"/>
        <w:keepNext/>
        <w:spacing w:before="240"/>
      </w:pPr>
      <w:bookmarkStart w:id="31" w:name="_Toc181361875"/>
      <w:r>
        <w:t xml:space="preserve">Figura </w:t>
      </w:r>
      <w:fldSimple w:instr=" SEQ Figura \* ARABIC ">
        <w:r w:rsidR="007074D2">
          <w:rPr>
            <w:noProof/>
          </w:rPr>
          <w:t>1</w:t>
        </w:r>
      </w:fldSimple>
      <w:r>
        <w:rPr>
          <w:noProof/>
        </w:rPr>
        <w:t xml:space="preserve"> </w:t>
      </w:r>
      <w:r w:rsidR="005660A0" w:rsidRPr="005660A0">
        <w:rPr>
          <w:noProof/>
        </w:rPr>
        <w:t xml:space="preserve">— </w:t>
      </w:r>
      <w:r>
        <w:rPr>
          <w:noProof/>
        </w:rPr>
        <w:t xml:space="preserve"> </w:t>
      </w:r>
      <w:r w:rsidRPr="00DC6375">
        <w:rPr>
          <w:b w:val="0"/>
          <w:bCs w:val="0"/>
          <w:noProof/>
        </w:rPr>
        <w:t xml:space="preserve">Menu Inferior do </w:t>
      </w:r>
      <w:r w:rsidR="00677212">
        <w:rPr>
          <w:b w:val="0"/>
          <w:bCs w:val="0"/>
          <w:noProof/>
        </w:rPr>
        <w:t>site</w:t>
      </w:r>
      <w:r w:rsidRPr="00DC6375">
        <w:rPr>
          <w:b w:val="0"/>
          <w:bCs w:val="0"/>
          <w:noProof/>
        </w:rPr>
        <w:t xml:space="preserve"> da Prefeitura</w:t>
      </w:r>
      <w:bookmarkEnd w:id="31"/>
    </w:p>
    <w:p w14:paraId="6CFAC490" w14:textId="77777777" w:rsidR="001133C9" w:rsidRPr="006467F2" w:rsidRDefault="001133C9" w:rsidP="00677212">
      <w:pPr>
        <w:ind w:firstLine="0"/>
        <w:jc w:val="cente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6B53BFF8" w14:textId="43992D95" w:rsidR="001133C9" w:rsidRPr="00677212" w:rsidRDefault="1DD592AE" w:rsidP="00677212">
      <w:pPr>
        <w:ind w:firstLine="0"/>
        <w:jc w:val="center"/>
        <w:rPr>
          <w:sz w:val="22"/>
        </w:rPr>
      </w:pPr>
      <w:r w:rsidRPr="00677212">
        <w:rPr>
          <w:sz w:val="22"/>
        </w:rPr>
        <w:t>Fonte: Site da Prefeitura de Jales.</w:t>
      </w:r>
    </w:p>
    <w:p w14:paraId="4B019BBD" w14:textId="756C08E4" w:rsidR="00F197C6" w:rsidRDefault="001133C9" w:rsidP="00677212">
      <w:pPr>
        <w:spacing w:before="240"/>
      </w:pPr>
      <w:r>
        <w:t>Os Eventos dentro da página não possuem descrições próprias e sua data, sendo apresentado apenas como uma lista</w:t>
      </w:r>
      <w:r w:rsidR="00677212">
        <w:t xml:space="preserve"> (Figura 2)</w:t>
      </w:r>
      <w:r>
        <w:t xml:space="preserve">. </w:t>
      </w:r>
    </w:p>
    <w:p w14:paraId="2E893180" w14:textId="25ABFD34" w:rsidR="00DC6375" w:rsidRDefault="00DC6375" w:rsidP="00677212">
      <w:pPr>
        <w:pStyle w:val="Legenda"/>
        <w:keepNext/>
        <w:spacing w:before="240"/>
      </w:pPr>
      <w:bookmarkStart w:id="32" w:name="_Toc181361876"/>
      <w:r>
        <w:t xml:space="preserve">Figura </w:t>
      </w:r>
      <w:fldSimple w:instr=" SEQ Figura \* ARABIC ">
        <w:r w:rsidR="007074D2">
          <w:rPr>
            <w:noProof/>
          </w:rPr>
          <w:t>2</w:t>
        </w:r>
      </w:fldSimple>
      <w:r>
        <w:rPr>
          <w:noProof/>
        </w:rPr>
        <w:t xml:space="preserve"> </w:t>
      </w:r>
      <w:r w:rsidR="005660A0" w:rsidRPr="005660A0">
        <w:rPr>
          <w:noProof/>
        </w:rPr>
        <w:t xml:space="preserve">— </w:t>
      </w:r>
      <w:r w:rsidRPr="00DC6375">
        <w:rPr>
          <w:b w:val="0"/>
          <w:bCs w:val="0"/>
          <w:noProof/>
        </w:rPr>
        <w:t xml:space="preserve">Lista de Eventos no </w:t>
      </w:r>
      <w:r w:rsidR="00677212">
        <w:rPr>
          <w:b w:val="0"/>
          <w:bCs w:val="0"/>
          <w:noProof/>
        </w:rPr>
        <w:t>site</w:t>
      </w:r>
      <w:r w:rsidRPr="00DC6375">
        <w:rPr>
          <w:b w:val="0"/>
          <w:bCs w:val="0"/>
          <w:noProof/>
        </w:rPr>
        <w:t xml:space="preserve"> da Prefeitura</w:t>
      </w:r>
      <w:bookmarkEnd w:id="32"/>
    </w:p>
    <w:p w14:paraId="08CA28EE" w14:textId="77777777" w:rsidR="001133C9" w:rsidRDefault="001133C9" w:rsidP="00677212">
      <w:pPr>
        <w:ind w:firstLine="0"/>
        <w:jc w:val="center"/>
      </w:pPr>
      <w:r>
        <w:rPr>
          <w:noProof/>
        </w:rPr>
        <w:drawing>
          <wp:inline distT="0" distB="0" distL="0" distR="0" wp14:anchorId="62D37973" wp14:editId="2E3DC63A">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677212" w:rsidRDefault="2DF35455" w:rsidP="00677212">
      <w:pPr>
        <w:ind w:firstLine="0"/>
        <w:jc w:val="center"/>
        <w:rPr>
          <w:sz w:val="22"/>
        </w:rPr>
      </w:pPr>
      <w:r w:rsidRPr="00677212">
        <w:rPr>
          <w:sz w:val="22"/>
        </w:rPr>
        <w:t>Fonte: Site da Prefeitura de Jales.</w:t>
      </w:r>
    </w:p>
    <w:p w14:paraId="4E90D8D3" w14:textId="77777777" w:rsidR="001133C9" w:rsidRDefault="001133C9" w:rsidP="001133C9">
      <w:pPr>
        <w:rPr>
          <w:szCs w:val="24"/>
        </w:rPr>
      </w:pPr>
    </w:p>
    <w:p w14:paraId="3C052662" w14:textId="5F72359D" w:rsidR="00F197C6" w:rsidRDefault="001133C9" w:rsidP="005D492A">
      <w:r>
        <w:lastRenderedPageBreak/>
        <w:t>As fotos no site não possuem um padrão de tamanho e ocupam boa parte da tela, atrapalhando o fluxo de leitura das postagens</w:t>
      </w:r>
      <w:r w:rsidR="00677212">
        <w:t xml:space="preserve"> (Figura 3)</w:t>
      </w:r>
      <w:r>
        <w:t>.</w:t>
      </w:r>
    </w:p>
    <w:p w14:paraId="1EC367BB" w14:textId="7B2BF6FA" w:rsidR="00DC6375" w:rsidRDefault="00DC6375" w:rsidP="00677212">
      <w:pPr>
        <w:pStyle w:val="Legenda"/>
        <w:keepNext/>
        <w:spacing w:before="240"/>
      </w:pPr>
      <w:bookmarkStart w:id="33" w:name="_Toc181361877"/>
      <w:r>
        <w:t xml:space="preserve">Figura </w:t>
      </w:r>
      <w:fldSimple w:instr=" SEQ Figura \* ARABIC ">
        <w:r w:rsidR="007074D2">
          <w:rPr>
            <w:noProof/>
          </w:rPr>
          <w:t>3</w:t>
        </w:r>
      </w:fldSimple>
      <w:r>
        <w:rPr>
          <w:noProof/>
        </w:rPr>
        <w:t xml:space="preserve"> </w:t>
      </w:r>
      <w:r w:rsidR="005660A0" w:rsidRPr="005660A0">
        <w:rPr>
          <w:noProof/>
        </w:rPr>
        <w:t xml:space="preserve">— </w:t>
      </w:r>
      <w:r w:rsidRPr="00DC6375">
        <w:rPr>
          <w:b w:val="0"/>
          <w:bCs w:val="0"/>
          <w:noProof/>
        </w:rPr>
        <w:t>Imagens dos Eventos</w:t>
      </w:r>
      <w:bookmarkEnd w:id="33"/>
    </w:p>
    <w:p w14:paraId="5B48E372" w14:textId="32925893" w:rsidR="001133C9" w:rsidRDefault="001133C9" w:rsidP="00677212">
      <w:pPr>
        <w:ind w:firstLine="0"/>
        <w:jc w:val="center"/>
      </w:pPr>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164A65CE" w14:textId="58FFB3A7" w:rsidR="001133C9" w:rsidRPr="00677212" w:rsidRDefault="7014130A" w:rsidP="00677212">
      <w:pPr>
        <w:ind w:firstLine="0"/>
        <w:jc w:val="center"/>
        <w:rPr>
          <w:sz w:val="22"/>
        </w:rPr>
      </w:pPr>
      <w:r w:rsidRPr="00677212">
        <w:rPr>
          <w:sz w:val="22"/>
        </w:rPr>
        <w:t>Fonte: Site da Prefeitura de Jales.</w:t>
      </w:r>
    </w:p>
    <w:p w14:paraId="7F7766A1" w14:textId="2D0BD139" w:rsidR="00F197C6" w:rsidRPr="00DC6375" w:rsidRDefault="001133C9" w:rsidP="00677212">
      <w:pPr>
        <w:spacing w:before="240"/>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r w:rsidR="00677212">
        <w:t xml:space="preserve"> (Figura 4)</w:t>
      </w:r>
      <w:r>
        <w:t>.</w:t>
      </w:r>
    </w:p>
    <w:p w14:paraId="3ED60959" w14:textId="45B85E6E" w:rsidR="00DC6375" w:rsidRDefault="00DC6375" w:rsidP="00677212">
      <w:pPr>
        <w:pStyle w:val="Legenda"/>
        <w:keepNext/>
        <w:spacing w:before="240"/>
      </w:pPr>
      <w:bookmarkStart w:id="34" w:name="_Toc181361878"/>
      <w:r>
        <w:t xml:space="preserve">Figura </w:t>
      </w:r>
      <w:fldSimple w:instr=" SEQ Figura \* ARABIC ">
        <w:r w:rsidR="007074D2">
          <w:rPr>
            <w:noProof/>
          </w:rPr>
          <w:t>4</w:t>
        </w:r>
      </w:fldSimple>
      <w:r>
        <w:rPr>
          <w:noProof/>
        </w:rPr>
        <w:t xml:space="preserve"> </w:t>
      </w:r>
      <w:r w:rsidR="005660A0" w:rsidRPr="005660A0">
        <w:rPr>
          <w:noProof/>
        </w:rPr>
        <w:t xml:space="preserve">— </w:t>
      </w:r>
      <w:r w:rsidRPr="00DC6375">
        <w:rPr>
          <w:b w:val="0"/>
          <w:bCs w:val="0"/>
          <w:noProof/>
        </w:rPr>
        <w:t>Informações sobre os estabelecimentos</w:t>
      </w:r>
      <w:bookmarkEnd w:id="34"/>
    </w:p>
    <w:p w14:paraId="3B0CC45A" w14:textId="307221B3" w:rsidR="00F197C6" w:rsidRDefault="001133C9" w:rsidP="00677212">
      <w:pPr>
        <w:spacing w:line="240" w:lineRule="auto"/>
        <w:ind w:firstLine="0"/>
        <w:jc w:val="center"/>
      </w:pPr>
      <w:r>
        <w:rPr>
          <w:noProof/>
        </w:rPr>
        <w:drawing>
          <wp:inline distT="0" distB="0" distL="0" distR="0" wp14:anchorId="26BF8226" wp14:editId="51330B1A">
            <wp:extent cx="3228975" cy="1685925"/>
            <wp:effectExtent l="0" t="0" r="952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5"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noFill/>
                    </a:ln>
                    <a:extLst>
                      <a:ext uri="{53640926-AAD7-44D8-BBD7-CCE9431645EC}">
                        <a14:shadowObscured xmlns:a14="http://schemas.microsoft.com/office/drawing/2010/main"/>
                      </a:ext>
                    </a:extLst>
                  </pic:spPr>
                </pic:pic>
              </a:graphicData>
            </a:graphic>
          </wp:inline>
        </w:drawing>
      </w:r>
    </w:p>
    <w:p w14:paraId="254D21A8" w14:textId="3C790D86" w:rsidR="001133C9" w:rsidRPr="00677212" w:rsidRDefault="5C734781" w:rsidP="00677212">
      <w:pPr>
        <w:spacing w:line="240" w:lineRule="auto"/>
        <w:ind w:firstLine="0"/>
        <w:jc w:val="center"/>
        <w:rPr>
          <w:sz w:val="22"/>
        </w:rPr>
      </w:pPr>
      <w:r w:rsidRPr="00677212">
        <w:rPr>
          <w:sz w:val="22"/>
        </w:rPr>
        <w:t>Fonte: Site da Prefeitura de Jales.</w:t>
      </w:r>
    </w:p>
    <w:p w14:paraId="39B265C0" w14:textId="4132DCC7" w:rsidR="00F197C6" w:rsidRDefault="00F197C6" w:rsidP="00A115C2">
      <w:pPr>
        <w:ind w:firstLine="0"/>
        <w:jc w:val="left"/>
      </w:pPr>
    </w:p>
    <w:p w14:paraId="590926DB" w14:textId="0AA92EF2" w:rsidR="00A115C2" w:rsidRDefault="001133C9" w:rsidP="00A115C2">
      <w:r>
        <w:lastRenderedPageBreak/>
        <w:t>Outra plataforma que é utilizada para divulgação da cidade, é o Instagram da prefeitura</w:t>
      </w:r>
      <w:r w:rsidR="00677212">
        <w:t xml:space="preserve"> (Figura 5)</w:t>
      </w:r>
      <w:r>
        <w:t>, onde é publicado os eventos e mudanças que ocorrem na cidade. Diferente da página do turismo no site, o Instagram é atualizado.</w:t>
      </w:r>
      <w:r w:rsidR="00677212">
        <w:t xml:space="preserve"> Como no site, o Conselho de Turismo não possui uma página própria.</w:t>
      </w:r>
    </w:p>
    <w:p w14:paraId="3FFEA3E6" w14:textId="1E1E9049" w:rsidR="00B72C14" w:rsidRPr="00B72C14" w:rsidRDefault="00B72C14" w:rsidP="00677212">
      <w:pPr>
        <w:pStyle w:val="Legenda"/>
        <w:keepNext/>
        <w:spacing w:before="240"/>
        <w:rPr>
          <w:b w:val="0"/>
          <w:bCs w:val="0"/>
        </w:rPr>
      </w:pPr>
      <w:bookmarkStart w:id="35" w:name="_Toc181361879"/>
      <w:r>
        <w:t xml:space="preserve">Figura </w:t>
      </w:r>
      <w:fldSimple w:instr=" SEQ Figura \* ARABIC ">
        <w:r w:rsidR="007074D2">
          <w:rPr>
            <w:noProof/>
          </w:rPr>
          <w:t>5</w:t>
        </w:r>
      </w:fldSimple>
      <w:r>
        <w:t xml:space="preserve"> </w:t>
      </w:r>
      <w:r w:rsidR="005660A0" w:rsidRPr="005660A0">
        <w:t xml:space="preserve">— </w:t>
      </w:r>
      <w:r w:rsidRPr="00B72C14">
        <w:rPr>
          <w:b w:val="0"/>
          <w:bCs w:val="0"/>
        </w:rPr>
        <w:t>Instagram da Prefeitura</w:t>
      </w:r>
      <w:bookmarkEnd w:id="35"/>
    </w:p>
    <w:p w14:paraId="721CC9BD" w14:textId="24237447" w:rsidR="001133C9" w:rsidRDefault="2D2B8590" w:rsidP="00BE69E9">
      <w:pPr>
        <w:spacing w:line="240" w:lineRule="auto"/>
        <w:ind w:firstLine="0"/>
        <w:jc w:val="center"/>
      </w:pPr>
      <w:r>
        <w:rPr>
          <w:noProof/>
        </w:rPr>
        <w:drawing>
          <wp:inline distT="0" distB="0" distL="0" distR="0" wp14:anchorId="538F8C3C" wp14:editId="583054D3">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557453AA" w14:textId="012D9DFF" w:rsidR="001133C9" w:rsidRPr="00677212" w:rsidRDefault="26CD52C3" w:rsidP="00BE69E9">
      <w:pPr>
        <w:ind w:firstLine="0"/>
        <w:jc w:val="center"/>
        <w:rPr>
          <w:sz w:val="22"/>
        </w:rPr>
      </w:pPr>
      <w:r w:rsidRPr="00677212">
        <w:rPr>
          <w:sz w:val="22"/>
        </w:rPr>
        <w:t>Fonte: Instagram da Prefeitura.</w:t>
      </w:r>
    </w:p>
    <w:p w14:paraId="47E5E760" w14:textId="0198CAF8" w:rsidR="00BE69E9" w:rsidRPr="00BE69E9" w:rsidRDefault="00BE69E9" w:rsidP="00BE69E9">
      <w:pPr>
        <w:pStyle w:val="Ttulo2"/>
        <w:spacing w:before="240" w:after="240"/>
        <w:rPr>
          <w:szCs w:val="24"/>
        </w:rPr>
      </w:pPr>
      <w:bookmarkStart w:id="36" w:name="_Toc174376456"/>
      <w:r w:rsidRPr="00BE69E9">
        <w:rPr>
          <w:szCs w:val="24"/>
        </w:rPr>
        <w:t>Análise De Sistemas Existentes</w:t>
      </w:r>
      <w:bookmarkEnd w:id="36"/>
    </w:p>
    <w:p w14:paraId="7D27C227" w14:textId="420A3F70" w:rsidR="00BE69E9" w:rsidRPr="00BE69E9" w:rsidRDefault="00BE69E9" w:rsidP="00BE69E9">
      <w:r w:rsidRPr="00BE69E9">
        <w:t xml:space="preserve">De acordo com </w:t>
      </w:r>
      <w:r w:rsidR="006552D0" w:rsidRPr="00BE69E9">
        <w:t>(Vieira, 2011)</w:t>
      </w:r>
      <w:r w:rsidR="006552D0">
        <w:t xml:space="preserve"> </w:t>
      </w:r>
      <w:r w:rsidRPr="00BE69E9">
        <w:t xml:space="preserve">quando </w:t>
      </w:r>
      <w:r w:rsidR="006552D0">
        <w:t>se trata</w:t>
      </w:r>
      <w:r w:rsidRPr="00BE69E9">
        <w:t xml:space="preserve"> das políticas públicas de turismo é possível perceber que o setor vem sendo acompanhado com maior atenção pelos poderes públicos que passam a se preocupar em fomentar políticas de regulamentação e incentivo a atividade turística</w:t>
      </w:r>
      <w:r w:rsidR="006552D0">
        <w:t>.</w:t>
      </w:r>
    </w:p>
    <w:p w14:paraId="79504807" w14:textId="77777777" w:rsidR="00BE69E9" w:rsidRPr="00BE69E9" w:rsidRDefault="00BE69E9" w:rsidP="00BE69E9">
      <w:r w:rsidRPr="00BE69E9">
        <w:t>Entretanto, a maioria das ferramentas disponibilizadas podem não ser consideradas como eficientes quando se trata de apresentar informações importantes de forma simples e objetiva, mantendo a experiência com o usuário como principal objetivo. Segundo a pesquisa abaixo, os sites:</w:t>
      </w:r>
    </w:p>
    <w:p w14:paraId="40A4277F" w14:textId="5202FE4F" w:rsidR="00BE69E9" w:rsidRPr="006552D0" w:rsidRDefault="00BE69E9" w:rsidP="006552D0">
      <w:pPr>
        <w:spacing w:line="240" w:lineRule="auto"/>
        <w:ind w:left="2268" w:firstLine="0"/>
        <w:jc w:val="left"/>
        <w:rPr>
          <w:sz w:val="22"/>
        </w:rPr>
      </w:pPr>
      <w:r w:rsidRPr="006552D0">
        <w:rPr>
          <w:sz w:val="22"/>
        </w:rPr>
        <w:t xml:space="preserve">Nem sempre apresentam as informações seguindo os princípios de usabilidade, o que pode comprometer a eficácia na difusão das mesmas e, portanto, não apresentam as condições necessárias para que o usuário encontre as informações pelas quais busca, seja pela dificuldade em encontrá-las ou pela falta de clareza nos textos.  Além disso, muitos sites </w:t>
      </w:r>
      <w:r w:rsidRPr="006552D0">
        <w:rPr>
          <w:sz w:val="22"/>
        </w:rPr>
        <w:lastRenderedPageBreak/>
        <w:t>apresentam erros, ou tornam-se desagradáveis, devido à inconsistência de cores e estrutura (</w:t>
      </w:r>
      <w:proofErr w:type="spellStart"/>
      <w:r w:rsidRPr="006552D0">
        <w:rPr>
          <w:sz w:val="22"/>
        </w:rPr>
        <w:t>Guarizo</w:t>
      </w:r>
      <w:proofErr w:type="spellEnd"/>
      <w:r w:rsidRPr="006552D0">
        <w:rPr>
          <w:sz w:val="22"/>
        </w:rPr>
        <w:t xml:space="preserve"> e Schwartz, 2017).</w:t>
      </w:r>
    </w:p>
    <w:p w14:paraId="748C1D3B" w14:textId="76317AF2" w:rsidR="00BE69E9" w:rsidRPr="00BE69E9" w:rsidRDefault="00244D60" w:rsidP="006552D0">
      <w:pPr>
        <w:spacing w:before="240"/>
      </w:pPr>
      <w:r>
        <w:t xml:space="preserve">Segundo </w:t>
      </w:r>
      <w:r w:rsidRPr="00BE69E9">
        <w:t>(Santos, et al.,2020)</w:t>
      </w:r>
      <w:r>
        <w:t xml:space="preserve"> </w:t>
      </w:r>
      <w:r w:rsidRPr="00BE69E9">
        <w:t>“Com a crescente expansão do mercado de turismo no país, evidencia-se cada vez mais a necessidade de compreender o comportamento dos usuários da Internet quanto ao uso de novas tecnologias, inclusive associadas ao turismo”</w:t>
      </w:r>
      <w:r>
        <w:t>, essa afirmação le</w:t>
      </w:r>
      <w:r w:rsidR="00BE69E9" w:rsidRPr="00BE69E9">
        <w:t>vant</w:t>
      </w:r>
      <w:r>
        <w:t>a</w:t>
      </w:r>
      <w:r w:rsidR="00BE69E9" w:rsidRPr="00BE69E9">
        <w:t xml:space="preserve"> a importância de entender qual a real necessidade e expectativa de possíveis usuários de sites de turismo</w:t>
      </w:r>
      <w:r>
        <w:t>.</w:t>
      </w:r>
    </w:p>
    <w:p w14:paraId="47951183" w14:textId="1A4C50F3" w:rsidR="00BE69E9" w:rsidRPr="00BE69E9" w:rsidRDefault="00BE69E9" w:rsidP="00E55AF9">
      <w:pPr>
        <w:spacing w:after="240"/>
      </w:pPr>
      <w:r w:rsidRPr="00BE69E9">
        <w:t xml:space="preserve">O Destinos Inteligentes (Figura </w:t>
      </w:r>
      <w:r w:rsidR="00244D60">
        <w:t>6</w:t>
      </w:r>
      <w:r w:rsidRPr="00BE69E9">
        <w:t xml:space="preserve">), é um sistema de gestão do inventário turístico para estâncias que visa mantê-lo atualizado e disponível para o turista, informando o poder público através de </w:t>
      </w:r>
      <w:r w:rsidR="00244D60">
        <w:t xml:space="preserve">uma </w:t>
      </w:r>
      <w:r w:rsidR="00244D60">
        <w:rPr>
          <w:i/>
        </w:rPr>
        <w:t>d</w:t>
      </w:r>
      <w:r w:rsidRPr="00244D60">
        <w:rPr>
          <w:i/>
        </w:rPr>
        <w:t>ashboard</w:t>
      </w:r>
      <w:r w:rsidRPr="00BE69E9">
        <w:t xml:space="preserve"> e relatórios para o ranqueamento, sendo uma ferramenta para potencializar a retomada da economia no Turismo. </w:t>
      </w:r>
    </w:p>
    <w:p w14:paraId="63091E9F" w14:textId="48961662" w:rsidR="00E55AF9" w:rsidRDefault="00E55AF9" w:rsidP="00244D60">
      <w:pPr>
        <w:pStyle w:val="Legenda"/>
        <w:keepNext/>
        <w:spacing w:before="240"/>
      </w:pPr>
      <w:bookmarkStart w:id="37" w:name="_Toc181361880"/>
      <w:r>
        <w:t xml:space="preserve">Figura </w:t>
      </w:r>
      <w:fldSimple w:instr=" SEQ Figura \* ARABIC ">
        <w:r w:rsidR="007074D2">
          <w:rPr>
            <w:noProof/>
          </w:rPr>
          <w:t>6</w:t>
        </w:r>
      </w:fldSimple>
      <w:r>
        <w:t xml:space="preserve"> </w:t>
      </w:r>
      <w:bookmarkStart w:id="38" w:name="_Hlk174102374"/>
      <w:r w:rsidRPr="007D5398">
        <w:t xml:space="preserve">— </w:t>
      </w:r>
      <w:bookmarkEnd w:id="38"/>
      <w:r w:rsidRPr="00E55AF9">
        <w:rPr>
          <w:b w:val="0"/>
        </w:rPr>
        <w:t>Telas do Sistema "Destinos Inteligentes"</w:t>
      </w:r>
      <w:bookmarkEnd w:id="37"/>
    </w:p>
    <w:p w14:paraId="426B1ACE" w14:textId="39A77BA0" w:rsidR="00E55AF9" w:rsidRPr="00BE69E9" w:rsidRDefault="00E55AF9" w:rsidP="00E55AF9">
      <w:pPr>
        <w:ind w:firstLine="0"/>
      </w:pPr>
      <w:r w:rsidRPr="000B39FE">
        <w:rPr>
          <w:noProof/>
          <w:szCs w:val="24"/>
        </w:rPr>
        <w:drawing>
          <wp:inline distT="0" distB="0" distL="0" distR="0" wp14:anchorId="693E69A3" wp14:editId="751240A0">
            <wp:extent cx="5759450" cy="196723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1967230"/>
                    </a:xfrm>
                    <a:prstGeom prst="rect">
                      <a:avLst/>
                    </a:prstGeom>
                  </pic:spPr>
                </pic:pic>
              </a:graphicData>
            </a:graphic>
          </wp:inline>
        </w:drawing>
      </w:r>
    </w:p>
    <w:p w14:paraId="4A72975A" w14:textId="6069CB63" w:rsidR="00BE69E9" w:rsidRPr="00E55AF9" w:rsidRDefault="00BE69E9" w:rsidP="00E55AF9">
      <w:pPr>
        <w:ind w:firstLine="0"/>
        <w:jc w:val="center"/>
        <w:rPr>
          <w:sz w:val="20"/>
        </w:rPr>
      </w:pPr>
      <w:r w:rsidRPr="00E55AF9">
        <w:rPr>
          <w:sz w:val="20"/>
        </w:rPr>
        <w:t>Fonte: Destinos Inteligentes, 2024</w:t>
      </w:r>
    </w:p>
    <w:p w14:paraId="2925258C" w14:textId="02025BCC" w:rsidR="00BE69E9" w:rsidRPr="00BE69E9" w:rsidRDefault="006552D0" w:rsidP="00E55AF9">
      <w:pPr>
        <w:spacing w:before="240"/>
      </w:pPr>
      <w:r>
        <w:t>O</w:t>
      </w:r>
      <w:r w:rsidR="00BE69E9" w:rsidRPr="00BE69E9">
        <w:t xml:space="preserve"> </w:t>
      </w:r>
      <w:proofErr w:type="spellStart"/>
      <w:r w:rsidR="00BE69E9" w:rsidRPr="00BE69E9">
        <w:t>Smart</w:t>
      </w:r>
      <w:proofErr w:type="spellEnd"/>
      <w:r w:rsidR="00BE69E9" w:rsidRPr="00BE69E9">
        <w:t xml:space="preserve"> Tour Brasil (Figura </w:t>
      </w:r>
      <w:r>
        <w:t>7</w:t>
      </w:r>
      <w:r w:rsidR="00BE69E9" w:rsidRPr="00BE69E9">
        <w:t xml:space="preserve">) </w:t>
      </w:r>
      <w:r>
        <w:t xml:space="preserve">é </w:t>
      </w:r>
      <w:r w:rsidR="00BE69E9" w:rsidRPr="00BE69E9">
        <w:t xml:space="preserve">uma ferramenta de inovação tecnológica, com dados precisos e em tempo real onde o turista terá as informações que precisa sobre a cidade. O sistema é baseado em </w:t>
      </w:r>
      <w:r w:rsidR="00BE69E9" w:rsidRPr="00244D60">
        <w:rPr>
          <w:i/>
        </w:rPr>
        <w:t>beacons</w:t>
      </w:r>
      <w:r w:rsidR="00BE69E9" w:rsidRPr="00BE69E9">
        <w:t xml:space="preserve">, que são pequenos dispositivos de localização </w:t>
      </w:r>
      <w:r w:rsidR="00BE69E9" w:rsidRPr="00244D60">
        <w:rPr>
          <w:i/>
        </w:rPr>
        <w:t>indoor</w:t>
      </w:r>
      <w:r w:rsidR="00BE69E9" w:rsidRPr="00BE69E9">
        <w:t xml:space="preserve"> que se comunicam via </w:t>
      </w:r>
      <w:r w:rsidR="00BE69E9" w:rsidRPr="00244D60">
        <w:rPr>
          <w:i/>
        </w:rPr>
        <w:t>bluetooth</w:t>
      </w:r>
      <w:r w:rsidR="00BE69E9" w:rsidRPr="00BE69E9">
        <w:t xml:space="preserve"> do usuário.</w:t>
      </w:r>
    </w:p>
    <w:p w14:paraId="111E3B23" w14:textId="77777777" w:rsidR="00BE69E9" w:rsidRPr="00BE69E9" w:rsidRDefault="00BE69E9" w:rsidP="00BE69E9"/>
    <w:p w14:paraId="5AC1ACCB" w14:textId="6A7981E9" w:rsidR="006552D0" w:rsidRDefault="006552D0" w:rsidP="006552D0">
      <w:pPr>
        <w:pStyle w:val="Legenda"/>
        <w:keepNext/>
      </w:pPr>
      <w:bookmarkStart w:id="39" w:name="_Toc181361881"/>
      <w:r>
        <w:lastRenderedPageBreak/>
        <w:t xml:space="preserve">Figura </w:t>
      </w:r>
      <w:fldSimple w:instr=" SEQ Figura \* ARABIC ">
        <w:r w:rsidR="007074D2">
          <w:rPr>
            <w:noProof/>
          </w:rPr>
          <w:t>7</w:t>
        </w:r>
      </w:fldSimple>
      <w:r>
        <w:t xml:space="preserve"> </w:t>
      </w:r>
      <w:r w:rsidRPr="00E91324">
        <w:rPr>
          <w:noProof/>
        </w:rPr>
        <w:t xml:space="preserve">—  </w:t>
      </w:r>
      <w:r w:rsidRPr="006552D0">
        <w:rPr>
          <w:b w:val="0"/>
          <w:noProof/>
        </w:rPr>
        <w:t>Tela do Sistema "Smart Tour"</w:t>
      </w:r>
      <w:bookmarkEnd w:id="39"/>
    </w:p>
    <w:p w14:paraId="57B94381" w14:textId="0EDDEF51" w:rsidR="00BE69E9" w:rsidRPr="00BE69E9" w:rsidRDefault="006552D0" w:rsidP="006552D0">
      <w:pPr>
        <w:ind w:firstLine="0"/>
        <w:jc w:val="center"/>
      </w:pPr>
      <w:r w:rsidRPr="00777D0C">
        <w:rPr>
          <w:noProof/>
          <w:szCs w:val="24"/>
        </w:rPr>
        <w:drawing>
          <wp:inline distT="0" distB="0" distL="0" distR="0" wp14:anchorId="69F5DF39" wp14:editId="18818392">
            <wp:extent cx="4278930" cy="2275334"/>
            <wp:effectExtent l="0" t="0" r="762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9876" cy="2302424"/>
                    </a:xfrm>
                    <a:prstGeom prst="rect">
                      <a:avLst/>
                    </a:prstGeom>
                  </pic:spPr>
                </pic:pic>
              </a:graphicData>
            </a:graphic>
          </wp:inline>
        </w:drawing>
      </w:r>
    </w:p>
    <w:p w14:paraId="795F9BCE" w14:textId="77777777" w:rsidR="00BE69E9" w:rsidRPr="006552D0" w:rsidRDefault="00BE69E9" w:rsidP="006552D0">
      <w:pPr>
        <w:ind w:firstLine="0"/>
        <w:jc w:val="center"/>
        <w:rPr>
          <w:sz w:val="20"/>
        </w:rPr>
      </w:pPr>
      <w:r w:rsidRPr="006552D0">
        <w:rPr>
          <w:sz w:val="20"/>
        </w:rPr>
        <w:t xml:space="preserve">Fonte: </w:t>
      </w:r>
      <w:proofErr w:type="spellStart"/>
      <w:r w:rsidRPr="006552D0">
        <w:rPr>
          <w:sz w:val="20"/>
        </w:rPr>
        <w:t>Smart</w:t>
      </w:r>
      <w:proofErr w:type="spellEnd"/>
      <w:r w:rsidRPr="006552D0">
        <w:rPr>
          <w:sz w:val="20"/>
        </w:rPr>
        <w:t xml:space="preserve"> Tour Brasil, 2024</w:t>
      </w:r>
    </w:p>
    <w:p w14:paraId="64D79BC1" w14:textId="7E4CD920" w:rsidR="00BE69E9" w:rsidRDefault="00BE69E9" w:rsidP="006552D0">
      <w:pPr>
        <w:spacing w:before="240" w:after="240"/>
      </w:pPr>
      <w:r w:rsidRPr="00BE69E9">
        <w:t>Outro sistema</w:t>
      </w:r>
      <w:r w:rsidR="006552D0">
        <w:t xml:space="preserve"> considerado semelhante ao Comtur, é o</w:t>
      </w:r>
      <w:r w:rsidRPr="00BE69E9">
        <w:t xml:space="preserve"> Site Institucional para a Prefeitura de Araçatuba (Figura </w:t>
      </w:r>
      <w:r w:rsidR="006552D0">
        <w:t>8</w:t>
      </w:r>
      <w:r w:rsidRPr="00BE69E9">
        <w:t xml:space="preserve">) desenvolvido pela Global Websites, ele conta com diversas funcionalidades que ajudam a prefeitura a divulgar os pontos turísticos da cidade, estreitando seu relacionamento com a população. </w:t>
      </w:r>
    </w:p>
    <w:p w14:paraId="396B6C43" w14:textId="5AFB314A" w:rsidR="006552D0" w:rsidRPr="006552D0" w:rsidRDefault="006552D0" w:rsidP="006552D0">
      <w:pPr>
        <w:pStyle w:val="Legenda"/>
        <w:keepNext/>
        <w:rPr>
          <w:b w:val="0"/>
        </w:rPr>
      </w:pPr>
      <w:bookmarkStart w:id="40" w:name="_Toc181361882"/>
      <w:r>
        <w:t xml:space="preserve">Figura </w:t>
      </w:r>
      <w:fldSimple w:instr=" SEQ Figura \* ARABIC ">
        <w:r w:rsidR="007074D2">
          <w:rPr>
            <w:noProof/>
          </w:rPr>
          <w:t>8</w:t>
        </w:r>
      </w:fldSimple>
      <w:r>
        <w:t xml:space="preserve"> </w:t>
      </w:r>
      <w:r w:rsidRPr="00251E86">
        <w:t xml:space="preserve">— </w:t>
      </w:r>
      <w:r w:rsidRPr="006552D0">
        <w:rPr>
          <w:b w:val="0"/>
          <w:noProof/>
        </w:rPr>
        <w:t>Site da Prefeitura de Araçatuba</w:t>
      </w:r>
      <w:bookmarkEnd w:id="40"/>
    </w:p>
    <w:p w14:paraId="091ABD24" w14:textId="59690DD8" w:rsidR="006552D0" w:rsidRPr="00BE69E9" w:rsidRDefault="006552D0" w:rsidP="00BE69E9">
      <w:r>
        <w:rPr>
          <w:noProof/>
        </w:rPr>
        <w:drawing>
          <wp:inline distT="0" distB="0" distL="0" distR="0" wp14:anchorId="2E770029" wp14:editId="7359DC65">
            <wp:extent cx="4584700" cy="2828925"/>
            <wp:effectExtent l="0" t="0" r="635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828925"/>
                    </a:xfrm>
                    <a:prstGeom prst="rect">
                      <a:avLst/>
                    </a:prstGeom>
                    <a:noFill/>
                  </pic:spPr>
                </pic:pic>
              </a:graphicData>
            </a:graphic>
          </wp:inline>
        </w:drawing>
      </w:r>
    </w:p>
    <w:p w14:paraId="3E7F3865" w14:textId="77777777" w:rsidR="00BE69E9" w:rsidRPr="006552D0" w:rsidRDefault="00BE69E9" w:rsidP="006552D0">
      <w:pPr>
        <w:ind w:firstLine="0"/>
        <w:jc w:val="center"/>
        <w:rPr>
          <w:sz w:val="20"/>
        </w:rPr>
      </w:pPr>
      <w:r w:rsidRPr="006552D0">
        <w:rPr>
          <w:sz w:val="20"/>
        </w:rPr>
        <w:t>Fonte: Prefeitura de Araçatuba, 2024</w:t>
      </w:r>
    </w:p>
    <w:p w14:paraId="59EA2397" w14:textId="77777777" w:rsidR="00BE69E9" w:rsidRPr="00BE69E9" w:rsidRDefault="00BE69E9" w:rsidP="00BE69E9">
      <w:pPr>
        <w:spacing w:before="100" w:beforeAutospacing="1" w:after="100" w:afterAutospacing="1" w:line="240" w:lineRule="auto"/>
        <w:ind w:firstLine="0"/>
        <w:jc w:val="left"/>
        <w:rPr>
          <w:szCs w:val="24"/>
        </w:rPr>
      </w:pPr>
    </w:p>
    <w:p w14:paraId="4E12F369" w14:textId="2A561B1F" w:rsidR="00BE69E9" w:rsidRPr="003D759C" w:rsidRDefault="00BE69E9" w:rsidP="00F197C6">
      <w:pPr>
        <w:ind w:firstLine="0"/>
        <w:rPr>
          <w:sz w:val="20"/>
        </w:rPr>
      </w:pP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lastRenderedPageBreak/>
        <w:t xml:space="preserve"> </w:t>
      </w:r>
      <w:bookmarkStart w:id="41" w:name="_Toc174376457"/>
      <w:bookmarkEnd w:id="23"/>
      <w:bookmarkEnd w:id="24"/>
      <w:bookmarkEnd w:id="25"/>
      <w:bookmarkEnd w:id="26"/>
      <w:bookmarkEnd w:id="27"/>
      <w:bookmarkEnd w:id="28"/>
      <w:bookmarkEnd w:id="29"/>
      <w:r w:rsidRPr="00DE0E82">
        <w:rPr>
          <w:szCs w:val="24"/>
        </w:rPr>
        <w:t>Descrição dos principais problemas</w:t>
      </w:r>
      <w:bookmarkEnd w:id="41"/>
    </w:p>
    <w:p w14:paraId="622D0B5F" w14:textId="77777777" w:rsidR="00254A1B" w:rsidRDefault="001133C9" w:rsidP="00FB1824">
      <w:pPr>
        <w:rPr>
          <w:rStyle w:val="ui-provider"/>
        </w:rPr>
      </w:pPr>
      <w:r>
        <w:t>O</w:t>
      </w:r>
      <w:r w:rsidR="00254A1B">
        <w:rPr>
          <w:rStyle w:val="ui-provider"/>
        </w:rPr>
        <w:t xml:space="preserve"> software foi desenvolvido para promover e impulsionar o turismo em Jales, destacando pontos turísticos que, apesar de pouco conhecidos, oferecem experiências incríveis. No entanto, há desafios que podem afetar a vivência dos visitantes. Um deles é a falta de divulgação de atrações menos conhecidas e comércios locais, que permanecem fora do radar dos turistas. Essa deficiência limita o desenvolvimento econômico dessas áreas. Além disso, muitos imóveis particulares têm potencial para se tornarem atrações, mas seus proprietários não demonstram interesse em abri-los ao público. Para resolver essas questões, são necessários incentivos e conscientização para que os donos integrem seus espaços ao roteiro turístico. Essa estratégia pode revitalizar a economia e oferecer experiências únicas, enriquecendo a oferta cultural do destino.</w:t>
      </w:r>
    </w:p>
    <w:p w14:paraId="3238F0CD" w14:textId="751A3079" w:rsidR="00FB1824" w:rsidRDefault="00254A1B" w:rsidP="00FB1824">
      <w:pPr>
        <w:rPr>
          <w:rStyle w:val="ui-provider"/>
        </w:rPr>
      </w:pPr>
      <w:r>
        <w:rPr>
          <w:rStyle w:val="ui-provider"/>
        </w:rPr>
        <w:t>Outro desafio significativo é que o turismo local tem sido majoritariamente relacionado à área de saúde, com muitos visitantes vindo à cidade para tratamentos, especialmente no Hospital de Amor, que recebe pacientes de várias regiões. O objetivo é encontrar maneiras de cativar essas pessoas, de modo que retornem a Jales não apenas por motivos de saúde, mas também para explorar a cidade que, de alguma forma, as encantou.</w:t>
      </w:r>
    </w:p>
    <w:p w14:paraId="4F4FBDB4" w14:textId="77777777" w:rsidR="00254A1B" w:rsidRPr="005D492A" w:rsidRDefault="00254A1B" w:rsidP="00FB1824"/>
    <w:p w14:paraId="4D7AA397" w14:textId="220C1FFF" w:rsidR="00FB1824" w:rsidRDefault="00FB1824" w:rsidP="00BA7689">
      <w:pPr>
        <w:pStyle w:val="Ttulo2"/>
        <w:rPr>
          <w:szCs w:val="24"/>
        </w:rPr>
      </w:pPr>
      <w:r w:rsidRPr="00DE0E82">
        <w:rPr>
          <w:szCs w:val="24"/>
        </w:rPr>
        <w:t xml:space="preserve"> </w:t>
      </w:r>
      <w:bookmarkStart w:id="42" w:name="_Toc174376458"/>
      <w:r w:rsidRPr="00DE0E82">
        <w:rPr>
          <w:szCs w:val="24"/>
        </w:rPr>
        <w:t>Descrição dos requisitos funcionais</w:t>
      </w:r>
      <w:bookmarkEnd w:id="42"/>
    </w:p>
    <w:p w14:paraId="41547CD8" w14:textId="379DB029" w:rsidR="0005010D" w:rsidRPr="0005010D" w:rsidRDefault="0005010D" w:rsidP="0005010D">
      <w:pPr>
        <w:rPr>
          <w:rStyle w:val="normaltextrun"/>
          <w:szCs w:val="24"/>
        </w:rPr>
      </w:pPr>
      <w:r w:rsidRPr="0005010D">
        <w:rPr>
          <w:rStyle w:val="normaltextrun"/>
          <w:szCs w:val="24"/>
        </w:rPr>
        <w:t>Os requisitos funcionais constituem uma das etapas mais cruciais no processo de desenvolvimento de uma aplicação, pois identificam as necessidades dos clientes e definem as funcionalidades específicas que o software deve realizar. Atendendo às demandas dos usuários e alcançando os objetivos do projeto, eles atuam como um guia claro para a elaboração e testes, permitindo que as equipes compreendam o que precisa ser implementado e validado (</w:t>
      </w:r>
      <w:r w:rsidR="005E5BB9" w:rsidRPr="005E5BB9">
        <w:rPr>
          <w:rStyle w:val="normaltextrun"/>
          <w:szCs w:val="24"/>
        </w:rPr>
        <w:t>SOMMERVILLE</w:t>
      </w:r>
      <w:r w:rsidRPr="0005010D">
        <w:rPr>
          <w:rStyle w:val="normaltextrun"/>
          <w:szCs w:val="24"/>
        </w:rPr>
        <w:t>, 2</w:t>
      </w:r>
      <w:r w:rsidR="0092537F">
        <w:rPr>
          <w:rStyle w:val="normaltextrun"/>
          <w:szCs w:val="24"/>
        </w:rPr>
        <w:t>007</w:t>
      </w:r>
      <w:r w:rsidRPr="0005010D">
        <w:rPr>
          <w:rStyle w:val="normaltextrun"/>
          <w:szCs w:val="24"/>
        </w:rPr>
        <w:t>).</w:t>
      </w:r>
    </w:p>
    <w:p w14:paraId="61463F23" w14:textId="77777777" w:rsidR="0005010D" w:rsidRPr="0005010D" w:rsidRDefault="0005010D" w:rsidP="0005010D">
      <w:pPr>
        <w:rPr>
          <w:rStyle w:val="normaltextrun"/>
          <w:szCs w:val="24"/>
        </w:rPr>
      </w:pPr>
      <w:r w:rsidRPr="0005010D">
        <w:rPr>
          <w:rStyle w:val="normaltextrun"/>
          <w:szCs w:val="24"/>
        </w:rPr>
        <w:t>O Comtur destaca-se pela sua capacidade de conectar os pontos turísticos e culturais do município de Jales com os seus utilizadores. Com base nesse princípio, os seus requisitos funcionais delineiam os serviços que a aplicação deve oferecer.</w:t>
      </w:r>
    </w:p>
    <w:p w14:paraId="5EF1054B" w14:textId="77777777" w:rsidR="0005010D" w:rsidRPr="0005010D" w:rsidRDefault="0005010D" w:rsidP="0005010D">
      <w:pPr>
        <w:rPr>
          <w:rStyle w:val="normaltextrun"/>
          <w:szCs w:val="24"/>
        </w:rPr>
      </w:pPr>
      <w:r w:rsidRPr="0005010D">
        <w:rPr>
          <w:rStyle w:val="normaltextrun"/>
          <w:szCs w:val="24"/>
        </w:rPr>
        <w:t xml:space="preserve">Os botões de ação, como incluir, alterar e excluir registros, desempenham um papel fundamental na organização e melhoria das informações dentro da aplicação. Eles permitem a inclusão de novos pontos turísticos, a atualização de informações sobre eventos e a remoção de monumentos da lista. O sistema de pesquisa é outra característica fundamental, sendo implementado através de campos de pesquisa e menus que guiarão os utilizadores de forma eficiente. Dada a complexidade da arquitetura do Comtur, um sistema de busca rápido é </w:t>
      </w:r>
      <w:r w:rsidRPr="0005010D">
        <w:rPr>
          <w:rStyle w:val="normaltextrun"/>
          <w:szCs w:val="24"/>
        </w:rPr>
        <w:lastRenderedPageBreak/>
        <w:t>essencial para que os usuários encontrem o que procuram, seguindo uma estrutura de categorização de conteúdo por grupos e subgrupos.</w:t>
      </w:r>
    </w:p>
    <w:p w14:paraId="5F64F772" w14:textId="77777777" w:rsidR="0005010D" w:rsidRPr="0005010D" w:rsidRDefault="0005010D" w:rsidP="0005010D">
      <w:pPr>
        <w:rPr>
          <w:rStyle w:val="normaltextrun"/>
          <w:szCs w:val="24"/>
        </w:rPr>
      </w:pPr>
      <w:r w:rsidRPr="0005010D">
        <w:rPr>
          <w:rStyle w:val="normaltextrun"/>
          <w:szCs w:val="24"/>
        </w:rPr>
        <w:t>A acessibilidade é uma prioridade no desenvolvimento, com o projeto sendo adaptado para atender às diferentes configurações de usabilidade definidas pelos utilizadores. Para garantir a inclusão de todos, o Comtur possui uma arquitetura robusta de funcionalidades de acessibilidade. Além disso, o sistema inclui um filtro de controle de interações, permitindo monitorar ações dos usuários, como comentários e avaliações, e intervir em situações que possam violar os direitos de uso.</w:t>
      </w:r>
    </w:p>
    <w:p w14:paraId="74E2BDC1" w14:textId="3F75AB27" w:rsidR="00FB1824" w:rsidRDefault="0005010D" w:rsidP="0005010D">
      <w:pPr>
        <w:rPr>
          <w:rStyle w:val="normaltextrun"/>
          <w:szCs w:val="24"/>
        </w:rPr>
      </w:pPr>
      <w:r w:rsidRPr="0005010D">
        <w:rPr>
          <w:rStyle w:val="normaltextrun"/>
          <w:szCs w:val="24"/>
        </w:rPr>
        <w:t xml:space="preserve">Por fim, o software também estabelecerá conexões com sistemas externos, como o portal de notícias da prefeitura, geolocalização e mapas, ampliando suas funcionalidades e alcance. Para tornar a experiência do público ainda mais interativa e eficaz, o sistema contará com um leitor de QR </w:t>
      </w:r>
      <w:proofErr w:type="spellStart"/>
      <w:r w:rsidRPr="0005010D">
        <w:rPr>
          <w:rStyle w:val="normaltextrun"/>
          <w:szCs w:val="24"/>
        </w:rPr>
        <w:t>Code</w:t>
      </w:r>
      <w:proofErr w:type="spellEnd"/>
      <w:r w:rsidRPr="0005010D">
        <w:rPr>
          <w:rStyle w:val="normaltextrun"/>
          <w:szCs w:val="24"/>
        </w:rPr>
        <w:t>, que permitirá a leitura e direcionamento para páginas de conteúdo relevante.</w:t>
      </w:r>
    </w:p>
    <w:p w14:paraId="7EB52D98" w14:textId="77777777" w:rsidR="0005010D" w:rsidRPr="00DE0E82" w:rsidRDefault="0005010D" w:rsidP="0005010D">
      <w:pPr>
        <w:rPr>
          <w:szCs w:val="24"/>
        </w:rPr>
      </w:pPr>
    </w:p>
    <w:p w14:paraId="39969684" w14:textId="4B9CE8C4" w:rsidR="00F724F4" w:rsidRPr="00DE0E82" w:rsidRDefault="00FB1824" w:rsidP="00BA7689">
      <w:pPr>
        <w:pStyle w:val="Ttulo2"/>
        <w:rPr>
          <w:szCs w:val="24"/>
        </w:rPr>
      </w:pPr>
      <w:bookmarkStart w:id="43" w:name="_Toc174376459"/>
      <w:r w:rsidRPr="00DE0E82">
        <w:rPr>
          <w:szCs w:val="24"/>
        </w:rPr>
        <w:t>Descrição dos requisitos não funcionais</w:t>
      </w:r>
      <w:bookmarkEnd w:id="43"/>
    </w:p>
    <w:p w14:paraId="4A767430" w14:textId="7173118A"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Paula Filho (20</w:t>
      </w:r>
      <w:r w:rsidR="00E933D9">
        <w:rPr>
          <w:rStyle w:val="normaltextrun"/>
        </w:rPr>
        <w:t>20</w:t>
      </w:r>
      <w:r>
        <w:rPr>
          <w:rStyle w:val="normaltextrun"/>
        </w:rPr>
        <w:t>),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08DAABC6"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Para otimizar os recursos e reduzir custos, o site utilizará um banco de dados gratuito para armazenar informações, permitindo que o sistema gerencie dados de forma eficiente sem comprometer a qualidade do serviço. O desenvolvimento será realizado utilizando a linguagem C#, proporcionando um ambiente robusto e versátil que impulsionará a criação de um sistema de alta qualidade.</w:t>
      </w:r>
    </w:p>
    <w:p w14:paraId="47FC8B38"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Além disso, o Comtur foi meticulosamente projetado para garantir um carregamento rápido, proporcionando aos usuários uma experiência ágil e satisfatória, mantendo a disponibilidade do sistema em um nível mínimo de 99,8%, para que os usuários possam contar com seu acesso ininterrupto. Em caso de erros ou problemas, atualizações e correções serão implementadas em um prazo máximo de 7 dias, assegurando a continuidade e o aprimoramento do serviço.</w:t>
      </w:r>
    </w:p>
    <w:p w14:paraId="3E75B757"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lastRenderedPageBreak/>
        <w:t>O Comtur foi projetado para ser compatível com uma ampla variedade de dispositivos, atendendo às diversas necessidades dos usuários, independentemente do hardware que possuam. Garantir a segurança dos dados e a privacidade dos usuários é uma prioridade, para esse fim, uma equipe de administradores é responsável pela supervisão, moderação e validação de todas as publicações. Cada contribuição passa por um processo rigoroso de revisão antes de ser divulgada, assegurando que apenas conteúdo seguro e adequado seja apresentado, promovendo um ambiente online confiável e protegido.</w:t>
      </w:r>
    </w:p>
    <w:p w14:paraId="5292F67B" w14:textId="77777777" w:rsidR="00E933D9" w:rsidRDefault="00E933D9" w:rsidP="00E933D9">
      <w:pPr>
        <w:pStyle w:val="paragraph"/>
        <w:spacing w:before="0" w:beforeAutospacing="0" w:after="0" w:afterAutospacing="0" w:line="360" w:lineRule="auto"/>
        <w:ind w:firstLine="851"/>
        <w:jc w:val="both"/>
        <w:textAlignment w:val="baseline"/>
      </w:pPr>
      <w:r w:rsidRPr="00E933D9">
        <w:t>As restrições e controles de segurança foram implementados utilizando o JWT (JSON Web Token), um método de autenticação que permite ao servidor verificar a identidade de um usuário sem a necessidade de armazenar suas informações. Ademais, o Comtur realiza rastreamento por meio de logs que registram eventos do sistema operacional, como alterações no sistema, mensagens de inicialização, erros, alertas e desligamentos inesperados.</w:t>
      </w:r>
      <w:r>
        <w:t xml:space="preserve"> </w:t>
      </w:r>
    </w:p>
    <w:p w14:paraId="1A251498" w14:textId="395A26E5" w:rsidR="00857AEC" w:rsidRPr="00DE0E82" w:rsidRDefault="00E933D9" w:rsidP="00E933D9">
      <w:pPr>
        <w:pStyle w:val="paragraph"/>
        <w:spacing w:before="0" w:beforeAutospacing="0" w:after="0" w:afterAutospacing="0" w:line="360" w:lineRule="auto"/>
        <w:ind w:firstLine="851"/>
        <w:jc w:val="both"/>
        <w:textAlignment w:val="baseline"/>
      </w:pPr>
      <w:r w:rsidRPr="00E933D9">
        <w:t>Por fim, o processo de login concede aos usuários acesso ao sistema e as autorizações necessárias para realizar modificações em suas contas. O controle de acesso também é gerido com rigor, abrangendo suporte aos usuários no que diz respeito ao acesso aos sistemas corporativos, cadastro e revogação de permissões, bem como a alteração de dados da conta.</w:t>
      </w: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44" w:name="_Toc174376460"/>
      <w:r w:rsidRPr="000959C0">
        <w:rPr>
          <w:szCs w:val="24"/>
        </w:rPr>
        <w:t xml:space="preserve">VISÃO DE CASO DE USO </w:t>
      </w:r>
      <w:r w:rsidR="00EE3741">
        <w:rPr>
          <w:szCs w:val="24"/>
        </w:rPr>
        <w:t>–</w:t>
      </w:r>
      <w:r w:rsidRPr="000959C0">
        <w:rPr>
          <w:szCs w:val="24"/>
        </w:rPr>
        <w:t xml:space="preserve"> UML</w:t>
      </w:r>
      <w:bookmarkEnd w:id="44"/>
    </w:p>
    <w:p w14:paraId="65E6E49B" w14:textId="77777777" w:rsidR="00125898" w:rsidRPr="008F4A1F" w:rsidRDefault="00125898" w:rsidP="00125898">
      <w:pPr>
        <w:pStyle w:val="Ttulo2"/>
        <w:numPr>
          <w:ilvl w:val="0"/>
          <w:numId w:val="0"/>
        </w:numPr>
        <w:rPr>
          <w:szCs w:val="24"/>
        </w:rPr>
      </w:pPr>
      <w:bookmarkStart w:id="45" w:name="_Toc174376461"/>
      <w:r w:rsidRPr="000959C0">
        <w:rPr>
          <w:szCs w:val="24"/>
        </w:rPr>
        <w:t>3.1 Diagrama de Classes</w:t>
      </w:r>
      <w:bookmarkEnd w:id="45"/>
    </w:p>
    <w:p w14:paraId="4731F67E" w14:textId="69512E21" w:rsidR="00AC47CE" w:rsidRDefault="004749D4" w:rsidP="00DC6375">
      <w:r w:rsidRPr="004749D4">
        <w:t>O diagrama de classes é um dos componentes mais importantes da UML, exercendo um papel central ao dar suporte à maioria dos outros diagramas. Ele é responsável por definir a estrutura das classes utilizadas no sistema, especificando seus atributos, métodos e as inter-relações entre elas, além de determinar como as classes se conectam e trocam informações entre si. (GUEDES, 201</w:t>
      </w:r>
      <w:r>
        <w:t>1</w:t>
      </w:r>
      <w:r w:rsidRPr="004749D4">
        <w:t>).</w:t>
      </w:r>
    </w:p>
    <w:p w14:paraId="633B5490" w14:textId="7952E7DE" w:rsidR="002F4FA1" w:rsidRDefault="002F4FA1" w:rsidP="002F4FA1">
      <w:r>
        <w:t xml:space="preserve">O diagrama de classes desenvolvido para o COMTUR, sistema de turismo do município de Jales, define a estrutura lógica das principais entidades e suas interações. Esse modelo representa a regra de negócios do sistema, organizando classes como Usuário, Empresa, Turismo, Atração e Notícia, cada uma com seus respectivos atributos. As associações entre essas classes indicam a forma como os dados se relacionam, como no caso de um Usuário que gerencia uma Empresa, ou o vínculo entre Turismo e </w:t>
      </w:r>
      <w:proofErr w:type="spellStart"/>
      <w:r>
        <w:t>TipoTurismo</w:t>
      </w:r>
      <w:proofErr w:type="spellEnd"/>
      <w:r>
        <w:t>.</w:t>
      </w:r>
    </w:p>
    <w:p w14:paraId="16C6C9FC" w14:textId="14C0BA4E" w:rsidR="005815D0" w:rsidRDefault="002F4FA1" w:rsidP="002F4FA1">
      <w:r>
        <w:t xml:space="preserve">Além das classes principais, o diagrama inclui elementos auxiliares, como Avaliação, que registra o feedback de usuários, e as classes de imagem vinculadas a empresas, turismos e atrações, como </w:t>
      </w:r>
      <w:proofErr w:type="spellStart"/>
      <w:r>
        <w:t>AtracaoImagem</w:t>
      </w:r>
      <w:proofErr w:type="spellEnd"/>
      <w:r>
        <w:t xml:space="preserve">, </w:t>
      </w:r>
      <w:proofErr w:type="spellStart"/>
      <w:r>
        <w:t>EmpresaImagem</w:t>
      </w:r>
      <w:proofErr w:type="spellEnd"/>
      <w:r>
        <w:t xml:space="preserve"> e </w:t>
      </w:r>
      <w:proofErr w:type="spellStart"/>
      <w:r>
        <w:t>TurismoImagem</w:t>
      </w:r>
      <w:proofErr w:type="spellEnd"/>
      <w:r>
        <w:t>. A cardinalidade dos relacionamentos define quantas instâncias de uma classe podem estar associadas a outra, oferecendo uma visão clara da dinâmica entre os objetos no sistema.</w:t>
      </w:r>
    </w:p>
    <w:p w14:paraId="63A68B67" w14:textId="594F3E2C" w:rsidR="009C24EF" w:rsidRDefault="009C24EF" w:rsidP="002F4FA1">
      <w:r w:rsidRPr="009C24EF">
        <w:t xml:space="preserve">Outro componente importante no diagrama são as enumerações, como </w:t>
      </w:r>
      <w:proofErr w:type="spellStart"/>
      <w:r w:rsidRPr="009C24EF">
        <w:t>TipoUsuario</w:t>
      </w:r>
      <w:proofErr w:type="spellEnd"/>
      <w:r w:rsidRPr="009C24EF">
        <w:t xml:space="preserve"> e </w:t>
      </w:r>
      <w:proofErr w:type="spellStart"/>
      <w:r w:rsidRPr="009C24EF">
        <w:t>TipoStatus</w:t>
      </w:r>
      <w:proofErr w:type="spellEnd"/>
      <w:r w:rsidRPr="009C24EF">
        <w:t>, que delimitam um conjunto específico de valores a serem utilizados no sistema, como funções de usuário (administrador, empresário, funcionário) ou status de aprovação.</w:t>
      </w:r>
    </w:p>
    <w:p w14:paraId="3A3EBA71" w14:textId="4490420C" w:rsidR="009C24EF" w:rsidRDefault="00B41CC7" w:rsidP="002F4FA1">
      <w:r w:rsidRPr="00B41CC7">
        <w:t xml:space="preserve">Conforme Guedes (2011), uma enumeração é um tipo de dado que estabelece um conjunto limitado de valores, representados por literais específicos. Nos </w:t>
      </w:r>
      <w:proofErr w:type="spellStart"/>
      <w:r w:rsidRPr="00B41CC7">
        <w:t>metamodelos</w:t>
      </w:r>
      <w:proofErr w:type="spellEnd"/>
      <w:r w:rsidRPr="00B41CC7">
        <w:t>, sua principal função é listar todos os valores permitidos para determinado tipo de dado. Embora não possua associações diretas, costuma ser posicionada próximo às classes que utilizam esses valores, assegurando que somente as opções previamente definidas sejam aplicadas, o que contribui para manter a consistência e integridade das informações no sistema.</w:t>
      </w:r>
    </w:p>
    <w:p w14:paraId="146C579E" w14:textId="77777777" w:rsidR="00AC47CE" w:rsidRDefault="00AC47CE" w:rsidP="00B41CC7">
      <w:pPr>
        <w:ind w:firstLine="0"/>
      </w:pPr>
    </w:p>
    <w:p w14:paraId="4C9A2A6B" w14:textId="77777777" w:rsidR="00AC47CE" w:rsidRDefault="00AC47CE" w:rsidP="00DC6375"/>
    <w:p w14:paraId="083CA2F1" w14:textId="77777777" w:rsidR="00AC47CE" w:rsidRDefault="00AC47CE" w:rsidP="00DC6375"/>
    <w:p w14:paraId="55440EDC" w14:textId="77777777" w:rsidR="00AC47CE" w:rsidRDefault="00AC47CE" w:rsidP="00DC6375"/>
    <w:p w14:paraId="1E7EEE9D" w14:textId="77777777" w:rsidR="00A115C2" w:rsidRDefault="00A115C2" w:rsidP="00DC6375"/>
    <w:p w14:paraId="1CD6082A" w14:textId="3347A077" w:rsidR="002973E4" w:rsidRDefault="00B72C14" w:rsidP="00B72C14">
      <w:pPr>
        <w:pStyle w:val="Legenda"/>
        <w:keepNext/>
        <w:jc w:val="left"/>
        <w:rPr>
          <w:b w:val="0"/>
          <w:bCs w:val="0"/>
          <w:noProof/>
        </w:rPr>
      </w:pPr>
      <w:bookmarkStart w:id="46" w:name="_Toc181361883"/>
      <w:r>
        <w:lastRenderedPageBreak/>
        <w:t xml:space="preserve">Figura </w:t>
      </w:r>
      <w:fldSimple w:instr=" SEQ Figura \* ARABIC ">
        <w:r w:rsidR="007074D2">
          <w:rPr>
            <w:noProof/>
          </w:rPr>
          <w:t>9</w:t>
        </w:r>
      </w:fldSimple>
      <w:r>
        <w:rPr>
          <w:noProof/>
        </w:rPr>
        <w:t xml:space="preserve"> </w:t>
      </w:r>
      <w:r w:rsidR="005660A0" w:rsidRPr="005660A0">
        <w:rPr>
          <w:noProof/>
        </w:rPr>
        <w:t xml:space="preserve">— </w:t>
      </w:r>
      <w:r w:rsidRPr="00B72C14">
        <w:rPr>
          <w:b w:val="0"/>
          <w:bCs w:val="0"/>
          <w:noProof/>
        </w:rPr>
        <w:t>Diagrama de Classes</w:t>
      </w:r>
      <w:bookmarkEnd w:id="46"/>
    </w:p>
    <w:p w14:paraId="49224DC4" w14:textId="645E8A28" w:rsidR="00125898" w:rsidRDefault="008E01FB" w:rsidP="00B72C14">
      <w:pPr>
        <w:pStyle w:val="Legenda"/>
        <w:keepNext/>
        <w:jc w:val="left"/>
        <w:rPr>
          <w:b w:val="0"/>
          <w:bCs w:val="0"/>
          <w:noProof/>
        </w:rPr>
      </w:pPr>
      <w:r>
        <w:rPr>
          <w:b w:val="0"/>
          <w:bCs w:val="0"/>
          <w:noProof/>
        </w:rPr>
        <w:drawing>
          <wp:inline distT="0" distB="0" distL="0" distR="0" wp14:anchorId="2A20A59B" wp14:editId="368BFAFB">
            <wp:extent cx="8180330" cy="5574665"/>
            <wp:effectExtent l="7302" t="0" r="0" b="0"/>
            <wp:docPr id="156598314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6126" t="8430" r="23419" b="7267"/>
                    <a:stretch/>
                  </pic:blipFill>
                  <pic:spPr bwMode="auto">
                    <a:xfrm rot="16200000">
                      <a:off x="0" y="0"/>
                      <a:ext cx="8251303" cy="5623031"/>
                    </a:xfrm>
                    <a:prstGeom prst="rect">
                      <a:avLst/>
                    </a:prstGeom>
                    <a:noFill/>
                    <a:ln>
                      <a:noFill/>
                    </a:ln>
                    <a:extLst>
                      <a:ext uri="{53640926-AAD7-44D8-BBD7-CCE9431645EC}">
                        <a14:shadowObscured xmlns:a14="http://schemas.microsoft.com/office/drawing/2010/main"/>
                      </a:ext>
                    </a:extLst>
                  </pic:spPr>
                </pic:pic>
              </a:graphicData>
            </a:graphic>
          </wp:inline>
        </w:drawing>
      </w:r>
    </w:p>
    <w:p w14:paraId="4ADA35D3" w14:textId="6FEEB902" w:rsidR="665421ED" w:rsidRPr="00AC47CE" w:rsidRDefault="00A92FF8" w:rsidP="00AC47CE">
      <w:pPr>
        <w:ind w:firstLine="0"/>
        <w:rPr>
          <w:sz w:val="20"/>
        </w:rPr>
      </w:pPr>
      <w:r w:rsidRPr="003D759C">
        <w:rPr>
          <w:sz w:val="20"/>
        </w:rPr>
        <w:t>Fonte: Elaborado pelos autores.</w:t>
      </w:r>
    </w:p>
    <w:p w14:paraId="0F6C374C" w14:textId="1F056E47" w:rsidR="004C443E" w:rsidRDefault="00B72C14" w:rsidP="00421EA5">
      <w:pPr>
        <w:pStyle w:val="Ttulo2"/>
        <w:numPr>
          <w:ilvl w:val="0"/>
          <w:numId w:val="0"/>
        </w:numPr>
      </w:pPr>
      <w:bookmarkStart w:id="47" w:name="_Toc174376462"/>
      <w:r>
        <w:lastRenderedPageBreak/>
        <w:t>3.2 Dicionário de Classes</w:t>
      </w:r>
      <w:bookmarkEnd w:id="47"/>
    </w:p>
    <w:p w14:paraId="41429E16" w14:textId="77777777" w:rsidR="004E1E63" w:rsidRDefault="004E1E63" w:rsidP="004E1E63">
      <w:r>
        <w:t>Os dicionários de classes são um modelo favorável no processo de análise de requisitos, pois oferecem uma visão abrangente do processamento do sistema de ponta a ponta. Eles contribuem para a identificação dos objetos e das operações realizadas sobre eles, fornecendo informações detalhadas sobre as entidades envolvidas na modelagem e projeção do sistema. Dessa forma, desempenham um papel crucial na compreensão e organização das estruturas e comportamentos necessários para o desenvolvimento da aplicação. (SOMMERVILLE, 2007)</w:t>
      </w:r>
    </w:p>
    <w:p w14:paraId="424FA636" w14:textId="77777777" w:rsidR="004E1E63" w:rsidRDefault="004E1E63" w:rsidP="004E1E63">
      <w:r>
        <w:t xml:space="preserve">Serão apresentados os dicionários de classes que compõem o sistema COMTUR, detalhando os atributos e definindo suas funções dentro da regra de negócio do sistema desenvolvido. </w:t>
      </w:r>
    </w:p>
    <w:p w14:paraId="67682DD6" w14:textId="37C60236" w:rsidR="0005010D" w:rsidRDefault="0005010D" w:rsidP="004E1E63">
      <w:r w:rsidRPr="00CA6348">
        <w:t xml:space="preserve">A classe </w:t>
      </w:r>
      <w:r>
        <w:t>“</w:t>
      </w:r>
      <w:r w:rsidRPr="00CA6348">
        <w:t>Turismo</w:t>
      </w:r>
      <w:r>
        <w:t>” (Quadro 1)</w:t>
      </w:r>
      <w:r w:rsidRPr="00CA6348">
        <w:t xml:space="preserve"> tem como objetivo controlar os pontos turísticos inseridos no software, bem como verificar e atualizar as informações que serão apresentadas aos usuários da plataforma.</w:t>
      </w:r>
    </w:p>
    <w:p w14:paraId="22B34F1C" w14:textId="77777777" w:rsidR="0005010D" w:rsidRPr="008709CF" w:rsidRDefault="0005010D" w:rsidP="0005010D"/>
    <w:p w14:paraId="53EEB798" w14:textId="77777777" w:rsidR="0005010D" w:rsidRPr="00455D6B" w:rsidRDefault="0005010D" w:rsidP="0005010D">
      <w:pPr>
        <w:pStyle w:val="Legenda"/>
        <w:keepNext/>
        <w:rPr>
          <w:b w:val="0"/>
          <w:bCs w:val="0"/>
        </w:rPr>
      </w:pPr>
      <w:bookmarkStart w:id="48" w:name="_Toc174115511"/>
      <w:r>
        <w:t xml:space="preserve">Quadro </w:t>
      </w:r>
      <w:fldSimple w:instr=" SEQ Quadro \* ARABIC ">
        <w:r>
          <w:rPr>
            <w:noProof/>
          </w:rPr>
          <w:t>1</w:t>
        </w:r>
      </w:fldSimple>
      <w:r>
        <w:rPr>
          <w:noProof/>
        </w:rPr>
        <w:t xml:space="preserve"> </w:t>
      </w:r>
      <w:r w:rsidRPr="00120033">
        <w:rPr>
          <w:noProof/>
        </w:rPr>
        <w:t xml:space="preserve"> — </w:t>
      </w:r>
      <w:r w:rsidRPr="00455D6B">
        <w:rPr>
          <w:b w:val="0"/>
          <w:bCs w:val="0"/>
          <w:noProof/>
        </w:rPr>
        <w:t>Descrição Classe Turismo</w:t>
      </w:r>
      <w:bookmarkEnd w:id="48"/>
    </w:p>
    <w:tbl>
      <w:tblPr>
        <w:tblStyle w:val="Tabelacomgrade"/>
        <w:tblW w:w="0" w:type="auto"/>
        <w:tblLook w:val="04A0" w:firstRow="1" w:lastRow="0" w:firstColumn="1" w:lastColumn="0" w:noHBand="0" w:noVBand="1"/>
      </w:tblPr>
      <w:tblGrid>
        <w:gridCol w:w="3020"/>
        <w:gridCol w:w="1653"/>
        <w:gridCol w:w="4388"/>
      </w:tblGrid>
      <w:tr w:rsidR="0005010D" w:rsidRPr="004C384A" w14:paraId="4EC52BB1" w14:textId="77777777" w:rsidTr="0092537F">
        <w:tc>
          <w:tcPr>
            <w:tcW w:w="3020" w:type="dxa"/>
          </w:tcPr>
          <w:p w14:paraId="08061492" w14:textId="77777777" w:rsidR="0005010D" w:rsidRPr="008709CF" w:rsidRDefault="0005010D" w:rsidP="0092537F">
            <w:pPr>
              <w:ind w:firstLine="0"/>
            </w:pPr>
            <w:r w:rsidRPr="008709CF">
              <w:t>Atributo</w:t>
            </w:r>
          </w:p>
        </w:tc>
        <w:tc>
          <w:tcPr>
            <w:tcW w:w="1653" w:type="dxa"/>
          </w:tcPr>
          <w:p w14:paraId="6C4FCA0D" w14:textId="77777777" w:rsidR="0005010D" w:rsidRPr="008709CF" w:rsidRDefault="0005010D" w:rsidP="0092537F">
            <w:pPr>
              <w:ind w:firstLine="0"/>
            </w:pPr>
            <w:r w:rsidRPr="008709CF">
              <w:t>Tipo</w:t>
            </w:r>
          </w:p>
        </w:tc>
        <w:tc>
          <w:tcPr>
            <w:tcW w:w="4388" w:type="dxa"/>
          </w:tcPr>
          <w:p w14:paraId="4C074A96" w14:textId="77777777" w:rsidR="0005010D" w:rsidRPr="008709CF" w:rsidRDefault="0005010D" w:rsidP="0092537F">
            <w:pPr>
              <w:ind w:firstLine="0"/>
            </w:pPr>
            <w:r w:rsidRPr="008709CF">
              <w:t>Descrição</w:t>
            </w:r>
          </w:p>
        </w:tc>
      </w:tr>
      <w:tr w:rsidR="0005010D" w:rsidRPr="004C384A" w14:paraId="081D4692" w14:textId="77777777" w:rsidTr="0092537F">
        <w:tc>
          <w:tcPr>
            <w:tcW w:w="3020" w:type="dxa"/>
          </w:tcPr>
          <w:p w14:paraId="7D29FEE9" w14:textId="77777777" w:rsidR="0005010D" w:rsidRPr="008709CF" w:rsidRDefault="0005010D" w:rsidP="0092537F">
            <w:pPr>
              <w:ind w:firstLine="0"/>
            </w:pPr>
            <w:proofErr w:type="spellStart"/>
            <w:r>
              <w:t>i</w:t>
            </w:r>
            <w:r w:rsidRPr="008709CF">
              <w:t>d</w:t>
            </w:r>
            <w:r>
              <w:t>Turismo</w:t>
            </w:r>
            <w:proofErr w:type="spellEnd"/>
          </w:p>
        </w:tc>
        <w:tc>
          <w:tcPr>
            <w:tcW w:w="1653" w:type="dxa"/>
          </w:tcPr>
          <w:p w14:paraId="4F253A23" w14:textId="77777777" w:rsidR="0005010D" w:rsidRPr="008709CF" w:rsidRDefault="0005010D" w:rsidP="0092537F">
            <w:pPr>
              <w:ind w:firstLine="0"/>
            </w:pPr>
            <w:proofErr w:type="spellStart"/>
            <w:r w:rsidRPr="008709CF">
              <w:t>Integer</w:t>
            </w:r>
            <w:proofErr w:type="spellEnd"/>
          </w:p>
        </w:tc>
        <w:tc>
          <w:tcPr>
            <w:tcW w:w="4388" w:type="dxa"/>
          </w:tcPr>
          <w:p w14:paraId="6234368A" w14:textId="77777777" w:rsidR="0005010D" w:rsidRPr="008709CF" w:rsidRDefault="0005010D" w:rsidP="0092537F">
            <w:pPr>
              <w:ind w:firstLine="0"/>
            </w:pPr>
            <w:r w:rsidRPr="008709CF">
              <w:t xml:space="preserve">Código que irá identificar </w:t>
            </w:r>
            <w:r>
              <w:t>o ponto turismo</w:t>
            </w:r>
            <w:r w:rsidRPr="008709CF">
              <w:t>.</w:t>
            </w:r>
          </w:p>
        </w:tc>
      </w:tr>
      <w:tr w:rsidR="0005010D" w:rsidRPr="004C384A" w14:paraId="5155737F" w14:textId="77777777" w:rsidTr="0092537F">
        <w:tc>
          <w:tcPr>
            <w:tcW w:w="3020" w:type="dxa"/>
          </w:tcPr>
          <w:p w14:paraId="6628FADF" w14:textId="77777777" w:rsidR="0005010D" w:rsidRPr="008709CF" w:rsidRDefault="0005010D" w:rsidP="0092537F">
            <w:pPr>
              <w:ind w:firstLine="0"/>
            </w:pPr>
            <w:proofErr w:type="spellStart"/>
            <w:r>
              <w:t>n</w:t>
            </w:r>
            <w:r w:rsidRPr="008709CF">
              <w:t>ome</w:t>
            </w:r>
            <w:r>
              <w:t>Turismo</w:t>
            </w:r>
            <w:proofErr w:type="spellEnd"/>
          </w:p>
        </w:tc>
        <w:tc>
          <w:tcPr>
            <w:tcW w:w="1653" w:type="dxa"/>
          </w:tcPr>
          <w:p w14:paraId="4D2D20D1" w14:textId="77777777" w:rsidR="0005010D" w:rsidRPr="008709CF" w:rsidRDefault="0005010D" w:rsidP="0092537F">
            <w:pPr>
              <w:ind w:firstLine="0"/>
            </w:pPr>
            <w:proofErr w:type="spellStart"/>
            <w:r>
              <w:t>String</w:t>
            </w:r>
            <w:proofErr w:type="spellEnd"/>
          </w:p>
        </w:tc>
        <w:tc>
          <w:tcPr>
            <w:tcW w:w="4388" w:type="dxa"/>
          </w:tcPr>
          <w:p w14:paraId="5750C9AA" w14:textId="77777777" w:rsidR="0005010D" w:rsidRPr="008709CF" w:rsidRDefault="0005010D" w:rsidP="0092537F">
            <w:pPr>
              <w:ind w:firstLine="0"/>
            </w:pPr>
            <w:r>
              <w:t xml:space="preserve">Nome de identificação ao local </w:t>
            </w:r>
          </w:p>
        </w:tc>
      </w:tr>
      <w:tr w:rsidR="0005010D" w:rsidRPr="004C384A" w14:paraId="60D53827" w14:textId="77777777" w:rsidTr="0092537F">
        <w:tc>
          <w:tcPr>
            <w:tcW w:w="3020" w:type="dxa"/>
          </w:tcPr>
          <w:p w14:paraId="563CA8D3" w14:textId="77777777" w:rsidR="0005010D" w:rsidRPr="008709CF" w:rsidRDefault="0005010D" w:rsidP="0092537F">
            <w:pPr>
              <w:ind w:firstLine="0"/>
            </w:pPr>
            <w:proofErr w:type="spellStart"/>
            <w:r>
              <w:t>descricaoTurismo</w:t>
            </w:r>
            <w:proofErr w:type="spellEnd"/>
          </w:p>
        </w:tc>
        <w:tc>
          <w:tcPr>
            <w:tcW w:w="1653" w:type="dxa"/>
          </w:tcPr>
          <w:p w14:paraId="702590C0" w14:textId="77777777" w:rsidR="0005010D" w:rsidRPr="008709CF" w:rsidRDefault="0005010D" w:rsidP="0092537F">
            <w:pPr>
              <w:ind w:firstLine="0"/>
            </w:pPr>
            <w:proofErr w:type="spellStart"/>
            <w:r>
              <w:t>String</w:t>
            </w:r>
            <w:proofErr w:type="spellEnd"/>
          </w:p>
        </w:tc>
        <w:tc>
          <w:tcPr>
            <w:tcW w:w="4388" w:type="dxa"/>
          </w:tcPr>
          <w:p w14:paraId="6C2EF761" w14:textId="77777777" w:rsidR="0005010D" w:rsidRPr="008709CF" w:rsidRDefault="0005010D" w:rsidP="0092537F">
            <w:pPr>
              <w:ind w:firstLine="0"/>
            </w:pPr>
            <w:r>
              <w:t xml:space="preserve">Descrição e guia ao local </w:t>
            </w:r>
          </w:p>
        </w:tc>
      </w:tr>
      <w:tr w:rsidR="0005010D" w:rsidRPr="004C384A" w14:paraId="1FE2BD75" w14:textId="77777777" w:rsidTr="0092537F">
        <w:tc>
          <w:tcPr>
            <w:tcW w:w="3020" w:type="dxa"/>
          </w:tcPr>
          <w:p w14:paraId="6ED80A01" w14:textId="77777777" w:rsidR="0005010D" w:rsidRPr="008709CF" w:rsidRDefault="0005010D" w:rsidP="0092537F">
            <w:pPr>
              <w:ind w:firstLine="0"/>
            </w:pPr>
            <w:proofErr w:type="spellStart"/>
            <w:r>
              <w:t>horarioTurismo</w:t>
            </w:r>
            <w:proofErr w:type="spellEnd"/>
          </w:p>
        </w:tc>
        <w:tc>
          <w:tcPr>
            <w:tcW w:w="1653" w:type="dxa"/>
          </w:tcPr>
          <w:p w14:paraId="7104C065" w14:textId="77777777" w:rsidR="0005010D" w:rsidRPr="008709CF" w:rsidRDefault="0005010D" w:rsidP="0092537F">
            <w:pPr>
              <w:ind w:firstLine="0"/>
            </w:pPr>
            <w:proofErr w:type="spellStart"/>
            <w:r>
              <w:t>String</w:t>
            </w:r>
            <w:proofErr w:type="spellEnd"/>
          </w:p>
        </w:tc>
        <w:tc>
          <w:tcPr>
            <w:tcW w:w="4388" w:type="dxa"/>
          </w:tcPr>
          <w:p w14:paraId="5E55E298" w14:textId="77777777" w:rsidR="0005010D" w:rsidRPr="008709CF" w:rsidRDefault="0005010D" w:rsidP="0092537F">
            <w:pPr>
              <w:ind w:firstLine="0"/>
            </w:pPr>
            <w:r>
              <w:t xml:space="preserve">Horário de funcionamento </w:t>
            </w:r>
          </w:p>
        </w:tc>
      </w:tr>
      <w:tr w:rsidR="0005010D" w:rsidRPr="004C384A" w14:paraId="072CFAC1" w14:textId="77777777" w:rsidTr="0092537F">
        <w:tc>
          <w:tcPr>
            <w:tcW w:w="3020" w:type="dxa"/>
          </w:tcPr>
          <w:p w14:paraId="588AFBFB" w14:textId="77777777" w:rsidR="0005010D" w:rsidRPr="008709CF" w:rsidRDefault="0005010D" w:rsidP="0092537F">
            <w:pPr>
              <w:ind w:firstLine="0"/>
            </w:pPr>
            <w:proofErr w:type="spellStart"/>
            <w:r>
              <w:t>qrCodeTurismo</w:t>
            </w:r>
            <w:proofErr w:type="spellEnd"/>
          </w:p>
        </w:tc>
        <w:tc>
          <w:tcPr>
            <w:tcW w:w="1653" w:type="dxa"/>
          </w:tcPr>
          <w:p w14:paraId="66F1BB26" w14:textId="77777777" w:rsidR="0005010D" w:rsidRDefault="0005010D" w:rsidP="0092537F">
            <w:pPr>
              <w:ind w:firstLine="0"/>
            </w:pPr>
            <w:proofErr w:type="spellStart"/>
            <w:r>
              <w:t>String</w:t>
            </w:r>
            <w:proofErr w:type="spellEnd"/>
          </w:p>
        </w:tc>
        <w:tc>
          <w:tcPr>
            <w:tcW w:w="4388" w:type="dxa"/>
          </w:tcPr>
          <w:p w14:paraId="62A5A161" w14:textId="77777777" w:rsidR="0005010D" w:rsidRDefault="0005010D" w:rsidP="0092537F">
            <w:pPr>
              <w:ind w:firstLine="0"/>
            </w:pPr>
            <w:proofErr w:type="spellStart"/>
            <w:r>
              <w:t>Qrcode</w:t>
            </w:r>
            <w:proofErr w:type="spellEnd"/>
            <w:r>
              <w:t xml:space="preserve"> para projeção e descrição do ponto turístico visitado. </w:t>
            </w:r>
          </w:p>
        </w:tc>
      </w:tr>
      <w:tr w:rsidR="0005010D" w:rsidRPr="004C384A" w14:paraId="2E4ACA64" w14:textId="77777777" w:rsidTr="0092537F">
        <w:tc>
          <w:tcPr>
            <w:tcW w:w="3020" w:type="dxa"/>
          </w:tcPr>
          <w:p w14:paraId="639C82E5" w14:textId="77777777" w:rsidR="0005010D" w:rsidRPr="008709CF" w:rsidRDefault="0005010D" w:rsidP="0092537F">
            <w:pPr>
              <w:ind w:firstLine="0"/>
            </w:pPr>
            <w:proofErr w:type="spellStart"/>
            <w:r>
              <w:t>localTurismo</w:t>
            </w:r>
            <w:proofErr w:type="spellEnd"/>
          </w:p>
        </w:tc>
        <w:tc>
          <w:tcPr>
            <w:tcW w:w="1653" w:type="dxa"/>
          </w:tcPr>
          <w:p w14:paraId="065681A8" w14:textId="77777777" w:rsidR="0005010D" w:rsidRDefault="0005010D" w:rsidP="0092537F">
            <w:pPr>
              <w:ind w:firstLine="0"/>
            </w:pPr>
            <w:proofErr w:type="spellStart"/>
            <w:r>
              <w:t>String</w:t>
            </w:r>
            <w:proofErr w:type="spellEnd"/>
          </w:p>
        </w:tc>
        <w:tc>
          <w:tcPr>
            <w:tcW w:w="4388" w:type="dxa"/>
          </w:tcPr>
          <w:p w14:paraId="3FB8C42D" w14:textId="77777777" w:rsidR="0005010D" w:rsidRDefault="0005010D" w:rsidP="0092537F">
            <w:pPr>
              <w:ind w:firstLine="0"/>
            </w:pPr>
            <w:r>
              <w:t>Endereço e localização</w:t>
            </w:r>
          </w:p>
        </w:tc>
      </w:tr>
      <w:tr w:rsidR="0005010D" w:rsidRPr="004C384A" w14:paraId="02782109" w14:textId="77777777" w:rsidTr="0092537F">
        <w:tc>
          <w:tcPr>
            <w:tcW w:w="3020" w:type="dxa"/>
          </w:tcPr>
          <w:p w14:paraId="06432238" w14:textId="77777777" w:rsidR="0005010D" w:rsidRPr="008709CF" w:rsidRDefault="0005010D" w:rsidP="0092537F">
            <w:pPr>
              <w:ind w:firstLine="0"/>
            </w:pPr>
            <w:proofErr w:type="spellStart"/>
            <w:r>
              <w:t>diaFuncTurismo</w:t>
            </w:r>
            <w:proofErr w:type="spellEnd"/>
          </w:p>
        </w:tc>
        <w:tc>
          <w:tcPr>
            <w:tcW w:w="1653" w:type="dxa"/>
          </w:tcPr>
          <w:p w14:paraId="5884612F" w14:textId="77777777" w:rsidR="0005010D" w:rsidRDefault="0005010D" w:rsidP="0092537F">
            <w:pPr>
              <w:ind w:firstLine="0"/>
            </w:pPr>
            <w:proofErr w:type="spellStart"/>
            <w:r>
              <w:t>String</w:t>
            </w:r>
            <w:proofErr w:type="spellEnd"/>
          </w:p>
        </w:tc>
        <w:tc>
          <w:tcPr>
            <w:tcW w:w="4388" w:type="dxa"/>
          </w:tcPr>
          <w:p w14:paraId="699133AB" w14:textId="77777777" w:rsidR="0005010D" w:rsidRDefault="0005010D" w:rsidP="0092537F">
            <w:pPr>
              <w:ind w:firstLine="0"/>
            </w:pPr>
            <w:r>
              <w:t xml:space="preserve">Dias de funcionamento </w:t>
            </w:r>
          </w:p>
        </w:tc>
      </w:tr>
    </w:tbl>
    <w:p w14:paraId="5597F7B0"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205F53B" w14:textId="77777777" w:rsidR="0005010D" w:rsidRDefault="0005010D" w:rsidP="0005010D">
      <w:pPr>
        <w:ind w:firstLine="0"/>
      </w:pPr>
    </w:p>
    <w:p w14:paraId="799D9E30" w14:textId="77777777" w:rsidR="0005010D" w:rsidRDefault="0005010D" w:rsidP="0005010D">
      <w:pPr>
        <w:jc w:val="left"/>
      </w:pPr>
      <w:r w:rsidRPr="00E054AF">
        <w:t>A classe "Usuário"</w:t>
      </w:r>
      <w:r>
        <w:t xml:space="preserve"> (Quadro 2)</w:t>
      </w:r>
      <w:r w:rsidRPr="00CA6348">
        <w:t xml:space="preserve"> </w:t>
      </w:r>
      <w:r w:rsidRPr="00E054AF">
        <w:t>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2ECA9BC3" w14:textId="77777777" w:rsidR="0005010D" w:rsidRPr="008709CF" w:rsidRDefault="0005010D" w:rsidP="0005010D">
      <w:pPr>
        <w:jc w:val="left"/>
      </w:pPr>
    </w:p>
    <w:p w14:paraId="2DC6594A" w14:textId="77777777" w:rsidR="0005010D" w:rsidRDefault="0005010D" w:rsidP="0005010D">
      <w:pPr>
        <w:pStyle w:val="Legenda"/>
        <w:keepNext/>
      </w:pPr>
      <w:bookmarkStart w:id="49" w:name="_Toc174115512"/>
      <w:r>
        <w:lastRenderedPageBreak/>
        <w:t xml:space="preserve">Quadro </w:t>
      </w:r>
      <w:fldSimple w:instr=" SEQ Quadro \* ARABIC ">
        <w:r>
          <w:rPr>
            <w:noProof/>
          </w:rPr>
          <w:t>2</w:t>
        </w:r>
      </w:fldSimple>
      <w:r w:rsidRPr="00964C3B">
        <w:rPr>
          <w:noProof/>
        </w:rPr>
        <w:t xml:space="preserve"> </w:t>
      </w:r>
      <w:r w:rsidRPr="00455D6B">
        <w:rPr>
          <w:b w:val="0"/>
          <w:bCs w:val="0"/>
          <w:noProof/>
        </w:rPr>
        <w:t>— Descrição Classe Usuário</w:t>
      </w:r>
      <w:bookmarkEnd w:id="49"/>
    </w:p>
    <w:tbl>
      <w:tblPr>
        <w:tblStyle w:val="Tabelacomgrade"/>
        <w:tblW w:w="0" w:type="auto"/>
        <w:tblLook w:val="04A0" w:firstRow="1" w:lastRow="0" w:firstColumn="1" w:lastColumn="0" w:noHBand="0" w:noVBand="1"/>
      </w:tblPr>
      <w:tblGrid>
        <w:gridCol w:w="3020"/>
        <w:gridCol w:w="1653"/>
        <w:gridCol w:w="4388"/>
      </w:tblGrid>
      <w:tr w:rsidR="0005010D" w:rsidRPr="004C384A" w14:paraId="46F8D66D" w14:textId="77777777" w:rsidTr="0092537F">
        <w:tc>
          <w:tcPr>
            <w:tcW w:w="3020" w:type="dxa"/>
          </w:tcPr>
          <w:p w14:paraId="2D5C305E" w14:textId="77777777" w:rsidR="0005010D" w:rsidRPr="008709CF" w:rsidRDefault="0005010D" w:rsidP="0092537F">
            <w:pPr>
              <w:ind w:firstLine="0"/>
            </w:pPr>
            <w:r w:rsidRPr="008709CF">
              <w:t>Atributo</w:t>
            </w:r>
          </w:p>
        </w:tc>
        <w:tc>
          <w:tcPr>
            <w:tcW w:w="1653" w:type="dxa"/>
          </w:tcPr>
          <w:p w14:paraId="44B860BD" w14:textId="77777777" w:rsidR="0005010D" w:rsidRPr="008709CF" w:rsidRDefault="0005010D" w:rsidP="0092537F">
            <w:pPr>
              <w:ind w:firstLine="0"/>
            </w:pPr>
            <w:r w:rsidRPr="008709CF">
              <w:t>Tipo</w:t>
            </w:r>
          </w:p>
        </w:tc>
        <w:tc>
          <w:tcPr>
            <w:tcW w:w="4388" w:type="dxa"/>
          </w:tcPr>
          <w:p w14:paraId="7063FD49" w14:textId="77777777" w:rsidR="0005010D" w:rsidRPr="008709CF" w:rsidRDefault="0005010D" w:rsidP="0092537F">
            <w:pPr>
              <w:ind w:firstLine="0"/>
            </w:pPr>
            <w:r w:rsidRPr="008709CF">
              <w:t>Descrição</w:t>
            </w:r>
          </w:p>
        </w:tc>
      </w:tr>
      <w:tr w:rsidR="0005010D" w:rsidRPr="004C384A" w14:paraId="7C5EC9B2" w14:textId="77777777" w:rsidTr="0092537F">
        <w:tc>
          <w:tcPr>
            <w:tcW w:w="3020" w:type="dxa"/>
          </w:tcPr>
          <w:p w14:paraId="5346E5A5" w14:textId="77777777" w:rsidR="0005010D" w:rsidRPr="008709CF" w:rsidRDefault="0005010D" w:rsidP="0092537F">
            <w:pPr>
              <w:ind w:firstLine="0"/>
            </w:pPr>
            <w:proofErr w:type="spellStart"/>
            <w:r>
              <w:t>i</w:t>
            </w:r>
            <w:r w:rsidRPr="008709CF">
              <w:t>d</w:t>
            </w:r>
            <w:r>
              <w:t>Usuario</w:t>
            </w:r>
            <w:proofErr w:type="spellEnd"/>
          </w:p>
        </w:tc>
        <w:tc>
          <w:tcPr>
            <w:tcW w:w="1653" w:type="dxa"/>
          </w:tcPr>
          <w:p w14:paraId="61E4C0CF" w14:textId="77777777" w:rsidR="0005010D" w:rsidRPr="008709CF" w:rsidRDefault="0005010D" w:rsidP="0092537F">
            <w:pPr>
              <w:ind w:firstLine="0"/>
            </w:pPr>
            <w:proofErr w:type="spellStart"/>
            <w:r w:rsidRPr="008709CF">
              <w:t>Integer</w:t>
            </w:r>
            <w:proofErr w:type="spellEnd"/>
          </w:p>
        </w:tc>
        <w:tc>
          <w:tcPr>
            <w:tcW w:w="4388" w:type="dxa"/>
          </w:tcPr>
          <w:p w14:paraId="1FC5A52F" w14:textId="77777777" w:rsidR="0005010D" w:rsidRPr="008709CF" w:rsidRDefault="0005010D" w:rsidP="0092537F">
            <w:pPr>
              <w:ind w:firstLine="0"/>
            </w:pPr>
            <w:r w:rsidRPr="008709CF">
              <w:t xml:space="preserve">Código que irá identificar </w:t>
            </w:r>
            <w:r>
              <w:t xml:space="preserve">o usuário. </w:t>
            </w:r>
          </w:p>
        </w:tc>
      </w:tr>
      <w:tr w:rsidR="0005010D" w:rsidRPr="004C384A" w14:paraId="29EF61A2" w14:textId="77777777" w:rsidTr="0092537F">
        <w:tc>
          <w:tcPr>
            <w:tcW w:w="3020" w:type="dxa"/>
          </w:tcPr>
          <w:p w14:paraId="5B6CB8C2" w14:textId="77777777" w:rsidR="0005010D" w:rsidRPr="008709CF" w:rsidRDefault="0005010D" w:rsidP="0092537F">
            <w:pPr>
              <w:ind w:firstLine="0"/>
            </w:pPr>
            <w:proofErr w:type="spellStart"/>
            <w:r>
              <w:t>n</w:t>
            </w:r>
            <w:r w:rsidRPr="008709CF">
              <w:t>ome</w:t>
            </w:r>
            <w:r>
              <w:t>Usuario</w:t>
            </w:r>
            <w:proofErr w:type="spellEnd"/>
          </w:p>
        </w:tc>
        <w:tc>
          <w:tcPr>
            <w:tcW w:w="1653" w:type="dxa"/>
          </w:tcPr>
          <w:p w14:paraId="74F8D77F" w14:textId="77777777" w:rsidR="0005010D" w:rsidRPr="008709CF" w:rsidRDefault="0005010D" w:rsidP="0092537F">
            <w:pPr>
              <w:ind w:firstLine="0"/>
            </w:pPr>
            <w:proofErr w:type="spellStart"/>
            <w:r>
              <w:t>String</w:t>
            </w:r>
            <w:proofErr w:type="spellEnd"/>
          </w:p>
        </w:tc>
        <w:tc>
          <w:tcPr>
            <w:tcW w:w="4388" w:type="dxa"/>
          </w:tcPr>
          <w:p w14:paraId="097007FE" w14:textId="77777777" w:rsidR="0005010D" w:rsidRPr="008709CF" w:rsidRDefault="0005010D" w:rsidP="0092537F">
            <w:pPr>
              <w:ind w:firstLine="0"/>
            </w:pPr>
            <w:r>
              <w:t xml:space="preserve">Nome de identificação </w:t>
            </w:r>
          </w:p>
        </w:tc>
      </w:tr>
      <w:tr w:rsidR="0005010D" w:rsidRPr="004C384A" w14:paraId="63B6DA6F" w14:textId="77777777" w:rsidTr="0092537F">
        <w:tc>
          <w:tcPr>
            <w:tcW w:w="3020" w:type="dxa"/>
          </w:tcPr>
          <w:p w14:paraId="5F814CD5" w14:textId="77777777" w:rsidR="0005010D" w:rsidRPr="008709CF" w:rsidRDefault="0005010D" w:rsidP="0092537F">
            <w:pPr>
              <w:ind w:firstLine="0"/>
            </w:pPr>
            <w:proofErr w:type="spellStart"/>
            <w:r>
              <w:t>emailUsuario</w:t>
            </w:r>
            <w:proofErr w:type="spellEnd"/>
          </w:p>
        </w:tc>
        <w:tc>
          <w:tcPr>
            <w:tcW w:w="1653" w:type="dxa"/>
          </w:tcPr>
          <w:p w14:paraId="7E6D5E11" w14:textId="77777777" w:rsidR="0005010D" w:rsidRPr="008709CF" w:rsidRDefault="0005010D" w:rsidP="0092537F">
            <w:pPr>
              <w:ind w:firstLine="0"/>
            </w:pPr>
            <w:proofErr w:type="spellStart"/>
            <w:r>
              <w:t>String</w:t>
            </w:r>
            <w:proofErr w:type="spellEnd"/>
          </w:p>
        </w:tc>
        <w:tc>
          <w:tcPr>
            <w:tcW w:w="4388" w:type="dxa"/>
          </w:tcPr>
          <w:p w14:paraId="44BEB873" w14:textId="77777777" w:rsidR="0005010D" w:rsidRPr="008709CF" w:rsidRDefault="0005010D" w:rsidP="0092537F">
            <w:pPr>
              <w:ind w:firstLine="0"/>
            </w:pPr>
            <w:r>
              <w:t>Endereço de e-mail do usuário</w:t>
            </w:r>
          </w:p>
        </w:tc>
      </w:tr>
      <w:tr w:rsidR="0005010D" w:rsidRPr="004C384A" w14:paraId="54326019" w14:textId="77777777" w:rsidTr="0092537F">
        <w:tc>
          <w:tcPr>
            <w:tcW w:w="3020" w:type="dxa"/>
          </w:tcPr>
          <w:p w14:paraId="78E6B92D" w14:textId="77777777" w:rsidR="0005010D" w:rsidRPr="008709CF" w:rsidRDefault="0005010D" w:rsidP="0092537F">
            <w:pPr>
              <w:ind w:firstLine="0"/>
            </w:pPr>
            <w:proofErr w:type="spellStart"/>
            <w:r>
              <w:t>senhaUsuario</w:t>
            </w:r>
            <w:proofErr w:type="spellEnd"/>
          </w:p>
        </w:tc>
        <w:tc>
          <w:tcPr>
            <w:tcW w:w="1653" w:type="dxa"/>
          </w:tcPr>
          <w:p w14:paraId="465ADFEB" w14:textId="77777777" w:rsidR="0005010D" w:rsidRPr="008709CF" w:rsidRDefault="0005010D" w:rsidP="0092537F">
            <w:pPr>
              <w:ind w:firstLine="0"/>
            </w:pPr>
            <w:proofErr w:type="spellStart"/>
            <w:r>
              <w:t>String</w:t>
            </w:r>
            <w:proofErr w:type="spellEnd"/>
          </w:p>
        </w:tc>
        <w:tc>
          <w:tcPr>
            <w:tcW w:w="4388" w:type="dxa"/>
          </w:tcPr>
          <w:p w14:paraId="274D1BDB" w14:textId="77777777" w:rsidR="0005010D" w:rsidRPr="008709CF" w:rsidRDefault="0005010D" w:rsidP="0092537F">
            <w:pPr>
              <w:ind w:firstLine="0"/>
            </w:pPr>
            <w:r>
              <w:t>Senha de acesso a plataforma</w:t>
            </w:r>
          </w:p>
        </w:tc>
      </w:tr>
      <w:tr w:rsidR="0005010D" w:rsidRPr="004C384A" w14:paraId="2601FB75" w14:textId="77777777" w:rsidTr="0092537F">
        <w:tc>
          <w:tcPr>
            <w:tcW w:w="3020" w:type="dxa"/>
          </w:tcPr>
          <w:p w14:paraId="2B9D7A1F" w14:textId="77777777" w:rsidR="0005010D" w:rsidRDefault="0005010D" w:rsidP="0092537F">
            <w:pPr>
              <w:ind w:firstLine="0"/>
            </w:pPr>
            <w:proofErr w:type="spellStart"/>
            <w:r>
              <w:t>imagemPerfilUsuario</w:t>
            </w:r>
            <w:proofErr w:type="spellEnd"/>
          </w:p>
        </w:tc>
        <w:tc>
          <w:tcPr>
            <w:tcW w:w="1653" w:type="dxa"/>
          </w:tcPr>
          <w:p w14:paraId="5362C556" w14:textId="77777777" w:rsidR="0005010D" w:rsidRDefault="0005010D" w:rsidP="0092537F">
            <w:pPr>
              <w:ind w:firstLine="0"/>
            </w:pPr>
            <w:proofErr w:type="spellStart"/>
            <w:r>
              <w:t>String</w:t>
            </w:r>
            <w:proofErr w:type="spellEnd"/>
          </w:p>
        </w:tc>
        <w:tc>
          <w:tcPr>
            <w:tcW w:w="4388" w:type="dxa"/>
          </w:tcPr>
          <w:p w14:paraId="0F39586D" w14:textId="77777777" w:rsidR="0005010D" w:rsidRDefault="0005010D" w:rsidP="0092537F">
            <w:pPr>
              <w:ind w:firstLine="0"/>
            </w:pPr>
            <w:r>
              <w:t xml:space="preserve">Imagem de identificação do usuário com foto </w:t>
            </w:r>
          </w:p>
        </w:tc>
      </w:tr>
      <w:tr w:rsidR="0005010D" w:rsidRPr="004C384A" w14:paraId="7926BB88" w14:textId="77777777" w:rsidTr="0092537F">
        <w:tc>
          <w:tcPr>
            <w:tcW w:w="3020" w:type="dxa"/>
          </w:tcPr>
          <w:p w14:paraId="35187146" w14:textId="77777777" w:rsidR="0005010D" w:rsidRDefault="0005010D" w:rsidP="0092537F">
            <w:pPr>
              <w:ind w:firstLine="0"/>
            </w:pPr>
            <w:proofErr w:type="spellStart"/>
            <w:r>
              <w:t>telefoneUsuario</w:t>
            </w:r>
            <w:proofErr w:type="spellEnd"/>
          </w:p>
        </w:tc>
        <w:tc>
          <w:tcPr>
            <w:tcW w:w="1653" w:type="dxa"/>
          </w:tcPr>
          <w:p w14:paraId="05BE65FF" w14:textId="77777777" w:rsidR="0005010D" w:rsidRDefault="0005010D" w:rsidP="0092537F">
            <w:pPr>
              <w:ind w:firstLine="0"/>
            </w:pPr>
            <w:proofErr w:type="spellStart"/>
            <w:r>
              <w:t>String</w:t>
            </w:r>
            <w:proofErr w:type="spellEnd"/>
          </w:p>
        </w:tc>
        <w:tc>
          <w:tcPr>
            <w:tcW w:w="4388" w:type="dxa"/>
          </w:tcPr>
          <w:p w14:paraId="745B99C3" w14:textId="77777777" w:rsidR="0005010D" w:rsidRDefault="0005010D" w:rsidP="0092537F">
            <w:pPr>
              <w:ind w:firstLine="0"/>
            </w:pPr>
            <w:r>
              <w:t xml:space="preserve">Número de contato </w:t>
            </w:r>
          </w:p>
        </w:tc>
      </w:tr>
    </w:tbl>
    <w:p w14:paraId="5DF54D9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AF4798" w14:textId="77777777" w:rsidR="0005010D" w:rsidRPr="003867FE" w:rsidRDefault="0005010D" w:rsidP="0005010D">
      <w:pPr>
        <w:ind w:firstLine="0"/>
        <w:jc w:val="center"/>
        <w:rPr>
          <w:sz w:val="20"/>
        </w:rPr>
      </w:pPr>
    </w:p>
    <w:p w14:paraId="2D5A579B" w14:textId="77777777" w:rsidR="0005010D" w:rsidRDefault="0005010D" w:rsidP="0005010D">
      <w:r>
        <w:t>A classe "Avaliação" (Quadro 3) é responsável pelo armazenamento e gerenciamento das avaliações e índices de satisfação dos usuários na plataforma. Ela coleta, organiza e exibe feedback, permitindo uma análise detalhada das experiências dos usuários.</w:t>
      </w:r>
    </w:p>
    <w:p w14:paraId="7DDF906C" w14:textId="77777777" w:rsidR="0005010D" w:rsidRPr="008709CF" w:rsidRDefault="0005010D" w:rsidP="0005010D"/>
    <w:p w14:paraId="04B48B81" w14:textId="77777777" w:rsidR="0005010D" w:rsidRPr="00455D6B" w:rsidRDefault="0005010D" w:rsidP="0005010D">
      <w:pPr>
        <w:pStyle w:val="Legenda"/>
        <w:keepNext/>
        <w:rPr>
          <w:b w:val="0"/>
          <w:bCs w:val="0"/>
        </w:rPr>
      </w:pPr>
      <w:bookmarkStart w:id="50" w:name="_Toc174115513"/>
      <w:r>
        <w:t xml:space="preserve">Quadro </w:t>
      </w:r>
      <w:fldSimple w:instr=" SEQ Quadro \* ARABIC ">
        <w:r>
          <w:rPr>
            <w:noProof/>
          </w:rPr>
          <w:t>3</w:t>
        </w:r>
      </w:fldSimple>
      <w:r>
        <w:t xml:space="preserve"> </w:t>
      </w:r>
      <w:r w:rsidRPr="007C7BE6">
        <w:rPr>
          <w:noProof/>
        </w:rPr>
        <w:t xml:space="preserve">— </w:t>
      </w:r>
      <w:r w:rsidRPr="00455D6B">
        <w:rPr>
          <w:b w:val="0"/>
          <w:bCs w:val="0"/>
          <w:noProof/>
        </w:rPr>
        <w:t>Descrição Classe Avaliação</w:t>
      </w:r>
      <w:bookmarkEnd w:id="50"/>
    </w:p>
    <w:tbl>
      <w:tblPr>
        <w:tblStyle w:val="Tabelacomgrade"/>
        <w:tblW w:w="0" w:type="auto"/>
        <w:tblLook w:val="04A0" w:firstRow="1" w:lastRow="0" w:firstColumn="1" w:lastColumn="0" w:noHBand="0" w:noVBand="1"/>
      </w:tblPr>
      <w:tblGrid>
        <w:gridCol w:w="3020"/>
        <w:gridCol w:w="1653"/>
        <w:gridCol w:w="4388"/>
      </w:tblGrid>
      <w:tr w:rsidR="0005010D" w:rsidRPr="004C384A" w14:paraId="681DDB8B" w14:textId="77777777" w:rsidTr="0092537F">
        <w:tc>
          <w:tcPr>
            <w:tcW w:w="3020" w:type="dxa"/>
          </w:tcPr>
          <w:p w14:paraId="1D58888A" w14:textId="77777777" w:rsidR="0005010D" w:rsidRPr="008709CF" w:rsidRDefault="0005010D" w:rsidP="0092537F">
            <w:pPr>
              <w:ind w:firstLine="0"/>
            </w:pPr>
            <w:r w:rsidRPr="008709CF">
              <w:t>Atributo</w:t>
            </w:r>
          </w:p>
        </w:tc>
        <w:tc>
          <w:tcPr>
            <w:tcW w:w="1653" w:type="dxa"/>
          </w:tcPr>
          <w:p w14:paraId="687AE435" w14:textId="77777777" w:rsidR="0005010D" w:rsidRPr="008709CF" w:rsidRDefault="0005010D" w:rsidP="0092537F">
            <w:pPr>
              <w:ind w:firstLine="0"/>
            </w:pPr>
            <w:r w:rsidRPr="008709CF">
              <w:t>Tipo</w:t>
            </w:r>
          </w:p>
        </w:tc>
        <w:tc>
          <w:tcPr>
            <w:tcW w:w="4388" w:type="dxa"/>
          </w:tcPr>
          <w:p w14:paraId="4D91A96F" w14:textId="77777777" w:rsidR="0005010D" w:rsidRPr="008709CF" w:rsidRDefault="0005010D" w:rsidP="0092537F">
            <w:pPr>
              <w:ind w:firstLine="0"/>
            </w:pPr>
            <w:r w:rsidRPr="008709CF">
              <w:t>Descrição</w:t>
            </w:r>
          </w:p>
        </w:tc>
      </w:tr>
      <w:tr w:rsidR="0005010D" w:rsidRPr="004C384A" w14:paraId="5F71EF50" w14:textId="77777777" w:rsidTr="0092537F">
        <w:tc>
          <w:tcPr>
            <w:tcW w:w="3020" w:type="dxa"/>
          </w:tcPr>
          <w:p w14:paraId="5C7C43A1" w14:textId="77777777" w:rsidR="0005010D" w:rsidRPr="008709CF" w:rsidRDefault="0005010D" w:rsidP="0092537F">
            <w:pPr>
              <w:ind w:firstLine="0"/>
            </w:pPr>
            <w:proofErr w:type="spellStart"/>
            <w:r>
              <w:t>i</w:t>
            </w:r>
            <w:r w:rsidRPr="008709CF">
              <w:t>d</w:t>
            </w:r>
            <w:r>
              <w:t>Avaliacao</w:t>
            </w:r>
            <w:proofErr w:type="spellEnd"/>
          </w:p>
        </w:tc>
        <w:tc>
          <w:tcPr>
            <w:tcW w:w="1653" w:type="dxa"/>
          </w:tcPr>
          <w:p w14:paraId="263B530D" w14:textId="77777777" w:rsidR="0005010D" w:rsidRPr="008709CF" w:rsidRDefault="0005010D" w:rsidP="0092537F">
            <w:pPr>
              <w:ind w:firstLine="0"/>
            </w:pPr>
            <w:proofErr w:type="spellStart"/>
            <w:r w:rsidRPr="008709CF">
              <w:t>Integer</w:t>
            </w:r>
            <w:proofErr w:type="spellEnd"/>
          </w:p>
        </w:tc>
        <w:tc>
          <w:tcPr>
            <w:tcW w:w="4388" w:type="dxa"/>
          </w:tcPr>
          <w:p w14:paraId="4CEDF236" w14:textId="77777777" w:rsidR="0005010D" w:rsidRPr="008709CF" w:rsidRDefault="0005010D" w:rsidP="0092537F">
            <w:pPr>
              <w:ind w:firstLine="0"/>
            </w:pPr>
            <w:r w:rsidRPr="008709CF">
              <w:t xml:space="preserve">Código que irá identificar </w:t>
            </w:r>
            <w:r>
              <w:t xml:space="preserve">avaliação do usuário </w:t>
            </w:r>
          </w:p>
        </w:tc>
      </w:tr>
      <w:tr w:rsidR="0005010D" w:rsidRPr="004C384A" w14:paraId="59337D00" w14:textId="77777777" w:rsidTr="0092537F">
        <w:tc>
          <w:tcPr>
            <w:tcW w:w="3020" w:type="dxa"/>
          </w:tcPr>
          <w:p w14:paraId="30F6A6E8" w14:textId="77777777" w:rsidR="0005010D" w:rsidRPr="008709CF" w:rsidRDefault="0005010D" w:rsidP="0092537F">
            <w:pPr>
              <w:ind w:firstLine="0"/>
            </w:pPr>
            <w:proofErr w:type="spellStart"/>
            <w:r>
              <w:t>notaAvaliacao</w:t>
            </w:r>
            <w:proofErr w:type="spellEnd"/>
          </w:p>
        </w:tc>
        <w:tc>
          <w:tcPr>
            <w:tcW w:w="1653" w:type="dxa"/>
          </w:tcPr>
          <w:p w14:paraId="016DD9C4" w14:textId="77777777" w:rsidR="0005010D" w:rsidRPr="008709CF" w:rsidRDefault="0005010D" w:rsidP="0092537F">
            <w:pPr>
              <w:ind w:firstLine="0"/>
            </w:pPr>
            <w:proofErr w:type="spellStart"/>
            <w:r>
              <w:t>Integer</w:t>
            </w:r>
            <w:proofErr w:type="spellEnd"/>
          </w:p>
        </w:tc>
        <w:tc>
          <w:tcPr>
            <w:tcW w:w="4388" w:type="dxa"/>
          </w:tcPr>
          <w:p w14:paraId="6E47F29E" w14:textId="77777777" w:rsidR="0005010D" w:rsidRPr="008709CF" w:rsidRDefault="0005010D" w:rsidP="0092537F">
            <w:pPr>
              <w:ind w:firstLine="0"/>
            </w:pPr>
            <w:r>
              <w:t xml:space="preserve">Nota em numeração </w:t>
            </w:r>
          </w:p>
        </w:tc>
      </w:tr>
      <w:tr w:rsidR="0005010D" w:rsidRPr="004C384A" w14:paraId="308FA0A9" w14:textId="77777777" w:rsidTr="0092537F">
        <w:tc>
          <w:tcPr>
            <w:tcW w:w="3020" w:type="dxa"/>
          </w:tcPr>
          <w:p w14:paraId="274F5A12" w14:textId="77777777" w:rsidR="0005010D" w:rsidRPr="008709CF" w:rsidRDefault="0005010D" w:rsidP="0092537F">
            <w:pPr>
              <w:ind w:firstLine="0"/>
            </w:pPr>
            <w:proofErr w:type="spellStart"/>
            <w:r>
              <w:t>dataAvaliacao</w:t>
            </w:r>
            <w:proofErr w:type="spellEnd"/>
          </w:p>
        </w:tc>
        <w:tc>
          <w:tcPr>
            <w:tcW w:w="1653" w:type="dxa"/>
          </w:tcPr>
          <w:p w14:paraId="2A3F1BB0" w14:textId="77777777" w:rsidR="0005010D" w:rsidRPr="008709CF" w:rsidRDefault="0005010D" w:rsidP="0092537F">
            <w:pPr>
              <w:ind w:firstLine="0"/>
            </w:pPr>
            <w:proofErr w:type="spellStart"/>
            <w:r>
              <w:t>DateTime</w:t>
            </w:r>
            <w:proofErr w:type="spellEnd"/>
          </w:p>
        </w:tc>
        <w:tc>
          <w:tcPr>
            <w:tcW w:w="4388" w:type="dxa"/>
          </w:tcPr>
          <w:p w14:paraId="5215FCCA" w14:textId="77777777" w:rsidR="0005010D" w:rsidRPr="008709CF" w:rsidRDefault="0005010D" w:rsidP="0092537F">
            <w:pPr>
              <w:ind w:firstLine="0"/>
            </w:pPr>
            <w:r>
              <w:t xml:space="preserve">Data da avalição </w:t>
            </w:r>
          </w:p>
        </w:tc>
      </w:tr>
      <w:tr w:rsidR="0005010D" w:rsidRPr="004C384A" w14:paraId="488C6834" w14:textId="77777777" w:rsidTr="0092537F">
        <w:tc>
          <w:tcPr>
            <w:tcW w:w="3020" w:type="dxa"/>
          </w:tcPr>
          <w:p w14:paraId="11132D9E" w14:textId="77777777" w:rsidR="0005010D" w:rsidRPr="008709CF" w:rsidRDefault="0005010D" w:rsidP="0092537F">
            <w:pPr>
              <w:ind w:firstLine="0"/>
            </w:pPr>
            <w:proofErr w:type="spellStart"/>
            <w:r>
              <w:t>comentarioAvaliacao</w:t>
            </w:r>
            <w:proofErr w:type="spellEnd"/>
          </w:p>
        </w:tc>
        <w:tc>
          <w:tcPr>
            <w:tcW w:w="1653" w:type="dxa"/>
          </w:tcPr>
          <w:p w14:paraId="27C9BF0C" w14:textId="77777777" w:rsidR="0005010D" w:rsidRPr="008709CF" w:rsidRDefault="0005010D" w:rsidP="0092537F">
            <w:pPr>
              <w:ind w:firstLine="0"/>
            </w:pPr>
            <w:proofErr w:type="spellStart"/>
            <w:r>
              <w:t>String</w:t>
            </w:r>
            <w:proofErr w:type="spellEnd"/>
          </w:p>
        </w:tc>
        <w:tc>
          <w:tcPr>
            <w:tcW w:w="4388" w:type="dxa"/>
          </w:tcPr>
          <w:p w14:paraId="01B2EF21" w14:textId="77777777" w:rsidR="0005010D" w:rsidRPr="008709CF" w:rsidRDefault="0005010D" w:rsidP="0092537F">
            <w:pPr>
              <w:ind w:firstLine="0"/>
            </w:pPr>
            <w:r>
              <w:t>Comentário do usuário</w:t>
            </w:r>
          </w:p>
        </w:tc>
      </w:tr>
    </w:tbl>
    <w:p w14:paraId="4D867AF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B28520A" w14:textId="77777777" w:rsidR="0005010D" w:rsidRDefault="0005010D" w:rsidP="0005010D">
      <w:pPr>
        <w:ind w:firstLine="0"/>
      </w:pPr>
    </w:p>
    <w:p w14:paraId="14E00A39" w14:textId="77777777" w:rsidR="0005010D" w:rsidRDefault="0005010D" w:rsidP="0005010D">
      <w:r>
        <w:t xml:space="preserve">A classe "Notícia" (Quadro 4) é responsável pelo gerenciamento e organização de notícias relacionadas à cidade, eventos e pontos turísticos. Ela coleta, armazena e exibe informações atualizadas, garantindo que os usuários tenham acesso a </w:t>
      </w:r>
      <w:proofErr w:type="spellStart"/>
      <w:r>
        <w:t>conteúdos</w:t>
      </w:r>
      <w:proofErr w:type="spellEnd"/>
      <w:r>
        <w:t xml:space="preserve"> relevantes e recentes.</w:t>
      </w:r>
    </w:p>
    <w:p w14:paraId="71F4F635" w14:textId="77777777" w:rsidR="0005010D" w:rsidRDefault="0005010D" w:rsidP="0005010D"/>
    <w:p w14:paraId="5D9656B9" w14:textId="77777777" w:rsidR="0005010D" w:rsidRDefault="0005010D" w:rsidP="0005010D">
      <w:pPr>
        <w:pStyle w:val="Legenda"/>
        <w:keepNext/>
      </w:pPr>
      <w:bookmarkStart w:id="51" w:name="_Toc174115514"/>
      <w:r>
        <w:t xml:space="preserve">Quadro </w:t>
      </w:r>
      <w:fldSimple w:instr=" SEQ Quadro \* ARABIC ">
        <w:r>
          <w:rPr>
            <w:noProof/>
          </w:rPr>
          <w:t>4</w:t>
        </w:r>
      </w:fldSimple>
      <w:r w:rsidRPr="00E373D8">
        <w:rPr>
          <w:noProof/>
        </w:rPr>
        <w:t xml:space="preserve"> </w:t>
      </w:r>
      <w:r>
        <w:t xml:space="preserve"> </w:t>
      </w:r>
      <w:r w:rsidRPr="00455D6B">
        <w:rPr>
          <w:b w:val="0"/>
          <w:bCs w:val="0"/>
        </w:rPr>
        <w:t>— Descrição Classe Notícia</w:t>
      </w:r>
      <w:bookmarkEnd w:id="51"/>
    </w:p>
    <w:tbl>
      <w:tblPr>
        <w:tblStyle w:val="Tabelacomgrade"/>
        <w:tblW w:w="0" w:type="auto"/>
        <w:tblLook w:val="04A0" w:firstRow="1" w:lastRow="0" w:firstColumn="1" w:lastColumn="0" w:noHBand="0" w:noVBand="1"/>
      </w:tblPr>
      <w:tblGrid>
        <w:gridCol w:w="3020"/>
        <w:gridCol w:w="1653"/>
        <w:gridCol w:w="4388"/>
      </w:tblGrid>
      <w:tr w:rsidR="0005010D" w:rsidRPr="004C384A" w14:paraId="261A9AC1" w14:textId="77777777" w:rsidTr="0092537F">
        <w:tc>
          <w:tcPr>
            <w:tcW w:w="3020" w:type="dxa"/>
          </w:tcPr>
          <w:p w14:paraId="6B89E0A1" w14:textId="77777777" w:rsidR="0005010D" w:rsidRPr="008709CF" w:rsidRDefault="0005010D" w:rsidP="0092537F">
            <w:pPr>
              <w:ind w:firstLine="0"/>
            </w:pPr>
            <w:r w:rsidRPr="008709CF">
              <w:t>Atributo</w:t>
            </w:r>
          </w:p>
        </w:tc>
        <w:tc>
          <w:tcPr>
            <w:tcW w:w="1653" w:type="dxa"/>
          </w:tcPr>
          <w:p w14:paraId="237B7022" w14:textId="77777777" w:rsidR="0005010D" w:rsidRPr="008709CF" w:rsidRDefault="0005010D" w:rsidP="0092537F">
            <w:pPr>
              <w:ind w:firstLine="0"/>
            </w:pPr>
            <w:r w:rsidRPr="008709CF">
              <w:t>Tipo</w:t>
            </w:r>
          </w:p>
        </w:tc>
        <w:tc>
          <w:tcPr>
            <w:tcW w:w="4388" w:type="dxa"/>
          </w:tcPr>
          <w:p w14:paraId="518994B4" w14:textId="77777777" w:rsidR="0005010D" w:rsidRPr="008709CF" w:rsidRDefault="0005010D" w:rsidP="0092537F">
            <w:pPr>
              <w:ind w:firstLine="0"/>
            </w:pPr>
            <w:r w:rsidRPr="008709CF">
              <w:t>Descrição</w:t>
            </w:r>
          </w:p>
        </w:tc>
      </w:tr>
      <w:tr w:rsidR="0005010D" w:rsidRPr="004C384A" w14:paraId="334A0D36" w14:textId="77777777" w:rsidTr="0092537F">
        <w:tc>
          <w:tcPr>
            <w:tcW w:w="3020" w:type="dxa"/>
          </w:tcPr>
          <w:p w14:paraId="65AF9E06" w14:textId="77777777" w:rsidR="0005010D" w:rsidRPr="008709CF" w:rsidRDefault="0005010D" w:rsidP="0092537F">
            <w:pPr>
              <w:ind w:firstLine="0"/>
            </w:pPr>
            <w:proofErr w:type="spellStart"/>
            <w:r>
              <w:t>i</w:t>
            </w:r>
            <w:r w:rsidRPr="008709CF">
              <w:t>d</w:t>
            </w:r>
            <w:r>
              <w:t>Noticia</w:t>
            </w:r>
            <w:proofErr w:type="spellEnd"/>
          </w:p>
        </w:tc>
        <w:tc>
          <w:tcPr>
            <w:tcW w:w="1653" w:type="dxa"/>
          </w:tcPr>
          <w:p w14:paraId="1D4E4A10" w14:textId="77777777" w:rsidR="0005010D" w:rsidRPr="008709CF" w:rsidRDefault="0005010D" w:rsidP="0092537F">
            <w:pPr>
              <w:ind w:firstLine="0"/>
            </w:pPr>
            <w:proofErr w:type="spellStart"/>
            <w:r w:rsidRPr="008709CF">
              <w:t>Integer</w:t>
            </w:r>
            <w:proofErr w:type="spellEnd"/>
          </w:p>
        </w:tc>
        <w:tc>
          <w:tcPr>
            <w:tcW w:w="4388" w:type="dxa"/>
          </w:tcPr>
          <w:p w14:paraId="5F7C0148" w14:textId="77777777" w:rsidR="0005010D" w:rsidRPr="008709CF" w:rsidRDefault="0005010D" w:rsidP="0092537F">
            <w:pPr>
              <w:ind w:firstLine="0"/>
            </w:pPr>
            <w:r w:rsidRPr="008709CF">
              <w:t xml:space="preserve">Código que irá identificar </w:t>
            </w:r>
            <w:r>
              <w:t>notícia</w:t>
            </w:r>
          </w:p>
        </w:tc>
      </w:tr>
      <w:tr w:rsidR="0005010D" w:rsidRPr="004C384A" w14:paraId="05EED908" w14:textId="77777777" w:rsidTr="0092537F">
        <w:tc>
          <w:tcPr>
            <w:tcW w:w="3020" w:type="dxa"/>
          </w:tcPr>
          <w:p w14:paraId="3AE9933B" w14:textId="77777777" w:rsidR="0005010D" w:rsidRPr="008709CF" w:rsidRDefault="0005010D" w:rsidP="0092537F">
            <w:pPr>
              <w:ind w:firstLine="0"/>
            </w:pPr>
            <w:proofErr w:type="spellStart"/>
            <w:r>
              <w:t>tituloNoticia</w:t>
            </w:r>
            <w:proofErr w:type="spellEnd"/>
          </w:p>
        </w:tc>
        <w:tc>
          <w:tcPr>
            <w:tcW w:w="1653" w:type="dxa"/>
          </w:tcPr>
          <w:p w14:paraId="2DC20445" w14:textId="77777777" w:rsidR="0005010D" w:rsidRPr="008709CF" w:rsidRDefault="0005010D" w:rsidP="0092537F">
            <w:pPr>
              <w:ind w:firstLine="0"/>
            </w:pPr>
            <w:proofErr w:type="spellStart"/>
            <w:r>
              <w:t>String</w:t>
            </w:r>
            <w:proofErr w:type="spellEnd"/>
          </w:p>
        </w:tc>
        <w:tc>
          <w:tcPr>
            <w:tcW w:w="4388" w:type="dxa"/>
          </w:tcPr>
          <w:p w14:paraId="072A89A3" w14:textId="77777777" w:rsidR="0005010D" w:rsidRPr="008709CF" w:rsidRDefault="0005010D" w:rsidP="0092537F">
            <w:pPr>
              <w:ind w:firstLine="0"/>
            </w:pPr>
            <w:r>
              <w:t xml:space="preserve">Título de referenciamento de assunto </w:t>
            </w:r>
          </w:p>
        </w:tc>
      </w:tr>
      <w:tr w:rsidR="0005010D" w:rsidRPr="004C384A" w14:paraId="5D39DDD7" w14:textId="77777777" w:rsidTr="0092537F">
        <w:tc>
          <w:tcPr>
            <w:tcW w:w="3020" w:type="dxa"/>
          </w:tcPr>
          <w:p w14:paraId="3708BED4" w14:textId="77777777" w:rsidR="0005010D" w:rsidRPr="008709CF" w:rsidRDefault="0005010D" w:rsidP="0092537F">
            <w:pPr>
              <w:ind w:firstLine="0"/>
            </w:pPr>
            <w:proofErr w:type="spellStart"/>
            <w:r>
              <w:lastRenderedPageBreak/>
              <w:t>subtituloNoticia</w:t>
            </w:r>
            <w:proofErr w:type="spellEnd"/>
          </w:p>
        </w:tc>
        <w:tc>
          <w:tcPr>
            <w:tcW w:w="1653" w:type="dxa"/>
          </w:tcPr>
          <w:p w14:paraId="658DAA53" w14:textId="77777777" w:rsidR="0005010D" w:rsidRPr="008709CF" w:rsidRDefault="0005010D" w:rsidP="0092537F">
            <w:pPr>
              <w:ind w:firstLine="0"/>
            </w:pPr>
            <w:proofErr w:type="spellStart"/>
            <w:r>
              <w:t>String</w:t>
            </w:r>
            <w:proofErr w:type="spellEnd"/>
          </w:p>
        </w:tc>
        <w:tc>
          <w:tcPr>
            <w:tcW w:w="4388" w:type="dxa"/>
          </w:tcPr>
          <w:p w14:paraId="06CC0DCB" w14:textId="77777777" w:rsidR="0005010D" w:rsidRPr="008709CF" w:rsidRDefault="0005010D" w:rsidP="0092537F">
            <w:pPr>
              <w:ind w:firstLine="0"/>
            </w:pPr>
            <w:r>
              <w:t>Subtítulo de referenciamento de assunto</w:t>
            </w:r>
          </w:p>
        </w:tc>
      </w:tr>
      <w:tr w:rsidR="0005010D" w:rsidRPr="004C384A" w14:paraId="6F4BDCFB" w14:textId="77777777" w:rsidTr="0092537F">
        <w:tc>
          <w:tcPr>
            <w:tcW w:w="3020" w:type="dxa"/>
          </w:tcPr>
          <w:p w14:paraId="10006AAF" w14:textId="77777777" w:rsidR="0005010D" w:rsidRDefault="0005010D" w:rsidP="0092537F">
            <w:pPr>
              <w:ind w:firstLine="0"/>
            </w:pPr>
            <w:proofErr w:type="spellStart"/>
            <w:r>
              <w:t>conteudoNoticia</w:t>
            </w:r>
            <w:proofErr w:type="spellEnd"/>
          </w:p>
        </w:tc>
        <w:tc>
          <w:tcPr>
            <w:tcW w:w="1653" w:type="dxa"/>
          </w:tcPr>
          <w:p w14:paraId="7B096C6D" w14:textId="77777777" w:rsidR="0005010D" w:rsidRDefault="0005010D" w:rsidP="0092537F">
            <w:pPr>
              <w:ind w:firstLine="0"/>
            </w:pPr>
            <w:proofErr w:type="spellStart"/>
            <w:r>
              <w:t>String</w:t>
            </w:r>
            <w:proofErr w:type="spellEnd"/>
          </w:p>
        </w:tc>
        <w:tc>
          <w:tcPr>
            <w:tcW w:w="4388" w:type="dxa"/>
          </w:tcPr>
          <w:p w14:paraId="33917BEC" w14:textId="77777777" w:rsidR="0005010D" w:rsidRDefault="0005010D" w:rsidP="0092537F">
            <w:pPr>
              <w:ind w:firstLine="0"/>
            </w:pPr>
            <w:r>
              <w:t xml:space="preserve">Assunto da notícia </w:t>
            </w:r>
          </w:p>
        </w:tc>
      </w:tr>
      <w:tr w:rsidR="0005010D" w:rsidRPr="004C384A" w14:paraId="7711D642" w14:textId="77777777" w:rsidTr="0092537F">
        <w:tc>
          <w:tcPr>
            <w:tcW w:w="3020" w:type="dxa"/>
          </w:tcPr>
          <w:p w14:paraId="4C6977A1" w14:textId="77777777" w:rsidR="0005010D" w:rsidRDefault="0005010D" w:rsidP="0092537F">
            <w:pPr>
              <w:ind w:firstLine="0"/>
            </w:pPr>
            <w:proofErr w:type="spellStart"/>
            <w:r>
              <w:t>dataNoticia</w:t>
            </w:r>
            <w:proofErr w:type="spellEnd"/>
          </w:p>
        </w:tc>
        <w:tc>
          <w:tcPr>
            <w:tcW w:w="1653" w:type="dxa"/>
          </w:tcPr>
          <w:p w14:paraId="051F2B71" w14:textId="77777777" w:rsidR="0005010D" w:rsidRDefault="0005010D" w:rsidP="0092537F">
            <w:pPr>
              <w:ind w:firstLine="0"/>
            </w:pPr>
            <w:proofErr w:type="spellStart"/>
            <w:r>
              <w:t>DataTime</w:t>
            </w:r>
            <w:proofErr w:type="spellEnd"/>
          </w:p>
        </w:tc>
        <w:tc>
          <w:tcPr>
            <w:tcW w:w="4388" w:type="dxa"/>
          </w:tcPr>
          <w:p w14:paraId="17D23A43" w14:textId="77777777" w:rsidR="0005010D" w:rsidRDefault="0005010D" w:rsidP="0092537F">
            <w:pPr>
              <w:ind w:firstLine="0"/>
            </w:pPr>
            <w:r>
              <w:t>Data de publicação</w:t>
            </w:r>
          </w:p>
        </w:tc>
      </w:tr>
    </w:tbl>
    <w:p w14:paraId="02558B7B"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D49792" w14:textId="77777777" w:rsidR="0005010D" w:rsidRPr="007C6FBA" w:rsidRDefault="0005010D" w:rsidP="0005010D">
      <w:pPr>
        <w:ind w:firstLine="0"/>
        <w:jc w:val="center"/>
        <w:rPr>
          <w:sz w:val="20"/>
        </w:rPr>
      </w:pPr>
    </w:p>
    <w:p w14:paraId="44C7841F" w14:textId="77777777" w:rsidR="0005010D" w:rsidRDefault="0005010D" w:rsidP="0005010D">
      <w:pPr>
        <w:ind w:firstLine="0"/>
      </w:pPr>
    </w:p>
    <w:p w14:paraId="35248010" w14:textId="77777777" w:rsidR="0005010D" w:rsidRDefault="0005010D" w:rsidP="0005010D">
      <w:r>
        <w:t>A classe "Tipo Turismo" (Quadro 5)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5451C7BE" w14:textId="77777777" w:rsidR="0005010D" w:rsidRPr="008709CF" w:rsidRDefault="0005010D" w:rsidP="0005010D"/>
    <w:p w14:paraId="6068AD5F" w14:textId="77777777" w:rsidR="0005010D" w:rsidRDefault="0005010D" w:rsidP="0005010D">
      <w:pPr>
        <w:pStyle w:val="Legenda"/>
        <w:keepNext/>
      </w:pPr>
      <w:bookmarkStart w:id="52" w:name="_Toc174115515"/>
      <w:r>
        <w:t xml:space="preserve">Quadro </w:t>
      </w:r>
      <w:fldSimple w:instr=" SEQ Quadro \* ARABIC ">
        <w:r>
          <w:rPr>
            <w:noProof/>
          </w:rPr>
          <w:t>5</w:t>
        </w:r>
      </w:fldSimple>
      <w:r w:rsidRPr="00FC60AF">
        <w:rPr>
          <w:noProof/>
        </w:rPr>
        <w:t xml:space="preserve"> </w:t>
      </w:r>
      <w:r w:rsidRPr="00455D6B">
        <w:rPr>
          <w:b w:val="0"/>
          <w:bCs w:val="0"/>
          <w:noProof/>
        </w:rPr>
        <w:t>— Descrição Classe Tipo Turismo</w:t>
      </w:r>
      <w:bookmarkEnd w:id="52"/>
    </w:p>
    <w:tbl>
      <w:tblPr>
        <w:tblStyle w:val="Tabelacomgrade"/>
        <w:tblW w:w="0" w:type="auto"/>
        <w:tblLook w:val="04A0" w:firstRow="1" w:lastRow="0" w:firstColumn="1" w:lastColumn="0" w:noHBand="0" w:noVBand="1"/>
      </w:tblPr>
      <w:tblGrid>
        <w:gridCol w:w="3020"/>
        <w:gridCol w:w="1653"/>
        <w:gridCol w:w="4388"/>
      </w:tblGrid>
      <w:tr w:rsidR="0005010D" w:rsidRPr="004C384A" w14:paraId="2B6F4082" w14:textId="77777777" w:rsidTr="0092537F">
        <w:tc>
          <w:tcPr>
            <w:tcW w:w="3020" w:type="dxa"/>
          </w:tcPr>
          <w:p w14:paraId="2ACFFE30" w14:textId="77777777" w:rsidR="0005010D" w:rsidRPr="008709CF" w:rsidRDefault="0005010D" w:rsidP="0092537F">
            <w:pPr>
              <w:ind w:firstLine="0"/>
            </w:pPr>
            <w:r w:rsidRPr="008709CF">
              <w:t>Atributo</w:t>
            </w:r>
          </w:p>
        </w:tc>
        <w:tc>
          <w:tcPr>
            <w:tcW w:w="1653" w:type="dxa"/>
          </w:tcPr>
          <w:p w14:paraId="085747C4" w14:textId="77777777" w:rsidR="0005010D" w:rsidRPr="008709CF" w:rsidRDefault="0005010D" w:rsidP="0092537F">
            <w:pPr>
              <w:ind w:firstLine="0"/>
            </w:pPr>
            <w:r w:rsidRPr="008709CF">
              <w:t>Tipo</w:t>
            </w:r>
          </w:p>
        </w:tc>
        <w:tc>
          <w:tcPr>
            <w:tcW w:w="4388" w:type="dxa"/>
          </w:tcPr>
          <w:p w14:paraId="1768D2E4" w14:textId="77777777" w:rsidR="0005010D" w:rsidRPr="008709CF" w:rsidRDefault="0005010D" w:rsidP="0092537F">
            <w:pPr>
              <w:ind w:firstLine="0"/>
            </w:pPr>
            <w:r w:rsidRPr="008709CF">
              <w:t>Descrição</w:t>
            </w:r>
          </w:p>
        </w:tc>
      </w:tr>
      <w:tr w:rsidR="0005010D" w:rsidRPr="004C384A" w14:paraId="2CFB5491" w14:textId="77777777" w:rsidTr="0092537F">
        <w:tc>
          <w:tcPr>
            <w:tcW w:w="3020" w:type="dxa"/>
          </w:tcPr>
          <w:p w14:paraId="660A803C" w14:textId="77777777" w:rsidR="0005010D" w:rsidRPr="008709CF" w:rsidRDefault="0005010D" w:rsidP="0092537F">
            <w:pPr>
              <w:ind w:firstLine="0"/>
            </w:pPr>
            <w:proofErr w:type="spellStart"/>
            <w:r>
              <w:t>i</w:t>
            </w:r>
            <w:r w:rsidRPr="008709CF">
              <w:t>d</w:t>
            </w:r>
            <w:r>
              <w:t>TipoTurismo</w:t>
            </w:r>
            <w:proofErr w:type="spellEnd"/>
          </w:p>
        </w:tc>
        <w:tc>
          <w:tcPr>
            <w:tcW w:w="1653" w:type="dxa"/>
          </w:tcPr>
          <w:p w14:paraId="3BE662CD" w14:textId="77777777" w:rsidR="0005010D" w:rsidRPr="008709CF" w:rsidRDefault="0005010D" w:rsidP="0092537F">
            <w:pPr>
              <w:ind w:firstLine="0"/>
            </w:pPr>
            <w:proofErr w:type="spellStart"/>
            <w:r w:rsidRPr="008709CF">
              <w:t>Integer</w:t>
            </w:r>
            <w:proofErr w:type="spellEnd"/>
          </w:p>
        </w:tc>
        <w:tc>
          <w:tcPr>
            <w:tcW w:w="4388" w:type="dxa"/>
          </w:tcPr>
          <w:p w14:paraId="1069269F" w14:textId="77777777" w:rsidR="0005010D" w:rsidRPr="008709CF" w:rsidRDefault="0005010D" w:rsidP="0092537F">
            <w:pPr>
              <w:ind w:firstLine="0"/>
            </w:pPr>
            <w:r w:rsidRPr="008709CF">
              <w:t xml:space="preserve">Código que irá identificar </w:t>
            </w:r>
            <w:r>
              <w:t>tipo turismo</w:t>
            </w:r>
          </w:p>
        </w:tc>
      </w:tr>
      <w:tr w:rsidR="0005010D" w:rsidRPr="004C384A" w14:paraId="3B48DE2E" w14:textId="77777777" w:rsidTr="0092537F">
        <w:tc>
          <w:tcPr>
            <w:tcW w:w="3020" w:type="dxa"/>
          </w:tcPr>
          <w:p w14:paraId="40E7F7FF" w14:textId="77777777" w:rsidR="0005010D" w:rsidRPr="008709CF" w:rsidRDefault="0005010D" w:rsidP="0092537F">
            <w:pPr>
              <w:ind w:firstLine="0"/>
            </w:pPr>
            <w:proofErr w:type="spellStart"/>
            <w:r>
              <w:t>nomeTipoTurismo</w:t>
            </w:r>
            <w:proofErr w:type="spellEnd"/>
          </w:p>
        </w:tc>
        <w:tc>
          <w:tcPr>
            <w:tcW w:w="1653" w:type="dxa"/>
          </w:tcPr>
          <w:p w14:paraId="1E21C9C1" w14:textId="77777777" w:rsidR="0005010D" w:rsidRPr="008709CF" w:rsidRDefault="0005010D" w:rsidP="0092537F">
            <w:pPr>
              <w:ind w:firstLine="0"/>
            </w:pPr>
            <w:proofErr w:type="spellStart"/>
            <w:r>
              <w:t>String</w:t>
            </w:r>
            <w:proofErr w:type="spellEnd"/>
          </w:p>
        </w:tc>
        <w:tc>
          <w:tcPr>
            <w:tcW w:w="4388" w:type="dxa"/>
          </w:tcPr>
          <w:p w14:paraId="1145BBF8" w14:textId="77777777" w:rsidR="0005010D" w:rsidRPr="008709CF" w:rsidRDefault="0005010D" w:rsidP="0092537F">
            <w:pPr>
              <w:ind w:firstLine="0"/>
            </w:pPr>
            <w:r>
              <w:t>Nome de identificação</w:t>
            </w:r>
          </w:p>
        </w:tc>
      </w:tr>
      <w:tr w:rsidR="0005010D" w:rsidRPr="004C384A" w14:paraId="71F7C39B" w14:textId="77777777" w:rsidTr="0092537F">
        <w:tc>
          <w:tcPr>
            <w:tcW w:w="3020" w:type="dxa"/>
          </w:tcPr>
          <w:p w14:paraId="75805051" w14:textId="77777777" w:rsidR="0005010D" w:rsidRDefault="0005010D" w:rsidP="0092537F">
            <w:pPr>
              <w:ind w:firstLine="0"/>
            </w:pPr>
            <w:proofErr w:type="spellStart"/>
            <w:r>
              <w:t>i</w:t>
            </w:r>
            <w:r w:rsidRPr="00421EA5">
              <w:t>magemTipoTurismo</w:t>
            </w:r>
            <w:proofErr w:type="spellEnd"/>
          </w:p>
        </w:tc>
        <w:tc>
          <w:tcPr>
            <w:tcW w:w="1653" w:type="dxa"/>
          </w:tcPr>
          <w:p w14:paraId="569629D0" w14:textId="77777777" w:rsidR="0005010D" w:rsidRDefault="0005010D" w:rsidP="0092537F">
            <w:pPr>
              <w:ind w:firstLine="0"/>
            </w:pPr>
            <w:proofErr w:type="spellStart"/>
            <w:r w:rsidRPr="00421EA5">
              <w:t>String</w:t>
            </w:r>
            <w:proofErr w:type="spellEnd"/>
          </w:p>
        </w:tc>
        <w:tc>
          <w:tcPr>
            <w:tcW w:w="4388" w:type="dxa"/>
          </w:tcPr>
          <w:p w14:paraId="59CEEA1A" w14:textId="77777777" w:rsidR="0005010D" w:rsidRDefault="0005010D" w:rsidP="0092537F">
            <w:pPr>
              <w:ind w:firstLine="0"/>
            </w:pPr>
            <w:r>
              <w:t xml:space="preserve">Imagem de identificação </w:t>
            </w:r>
          </w:p>
        </w:tc>
      </w:tr>
    </w:tbl>
    <w:p w14:paraId="4917FB2F"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80C06E0" w14:textId="77777777" w:rsidR="0005010D" w:rsidRDefault="0005010D" w:rsidP="0005010D">
      <w:pPr>
        <w:ind w:firstLine="0"/>
      </w:pPr>
    </w:p>
    <w:p w14:paraId="4070A02F" w14:textId="77777777" w:rsidR="0005010D" w:rsidRDefault="0005010D" w:rsidP="0005010D">
      <w:r>
        <w:t>A classe "Atração" (Quadro 6) é responsável pelo gerenciamento das atrações associadas aos eventos ou pontos turísticos do site. Ela organiza e mantém informações detalhadas sobre cada atração, facilitando a administração e a apresentação desses dados aos usuários.</w:t>
      </w:r>
    </w:p>
    <w:p w14:paraId="3BBDF8A0" w14:textId="77777777" w:rsidR="0005010D" w:rsidRPr="008709CF" w:rsidRDefault="0005010D" w:rsidP="0005010D"/>
    <w:p w14:paraId="01F7EBE5" w14:textId="77777777" w:rsidR="0005010D" w:rsidRDefault="0005010D" w:rsidP="0005010D">
      <w:pPr>
        <w:pStyle w:val="Legenda"/>
        <w:keepNext/>
      </w:pPr>
      <w:bookmarkStart w:id="53" w:name="_Toc174115516"/>
      <w:r>
        <w:t xml:space="preserve">Quadro </w:t>
      </w:r>
      <w:fldSimple w:instr=" SEQ Quadro \* ARABIC ">
        <w:r>
          <w:rPr>
            <w:noProof/>
          </w:rPr>
          <w:t>6</w:t>
        </w:r>
      </w:fldSimple>
      <w:r w:rsidRPr="005D4C9B">
        <w:rPr>
          <w:noProof/>
        </w:rPr>
        <w:t xml:space="preserve"> —</w:t>
      </w:r>
      <w:r w:rsidRPr="00455D6B">
        <w:rPr>
          <w:b w:val="0"/>
          <w:bCs w:val="0"/>
          <w:noProof/>
        </w:rPr>
        <w:t xml:space="preserve"> Descrição Classe Atração</w:t>
      </w:r>
      <w:bookmarkEnd w:id="53"/>
    </w:p>
    <w:tbl>
      <w:tblPr>
        <w:tblStyle w:val="Tabelacomgrade"/>
        <w:tblW w:w="0" w:type="auto"/>
        <w:tblLook w:val="04A0" w:firstRow="1" w:lastRow="0" w:firstColumn="1" w:lastColumn="0" w:noHBand="0" w:noVBand="1"/>
      </w:tblPr>
      <w:tblGrid>
        <w:gridCol w:w="3020"/>
        <w:gridCol w:w="1653"/>
        <w:gridCol w:w="4388"/>
      </w:tblGrid>
      <w:tr w:rsidR="0005010D" w:rsidRPr="004C384A" w14:paraId="1ADDF548" w14:textId="77777777" w:rsidTr="0092537F">
        <w:tc>
          <w:tcPr>
            <w:tcW w:w="3020" w:type="dxa"/>
          </w:tcPr>
          <w:p w14:paraId="1F215489" w14:textId="77777777" w:rsidR="0005010D" w:rsidRPr="008709CF" w:rsidRDefault="0005010D" w:rsidP="0092537F">
            <w:pPr>
              <w:ind w:firstLine="0"/>
            </w:pPr>
            <w:r w:rsidRPr="008709CF">
              <w:t>Atributo</w:t>
            </w:r>
          </w:p>
        </w:tc>
        <w:tc>
          <w:tcPr>
            <w:tcW w:w="1653" w:type="dxa"/>
          </w:tcPr>
          <w:p w14:paraId="5CB4C2EB" w14:textId="77777777" w:rsidR="0005010D" w:rsidRPr="008709CF" w:rsidRDefault="0005010D" w:rsidP="0092537F">
            <w:pPr>
              <w:ind w:firstLine="0"/>
            </w:pPr>
            <w:r w:rsidRPr="008709CF">
              <w:t>Tipo</w:t>
            </w:r>
          </w:p>
        </w:tc>
        <w:tc>
          <w:tcPr>
            <w:tcW w:w="4388" w:type="dxa"/>
          </w:tcPr>
          <w:p w14:paraId="1DA6963A" w14:textId="77777777" w:rsidR="0005010D" w:rsidRPr="008709CF" w:rsidRDefault="0005010D" w:rsidP="0092537F">
            <w:pPr>
              <w:ind w:firstLine="0"/>
            </w:pPr>
            <w:r w:rsidRPr="008709CF">
              <w:t>Descrição</w:t>
            </w:r>
          </w:p>
        </w:tc>
      </w:tr>
      <w:tr w:rsidR="0005010D" w:rsidRPr="004C384A" w14:paraId="0632E93F" w14:textId="77777777" w:rsidTr="0092537F">
        <w:tc>
          <w:tcPr>
            <w:tcW w:w="3020" w:type="dxa"/>
          </w:tcPr>
          <w:p w14:paraId="50178633" w14:textId="77777777" w:rsidR="0005010D" w:rsidRPr="008709CF" w:rsidRDefault="0005010D" w:rsidP="0092537F">
            <w:pPr>
              <w:ind w:firstLine="0"/>
            </w:pPr>
            <w:proofErr w:type="spellStart"/>
            <w:r>
              <w:t>i</w:t>
            </w:r>
            <w:r w:rsidRPr="008709CF">
              <w:t>d</w:t>
            </w:r>
            <w:r>
              <w:t>Atracao</w:t>
            </w:r>
            <w:proofErr w:type="spellEnd"/>
          </w:p>
        </w:tc>
        <w:tc>
          <w:tcPr>
            <w:tcW w:w="1653" w:type="dxa"/>
          </w:tcPr>
          <w:p w14:paraId="31843176" w14:textId="77777777" w:rsidR="0005010D" w:rsidRPr="008709CF" w:rsidRDefault="0005010D" w:rsidP="0092537F">
            <w:pPr>
              <w:ind w:firstLine="0"/>
            </w:pPr>
            <w:proofErr w:type="spellStart"/>
            <w:r w:rsidRPr="008709CF">
              <w:t>Integer</w:t>
            </w:r>
            <w:proofErr w:type="spellEnd"/>
          </w:p>
        </w:tc>
        <w:tc>
          <w:tcPr>
            <w:tcW w:w="4388" w:type="dxa"/>
          </w:tcPr>
          <w:p w14:paraId="376A5B07" w14:textId="77777777" w:rsidR="0005010D" w:rsidRPr="008709CF" w:rsidRDefault="0005010D" w:rsidP="0092537F">
            <w:pPr>
              <w:ind w:firstLine="0"/>
            </w:pPr>
            <w:r w:rsidRPr="008709CF">
              <w:t xml:space="preserve">Código que irá identificar </w:t>
            </w:r>
            <w:r>
              <w:t>a atração</w:t>
            </w:r>
          </w:p>
        </w:tc>
      </w:tr>
      <w:tr w:rsidR="0005010D" w:rsidRPr="004C384A" w14:paraId="0C20C7EF" w14:textId="77777777" w:rsidTr="0092537F">
        <w:tc>
          <w:tcPr>
            <w:tcW w:w="3020" w:type="dxa"/>
          </w:tcPr>
          <w:p w14:paraId="6A2AD739" w14:textId="77777777" w:rsidR="0005010D" w:rsidRPr="008709CF" w:rsidRDefault="0005010D" w:rsidP="0092537F">
            <w:pPr>
              <w:ind w:firstLine="0"/>
            </w:pPr>
            <w:proofErr w:type="spellStart"/>
            <w:r>
              <w:t>nomeAtracao</w:t>
            </w:r>
            <w:proofErr w:type="spellEnd"/>
          </w:p>
        </w:tc>
        <w:tc>
          <w:tcPr>
            <w:tcW w:w="1653" w:type="dxa"/>
          </w:tcPr>
          <w:p w14:paraId="088F8E89" w14:textId="77777777" w:rsidR="0005010D" w:rsidRPr="008709CF" w:rsidRDefault="0005010D" w:rsidP="0092537F">
            <w:pPr>
              <w:ind w:firstLine="0"/>
            </w:pPr>
            <w:proofErr w:type="spellStart"/>
            <w:r>
              <w:t>String</w:t>
            </w:r>
            <w:proofErr w:type="spellEnd"/>
          </w:p>
        </w:tc>
        <w:tc>
          <w:tcPr>
            <w:tcW w:w="4388" w:type="dxa"/>
          </w:tcPr>
          <w:p w14:paraId="065BD5AB" w14:textId="77777777" w:rsidR="0005010D" w:rsidRPr="008709CF" w:rsidRDefault="0005010D" w:rsidP="0092537F">
            <w:pPr>
              <w:ind w:firstLine="0"/>
            </w:pPr>
            <w:r>
              <w:t>Nome de identificação</w:t>
            </w:r>
          </w:p>
        </w:tc>
      </w:tr>
      <w:tr w:rsidR="0005010D" w:rsidRPr="004C384A" w14:paraId="156A5BD0" w14:textId="77777777" w:rsidTr="0092537F">
        <w:tc>
          <w:tcPr>
            <w:tcW w:w="3020" w:type="dxa"/>
          </w:tcPr>
          <w:p w14:paraId="60A2C1E3" w14:textId="77777777" w:rsidR="0005010D" w:rsidRDefault="0005010D" w:rsidP="0092537F">
            <w:pPr>
              <w:ind w:firstLine="0"/>
            </w:pPr>
            <w:proofErr w:type="spellStart"/>
            <w:r>
              <w:t>descricaoAtracao</w:t>
            </w:r>
            <w:proofErr w:type="spellEnd"/>
          </w:p>
        </w:tc>
        <w:tc>
          <w:tcPr>
            <w:tcW w:w="1653" w:type="dxa"/>
          </w:tcPr>
          <w:p w14:paraId="5EF505CB" w14:textId="77777777" w:rsidR="0005010D" w:rsidRDefault="0005010D" w:rsidP="0092537F">
            <w:pPr>
              <w:ind w:firstLine="0"/>
            </w:pPr>
            <w:proofErr w:type="spellStart"/>
            <w:r>
              <w:t>String</w:t>
            </w:r>
            <w:proofErr w:type="spellEnd"/>
          </w:p>
        </w:tc>
        <w:tc>
          <w:tcPr>
            <w:tcW w:w="4388" w:type="dxa"/>
          </w:tcPr>
          <w:p w14:paraId="78EC1EE6" w14:textId="77777777" w:rsidR="0005010D" w:rsidRDefault="0005010D" w:rsidP="0092537F">
            <w:pPr>
              <w:ind w:firstLine="0"/>
            </w:pPr>
            <w:r>
              <w:t>Descrição da atração</w:t>
            </w:r>
          </w:p>
        </w:tc>
      </w:tr>
      <w:tr w:rsidR="0005010D" w:rsidRPr="004C384A" w14:paraId="081A58B1" w14:textId="77777777" w:rsidTr="0092537F">
        <w:tc>
          <w:tcPr>
            <w:tcW w:w="3020" w:type="dxa"/>
          </w:tcPr>
          <w:p w14:paraId="2C50F096" w14:textId="77777777" w:rsidR="0005010D" w:rsidRDefault="0005010D" w:rsidP="0092537F">
            <w:pPr>
              <w:ind w:firstLine="0"/>
            </w:pPr>
            <w:proofErr w:type="spellStart"/>
            <w:r>
              <w:t>qrCodeAtracao</w:t>
            </w:r>
            <w:proofErr w:type="spellEnd"/>
          </w:p>
        </w:tc>
        <w:tc>
          <w:tcPr>
            <w:tcW w:w="1653" w:type="dxa"/>
          </w:tcPr>
          <w:p w14:paraId="382A82E9" w14:textId="77777777" w:rsidR="0005010D" w:rsidRDefault="0005010D" w:rsidP="0092537F">
            <w:pPr>
              <w:ind w:firstLine="0"/>
            </w:pPr>
            <w:proofErr w:type="spellStart"/>
            <w:r>
              <w:t>String</w:t>
            </w:r>
            <w:proofErr w:type="spellEnd"/>
          </w:p>
        </w:tc>
        <w:tc>
          <w:tcPr>
            <w:tcW w:w="4388" w:type="dxa"/>
          </w:tcPr>
          <w:p w14:paraId="51ECE502" w14:textId="77777777" w:rsidR="0005010D" w:rsidRDefault="0005010D" w:rsidP="0092537F">
            <w:pPr>
              <w:ind w:firstLine="0"/>
            </w:pPr>
            <w:proofErr w:type="spellStart"/>
            <w:r w:rsidRPr="00D27FE8">
              <w:t>Q</w:t>
            </w:r>
            <w:r>
              <w:t>r</w:t>
            </w:r>
            <w:proofErr w:type="spellEnd"/>
            <w:r w:rsidRPr="00D27FE8">
              <w:t xml:space="preserve"> </w:t>
            </w:r>
            <w:proofErr w:type="spellStart"/>
            <w:r w:rsidRPr="00D27FE8">
              <w:t>Code</w:t>
            </w:r>
            <w:proofErr w:type="spellEnd"/>
            <w:r w:rsidRPr="00D27FE8">
              <w:t xml:space="preserve"> utilizado para projetar e fornecer informações sobre a atração visitada.</w:t>
            </w:r>
          </w:p>
        </w:tc>
      </w:tr>
    </w:tbl>
    <w:p w14:paraId="75C9456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5788F15" w14:textId="77777777" w:rsidR="0005010D" w:rsidRDefault="0005010D" w:rsidP="0005010D">
      <w:pPr>
        <w:ind w:firstLine="0"/>
      </w:pPr>
    </w:p>
    <w:p w14:paraId="3D15EC79" w14:textId="77777777" w:rsidR="0005010D" w:rsidRDefault="0005010D" w:rsidP="0005010D">
      <w:r>
        <w:t xml:space="preserve">A classe "Tipo Atração" (Quadro 7) é responsável por identificar e categorizar a natureza das atrações adicionadas ao site, como circos, shows, e outros tipos de entretenimento. </w:t>
      </w:r>
      <w:r>
        <w:lastRenderedPageBreak/>
        <w:t>Ela classifica cada atração de acordo com suas características específicas, facilitando a organização e a busca por informações detalhadas.</w:t>
      </w:r>
    </w:p>
    <w:p w14:paraId="0D1DC19D" w14:textId="77777777" w:rsidR="0005010D" w:rsidRDefault="0005010D" w:rsidP="0005010D"/>
    <w:p w14:paraId="49996DD7" w14:textId="77777777" w:rsidR="0005010D" w:rsidRPr="008709CF" w:rsidRDefault="0005010D" w:rsidP="0005010D"/>
    <w:p w14:paraId="1E17A7BA" w14:textId="77777777" w:rsidR="0005010D" w:rsidRDefault="0005010D" w:rsidP="0005010D">
      <w:pPr>
        <w:pStyle w:val="Legenda"/>
        <w:keepNext/>
      </w:pPr>
      <w:bookmarkStart w:id="54" w:name="_Toc174115517"/>
      <w:r>
        <w:t xml:space="preserve">Quadro </w:t>
      </w:r>
      <w:fldSimple w:instr=" SEQ Quadro \* ARABIC ">
        <w:r>
          <w:rPr>
            <w:noProof/>
          </w:rPr>
          <w:t>7</w:t>
        </w:r>
      </w:fldSimple>
      <w:r>
        <w:t xml:space="preserve"> </w:t>
      </w:r>
      <w:r w:rsidRPr="00003D2C">
        <w:t xml:space="preserve">— </w:t>
      </w:r>
      <w:r w:rsidRPr="00455D6B">
        <w:rPr>
          <w:b w:val="0"/>
          <w:bCs w:val="0"/>
        </w:rPr>
        <w:t>Descrição Classe Tipo Atração</w:t>
      </w:r>
      <w:bookmarkEnd w:id="54"/>
    </w:p>
    <w:tbl>
      <w:tblPr>
        <w:tblStyle w:val="Tabelacomgrade"/>
        <w:tblW w:w="0" w:type="auto"/>
        <w:tblLook w:val="04A0" w:firstRow="1" w:lastRow="0" w:firstColumn="1" w:lastColumn="0" w:noHBand="0" w:noVBand="1"/>
      </w:tblPr>
      <w:tblGrid>
        <w:gridCol w:w="3020"/>
        <w:gridCol w:w="1653"/>
        <w:gridCol w:w="4388"/>
      </w:tblGrid>
      <w:tr w:rsidR="0005010D" w:rsidRPr="004C384A" w14:paraId="21AA0F67" w14:textId="77777777" w:rsidTr="0092537F">
        <w:tc>
          <w:tcPr>
            <w:tcW w:w="3020" w:type="dxa"/>
          </w:tcPr>
          <w:p w14:paraId="0C8A3D26" w14:textId="77777777" w:rsidR="0005010D" w:rsidRPr="008709CF" w:rsidRDefault="0005010D" w:rsidP="0092537F">
            <w:pPr>
              <w:ind w:firstLine="0"/>
            </w:pPr>
            <w:r w:rsidRPr="008709CF">
              <w:t>Atributo</w:t>
            </w:r>
          </w:p>
        </w:tc>
        <w:tc>
          <w:tcPr>
            <w:tcW w:w="1653" w:type="dxa"/>
          </w:tcPr>
          <w:p w14:paraId="2E58A596" w14:textId="77777777" w:rsidR="0005010D" w:rsidRPr="008709CF" w:rsidRDefault="0005010D" w:rsidP="0092537F">
            <w:pPr>
              <w:ind w:firstLine="0"/>
            </w:pPr>
            <w:r w:rsidRPr="008709CF">
              <w:t>Tipo</w:t>
            </w:r>
          </w:p>
        </w:tc>
        <w:tc>
          <w:tcPr>
            <w:tcW w:w="4388" w:type="dxa"/>
          </w:tcPr>
          <w:p w14:paraId="19D5299C" w14:textId="77777777" w:rsidR="0005010D" w:rsidRPr="008709CF" w:rsidRDefault="0005010D" w:rsidP="0092537F">
            <w:pPr>
              <w:ind w:firstLine="0"/>
            </w:pPr>
            <w:r w:rsidRPr="008709CF">
              <w:t>Descrição</w:t>
            </w:r>
          </w:p>
        </w:tc>
      </w:tr>
      <w:tr w:rsidR="0005010D" w:rsidRPr="004C384A" w14:paraId="77B0DD4F" w14:textId="77777777" w:rsidTr="0092537F">
        <w:tc>
          <w:tcPr>
            <w:tcW w:w="3020" w:type="dxa"/>
          </w:tcPr>
          <w:p w14:paraId="141DB212" w14:textId="77777777" w:rsidR="0005010D" w:rsidRPr="008709CF" w:rsidRDefault="0005010D" w:rsidP="0092537F">
            <w:pPr>
              <w:ind w:firstLine="0"/>
            </w:pPr>
            <w:proofErr w:type="spellStart"/>
            <w:r>
              <w:t>i</w:t>
            </w:r>
            <w:r w:rsidRPr="008709CF">
              <w:t>d</w:t>
            </w:r>
            <w:r>
              <w:t>TipoAtracao</w:t>
            </w:r>
            <w:proofErr w:type="spellEnd"/>
          </w:p>
        </w:tc>
        <w:tc>
          <w:tcPr>
            <w:tcW w:w="1653" w:type="dxa"/>
          </w:tcPr>
          <w:p w14:paraId="5245133C" w14:textId="77777777" w:rsidR="0005010D" w:rsidRPr="008709CF" w:rsidRDefault="0005010D" w:rsidP="0092537F">
            <w:pPr>
              <w:ind w:firstLine="0"/>
            </w:pPr>
            <w:proofErr w:type="spellStart"/>
            <w:r w:rsidRPr="008709CF">
              <w:t>Integer</w:t>
            </w:r>
            <w:proofErr w:type="spellEnd"/>
          </w:p>
        </w:tc>
        <w:tc>
          <w:tcPr>
            <w:tcW w:w="4388" w:type="dxa"/>
          </w:tcPr>
          <w:p w14:paraId="3EFFD590" w14:textId="77777777" w:rsidR="0005010D" w:rsidRPr="008709CF" w:rsidRDefault="0005010D" w:rsidP="0092537F">
            <w:pPr>
              <w:ind w:firstLine="0"/>
            </w:pPr>
            <w:r w:rsidRPr="008709CF">
              <w:t xml:space="preserve">Código que irá identificar </w:t>
            </w:r>
            <w:r>
              <w:t>tipo atração</w:t>
            </w:r>
          </w:p>
        </w:tc>
      </w:tr>
      <w:tr w:rsidR="0005010D" w:rsidRPr="004C384A" w14:paraId="6E6B892A" w14:textId="77777777" w:rsidTr="0092537F">
        <w:tc>
          <w:tcPr>
            <w:tcW w:w="3020" w:type="dxa"/>
          </w:tcPr>
          <w:p w14:paraId="57272465" w14:textId="77777777" w:rsidR="0005010D" w:rsidRPr="008709CF" w:rsidRDefault="0005010D" w:rsidP="0092537F">
            <w:pPr>
              <w:ind w:firstLine="0"/>
            </w:pPr>
            <w:proofErr w:type="spellStart"/>
            <w:r>
              <w:t>nomeTipoAtracao</w:t>
            </w:r>
            <w:proofErr w:type="spellEnd"/>
          </w:p>
        </w:tc>
        <w:tc>
          <w:tcPr>
            <w:tcW w:w="1653" w:type="dxa"/>
          </w:tcPr>
          <w:p w14:paraId="13AC2AE9" w14:textId="77777777" w:rsidR="0005010D" w:rsidRPr="008709CF" w:rsidRDefault="0005010D" w:rsidP="0092537F">
            <w:pPr>
              <w:ind w:firstLine="0"/>
            </w:pPr>
            <w:proofErr w:type="spellStart"/>
            <w:r>
              <w:t>String</w:t>
            </w:r>
            <w:proofErr w:type="spellEnd"/>
          </w:p>
        </w:tc>
        <w:tc>
          <w:tcPr>
            <w:tcW w:w="4388" w:type="dxa"/>
          </w:tcPr>
          <w:p w14:paraId="4EF6D58E" w14:textId="77777777" w:rsidR="0005010D" w:rsidRPr="008709CF" w:rsidRDefault="0005010D" w:rsidP="0092537F">
            <w:pPr>
              <w:ind w:firstLine="0"/>
            </w:pPr>
            <w:r>
              <w:t>Nome de identificação</w:t>
            </w:r>
          </w:p>
        </w:tc>
      </w:tr>
      <w:tr w:rsidR="0005010D" w:rsidRPr="004C384A" w14:paraId="183F5BE6" w14:textId="77777777" w:rsidTr="0092537F">
        <w:tc>
          <w:tcPr>
            <w:tcW w:w="3020" w:type="dxa"/>
          </w:tcPr>
          <w:p w14:paraId="2E7A15A2" w14:textId="77777777" w:rsidR="0005010D" w:rsidRDefault="0005010D" w:rsidP="0092537F">
            <w:pPr>
              <w:ind w:firstLine="0"/>
            </w:pPr>
            <w:proofErr w:type="spellStart"/>
            <w:r>
              <w:t>i</w:t>
            </w:r>
            <w:r w:rsidRPr="00421EA5">
              <w:t>magemTipo</w:t>
            </w:r>
            <w:r>
              <w:t>Atracao</w:t>
            </w:r>
            <w:proofErr w:type="spellEnd"/>
          </w:p>
        </w:tc>
        <w:tc>
          <w:tcPr>
            <w:tcW w:w="1653" w:type="dxa"/>
          </w:tcPr>
          <w:p w14:paraId="1C9CA79E" w14:textId="77777777" w:rsidR="0005010D" w:rsidRDefault="0005010D" w:rsidP="0092537F">
            <w:pPr>
              <w:ind w:firstLine="0"/>
            </w:pPr>
            <w:proofErr w:type="spellStart"/>
            <w:r w:rsidRPr="00421EA5">
              <w:t>String</w:t>
            </w:r>
            <w:proofErr w:type="spellEnd"/>
          </w:p>
        </w:tc>
        <w:tc>
          <w:tcPr>
            <w:tcW w:w="4388" w:type="dxa"/>
          </w:tcPr>
          <w:p w14:paraId="40D721FA" w14:textId="77777777" w:rsidR="0005010D" w:rsidRDefault="0005010D" w:rsidP="0092537F">
            <w:pPr>
              <w:ind w:firstLine="0"/>
            </w:pPr>
            <w:r>
              <w:t>Imagem de identificação</w:t>
            </w:r>
          </w:p>
        </w:tc>
      </w:tr>
    </w:tbl>
    <w:p w14:paraId="51B5457E"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237E2CB" w14:textId="77777777" w:rsidR="0005010D" w:rsidRDefault="0005010D" w:rsidP="0005010D"/>
    <w:p w14:paraId="25044E6E" w14:textId="77777777" w:rsidR="0005010D" w:rsidRDefault="0005010D" w:rsidP="0005010D">
      <w:r>
        <w:t>A classe “Empresa” (Quadro 8)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31418CC8" w14:textId="77777777" w:rsidR="0005010D" w:rsidRPr="008709CF" w:rsidRDefault="0005010D" w:rsidP="0005010D"/>
    <w:p w14:paraId="3AC29EB0" w14:textId="77777777" w:rsidR="0005010D" w:rsidRDefault="0005010D" w:rsidP="0005010D">
      <w:pPr>
        <w:pStyle w:val="Legenda"/>
        <w:keepNext/>
      </w:pPr>
      <w:bookmarkStart w:id="55" w:name="_Toc174115518"/>
      <w:r>
        <w:t xml:space="preserve">Quadro </w:t>
      </w:r>
      <w:fldSimple w:instr=" SEQ Quadro \* ARABIC ">
        <w:r>
          <w:rPr>
            <w:noProof/>
          </w:rPr>
          <w:t>8</w:t>
        </w:r>
      </w:fldSimple>
      <w:r>
        <w:rPr>
          <w:noProof/>
        </w:rPr>
        <w:t xml:space="preserve"> </w:t>
      </w:r>
      <w:r w:rsidRPr="001A4994">
        <w:rPr>
          <w:noProof/>
        </w:rPr>
        <w:t xml:space="preserve"> — </w:t>
      </w:r>
      <w:r w:rsidRPr="00455D6B">
        <w:rPr>
          <w:b w:val="0"/>
          <w:bCs w:val="0"/>
          <w:noProof/>
        </w:rPr>
        <w:t>Descrição Classe Empresa</w:t>
      </w:r>
      <w:bookmarkEnd w:id="55"/>
    </w:p>
    <w:tbl>
      <w:tblPr>
        <w:tblStyle w:val="Tabelacomgrade"/>
        <w:tblW w:w="0" w:type="auto"/>
        <w:tblLook w:val="04A0" w:firstRow="1" w:lastRow="0" w:firstColumn="1" w:lastColumn="0" w:noHBand="0" w:noVBand="1"/>
      </w:tblPr>
      <w:tblGrid>
        <w:gridCol w:w="3020"/>
        <w:gridCol w:w="1653"/>
        <w:gridCol w:w="4388"/>
      </w:tblGrid>
      <w:tr w:rsidR="0005010D" w:rsidRPr="004C384A" w14:paraId="6E485A99" w14:textId="77777777" w:rsidTr="0092537F">
        <w:tc>
          <w:tcPr>
            <w:tcW w:w="3020" w:type="dxa"/>
          </w:tcPr>
          <w:p w14:paraId="574E8B18" w14:textId="77777777" w:rsidR="0005010D" w:rsidRPr="008709CF" w:rsidRDefault="0005010D" w:rsidP="0092537F">
            <w:pPr>
              <w:ind w:firstLine="0"/>
            </w:pPr>
            <w:r w:rsidRPr="008709CF">
              <w:t>Atributo</w:t>
            </w:r>
          </w:p>
        </w:tc>
        <w:tc>
          <w:tcPr>
            <w:tcW w:w="1653" w:type="dxa"/>
          </w:tcPr>
          <w:p w14:paraId="7B3B0AA8" w14:textId="77777777" w:rsidR="0005010D" w:rsidRPr="008709CF" w:rsidRDefault="0005010D" w:rsidP="0092537F">
            <w:pPr>
              <w:ind w:firstLine="0"/>
            </w:pPr>
            <w:r w:rsidRPr="008709CF">
              <w:t>Tipo</w:t>
            </w:r>
          </w:p>
        </w:tc>
        <w:tc>
          <w:tcPr>
            <w:tcW w:w="4388" w:type="dxa"/>
          </w:tcPr>
          <w:p w14:paraId="2314C14D" w14:textId="77777777" w:rsidR="0005010D" w:rsidRPr="008709CF" w:rsidRDefault="0005010D" w:rsidP="0092537F">
            <w:pPr>
              <w:ind w:firstLine="0"/>
            </w:pPr>
            <w:r w:rsidRPr="008709CF">
              <w:t>Descrição</w:t>
            </w:r>
          </w:p>
        </w:tc>
      </w:tr>
      <w:tr w:rsidR="0005010D" w:rsidRPr="004C384A" w14:paraId="22EC1A79" w14:textId="77777777" w:rsidTr="0092537F">
        <w:tc>
          <w:tcPr>
            <w:tcW w:w="3020" w:type="dxa"/>
          </w:tcPr>
          <w:p w14:paraId="68C87F30" w14:textId="77777777" w:rsidR="0005010D" w:rsidRPr="008709CF" w:rsidRDefault="0005010D" w:rsidP="0092537F">
            <w:pPr>
              <w:ind w:firstLine="0"/>
            </w:pPr>
            <w:proofErr w:type="spellStart"/>
            <w:r>
              <w:t>i</w:t>
            </w:r>
            <w:r w:rsidRPr="008709CF">
              <w:t>d</w:t>
            </w:r>
            <w:r>
              <w:t>Empresa</w:t>
            </w:r>
            <w:proofErr w:type="spellEnd"/>
          </w:p>
        </w:tc>
        <w:tc>
          <w:tcPr>
            <w:tcW w:w="1653" w:type="dxa"/>
          </w:tcPr>
          <w:p w14:paraId="6EC44BF2" w14:textId="77777777" w:rsidR="0005010D" w:rsidRPr="008709CF" w:rsidRDefault="0005010D" w:rsidP="0092537F">
            <w:pPr>
              <w:ind w:firstLine="0"/>
            </w:pPr>
            <w:proofErr w:type="spellStart"/>
            <w:r w:rsidRPr="008709CF">
              <w:t>Integer</w:t>
            </w:r>
            <w:proofErr w:type="spellEnd"/>
          </w:p>
        </w:tc>
        <w:tc>
          <w:tcPr>
            <w:tcW w:w="4388" w:type="dxa"/>
          </w:tcPr>
          <w:p w14:paraId="7BA27840" w14:textId="77777777" w:rsidR="0005010D" w:rsidRPr="008709CF" w:rsidRDefault="0005010D" w:rsidP="0092537F">
            <w:pPr>
              <w:ind w:firstLine="0"/>
            </w:pPr>
            <w:r w:rsidRPr="008709CF">
              <w:t xml:space="preserve">Código que irá identificar </w:t>
            </w:r>
            <w:r>
              <w:t>empresa</w:t>
            </w:r>
          </w:p>
        </w:tc>
      </w:tr>
      <w:tr w:rsidR="0005010D" w:rsidRPr="004C384A" w14:paraId="761F7948" w14:textId="77777777" w:rsidTr="0092537F">
        <w:tc>
          <w:tcPr>
            <w:tcW w:w="3020" w:type="dxa"/>
          </w:tcPr>
          <w:p w14:paraId="56C06B19" w14:textId="77777777" w:rsidR="0005010D" w:rsidRPr="008709CF" w:rsidRDefault="0005010D" w:rsidP="0092537F">
            <w:pPr>
              <w:ind w:firstLine="0"/>
            </w:pPr>
            <w:proofErr w:type="spellStart"/>
            <w:r>
              <w:t>nomeEmpresa</w:t>
            </w:r>
            <w:proofErr w:type="spellEnd"/>
          </w:p>
        </w:tc>
        <w:tc>
          <w:tcPr>
            <w:tcW w:w="1653" w:type="dxa"/>
          </w:tcPr>
          <w:p w14:paraId="2ED98170" w14:textId="77777777" w:rsidR="0005010D" w:rsidRPr="008709CF" w:rsidRDefault="0005010D" w:rsidP="0092537F">
            <w:pPr>
              <w:ind w:firstLine="0"/>
            </w:pPr>
            <w:proofErr w:type="spellStart"/>
            <w:r>
              <w:t>String</w:t>
            </w:r>
            <w:proofErr w:type="spellEnd"/>
          </w:p>
        </w:tc>
        <w:tc>
          <w:tcPr>
            <w:tcW w:w="4388" w:type="dxa"/>
          </w:tcPr>
          <w:p w14:paraId="694779FB" w14:textId="77777777" w:rsidR="0005010D" w:rsidRPr="008709CF" w:rsidRDefault="0005010D" w:rsidP="0092537F">
            <w:pPr>
              <w:ind w:firstLine="0"/>
            </w:pPr>
            <w:r>
              <w:t xml:space="preserve">Razão social da empresa </w:t>
            </w:r>
          </w:p>
        </w:tc>
      </w:tr>
      <w:tr w:rsidR="0005010D" w:rsidRPr="004C384A" w14:paraId="4BAD3BCC" w14:textId="77777777" w:rsidTr="0092537F">
        <w:tc>
          <w:tcPr>
            <w:tcW w:w="3020" w:type="dxa"/>
          </w:tcPr>
          <w:p w14:paraId="307CBCF6" w14:textId="77777777" w:rsidR="0005010D" w:rsidRDefault="0005010D" w:rsidP="0092537F">
            <w:pPr>
              <w:ind w:firstLine="0"/>
            </w:pPr>
            <w:proofErr w:type="spellStart"/>
            <w:r>
              <w:t>cnpjEmpresa</w:t>
            </w:r>
            <w:proofErr w:type="spellEnd"/>
          </w:p>
        </w:tc>
        <w:tc>
          <w:tcPr>
            <w:tcW w:w="1653" w:type="dxa"/>
          </w:tcPr>
          <w:p w14:paraId="3C6A024F" w14:textId="77777777" w:rsidR="0005010D" w:rsidRDefault="0005010D" w:rsidP="0092537F">
            <w:pPr>
              <w:ind w:firstLine="0"/>
            </w:pPr>
            <w:proofErr w:type="spellStart"/>
            <w:r>
              <w:t>String</w:t>
            </w:r>
            <w:proofErr w:type="spellEnd"/>
          </w:p>
        </w:tc>
        <w:tc>
          <w:tcPr>
            <w:tcW w:w="4388" w:type="dxa"/>
          </w:tcPr>
          <w:p w14:paraId="49E75B7A" w14:textId="77777777" w:rsidR="0005010D" w:rsidRDefault="0005010D" w:rsidP="0092537F">
            <w:pPr>
              <w:ind w:firstLine="0"/>
            </w:pPr>
            <w:r w:rsidRPr="004824AC">
              <w:t>Cadastro Nacional da Pessoa Jurídica</w:t>
            </w:r>
          </w:p>
        </w:tc>
      </w:tr>
      <w:tr w:rsidR="0005010D" w:rsidRPr="004C384A" w14:paraId="56586691" w14:textId="77777777" w:rsidTr="0092537F">
        <w:tc>
          <w:tcPr>
            <w:tcW w:w="3020" w:type="dxa"/>
          </w:tcPr>
          <w:p w14:paraId="4FDBF134" w14:textId="77777777" w:rsidR="0005010D" w:rsidRDefault="0005010D" w:rsidP="0092537F">
            <w:pPr>
              <w:ind w:firstLine="0"/>
            </w:pPr>
            <w:proofErr w:type="spellStart"/>
            <w:r>
              <w:t>enderecoEmpresa</w:t>
            </w:r>
            <w:proofErr w:type="spellEnd"/>
          </w:p>
        </w:tc>
        <w:tc>
          <w:tcPr>
            <w:tcW w:w="1653" w:type="dxa"/>
          </w:tcPr>
          <w:p w14:paraId="43C1278A" w14:textId="77777777" w:rsidR="0005010D" w:rsidRDefault="0005010D" w:rsidP="0092537F">
            <w:pPr>
              <w:ind w:firstLine="0"/>
            </w:pPr>
            <w:proofErr w:type="spellStart"/>
            <w:r>
              <w:t>String</w:t>
            </w:r>
            <w:proofErr w:type="spellEnd"/>
          </w:p>
        </w:tc>
        <w:tc>
          <w:tcPr>
            <w:tcW w:w="4388" w:type="dxa"/>
          </w:tcPr>
          <w:p w14:paraId="6416B631" w14:textId="77777777" w:rsidR="0005010D" w:rsidRDefault="0005010D" w:rsidP="0092537F">
            <w:pPr>
              <w:ind w:firstLine="0"/>
            </w:pPr>
            <w:r>
              <w:t xml:space="preserve">Endereço da empresa </w:t>
            </w:r>
          </w:p>
        </w:tc>
      </w:tr>
      <w:tr w:rsidR="0005010D" w:rsidRPr="004C384A" w14:paraId="3939BE80" w14:textId="77777777" w:rsidTr="0092537F">
        <w:tc>
          <w:tcPr>
            <w:tcW w:w="3020" w:type="dxa"/>
          </w:tcPr>
          <w:p w14:paraId="1863B0AE" w14:textId="77777777" w:rsidR="0005010D" w:rsidRDefault="0005010D" w:rsidP="0092537F">
            <w:pPr>
              <w:ind w:firstLine="0"/>
            </w:pPr>
            <w:proofErr w:type="spellStart"/>
            <w:r>
              <w:t>descricaoEmpresa</w:t>
            </w:r>
            <w:proofErr w:type="spellEnd"/>
          </w:p>
        </w:tc>
        <w:tc>
          <w:tcPr>
            <w:tcW w:w="1653" w:type="dxa"/>
          </w:tcPr>
          <w:p w14:paraId="437DBB2F" w14:textId="77777777" w:rsidR="0005010D" w:rsidRDefault="0005010D" w:rsidP="0092537F">
            <w:pPr>
              <w:ind w:firstLine="0"/>
            </w:pPr>
            <w:proofErr w:type="spellStart"/>
            <w:r>
              <w:t>String</w:t>
            </w:r>
            <w:proofErr w:type="spellEnd"/>
          </w:p>
        </w:tc>
        <w:tc>
          <w:tcPr>
            <w:tcW w:w="4388" w:type="dxa"/>
          </w:tcPr>
          <w:p w14:paraId="4982C7D9" w14:textId="77777777" w:rsidR="0005010D" w:rsidRDefault="0005010D" w:rsidP="0092537F">
            <w:pPr>
              <w:ind w:firstLine="0"/>
            </w:pPr>
            <w:r>
              <w:t>Atuação da empresa</w:t>
            </w:r>
          </w:p>
        </w:tc>
      </w:tr>
    </w:tbl>
    <w:p w14:paraId="774E1933"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29BE87" w14:textId="77777777" w:rsidR="0005010D" w:rsidRPr="007C6FBA" w:rsidRDefault="0005010D" w:rsidP="0005010D">
      <w:pPr>
        <w:ind w:firstLine="0"/>
        <w:jc w:val="left"/>
        <w:rPr>
          <w:sz w:val="20"/>
        </w:rPr>
      </w:pPr>
    </w:p>
    <w:p w14:paraId="7E7F0466" w14:textId="77777777" w:rsidR="0005010D" w:rsidRDefault="0005010D" w:rsidP="0005010D">
      <w:pPr>
        <w:keepNext/>
      </w:pPr>
      <w:r>
        <w:t>A classe "Atração Imagem" (Quadro 9) é responsável por gerenciar as imagens associadas a cada atração no site. Ela armazena e organiza as imagens relevantes para cada atração, permitindo uma representação visual atraente e informativa para os usuários.</w:t>
      </w:r>
    </w:p>
    <w:p w14:paraId="69D8C892" w14:textId="77777777" w:rsidR="0005010D" w:rsidRDefault="0005010D" w:rsidP="0005010D">
      <w:pPr>
        <w:keepNext/>
      </w:pPr>
    </w:p>
    <w:p w14:paraId="3C936B45" w14:textId="77777777" w:rsidR="0005010D" w:rsidRPr="003E22A6" w:rsidRDefault="0005010D" w:rsidP="0005010D">
      <w:pPr>
        <w:pStyle w:val="Legenda"/>
        <w:rPr>
          <w:b w:val="0"/>
          <w:bCs w:val="0"/>
          <w:noProof/>
        </w:rPr>
      </w:pPr>
      <w:bookmarkStart w:id="56" w:name="_Toc174115519"/>
      <w:r>
        <w:t xml:space="preserve">Quadro </w:t>
      </w:r>
      <w:fldSimple w:instr=" SEQ Quadro \* ARABIC ">
        <w:r>
          <w:rPr>
            <w:noProof/>
          </w:rPr>
          <w:t>9</w:t>
        </w:r>
      </w:fldSimple>
      <w:r>
        <w:t xml:space="preserve"> </w:t>
      </w:r>
      <w:r w:rsidRPr="00412BE0">
        <w:rPr>
          <w:noProof/>
        </w:rPr>
        <w:t xml:space="preserve">— </w:t>
      </w:r>
      <w:r w:rsidRPr="003E22A6">
        <w:rPr>
          <w:b w:val="0"/>
          <w:bCs w:val="0"/>
          <w:noProof/>
        </w:rPr>
        <w:t>Descrição Classe Atração Imagem</w:t>
      </w:r>
      <w:bookmarkEnd w:id="56"/>
    </w:p>
    <w:tbl>
      <w:tblPr>
        <w:tblStyle w:val="Tabelacomgrade"/>
        <w:tblW w:w="0" w:type="auto"/>
        <w:tblLook w:val="04A0" w:firstRow="1" w:lastRow="0" w:firstColumn="1" w:lastColumn="0" w:noHBand="0" w:noVBand="1"/>
      </w:tblPr>
      <w:tblGrid>
        <w:gridCol w:w="3020"/>
        <w:gridCol w:w="1653"/>
        <w:gridCol w:w="4388"/>
      </w:tblGrid>
      <w:tr w:rsidR="0005010D" w:rsidRPr="004C384A" w14:paraId="2C71A897" w14:textId="77777777" w:rsidTr="0092537F">
        <w:tc>
          <w:tcPr>
            <w:tcW w:w="3020" w:type="dxa"/>
          </w:tcPr>
          <w:p w14:paraId="7E8714EC" w14:textId="77777777" w:rsidR="0005010D" w:rsidRPr="008709CF" w:rsidRDefault="0005010D" w:rsidP="0092537F">
            <w:pPr>
              <w:ind w:firstLine="0"/>
            </w:pPr>
            <w:r w:rsidRPr="008709CF">
              <w:t>Atributo</w:t>
            </w:r>
          </w:p>
        </w:tc>
        <w:tc>
          <w:tcPr>
            <w:tcW w:w="1653" w:type="dxa"/>
          </w:tcPr>
          <w:p w14:paraId="1F3AA04A" w14:textId="77777777" w:rsidR="0005010D" w:rsidRPr="008709CF" w:rsidRDefault="0005010D" w:rsidP="0092537F">
            <w:pPr>
              <w:ind w:firstLine="0"/>
            </w:pPr>
            <w:r w:rsidRPr="008709CF">
              <w:t>Tipo</w:t>
            </w:r>
          </w:p>
        </w:tc>
        <w:tc>
          <w:tcPr>
            <w:tcW w:w="4388" w:type="dxa"/>
          </w:tcPr>
          <w:p w14:paraId="272408C8" w14:textId="77777777" w:rsidR="0005010D" w:rsidRPr="008709CF" w:rsidRDefault="0005010D" w:rsidP="0092537F">
            <w:pPr>
              <w:ind w:firstLine="0"/>
            </w:pPr>
            <w:r w:rsidRPr="008709CF">
              <w:t>Descrição</w:t>
            </w:r>
          </w:p>
        </w:tc>
      </w:tr>
      <w:tr w:rsidR="0005010D" w:rsidRPr="004C384A" w14:paraId="726D9830" w14:textId="77777777" w:rsidTr="0092537F">
        <w:tc>
          <w:tcPr>
            <w:tcW w:w="3020" w:type="dxa"/>
          </w:tcPr>
          <w:p w14:paraId="1F5D6AB8" w14:textId="77777777" w:rsidR="0005010D" w:rsidRPr="008709CF" w:rsidRDefault="0005010D" w:rsidP="0092537F">
            <w:pPr>
              <w:ind w:firstLine="0"/>
            </w:pPr>
            <w:proofErr w:type="spellStart"/>
            <w:r>
              <w:t>i</w:t>
            </w:r>
            <w:r w:rsidRPr="008709CF">
              <w:t>d</w:t>
            </w:r>
            <w:r>
              <w:t>AtracaoImagem</w:t>
            </w:r>
            <w:proofErr w:type="spellEnd"/>
          </w:p>
        </w:tc>
        <w:tc>
          <w:tcPr>
            <w:tcW w:w="1653" w:type="dxa"/>
          </w:tcPr>
          <w:p w14:paraId="5DD3E1B8" w14:textId="77777777" w:rsidR="0005010D" w:rsidRPr="008709CF" w:rsidRDefault="0005010D" w:rsidP="0092537F">
            <w:pPr>
              <w:ind w:firstLine="0"/>
            </w:pPr>
            <w:proofErr w:type="spellStart"/>
            <w:r w:rsidRPr="008709CF">
              <w:t>Integer</w:t>
            </w:r>
            <w:proofErr w:type="spellEnd"/>
          </w:p>
        </w:tc>
        <w:tc>
          <w:tcPr>
            <w:tcW w:w="4388" w:type="dxa"/>
          </w:tcPr>
          <w:p w14:paraId="2487379F" w14:textId="77777777" w:rsidR="0005010D" w:rsidRPr="008709CF" w:rsidRDefault="0005010D" w:rsidP="0092537F">
            <w:pPr>
              <w:ind w:firstLine="0"/>
            </w:pPr>
            <w:r w:rsidRPr="008709CF">
              <w:t xml:space="preserve">Código que irá identificar </w:t>
            </w:r>
            <w:r>
              <w:t>imagem</w:t>
            </w:r>
          </w:p>
        </w:tc>
      </w:tr>
      <w:tr w:rsidR="0005010D" w:rsidRPr="004C384A" w14:paraId="3DA1F660" w14:textId="77777777" w:rsidTr="0092537F">
        <w:tc>
          <w:tcPr>
            <w:tcW w:w="3020" w:type="dxa"/>
          </w:tcPr>
          <w:p w14:paraId="717469F0" w14:textId="77777777" w:rsidR="0005010D" w:rsidRPr="008709CF" w:rsidRDefault="0005010D" w:rsidP="0092537F">
            <w:pPr>
              <w:ind w:firstLine="0"/>
            </w:pPr>
            <w:r>
              <w:lastRenderedPageBreak/>
              <w:t>imagem</w:t>
            </w:r>
          </w:p>
        </w:tc>
        <w:tc>
          <w:tcPr>
            <w:tcW w:w="1653" w:type="dxa"/>
          </w:tcPr>
          <w:p w14:paraId="1A1109CF" w14:textId="77777777" w:rsidR="0005010D" w:rsidRPr="008709CF" w:rsidRDefault="0005010D" w:rsidP="0092537F">
            <w:pPr>
              <w:ind w:firstLine="0"/>
            </w:pPr>
            <w:proofErr w:type="spellStart"/>
            <w:r>
              <w:t>String</w:t>
            </w:r>
            <w:proofErr w:type="spellEnd"/>
          </w:p>
        </w:tc>
        <w:tc>
          <w:tcPr>
            <w:tcW w:w="4388" w:type="dxa"/>
          </w:tcPr>
          <w:p w14:paraId="1AB21A26" w14:textId="77777777" w:rsidR="0005010D" w:rsidRPr="008709CF" w:rsidRDefault="0005010D" w:rsidP="0092537F">
            <w:pPr>
              <w:ind w:firstLine="0"/>
            </w:pPr>
            <w:r>
              <w:t xml:space="preserve">Imagem da atração exibida </w:t>
            </w:r>
          </w:p>
        </w:tc>
      </w:tr>
      <w:tr w:rsidR="0005010D" w:rsidRPr="004C384A" w14:paraId="1AD02A9E" w14:textId="77777777" w:rsidTr="0092537F">
        <w:tc>
          <w:tcPr>
            <w:tcW w:w="3020" w:type="dxa"/>
          </w:tcPr>
          <w:p w14:paraId="0975A129" w14:textId="77777777" w:rsidR="0005010D" w:rsidRDefault="0005010D" w:rsidP="0092537F">
            <w:pPr>
              <w:ind w:firstLine="0"/>
            </w:pPr>
            <w:r>
              <w:t>legando</w:t>
            </w:r>
          </w:p>
        </w:tc>
        <w:tc>
          <w:tcPr>
            <w:tcW w:w="1653" w:type="dxa"/>
          </w:tcPr>
          <w:p w14:paraId="00B46509" w14:textId="77777777" w:rsidR="0005010D" w:rsidRDefault="0005010D" w:rsidP="0092537F">
            <w:pPr>
              <w:ind w:firstLine="0"/>
            </w:pPr>
            <w:proofErr w:type="spellStart"/>
            <w:r>
              <w:t>String</w:t>
            </w:r>
            <w:proofErr w:type="spellEnd"/>
          </w:p>
        </w:tc>
        <w:tc>
          <w:tcPr>
            <w:tcW w:w="4388" w:type="dxa"/>
          </w:tcPr>
          <w:p w14:paraId="2394B428" w14:textId="77777777" w:rsidR="0005010D" w:rsidRDefault="0005010D" w:rsidP="0092537F">
            <w:pPr>
              <w:ind w:firstLine="0"/>
            </w:pPr>
            <w:r>
              <w:t xml:space="preserve">Legenda referente a imagem exibida </w:t>
            </w:r>
          </w:p>
        </w:tc>
      </w:tr>
    </w:tbl>
    <w:p w14:paraId="3EFFA456"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0504A86" w14:textId="77777777" w:rsidR="0005010D" w:rsidRDefault="0005010D" w:rsidP="0005010D"/>
    <w:p w14:paraId="5347DF94" w14:textId="77777777" w:rsidR="0005010D" w:rsidRDefault="0005010D" w:rsidP="0005010D">
      <w:r w:rsidRPr="00187B10">
        <w:t xml:space="preserve">A classe "Turismo Imagem" </w:t>
      </w:r>
      <w:r>
        <w:t xml:space="preserve">(Quadro 10) </w:t>
      </w:r>
      <w:r w:rsidRPr="00187B10">
        <w:t>tem a responsabilidade de gerenciar as imagens associadas aos pontos turísticos presentes no site. Seu objetivo é armazenar e organizar imagens relevantes para cada local turístico, proporcionando aos usuários uma representação visual completa e atrativa.</w:t>
      </w:r>
    </w:p>
    <w:p w14:paraId="075915FF" w14:textId="77777777" w:rsidR="0005010D" w:rsidRPr="003E22A6" w:rsidRDefault="0005010D" w:rsidP="0005010D"/>
    <w:p w14:paraId="7FAD9A52" w14:textId="77777777" w:rsidR="0005010D" w:rsidRPr="00187B10" w:rsidRDefault="0005010D" w:rsidP="0005010D">
      <w:pPr>
        <w:pStyle w:val="Legenda"/>
        <w:rPr>
          <w:b w:val="0"/>
          <w:bCs w:val="0"/>
          <w:noProof/>
        </w:rPr>
      </w:pPr>
      <w:bookmarkStart w:id="57" w:name="_Toc174115520"/>
      <w:r>
        <w:t xml:space="preserve">Quadro </w:t>
      </w:r>
      <w:fldSimple w:instr=" SEQ Quadro \* ARABIC ">
        <w:r>
          <w:rPr>
            <w:noProof/>
          </w:rPr>
          <w:t>10</w:t>
        </w:r>
      </w:fldSimple>
      <w:r>
        <w:t xml:space="preserve"> </w:t>
      </w:r>
      <w:r w:rsidRPr="003A4390">
        <w:t xml:space="preserve">— </w:t>
      </w:r>
      <w:r w:rsidRPr="00187B10">
        <w:rPr>
          <w:b w:val="0"/>
          <w:bCs w:val="0"/>
        </w:rPr>
        <w:t>Descrição Classe Turismo Imagem</w:t>
      </w:r>
      <w:bookmarkEnd w:id="57"/>
    </w:p>
    <w:tbl>
      <w:tblPr>
        <w:tblStyle w:val="Tabelacomgrade"/>
        <w:tblW w:w="0" w:type="auto"/>
        <w:tblLook w:val="04A0" w:firstRow="1" w:lastRow="0" w:firstColumn="1" w:lastColumn="0" w:noHBand="0" w:noVBand="1"/>
      </w:tblPr>
      <w:tblGrid>
        <w:gridCol w:w="3020"/>
        <w:gridCol w:w="1653"/>
        <w:gridCol w:w="4388"/>
      </w:tblGrid>
      <w:tr w:rsidR="0005010D" w:rsidRPr="004C384A" w14:paraId="09ECBE2D" w14:textId="77777777" w:rsidTr="0092537F">
        <w:tc>
          <w:tcPr>
            <w:tcW w:w="3020" w:type="dxa"/>
          </w:tcPr>
          <w:p w14:paraId="42062EF4" w14:textId="77777777" w:rsidR="0005010D" w:rsidRPr="008709CF" w:rsidRDefault="0005010D" w:rsidP="0092537F">
            <w:pPr>
              <w:ind w:firstLine="0"/>
            </w:pPr>
            <w:r w:rsidRPr="008709CF">
              <w:t>Atributo</w:t>
            </w:r>
          </w:p>
        </w:tc>
        <w:tc>
          <w:tcPr>
            <w:tcW w:w="1653" w:type="dxa"/>
          </w:tcPr>
          <w:p w14:paraId="02442787" w14:textId="77777777" w:rsidR="0005010D" w:rsidRPr="008709CF" w:rsidRDefault="0005010D" w:rsidP="0092537F">
            <w:pPr>
              <w:ind w:firstLine="0"/>
            </w:pPr>
            <w:r w:rsidRPr="008709CF">
              <w:t>Tipo</w:t>
            </w:r>
          </w:p>
        </w:tc>
        <w:tc>
          <w:tcPr>
            <w:tcW w:w="4388" w:type="dxa"/>
          </w:tcPr>
          <w:p w14:paraId="0BAD1434" w14:textId="77777777" w:rsidR="0005010D" w:rsidRPr="008709CF" w:rsidRDefault="0005010D" w:rsidP="0092537F">
            <w:pPr>
              <w:ind w:firstLine="0"/>
            </w:pPr>
            <w:r w:rsidRPr="008709CF">
              <w:t>Descrição</w:t>
            </w:r>
          </w:p>
        </w:tc>
      </w:tr>
      <w:tr w:rsidR="0005010D" w:rsidRPr="004C384A" w14:paraId="787EB2FB" w14:textId="77777777" w:rsidTr="0092537F">
        <w:tc>
          <w:tcPr>
            <w:tcW w:w="3020" w:type="dxa"/>
          </w:tcPr>
          <w:p w14:paraId="5A48800E" w14:textId="77777777" w:rsidR="0005010D" w:rsidRPr="008709CF" w:rsidRDefault="0005010D" w:rsidP="0092537F">
            <w:pPr>
              <w:ind w:firstLine="0"/>
            </w:pPr>
            <w:proofErr w:type="spellStart"/>
            <w:r>
              <w:t>i</w:t>
            </w:r>
            <w:r w:rsidRPr="008709CF">
              <w:t>d</w:t>
            </w:r>
            <w:r>
              <w:t>TurismoImagem</w:t>
            </w:r>
            <w:proofErr w:type="spellEnd"/>
          </w:p>
        </w:tc>
        <w:tc>
          <w:tcPr>
            <w:tcW w:w="1653" w:type="dxa"/>
          </w:tcPr>
          <w:p w14:paraId="2A65811E" w14:textId="77777777" w:rsidR="0005010D" w:rsidRPr="008709CF" w:rsidRDefault="0005010D" w:rsidP="0092537F">
            <w:pPr>
              <w:ind w:firstLine="0"/>
            </w:pPr>
            <w:proofErr w:type="spellStart"/>
            <w:r w:rsidRPr="008709CF">
              <w:t>Integer</w:t>
            </w:r>
            <w:proofErr w:type="spellEnd"/>
          </w:p>
        </w:tc>
        <w:tc>
          <w:tcPr>
            <w:tcW w:w="4388" w:type="dxa"/>
          </w:tcPr>
          <w:p w14:paraId="13171B4A" w14:textId="77777777" w:rsidR="0005010D" w:rsidRPr="008709CF" w:rsidRDefault="0005010D" w:rsidP="0092537F">
            <w:pPr>
              <w:ind w:firstLine="0"/>
            </w:pPr>
            <w:r w:rsidRPr="008709CF">
              <w:t xml:space="preserve">Código que irá identificar </w:t>
            </w:r>
            <w:r>
              <w:t>imagem</w:t>
            </w:r>
          </w:p>
        </w:tc>
      </w:tr>
      <w:tr w:rsidR="0005010D" w:rsidRPr="004C384A" w14:paraId="43C33F27" w14:textId="77777777" w:rsidTr="0092537F">
        <w:tc>
          <w:tcPr>
            <w:tcW w:w="3020" w:type="dxa"/>
          </w:tcPr>
          <w:p w14:paraId="2FA543DE" w14:textId="77777777" w:rsidR="0005010D" w:rsidRPr="008709CF" w:rsidRDefault="0005010D" w:rsidP="0092537F">
            <w:pPr>
              <w:ind w:firstLine="0"/>
            </w:pPr>
            <w:r>
              <w:t>imagem</w:t>
            </w:r>
          </w:p>
        </w:tc>
        <w:tc>
          <w:tcPr>
            <w:tcW w:w="1653" w:type="dxa"/>
          </w:tcPr>
          <w:p w14:paraId="722958B6" w14:textId="77777777" w:rsidR="0005010D" w:rsidRPr="008709CF" w:rsidRDefault="0005010D" w:rsidP="0092537F">
            <w:pPr>
              <w:ind w:firstLine="0"/>
            </w:pPr>
            <w:proofErr w:type="spellStart"/>
            <w:r>
              <w:t>String</w:t>
            </w:r>
            <w:proofErr w:type="spellEnd"/>
          </w:p>
        </w:tc>
        <w:tc>
          <w:tcPr>
            <w:tcW w:w="4388" w:type="dxa"/>
          </w:tcPr>
          <w:p w14:paraId="373D3FBE" w14:textId="77777777" w:rsidR="0005010D" w:rsidRPr="008709CF" w:rsidRDefault="0005010D" w:rsidP="0092537F">
            <w:pPr>
              <w:ind w:firstLine="0"/>
            </w:pPr>
            <w:r>
              <w:t>Imagem do ponto turístico exibido</w:t>
            </w:r>
          </w:p>
        </w:tc>
      </w:tr>
      <w:tr w:rsidR="0005010D" w:rsidRPr="004C384A" w14:paraId="156784E2" w14:textId="77777777" w:rsidTr="0092537F">
        <w:tc>
          <w:tcPr>
            <w:tcW w:w="3020" w:type="dxa"/>
          </w:tcPr>
          <w:p w14:paraId="345AA0EC" w14:textId="77777777" w:rsidR="0005010D" w:rsidRDefault="0005010D" w:rsidP="0092537F">
            <w:pPr>
              <w:ind w:firstLine="0"/>
            </w:pPr>
            <w:r>
              <w:t>legenda</w:t>
            </w:r>
          </w:p>
        </w:tc>
        <w:tc>
          <w:tcPr>
            <w:tcW w:w="1653" w:type="dxa"/>
          </w:tcPr>
          <w:p w14:paraId="13DC4AD7" w14:textId="77777777" w:rsidR="0005010D" w:rsidRDefault="0005010D" w:rsidP="0092537F">
            <w:pPr>
              <w:ind w:firstLine="0"/>
            </w:pPr>
            <w:proofErr w:type="spellStart"/>
            <w:r>
              <w:t>String</w:t>
            </w:r>
            <w:proofErr w:type="spellEnd"/>
          </w:p>
        </w:tc>
        <w:tc>
          <w:tcPr>
            <w:tcW w:w="4388" w:type="dxa"/>
          </w:tcPr>
          <w:p w14:paraId="052FCA10" w14:textId="77777777" w:rsidR="0005010D" w:rsidRDefault="0005010D" w:rsidP="0092537F">
            <w:pPr>
              <w:ind w:firstLine="0"/>
            </w:pPr>
            <w:r>
              <w:t xml:space="preserve">Legenda referente a imagem exibida </w:t>
            </w:r>
          </w:p>
        </w:tc>
      </w:tr>
    </w:tbl>
    <w:p w14:paraId="3F618700"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1B84EDFC" w14:textId="77777777" w:rsidR="0005010D" w:rsidRDefault="0005010D" w:rsidP="0005010D">
      <w:pPr>
        <w:ind w:firstLine="0"/>
        <w:jc w:val="left"/>
        <w:rPr>
          <w:sz w:val="20"/>
        </w:rPr>
      </w:pPr>
    </w:p>
    <w:p w14:paraId="55AA8E00" w14:textId="77777777" w:rsidR="0005010D" w:rsidRDefault="0005010D" w:rsidP="0005010D">
      <w:r>
        <w:t>A classe “</w:t>
      </w:r>
      <w:r w:rsidRPr="00231CA3">
        <w:t>Notícia Imagem</w:t>
      </w:r>
      <w:r>
        <w:t>” (Quadro 11) assegura que as imagens estejam corretamente associadas às notícias correspondentes, contribuindo para uma experiência informativa e visualmente atraente ao explorar as notícias disponíveis na plataforma.</w:t>
      </w:r>
    </w:p>
    <w:p w14:paraId="0B166B59" w14:textId="77777777" w:rsidR="0005010D" w:rsidRPr="003867FE" w:rsidRDefault="0005010D" w:rsidP="0005010D"/>
    <w:p w14:paraId="7620E489" w14:textId="77777777" w:rsidR="0005010D" w:rsidRPr="00231CA3" w:rsidRDefault="0005010D" w:rsidP="0005010D">
      <w:pPr>
        <w:pStyle w:val="Legenda"/>
        <w:rPr>
          <w:b w:val="0"/>
          <w:bCs w:val="0"/>
          <w:noProof/>
        </w:rPr>
      </w:pPr>
      <w:bookmarkStart w:id="58" w:name="_Toc174115521"/>
      <w:r>
        <w:t xml:space="preserve">Quadro </w:t>
      </w:r>
      <w:fldSimple w:instr=" SEQ Quadro \* ARABIC ">
        <w:r>
          <w:rPr>
            <w:noProof/>
          </w:rPr>
          <w:t>11</w:t>
        </w:r>
      </w:fldSimple>
      <w:r>
        <w:t xml:space="preserve"> </w:t>
      </w:r>
      <w:r w:rsidRPr="00026F84">
        <w:t xml:space="preserve">— </w:t>
      </w:r>
      <w:r w:rsidRPr="00231CA3">
        <w:rPr>
          <w:b w:val="0"/>
          <w:bCs w:val="0"/>
        </w:rPr>
        <w:t>Descrição Classe Notícia Imagem</w:t>
      </w:r>
      <w:bookmarkEnd w:id="58"/>
    </w:p>
    <w:tbl>
      <w:tblPr>
        <w:tblStyle w:val="Tabelacomgrade"/>
        <w:tblW w:w="0" w:type="auto"/>
        <w:tblLook w:val="04A0" w:firstRow="1" w:lastRow="0" w:firstColumn="1" w:lastColumn="0" w:noHBand="0" w:noVBand="1"/>
      </w:tblPr>
      <w:tblGrid>
        <w:gridCol w:w="3020"/>
        <w:gridCol w:w="1653"/>
        <w:gridCol w:w="4388"/>
      </w:tblGrid>
      <w:tr w:rsidR="0005010D" w:rsidRPr="004C384A" w14:paraId="2CB41E8E" w14:textId="77777777" w:rsidTr="0092537F">
        <w:tc>
          <w:tcPr>
            <w:tcW w:w="3020" w:type="dxa"/>
          </w:tcPr>
          <w:p w14:paraId="66EC463E" w14:textId="77777777" w:rsidR="0005010D" w:rsidRPr="008709CF" w:rsidRDefault="0005010D" w:rsidP="0092537F">
            <w:pPr>
              <w:ind w:firstLine="0"/>
            </w:pPr>
            <w:r w:rsidRPr="008709CF">
              <w:t>Atributo</w:t>
            </w:r>
          </w:p>
        </w:tc>
        <w:tc>
          <w:tcPr>
            <w:tcW w:w="1653" w:type="dxa"/>
          </w:tcPr>
          <w:p w14:paraId="114F96B6" w14:textId="77777777" w:rsidR="0005010D" w:rsidRPr="008709CF" w:rsidRDefault="0005010D" w:rsidP="0092537F">
            <w:pPr>
              <w:ind w:firstLine="0"/>
            </w:pPr>
            <w:r w:rsidRPr="008709CF">
              <w:t>Tipo</w:t>
            </w:r>
          </w:p>
        </w:tc>
        <w:tc>
          <w:tcPr>
            <w:tcW w:w="4388" w:type="dxa"/>
          </w:tcPr>
          <w:p w14:paraId="355583F5" w14:textId="77777777" w:rsidR="0005010D" w:rsidRPr="008709CF" w:rsidRDefault="0005010D" w:rsidP="0092537F">
            <w:pPr>
              <w:ind w:firstLine="0"/>
            </w:pPr>
            <w:r w:rsidRPr="008709CF">
              <w:t>Descrição</w:t>
            </w:r>
          </w:p>
        </w:tc>
      </w:tr>
      <w:tr w:rsidR="0005010D" w:rsidRPr="004C384A" w14:paraId="0C886C4A" w14:textId="77777777" w:rsidTr="0092537F">
        <w:tc>
          <w:tcPr>
            <w:tcW w:w="3020" w:type="dxa"/>
          </w:tcPr>
          <w:p w14:paraId="1504EB2E" w14:textId="77777777" w:rsidR="0005010D" w:rsidRPr="008709CF" w:rsidRDefault="0005010D" w:rsidP="0092537F">
            <w:pPr>
              <w:ind w:firstLine="0"/>
            </w:pPr>
            <w:proofErr w:type="spellStart"/>
            <w:r>
              <w:t>i</w:t>
            </w:r>
            <w:r w:rsidRPr="008709CF">
              <w:t>d</w:t>
            </w:r>
            <w:r>
              <w:t>NoticiaImagem</w:t>
            </w:r>
            <w:proofErr w:type="spellEnd"/>
          </w:p>
        </w:tc>
        <w:tc>
          <w:tcPr>
            <w:tcW w:w="1653" w:type="dxa"/>
          </w:tcPr>
          <w:p w14:paraId="78BF0306" w14:textId="77777777" w:rsidR="0005010D" w:rsidRPr="008709CF" w:rsidRDefault="0005010D" w:rsidP="0092537F">
            <w:pPr>
              <w:ind w:firstLine="0"/>
            </w:pPr>
            <w:proofErr w:type="spellStart"/>
            <w:r w:rsidRPr="008709CF">
              <w:t>Integer</w:t>
            </w:r>
            <w:proofErr w:type="spellEnd"/>
          </w:p>
        </w:tc>
        <w:tc>
          <w:tcPr>
            <w:tcW w:w="4388" w:type="dxa"/>
          </w:tcPr>
          <w:p w14:paraId="52E3E9AD" w14:textId="77777777" w:rsidR="0005010D" w:rsidRPr="008709CF" w:rsidRDefault="0005010D" w:rsidP="0092537F">
            <w:pPr>
              <w:ind w:firstLine="0"/>
            </w:pPr>
            <w:r w:rsidRPr="008709CF">
              <w:t xml:space="preserve">Código que irá identificar </w:t>
            </w:r>
            <w:r>
              <w:t>imagem</w:t>
            </w:r>
          </w:p>
        </w:tc>
      </w:tr>
      <w:tr w:rsidR="0005010D" w:rsidRPr="004C384A" w14:paraId="420EC456" w14:textId="77777777" w:rsidTr="0092537F">
        <w:tc>
          <w:tcPr>
            <w:tcW w:w="3020" w:type="dxa"/>
          </w:tcPr>
          <w:p w14:paraId="68AF0F93" w14:textId="77777777" w:rsidR="0005010D" w:rsidRPr="008709CF" w:rsidRDefault="0005010D" w:rsidP="0092537F">
            <w:pPr>
              <w:ind w:firstLine="0"/>
            </w:pPr>
            <w:r>
              <w:t>imagem</w:t>
            </w:r>
          </w:p>
        </w:tc>
        <w:tc>
          <w:tcPr>
            <w:tcW w:w="1653" w:type="dxa"/>
          </w:tcPr>
          <w:p w14:paraId="1EF55930" w14:textId="77777777" w:rsidR="0005010D" w:rsidRPr="008709CF" w:rsidRDefault="0005010D" w:rsidP="0092537F">
            <w:pPr>
              <w:ind w:firstLine="0"/>
            </w:pPr>
            <w:proofErr w:type="spellStart"/>
            <w:r>
              <w:t>String</w:t>
            </w:r>
            <w:proofErr w:type="spellEnd"/>
          </w:p>
        </w:tc>
        <w:tc>
          <w:tcPr>
            <w:tcW w:w="4388" w:type="dxa"/>
          </w:tcPr>
          <w:p w14:paraId="456B57A9" w14:textId="77777777" w:rsidR="0005010D" w:rsidRPr="008709CF" w:rsidRDefault="0005010D" w:rsidP="0092537F">
            <w:pPr>
              <w:ind w:firstLine="0"/>
            </w:pPr>
            <w:r>
              <w:t>Imagem de referência da notícia exibida</w:t>
            </w:r>
          </w:p>
        </w:tc>
      </w:tr>
      <w:tr w:rsidR="0005010D" w:rsidRPr="004C384A" w14:paraId="6DCA2C7E" w14:textId="77777777" w:rsidTr="0092537F">
        <w:tc>
          <w:tcPr>
            <w:tcW w:w="3020" w:type="dxa"/>
          </w:tcPr>
          <w:p w14:paraId="4B8EFE31" w14:textId="77777777" w:rsidR="0005010D" w:rsidRDefault="0005010D" w:rsidP="0092537F">
            <w:pPr>
              <w:ind w:firstLine="0"/>
            </w:pPr>
            <w:r>
              <w:t>legenda</w:t>
            </w:r>
          </w:p>
        </w:tc>
        <w:tc>
          <w:tcPr>
            <w:tcW w:w="1653" w:type="dxa"/>
          </w:tcPr>
          <w:p w14:paraId="47BA8DAB" w14:textId="77777777" w:rsidR="0005010D" w:rsidRDefault="0005010D" w:rsidP="0092537F">
            <w:pPr>
              <w:ind w:firstLine="0"/>
            </w:pPr>
            <w:proofErr w:type="spellStart"/>
            <w:r>
              <w:t>String</w:t>
            </w:r>
            <w:proofErr w:type="spellEnd"/>
          </w:p>
        </w:tc>
        <w:tc>
          <w:tcPr>
            <w:tcW w:w="4388" w:type="dxa"/>
          </w:tcPr>
          <w:p w14:paraId="5AD9BA3A" w14:textId="77777777" w:rsidR="0005010D" w:rsidRDefault="0005010D" w:rsidP="0092537F">
            <w:pPr>
              <w:ind w:firstLine="0"/>
            </w:pPr>
            <w:r>
              <w:t xml:space="preserve">Legenda referente a imagem exibida </w:t>
            </w:r>
          </w:p>
        </w:tc>
      </w:tr>
    </w:tbl>
    <w:p w14:paraId="0019CD6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8EA4E38" w14:textId="77777777" w:rsidR="0005010D" w:rsidRDefault="0005010D" w:rsidP="0005010D">
      <w:pPr>
        <w:ind w:firstLine="0"/>
        <w:jc w:val="center"/>
        <w:rPr>
          <w:sz w:val="20"/>
        </w:rPr>
      </w:pPr>
    </w:p>
    <w:p w14:paraId="4FC7BE12" w14:textId="77777777" w:rsidR="0005010D" w:rsidRDefault="0005010D" w:rsidP="0005010D">
      <w:pPr>
        <w:jc w:val="left"/>
      </w:pPr>
      <w:r>
        <w:t>A classe “Empresa Imagem” (Quadro 12) visa gerenciar as imagens que representam visualmente as empresas parceiras no site. Ela armazena e organiza as imagens relevantes para cada organização, garantindo uma apresentação visual adequada de cada negócio.  </w:t>
      </w:r>
    </w:p>
    <w:p w14:paraId="3CD3863D" w14:textId="77777777" w:rsidR="0005010D" w:rsidRDefault="0005010D" w:rsidP="0005010D">
      <w:pPr>
        <w:jc w:val="center"/>
        <w:rPr>
          <w:sz w:val="20"/>
        </w:rPr>
      </w:pPr>
    </w:p>
    <w:p w14:paraId="19D1B9DD" w14:textId="77777777" w:rsidR="0005010D" w:rsidRPr="00231CA3" w:rsidRDefault="0005010D" w:rsidP="0005010D">
      <w:pPr>
        <w:pStyle w:val="Legenda"/>
        <w:rPr>
          <w:b w:val="0"/>
          <w:bCs w:val="0"/>
          <w:noProof/>
        </w:rPr>
      </w:pPr>
      <w:bookmarkStart w:id="59" w:name="_Toc174115522"/>
      <w:r>
        <w:t xml:space="preserve">Quadro </w:t>
      </w:r>
      <w:fldSimple w:instr=" SEQ Quadro \* ARABIC ">
        <w:r>
          <w:rPr>
            <w:noProof/>
          </w:rPr>
          <w:t>12</w:t>
        </w:r>
      </w:fldSimple>
      <w:r>
        <w:t xml:space="preserve"> </w:t>
      </w:r>
      <w:r w:rsidRPr="00130853">
        <w:t xml:space="preserve">— </w:t>
      </w:r>
      <w:r w:rsidRPr="00231CA3">
        <w:rPr>
          <w:b w:val="0"/>
          <w:bCs w:val="0"/>
        </w:rPr>
        <w:t>Descrição Classe Empresa Imagem</w:t>
      </w:r>
      <w:bookmarkEnd w:id="59"/>
    </w:p>
    <w:tbl>
      <w:tblPr>
        <w:tblStyle w:val="Tabelacomgrade"/>
        <w:tblW w:w="0" w:type="auto"/>
        <w:tblLook w:val="04A0" w:firstRow="1" w:lastRow="0" w:firstColumn="1" w:lastColumn="0" w:noHBand="0" w:noVBand="1"/>
      </w:tblPr>
      <w:tblGrid>
        <w:gridCol w:w="3020"/>
        <w:gridCol w:w="1653"/>
        <w:gridCol w:w="4388"/>
      </w:tblGrid>
      <w:tr w:rsidR="0005010D" w:rsidRPr="004C384A" w14:paraId="5AF15E09" w14:textId="77777777" w:rsidTr="0092537F">
        <w:tc>
          <w:tcPr>
            <w:tcW w:w="3020" w:type="dxa"/>
          </w:tcPr>
          <w:p w14:paraId="1DD415C0" w14:textId="77777777" w:rsidR="0005010D" w:rsidRPr="008709CF" w:rsidRDefault="0005010D" w:rsidP="0092537F">
            <w:pPr>
              <w:ind w:firstLine="0"/>
            </w:pPr>
            <w:r w:rsidRPr="008709CF">
              <w:t>Atributo</w:t>
            </w:r>
          </w:p>
        </w:tc>
        <w:tc>
          <w:tcPr>
            <w:tcW w:w="1653" w:type="dxa"/>
          </w:tcPr>
          <w:p w14:paraId="6C531EA5" w14:textId="77777777" w:rsidR="0005010D" w:rsidRPr="008709CF" w:rsidRDefault="0005010D" w:rsidP="0092537F">
            <w:pPr>
              <w:ind w:firstLine="0"/>
            </w:pPr>
            <w:r w:rsidRPr="008709CF">
              <w:t>Tipo</w:t>
            </w:r>
          </w:p>
        </w:tc>
        <w:tc>
          <w:tcPr>
            <w:tcW w:w="4388" w:type="dxa"/>
          </w:tcPr>
          <w:p w14:paraId="4BCB8D1D" w14:textId="77777777" w:rsidR="0005010D" w:rsidRPr="008709CF" w:rsidRDefault="0005010D" w:rsidP="0092537F">
            <w:pPr>
              <w:ind w:firstLine="0"/>
            </w:pPr>
            <w:r w:rsidRPr="008709CF">
              <w:t>Descrição</w:t>
            </w:r>
          </w:p>
        </w:tc>
      </w:tr>
      <w:tr w:rsidR="0005010D" w:rsidRPr="004C384A" w14:paraId="01CDB844" w14:textId="77777777" w:rsidTr="0092537F">
        <w:tc>
          <w:tcPr>
            <w:tcW w:w="3020" w:type="dxa"/>
          </w:tcPr>
          <w:p w14:paraId="78B16A90" w14:textId="77777777" w:rsidR="0005010D" w:rsidRPr="008709CF" w:rsidRDefault="0005010D" w:rsidP="0092537F">
            <w:pPr>
              <w:ind w:firstLine="0"/>
            </w:pPr>
            <w:proofErr w:type="spellStart"/>
            <w:r>
              <w:t>i</w:t>
            </w:r>
            <w:r w:rsidRPr="008709CF">
              <w:t>d</w:t>
            </w:r>
            <w:r>
              <w:t>EmpresaImagem</w:t>
            </w:r>
            <w:proofErr w:type="spellEnd"/>
          </w:p>
        </w:tc>
        <w:tc>
          <w:tcPr>
            <w:tcW w:w="1653" w:type="dxa"/>
          </w:tcPr>
          <w:p w14:paraId="49521AB6" w14:textId="77777777" w:rsidR="0005010D" w:rsidRPr="008709CF" w:rsidRDefault="0005010D" w:rsidP="0092537F">
            <w:pPr>
              <w:ind w:firstLine="0"/>
            </w:pPr>
            <w:proofErr w:type="spellStart"/>
            <w:r w:rsidRPr="008709CF">
              <w:t>Integer</w:t>
            </w:r>
            <w:proofErr w:type="spellEnd"/>
          </w:p>
        </w:tc>
        <w:tc>
          <w:tcPr>
            <w:tcW w:w="4388" w:type="dxa"/>
          </w:tcPr>
          <w:p w14:paraId="6DD79075" w14:textId="77777777" w:rsidR="0005010D" w:rsidRPr="008709CF" w:rsidRDefault="0005010D" w:rsidP="0092537F">
            <w:pPr>
              <w:ind w:firstLine="0"/>
            </w:pPr>
            <w:r w:rsidRPr="008709CF">
              <w:t xml:space="preserve">Código que irá identificar </w:t>
            </w:r>
            <w:r>
              <w:t>imagem</w:t>
            </w:r>
          </w:p>
        </w:tc>
      </w:tr>
      <w:tr w:rsidR="0005010D" w:rsidRPr="004C384A" w14:paraId="28B1DF65" w14:textId="77777777" w:rsidTr="0092537F">
        <w:tc>
          <w:tcPr>
            <w:tcW w:w="3020" w:type="dxa"/>
          </w:tcPr>
          <w:p w14:paraId="4C22C193" w14:textId="77777777" w:rsidR="0005010D" w:rsidRPr="008709CF" w:rsidRDefault="0005010D" w:rsidP="0092537F">
            <w:pPr>
              <w:ind w:firstLine="0"/>
            </w:pPr>
            <w:r>
              <w:lastRenderedPageBreak/>
              <w:t>imagem</w:t>
            </w:r>
          </w:p>
        </w:tc>
        <w:tc>
          <w:tcPr>
            <w:tcW w:w="1653" w:type="dxa"/>
          </w:tcPr>
          <w:p w14:paraId="6C68F912" w14:textId="77777777" w:rsidR="0005010D" w:rsidRPr="008709CF" w:rsidRDefault="0005010D" w:rsidP="0092537F">
            <w:pPr>
              <w:ind w:firstLine="0"/>
            </w:pPr>
            <w:proofErr w:type="spellStart"/>
            <w:r>
              <w:t>String</w:t>
            </w:r>
            <w:proofErr w:type="spellEnd"/>
          </w:p>
        </w:tc>
        <w:tc>
          <w:tcPr>
            <w:tcW w:w="4388" w:type="dxa"/>
          </w:tcPr>
          <w:p w14:paraId="12282220" w14:textId="77777777" w:rsidR="0005010D" w:rsidRPr="008709CF" w:rsidRDefault="0005010D" w:rsidP="0092537F">
            <w:pPr>
              <w:ind w:firstLine="0"/>
            </w:pPr>
            <w:r>
              <w:t>Imagem da empresa parceira</w:t>
            </w:r>
          </w:p>
        </w:tc>
      </w:tr>
      <w:tr w:rsidR="0005010D" w:rsidRPr="004C384A" w14:paraId="34E6ADEC" w14:textId="77777777" w:rsidTr="0092537F">
        <w:tc>
          <w:tcPr>
            <w:tcW w:w="3020" w:type="dxa"/>
          </w:tcPr>
          <w:p w14:paraId="4AD40141" w14:textId="77777777" w:rsidR="0005010D" w:rsidRDefault="0005010D" w:rsidP="0092537F">
            <w:pPr>
              <w:ind w:firstLine="0"/>
            </w:pPr>
            <w:proofErr w:type="spellStart"/>
            <w:r>
              <w:t>leganda</w:t>
            </w:r>
            <w:proofErr w:type="spellEnd"/>
          </w:p>
        </w:tc>
        <w:tc>
          <w:tcPr>
            <w:tcW w:w="1653" w:type="dxa"/>
          </w:tcPr>
          <w:p w14:paraId="4240F31B" w14:textId="77777777" w:rsidR="0005010D" w:rsidRDefault="0005010D" w:rsidP="0092537F">
            <w:pPr>
              <w:ind w:firstLine="0"/>
            </w:pPr>
            <w:proofErr w:type="spellStart"/>
            <w:r>
              <w:t>String</w:t>
            </w:r>
            <w:proofErr w:type="spellEnd"/>
          </w:p>
        </w:tc>
        <w:tc>
          <w:tcPr>
            <w:tcW w:w="4388" w:type="dxa"/>
          </w:tcPr>
          <w:p w14:paraId="50BB1A24" w14:textId="77777777" w:rsidR="0005010D" w:rsidRDefault="0005010D" w:rsidP="0092537F">
            <w:pPr>
              <w:ind w:firstLine="0"/>
            </w:pPr>
            <w:r>
              <w:t xml:space="preserve">Legenda referente a imagem exibida </w:t>
            </w:r>
          </w:p>
        </w:tc>
      </w:tr>
    </w:tbl>
    <w:p w14:paraId="10AAFE3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E768C3" w14:textId="77777777" w:rsidR="0005010D" w:rsidRDefault="0005010D" w:rsidP="0005010D">
      <w:pPr>
        <w:ind w:firstLine="0"/>
        <w:jc w:val="left"/>
        <w:rPr>
          <w:sz w:val="20"/>
        </w:rPr>
      </w:pPr>
    </w:p>
    <w:p w14:paraId="6AAAC014" w14:textId="77777777" w:rsidR="0005010D" w:rsidRDefault="0005010D" w:rsidP="0005010D">
      <w:r>
        <w:t>A classe “Tipo Usuário” (Quadro 13) é uma enumeração que define os diferentes papéis que os usuários podem ter no sistema, permitindo o controle de acesso e a aplicação de funcionalidades específicas com base no tipo de usuário que está acessando.</w:t>
      </w:r>
    </w:p>
    <w:p w14:paraId="3397A4CB" w14:textId="77777777" w:rsidR="0005010D" w:rsidRPr="003867FE" w:rsidRDefault="0005010D" w:rsidP="0005010D"/>
    <w:p w14:paraId="5B99DE4E" w14:textId="77777777" w:rsidR="0005010D" w:rsidRDefault="0005010D" w:rsidP="0005010D">
      <w:pPr>
        <w:pStyle w:val="Legenda"/>
      </w:pPr>
      <w:bookmarkStart w:id="60" w:name="_Toc174115523"/>
      <w:r>
        <w:t xml:space="preserve">Quadro </w:t>
      </w:r>
      <w:fldSimple w:instr=" SEQ Quadro \* ARABIC ">
        <w:r>
          <w:rPr>
            <w:noProof/>
          </w:rPr>
          <w:t>13</w:t>
        </w:r>
      </w:fldSimple>
      <w:r>
        <w:t xml:space="preserve"> </w:t>
      </w:r>
      <w:r w:rsidRPr="00886E7B">
        <w:t xml:space="preserve">— </w:t>
      </w:r>
      <w:r w:rsidRPr="00A40A55">
        <w:rPr>
          <w:b w:val="0"/>
          <w:bCs w:val="0"/>
        </w:rPr>
        <w:t xml:space="preserve">Descrição </w:t>
      </w:r>
      <w:r>
        <w:rPr>
          <w:b w:val="0"/>
          <w:bCs w:val="0"/>
        </w:rPr>
        <w:t>Enum</w:t>
      </w:r>
      <w:r w:rsidRPr="00A40A55">
        <w:rPr>
          <w:b w:val="0"/>
          <w:bCs w:val="0"/>
        </w:rPr>
        <w:t xml:space="preserve"> Tipo Usuário — Enumeração dos tipos de usuário</w:t>
      </w:r>
      <w:bookmarkEnd w:id="60"/>
    </w:p>
    <w:tbl>
      <w:tblPr>
        <w:tblStyle w:val="Tabelacomgrade"/>
        <w:tblW w:w="0" w:type="auto"/>
        <w:tblLook w:val="04A0" w:firstRow="1" w:lastRow="0" w:firstColumn="1" w:lastColumn="0" w:noHBand="0" w:noVBand="1"/>
      </w:tblPr>
      <w:tblGrid>
        <w:gridCol w:w="3020"/>
        <w:gridCol w:w="1653"/>
        <w:gridCol w:w="4388"/>
      </w:tblGrid>
      <w:tr w:rsidR="0005010D" w:rsidRPr="004C384A" w14:paraId="7ECF4C67" w14:textId="77777777" w:rsidTr="0092537F">
        <w:tc>
          <w:tcPr>
            <w:tcW w:w="3020" w:type="dxa"/>
          </w:tcPr>
          <w:p w14:paraId="38F23904" w14:textId="77777777" w:rsidR="0005010D" w:rsidRPr="008709CF" w:rsidRDefault="0005010D" w:rsidP="0092537F">
            <w:pPr>
              <w:ind w:firstLine="0"/>
            </w:pPr>
            <w:r>
              <w:t>Enumerações</w:t>
            </w:r>
          </w:p>
        </w:tc>
        <w:tc>
          <w:tcPr>
            <w:tcW w:w="1653" w:type="dxa"/>
          </w:tcPr>
          <w:p w14:paraId="3F8230C2" w14:textId="77777777" w:rsidR="0005010D" w:rsidRPr="008709CF" w:rsidRDefault="0005010D" w:rsidP="0092537F">
            <w:pPr>
              <w:ind w:firstLine="0"/>
            </w:pPr>
            <w:r w:rsidRPr="008709CF">
              <w:t>Tipo</w:t>
            </w:r>
          </w:p>
        </w:tc>
        <w:tc>
          <w:tcPr>
            <w:tcW w:w="4388" w:type="dxa"/>
          </w:tcPr>
          <w:p w14:paraId="0095684F" w14:textId="77777777" w:rsidR="0005010D" w:rsidRPr="008709CF" w:rsidRDefault="0005010D" w:rsidP="0092537F">
            <w:pPr>
              <w:ind w:firstLine="0"/>
            </w:pPr>
            <w:r w:rsidRPr="008709CF">
              <w:t>Descrição</w:t>
            </w:r>
          </w:p>
        </w:tc>
      </w:tr>
      <w:tr w:rsidR="0005010D" w:rsidRPr="004C384A" w14:paraId="6C0AB605" w14:textId="77777777" w:rsidTr="0092537F">
        <w:tc>
          <w:tcPr>
            <w:tcW w:w="3020" w:type="dxa"/>
          </w:tcPr>
          <w:p w14:paraId="71B303FA" w14:textId="77777777" w:rsidR="0005010D" w:rsidRPr="008709CF" w:rsidRDefault="0005010D" w:rsidP="0092537F">
            <w:pPr>
              <w:ind w:firstLine="0"/>
            </w:pPr>
            <w:r>
              <w:t>ADMIN</w:t>
            </w:r>
          </w:p>
        </w:tc>
        <w:tc>
          <w:tcPr>
            <w:tcW w:w="1653" w:type="dxa"/>
          </w:tcPr>
          <w:p w14:paraId="7BAC7D3C" w14:textId="77777777" w:rsidR="0005010D" w:rsidRPr="008709CF" w:rsidRDefault="0005010D" w:rsidP="0092537F">
            <w:pPr>
              <w:ind w:firstLine="0"/>
            </w:pPr>
            <w:proofErr w:type="spellStart"/>
            <w:r w:rsidRPr="008709CF">
              <w:t>Integer</w:t>
            </w:r>
            <w:proofErr w:type="spellEnd"/>
          </w:p>
        </w:tc>
        <w:tc>
          <w:tcPr>
            <w:tcW w:w="4388" w:type="dxa"/>
          </w:tcPr>
          <w:p w14:paraId="234D6AE6" w14:textId="38829C58" w:rsidR="0005010D" w:rsidRPr="008709CF" w:rsidRDefault="0005010D" w:rsidP="0092537F">
            <w:pPr>
              <w:ind w:firstLine="0"/>
            </w:pPr>
            <w:r w:rsidRPr="00A40A55">
              <w:t>Representa um usuário com privilégios administrativos no sistema.</w:t>
            </w:r>
            <w:r w:rsidR="0092537F">
              <w:t xml:space="preserve"> (4</w:t>
            </w:r>
            <w:r w:rsidR="000F1528">
              <w:t xml:space="preserve"> </w:t>
            </w:r>
            <w:r w:rsidR="0092537F">
              <w:t>)</w:t>
            </w:r>
          </w:p>
        </w:tc>
      </w:tr>
      <w:tr w:rsidR="0005010D" w:rsidRPr="004C384A" w14:paraId="7D9E723B" w14:textId="77777777" w:rsidTr="0092537F">
        <w:tc>
          <w:tcPr>
            <w:tcW w:w="3020" w:type="dxa"/>
          </w:tcPr>
          <w:p w14:paraId="71F5CE0E" w14:textId="77777777" w:rsidR="0005010D" w:rsidRPr="008709CF" w:rsidRDefault="0005010D" w:rsidP="0092537F">
            <w:pPr>
              <w:ind w:firstLine="0"/>
            </w:pPr>
            <w:r>
              <w:t>USER</w:t>
            </w:r>
          </w:p>
        </w:tc>
        <w:tc>
          <w:tcPr>
            <w:tcW w:w="1653" w:type="dxa"/>
          </w:tcPr>
          <w:p w14:paraId="7DEEF32E" w14:textId="77777777" w:rsidR="0005010D" w:rsidRPr="008709CF" w:rsidRDefault="0005010D" w:rsidP="0092537F">
            <w:pPr>
              <w:ind w:firstLine="0"/>
            </w:pPr>
            <w:proofErr w:type="spellStart"/>
            <w:r w:rsidRPr="008709CF">
              <w:t>Integer</w:t>
            </w:r>
            <w:proofErr w:type="spellEnd"/>
          </w:p>
        </w:tc>
        <w:tc>
          <w:tcPr>
            <w:tcW w:w="4388" w:type="dxa"/>
          </w:tcPr>
          <w:p w14:paraId="52F434E7" w14:textId="37D6357D" w:rsidR="0005010D" w:rsidRPr="008709CF" w:rsidRDefault="0005010D" w:rsidP="0092537F">
            <w:pPr>
              <w:ind w:firstLine="0"/>
            </w:pPr>
            <w:r>
              <w:t>Representa um usuário comum do sistema, com acesso básico às funcionalidades.</w:t>
            </w:r>
            <w:r w:rsidR="0092537F">
              <w:t xml:space="preserve"> (1)</w:t>
            </w:r>
          </w:p>
        </w:tc>
      </w:tr>
      <w:tr w:rsidR="0005010D" w:rsidRPr="004C384A" w14:paraId="0FD17C90" w14:textId="77777777" w:rsidTr="0092537F">
        <w:tc>
          <w:tcPr>
            <w:tcW w:w="3020" w:type="dxa"/>
          </w:tcPr>
          <w:p w14:paraId="42914C5A" w14:textId="77777777" w:rsidR="0005010D" w:rsidRDefault="0005010D" w:rsidP="0092537F">
            <w:pPr>
              <w:ind w:firstLine="0"/>
            </w:pPr>
            <w:r>
              <w:t>EMPRESARIO</w:t>
            </w:r>
          </w:p>
        </w:tc>
        <w:tc>
          <w:tcPr>
            <w:tcW w:w="1653" w:type="dxa"/>
          </w:tcPr>
          <w:p w14:paraId="5B2AE98B" w14:textId="77777777" w:rsidR="0005010D" w:rsidRDefault="0005010D" w:rsidP="0092537F">
            <w:pPr>
              <w:ind w:firstLine="0"/>
            </w:pPr>
            <w:proofErr w:type="spellStart"/>
            <w:r w:rsidRPr="008709CF">
              <w:t>Integer</w:t>
            </w:r>
            <w:proofErr w:type="spellEnd"/>
          </w:p>
        </w:tc>
        <w:tc>
          <w:tcPr>
            <w:tcW w:w="4388" w:type="dxa"/>
          </w:tcPr>
          <w:p w14:paraId="184E52F7" w14:textId="0B644599" w:rsidR="0005010D" w:rsidRDefault="0005010D" w:rsidP="0092537F">
            <w:pPr>
              <w:ind w:firstLine="0"/>
            </w:pPr>
            <w:r>
              <w:t>Representa um empresário que possui uma empresa parceira cadastrada no sistema.</w:t>
            </w:r>
            <w:r w:rsidR="0092537F">
              <w:t xml:space="preserve"> (3)</w:t>
            </w:r>
          </w:p>
        </w:tc>
      </w:tr>
      <w:tr w:rsidR="0005010D" w:rsidRPr="004C384A" w14:paraId="7389D4F5" w14:textId="77777777" w:rsidTr="0092537F">
        <w:tc>
          <w:tcPr>
            <w:tcW w:w="3020" w:type="dxa"/>
          </w:tcPr>
          <w:p w14:paraId="72A467F1" w14:textId="77777777" w:rsidR="0005010D" w:rsidRDefault="0005010D" w:rsidP="0092537F">
            <w:pPr>
              <w:ind w:firstLine="0"/>
            </w:pPr>
            <w:r>
              <w:t>FUNCIONARIO</w:t>
            </w:r>
          </w:p>
        </w:tc>
        <w:tc>
          <w:tcPr>
            <w:tcW w:w="1653" w:type="dxa"/>
          </w:tcPr>
          <w:p w14:paraId="28347B45" w14:textId="77777777" w:rsidR="0005010D" w:rsidRDefault="0005010D" w:rsidP="0092537F">
            <w:pPr>
              <w:ind w:firstLine="0"/>
            </w:pPr>
            <w:proofErr w:type="spellStart"/>
            <w:r w:rsidRPr="008709CF">
              <w:t>Integer</w:t>
            </w:r>
            <w:proofErr w:type="spellEnd"/>
          </w:p>
        </w:tc>
        <w:tc>
          <w:tcPr>
            <w:tcW w:w="4388" w:type="dxa"/>
          </w:tcPr>
          <w:p w14:paraId="0069BD25" w14:textId="175862F6" w:rsidR="0005010D" w:rsidRDefault="0005010D" w:rsidP="0092537F">
            <w:pPr>
              <w:ind w:firstLine="0"/>
            </w:pPr>
            <w:r>
              <w:t>Representa um funcionário associado a uma empresa parceira cadastrada no sistema.</w:t>
            </w:r>
            <w:r w:rsidR="0092537F">
              <w:t xml:space="preserve"> (2)</w:t>
            </w:r>
          </w:p>
        </w:tc>
      </w:tr>
    </w:tbl>
    <w:p w14:paraId="09BBB4C4"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1128B83" w14:textId="77777777" w:rsidR="0005010D" w:rsidRPr="00321AB7" w:rsidRDefault="0005010D" w:rsidP="0005010D">
      <w:pPr>
        <w:ind w:firstLine="0"/>
        <w:jc w:val="center"/>
        <w:rPr>
          <w:sz w:val="20"/>
        </w:rPr>
      </w:pPr>
    </w:p>
    <w:p w14:paraId="3F7EDEEE" w14:textId="77777777" w:rsidR="0005010D" w:rsidRDefault="0005010D" w:rsidP="0005010D">
      <w:pPr>
        <w:pStyle w:val="Legenda"/>
        <w:ind w:firstLine="851"/>
        <w:jc w:val="both"/>
        <w:rPr>
          <w:b w:val="0"/>
          <w:bCs w:val="0"/>
        </w:rPr>
      </w:pPr>
      <w:r w:rsidRPr="00B93D13">
        <w:rPr>
          <w:b w:val="0"/>
          <w:bCs w:val="0"/>
        </w:rPr>
        <w:t>A classe "Tipo Status"</w:t>
      </w:r>
      <w:r>
        <w:rPr>
          <w:b w:val="0"/>
          <w:bCs w:val="0"/>
        </w:rPr>
        <w:t xml:space="preserve"> </w:t>
      </w:r>
      <w:r w:rsidRPr="00F70A0C">
        <w:rPr>
          <w:b w:val="0"/>
          <w:bCs w:val="0"/>
        </w:rPr>
        <w:t>(Quadro 1</w:t>
      </w:r>
      <w:r>
        <w:rPr>
          <w:b w:val="0"/>
          <w:bCs w:val="0"/>
        </w:rPr>
        <w:t>4</w:t>
      </w:r>
      <w:r w:rsidRPr="00F70A0C">
        <w:rPr>
          <w:b w:val="0"/>
          <w:bCs w:val="0"/>
        </w:rPr>
        <w:t>)</w:t>
      </w:r>
      <w:r>
        <w:t xml:space="preserve"> </w:t>
      </w:r>
      <w:r w:rsidRPr="00B93D13">
        <w:rPr>
          <w:b w:val="0"/>
          <w:bCs w:val="0"/>
        </w:rPr>
        <w:t>é uma enumeração que oferece uma forma de representar os diferentes estados que uma entidade pode assumir no sistema, facilitando o acompanhamento e o gerenciamento de seu status ao longo do tempo.</w:t>
      </w:r>
    </w:p>
    <w:p w14:paraId="013B2F1A" w14:textId="77777777" w:rsidR="0005010D" w:rsidRPr="00321AB7" w:rsidRDefault="0005010D" w:rsidP="0005010D"/>
    <w:p w14:paraId="568AA0D5" w14:textId="77777777" w:rsidR="0005010D" w:rsidRPr="00B93D13" w:rsidRDefault="0005010D" w:rsidP="0005010D">
      <w:pPr>
        <w:pStyle w:val="Legenda"/>
        <w:rPr>
          <w:b w:val="0"/>
          <w:bCs w:val="0"/>
        </w:rPr>
      </w:pPr>
      <w:bookmarkStart w:id="61" w:name="_Toc174115524"/>
      <w:r>
        <w:t xml:space="preserve">Quadro </w:t>
      </w:r>
      <w:fldSimple w:instr=" SEQ Quadro \* ARABIC ">
        <w:r>
          <w:rPr>
            <w:noProof/>
          </w:rPr>
          <w:t>14</w:t>
        </w:r>
      </w:fldSimple>
      <w:r>
        <w:t xml:space="preserve"> </w:t>
      </w:r>
      <w:r w:rsidRPr="00B07F4C">
        <w:t xml:space="preserve">— </w:t>
      </w:r>
      <w:r w:rsidRPr="00B93D13">
        <w:rPr>
          <w:b w:val="0"/>
          <w:bCs w:val="0"/>
        </w:rPr>
        <w:t xml:space="preserve">Descrição </w:t>
      </w:r>
      <w:r>
        <w:rPr>
          <w:b w:val="0"/>
          <w:bCs w:val="0"/>
        </w:rPr>
        <w:t>Enum</w:t>
      </w:r>
      <w:r w:rsidRPr="00B93D13">
        <w:rPr>
          <w:b w:val="0"/>
          <w:bCs w:val="0"/>
        </w:rPr>
        <w:t xml:space="preserve"> Tipo Status — Enumeração </w:t>
      </w:r>
      <w:r>
        <w:rPr>
          <w:b w:val="0"/>
          <w:bCs w:val="0"/>
        </w:rPr>
        <w:t xml:space="preserve">de </w:t>
      </w:r>
      <w:r w:rsidRPr="00B93D13">
        <w:rPr>
          <w:b w:val="0"/>
          <w:bCs w:val="0"/>
        </w:rPr>
        <w:t>status</w:t>
      </w:r>
      <w:bookmarkEnd w:id="61"/>
    </w:p>
    <w:tbl>
      <w:tblPr>
        <w:tblStyle w:val="Tabelacomgrade"/>
        <w:tblW w:w="0" w:type="auto"/>
        <w:tblLook w:val="04A0" w:firstRow="1" w:lastRow="0" w:firstColumn="1" w:lastColumn="0" w:noHBand="0" w:noVBand="1"/>
      </w:tblPr>
      <w:tblGrid>
        <w:gridCol w:w="3020"/>
        <w:gridCol w:w="1653"/>
        <w:gridCol w:w="4388"/>
      </w:tblGrid>
      <w:tr w:rsidR="0005010D" w:rsidRPr="004C384A" w14:paraId="394F6508" w14:textId="77777777" w:rsidTr="0092537F">
        <w:tc>
          <w:tcPr>
            <w:tcW w:w="3020" w:type="dxa"/>
          </w:tcPr>
          <w:p w14:paraId="1F48E18D" w14:textId="77777777" w:rsidR="0005010D" w:rsidRPr="008709CF" w:rsidRDefault="0005010D" w:rsidP="0092537F">
            <w:pPr>
              <w:ind w:firstLine="0"/>
            </w:pPr>
            <w:r>
              <w:t>Enumerações</w:t>
            </w:r>
          </w:p>
        </w:tc>
        <w:tc>
          <w:tcPr>
            <w:tcW w:w="1653" w:type="dxa"/>
          </w:tcPr>
          <w:p w14:paraId="4A0198D1" w14:textId="77777777" w:rsidR="0005010D" w:rsidRPr="008709CF" w:rsidRDefault="0005010D" w:rsidP="0092537F">
            <w:pPr>
              <w:ind w:firstLine="0"/>
            </w:pPr>
            <w:r w:rsidRPr="008709CF">
              <w:t>Tipo</w:t>
            </w:r>
          </w:p>
        </w:tc>
        <w:tc>
          <w:tcPr>
            <w:tcW w:w="4388" w:type="dxa"/>
          </w:tcPr>
          <w:p w14:paraId="3A50656A" w14:textId="77777777" w:rsidR="0005010D" w:rsidRPr="008709CF" w:rsidRDefault="0005010D" w:rsidP="0092537F">
            <w:pPr>
              <w:ind w:firstLine="0"/>
            </w:pPr>
            <w:r w:rsidRPr="008709CF">
              <w:t>Descrição</w:t>
            </w:r>
          </w:p>
        </w:tc>
      </w:tr>
      <w:tr w:rsidR="0005010D" w:rsidRPr="004C384A" w14:paraId="2F0E017A" w14:textId="77777777" w:rsidTr="0092537F">
        <w:tc>
          <w:tcPr>
            <w:tcW w:w="3020" w:type="dxa"/>
          </w:tcPr>
          <w:p w14:paraId="35E3AF5C" w14:textId="77777777" w:rsidR="0005010D" w:rsidRPr="008709CF" w:rsidRDefault="0005010D" w:rsidP="0092537F">
            <w:pPr>
              <w:ind w:firstLine="0"/>
            </w:pPr>
            <w:r>
              <w:t>APROVADO</w:t>
            </w:r>
          </w:p>
        </w:tc>
        <w:tc>
          <w:tcPr>
            <w:tcW w:w="1653" w:type="dxa"/>
          </w:tcPr>
          <w:p w14:paraId="7ACB32E3" w14:textId="77777777" w:rsidR="0005010D" w:rsidRPr="008709CF" w:rsidRDefault="0005010D" w:rsidP="0092537F">
            <w:pPr>
              <w:ind w:firstLine="0"/>
            </w:pPr>
            <w:proofErr w:type="spellStart"/>
            <w:r w:rsidRPr="008709CF">
              <w:t>Integer</w:t>
            </w:r>
            <w:proofErr w:type="spellEnd"/>
          </w:p>
        </w:tc>
        <w:tc>
          <w:tcPr>
            <w:tcW w:w="4388" w:type="dxa"/>
          </w:tcPr>
          <w:p w14:paraId="606C1FD4" w14:textId="347A71A7" w:rsidR="0005010D" w:rsidRPr="008709CF" w:rsidRDefault="0005010D" w:rsidP="0092537F">
            <w:pPr>
              <w:ind w:firstLine="0"/>
            </w:pPr>
            <w:r>
              <w:t>Representa o status de aprovação de uma entidade no sistema.</w:t>
            </w:r>
            <w:r w:rsidR="0092537F">
              <w:t xml:space="preserve"> (2)</w:t>
            </w:r>
          </w:p>
        </w:tc>
      </w:tr>
      <w:tr w:rsidR="0005010D" w:rsidRPr="004C384A" w14:paraId="3E8BD535" w14:textId="77777777" w:rsidTr="0092537F">
        <w:tc>
          <w:tcPr>
            <w:tcW w:w="3020" w:type="dxa"/>
          </w:tcPr>
          <w:p w14:paraId="475B69A8" w14:textId="79E3EACC" w:rsidR="0005010D" w:rsidRPr="008709CF" w:rsidRDefault="0092537F" w:rsidP="0092537F">
            <w:pPr>
              <w:ind w:firstLine="0"/>
            </w:pPr>
            <w:r>
              <w:t>DESATIVADO</w:t>
            </w:r>
          </w:p>
        </w:tc>
        <w:tc>
          <w:tcPr>
            <w:tcW w:w="1653" w:type="dxa"/>
          </w:tcPr>
          <w:p w14:paraId="18F11EB0" w14:textId="77777777" w:rsidR="0005010D" w:rsidRPr="008709CF" w:rsidRDefault="0005010D" w:rsidP="0092537F">
            <w:pPr>
              <w:ind w:firstLine="0"/>
            </w:pPr>
            <w:proofErr w:type="spellStart"/>
            <w:r w:rsidRPr="008709CF">
              <w:t>Integer</w:t>
            </w:r>
            <w:proofErr w:type="spellEnd"/>
          </w:p>
        </w:tc>
        <w:tc>
          <w:tcPr>
            <w:tcW w:w="4388" w:type="dxa"/>
          </w:tcPr>
          <w:p w14:paraId="7532F271" w14:textId="5866D30E" w:rsidR="0005010D" w:rsidRPr="008709CF" w:rsidRDefault="0005010D" w:rsidP="0092537F">
            <w:pPr>
              <w:ind w:firstLine="0"/>
            </w:pPr>
            <w:r>
              <w:t>Representa o status de inatividade de uma entidade no sistema.</w:t>
            </w:r>
            <w:r w:rsidR="0092537F">
              <w:t xml:space="preserve"> (4)</w:t>
            </w:r>
          </w:p>
        </w:tc>
      </w:tr>
      <w:tr w:rsidR="0005010D" w:rsidRPr="004C384A" w14:paraId="72E8B60A" w14:textId="77777777" w:rsidTr="0092537F">
        <w:tc>
          <w:tcPr>
            <w:tcW w:w="3020" w:type="dxa"/>
          </w:tcPr>
          <w:p w14:paraId="157F2B59" w14:textId="77777777" w:rsidR="0005010D" w:rsidRDefault="0005010D" w:rsidP="0092537F">
            <w:pPr>
              <w:ind w:firstLine="0"/>
            </w:pPr>
            <w:r>
              <w:t>REPROVADO</w:t>
            </w:r>
          </w:p>
        </w:tc>
        <w:tc>
          <w:tcPr>
            <w:tcW w:w="1653" w:type="dxa"/>
          </w:tcPr>
          <w:p w14:paraId="4AAEA7AF" w14:textId="77777777" w:rsidR="0005010D" w:rsidRDefault="0005010D" w:rsidP="0092537F">
            <w:pPr>
              <w:ind w:firstLine="0"/>
            </w:pPr>
            <w:proofErr w:type="spellStart"/>
            <w:r w:rsidRPr="008709CF">
              <w:t>Integer</w:t>
            </w:r>
            <w:proofErr w:type="spellEnd"/>
          </w:p>
        </w:tc>
        <w:tc>
          <w:tcPr>
            <w:tcW w:w="4388" w:type="dxa"/>
          </w:tcPr>
          <w:p w14:paraId="2963C0D0" w14:textId="7416C895" w:rsidR="0005010D" w:rsidRDefault="0005010D" w:rsidP="0092537F">
            <w:pPr>
              <w:ind w:firstLine="0"/>
            </w:pPr>
            <w:r>
              <w:t>Representa o status de reprovação de uma entidade no sistema.</w:t>
            </w:r>
            <w:r w:rsidR="0092537F">
              <w:t xml:space="preserve"> (3)</w:t>
            </w:r>
          </w:p>
        </w:tc>
      </w:tr>
      <w:tr w:rsidR="0005010D" w:rsidRPr="004C384A" w14:paraId="3FA3DC09" w14:textId="77777777" w:rsidTr="0092537F">
        <w:tc>
          <w:tcPr>
            <w:tcW w:w="3020" w:type="dxa"/>
          </w:tcPr>
          <w:p w14:paraId="649C8C9A" w14:textId="77777777" w:rsidR="0005010D" w:rsidRDefault="0005010D" w:rsidP="0092537F">
            <w:pPr>
              <w:ind w:firstLine="0"/>
            </w:pPr>
            <w:r>
              <w:t>ANALISANDO</w:t>
            </w:r>
          </w:p>
        </w:tc>
        <w:tc>
          <w:tcPr>
            <w:tcW w:w="1653" w:type="dxa"/>
          </w:tcPr>
          <w:p w14:paraId="64CACA3B" w14:textId="77777777" w:rsidR="0005010D" w:rsidRDefault="0005010D" w:rsidP="0092537F">
            <w:pPr>
              <w:ind w:firstLine="0"/>
            </w:pPr>
            <w:proofErr w:type="spellStart"/>
            <w:r w:rsidRPr="008709CF">
              <w:t>Integer</w:t>
            </w:r>
            <w:proofErr w:type="spellEnd"/>
          </w:p>
        </w:tc>
        <w:tc>
          <w:tcPr>
            <w:tcW w:w="4388" w:type="dxa"/>
          </w:tcPr>
          <w:p w14:paraId="52BD34EA" w14:textId="7BBBB38C" w:rsidR="0005010D" w:rsidRDefault="0005010D" w:rsidP="0092537F">
            <w:pPr>
              <w:ind w:firstLine="0"/>
            </w:pPr>
            <w:r>
              <w:t>Representa o status de análise em andamento de uma entidade no sistema.</w:t>
            </w:r>
            <w:r w:rsidR="0092537F">
              <w:t xml:space="preserve"> (1)</w:t>
            </w:r>
          </w:p>
        </w:tc>
      </w:tr>
    </w:tbl>
    <w:p w14:paraId="0C3D15BF" w14:textId="77777777" w:rsidR="0005010D" w:rsidRPr="007C6FBA" w:rsidRDefault="0005010D" w:rsidP="0005010D">
      <w:pPr>
        <w:ind w:firstLine="0"/>
        <w:jc w:val="center"/>
        <w:rPr>
          <w:sz w:val="20"/>
        </w:rPr>
      </w:pPr>
      <w:r w:rsidRPr="003D759C">
        <w:rPr>
          <w:sz w:val="20"/>
        </w:rPr>
        <w:lastRenderedPageBreak/>
        <w:t xml:space="preserve">Fonte: </w:t>
      </w:r>
      <w:r>
        <w:rPr>
          <w:sz w:val="20"/>
        </w:rPr>
        <w:t>Elaborado</w:t>
      </w:r>
      <w:r w:rsidRPr="003D759C">
        <w:rPr>
          <w:sz w:val="20"/>
        </w:rPr>
        <w:t xml:space="preserve"> pelos autores.</w:t>
      </w:r>
    </w:p>
    <w:p w14:paraId="39CBD6DD" w14:textId="77777777" w:rsidR="00FE2F2B" w:rsidRPr="0005010D" w:rsidRDefault="00FE2F2B" w:rsidP="00B72C14">
      <w:pPr>
        <w:rPr>
          <w:u w:val="single"/>
        </w:rPr>
      </w:pPr>
    </w:p>
    <w:p w14:paraId="4967EF5C" w14:textId="52674426" w:rsidR="000959C0" w:rsidRDefault="0098235B" w:rsidP="000959C0">
      <w:pPr>
        <w:pStyle w:val="Ttulo2"/>
        <w:numPr>
          <w:ilvl w:val="0"/>
          <w:numId w:val="0"/>
        </w:numPr>
        <w:rPr>
          <w:szCs w:val="24"/>
        </w:rPr>
      </w:pPr>
      <w:bookmarkStart w:id="62" w:name="_Toc174376463"/>
      <w:r>
        <w:rPr>
          <w:szCs w:val="24"/>
        </w:rPr>
        <w:t>3</w:t>
      </w:r>
      <w:r w:rsidR="000959C0" w:rsidRPr="000959C0">
        <w:rPr>
          <w:szCs w:val="24"/>
        </w:rPr>
        <w:t>.</w:t>
      </w:r>
      <w:r w:rsidR="00BC263E">
        <w:rPr>
          <w:szCs w:val="24"/>
        </w:rPr>
        <w:t>3</w:t>
      </w:r>
      <w:r w:rsidR="000959C0" w:rsidRPr="000959C0">
        <w:rPr>
          <w:szCs w:val="24"/>
        </w:rPr>
        <w:t xml:space="preserve"> Definição dos Atores</w:t>
      </w:r>
      <w:bookmarkEnd w:id="62"/>
    </w:p>
    <w:p w14:paraId="71C5E45E" w14:textId="77777777" w:rsidR="00F91CB6" w:rsidRDefault="00F91CB6" w:rsidP="00F91CB6">
      <w:pPr>
        <w:pStyle w:val="Pargrafos"/>
        <w:rPr>
          <w:rFonts w:eastAsia="Times New Roman" w:cs="Times New Roman"/>
          <w:bCs w:val="0"/>
          <w:szCs w:val="24"/>
          <w:lang w:eastAsia="pt-BR"/>
        </w:rPr>
      </w:pPr>
      <w:bookmarkStart w:id="63" w:name="_Hlk176449006"/>
      <w:r w:rsidRPr="001F0E75">
        <w:rPr>
          <w:rFonts w:eastAsia="Times New Roman" w:cs="Times New Roman"/>
          <w:bCs w:val="0"/>
          <w:szCs w:val="24"/>
          <w:lang w:eastAsia="pt-BR"/>
        </w:rPr>
        <w:t>Os atores podem ser representados por usuários, dispositivos de hardware ou sistemas externos que interagem diretamente com as funcionalidades de um sistema. Na notação UML, sua representação gráfica utiliza ícones que simbolizam pessoas, acompanhados de breves descrições que explicam seus papéis. Esse formato visual simplifica a compreensão das interações e funções desempenhadas pelos diferentes elementos envolvidos no sistema (GUEDES, 2011).</w:t>
      </w:r>
    </w:p>
    <w:p w14:paraId="59678423" w14:textId="73451289" w:rsidR="00F91CB6" w:rsidRDefault="00F91CB6" w:rsidP="00F91CB6">
      <w:pPr>
        <w:pStyle w:val="Pargrafos"/>
        <w:rPr>
          <w:szCs w:val="24"/>
        </w:rPr>
      </w:pPr>
      <w:r w:rsidRPr="003034F8">
        <w:rPr>
          <w:szCs w:val="24"/>
        </w:rPr>
        <w:t>Neste trabalho, a definição de cada ator destaca suas funções no escopo da aplicação, o que torna o processo de análise mais simples para o desenvolvimento de modelagem. Com base nisso, a definição dos autores assegura uma representação das interações entre os elementos do sistema.</w:t>
      </w:r>
    </w:p>
    <w:p w14:paraId="2D3282C3" w14:textId="4CA2326E" w:rsidR="001F5654" w:rsidRPr="001F5654" w:rsidRDefault="001F5654" w:rsidP="001F5654">
      <w:pPr>
        <w:pStyle w:val="Pargrafos"/>
        <w:rPr>
          <w:szCs w:val="24"/>
        </w:rPr>
      </w:pPr>
      <w:r w:rsidRPr="001F5654">
        <w:rPr>
          <w:szCs w:val="24"/>
        </w:rPr>
        <w:t>No âmbito da aplicação, o usuário exerce a função principal de interagir com a plataforma, acessando e navegando por listagens de empresas</w:t>
      </w:r>
      <w:r>
        <w:rPr>
          <w:szCs w:val="24"/>
        </w:rPr>
        <w:t xml:space="preserve"> parceiras</w:t>
      </w:r>
      <w:r w:rsidRPr="001F5654">
        <w:rPr>
          <w:szCs w:val="24"/>
        </w:rPr>
        <w:t>, atrações, tipos de turismo, eventos, notícias e anúncios, além de poder, realizar avaliações.</w:t>
      </w:r>
    </w:p>
    <w:p w14:paraId="7A4ADD13" w14:textId="251BB6AB" w:rsidR="001F5654" w:rsidRPr="001F5654" w:rsidRDefault="001F5654" w:rsidP="00A867A7">
      <w:pPr>
        <w:pStyle w:val="Pargrafos"/>
        <w:rPr>
          <w:szCs w:val="24"/>
        </w:rPr>
      </w:pPr>
      <w:r w:rsidRPr="001F5654">
        <w:rPr>
          <w:szCs w:val="24"/>
        </w:rPr>
        <w:t>Por sua vez, o empresário tem a responsabilidade de inserir e manter atualizadas as informações relativas à sua empresa e aos anúncios das atividades turísticas que oferece, assegurando a correta apresentação desses dados.</w:t>
      </w:r>
    </w:p>
    <w:p w14:paraId="738F5EDE" w14:textId="333B7652" w:rsidR="001F5654" w:rsidRPr="001F5654" w:rsidRDefault="001F5654" w:rsidP="00A867A7">
      <w:pPr>
        <w:pStyle w:val="Pargrafos"/>
        <w:rPr>
          <w:szCs w:val="24"/>
        </w:rPr>
      </w:pPr>
      <w:r w:rsidRPr="001F5654">
        <w:rPr>
          <w:szCs w:val="24"/>
        </w:rPr>
        <w:t>O funcionário, vinculado a uma empresa parceira ou à prefeitura, dedica-se à gestão e atualização das informações e acessos pertinentes à sua função.</w:t>
      </w:r>
    </w:p>
    <w:p w14:paraId="20670260" w14:textId="5E37642E" w:rsidR="001F5654" w:rsidRDefault="001F5654" w:rsidP="001F5654">
      <w:pPr>
        <w:pStyle w:val="Pargrafos"/>
        <w:rPr>
          <w:szCs w:val="24"/>
        </w:rPr>
      </w:pPr>
      <w:r w:rsidRPr="001F5654">
        <w:rPr>
          <w:szCs w:val="24"/>
        </w:rPr>
        <w:t>Já o administrador desempenha um papel fundamental na supervisão e manutenção da integridade do sistema, garantindo que as informações apresentadas sejam precisas e atualizadas, além de zelar pela segurança dos dados, monitorando e prevenindo atividades maliciosas.</w:t>
      </w:r>
    </w:p>
    <w:p w14:paraId="53D9C21D" w14:textId="77777777" w:rsidR="00A867A7" w:rsidRPr="003034F8" w:rsidRDefault="00A867A7" w:rsidP="001F5654">
      <w:pPr>
        <w:pStyle w:val="Pargrafos"/>
        <w:rPr>
          <w:szCs w:val="24"/>
        </w:rPr>
      </w:pPr>
    </w:p>
    <w:p w14:paraId="2E69F11B" w14:textId="27A6E49D" w:rsidR="006C04EC" w:rsidRPr="006C04EC" w:rsidRDefault="006C04EC" w:rsidP="006C04EC">
      <w:pPr>
        <w:pStyle w:val="Ttulo2"/>
        <w:numPr>
          <w:ilvl w:val="0"/>
          <w:numId w:val="0"/>
        </w:numPr>
        <w:rPr>
          <w:szCs w:val="24"/>
        </w:rPr>
      </w:pPr>
      <w:bookmarkStart w:id="64" w:name="_Toc253375267"/>
      <w:bookmarkStart w:id="65" w:name="_Toc311655770"/>
      <w:bookmarkStart w:id="66" w:name="_Toc311656242"/>
      <w:bookmarkStart w:id="67" w:name="_Toc311656324"/>
      <w:bookmarkStart w:id="68" w:name="_Toc311656591"/>
      <w:bookmarkStart w:id="69" w:name="_Toc311676941"/>
      <w:bookmarkStart w:id="70" w:name="_Toc311677309"/>
      <w:bookmarkStart w:id="71" w:name="_Toc356377170"/>
      <w:bookmarkStart w:id="72" w:name="_Toc174376464"/>
      <w:bookmarkEnd w:id="63"/>
      <w:r>
        <w:rPr>
          <w:szCs w:val="24"/>
        </w:rPr>
        <w:t>3.</w:t>
      </w:r>
      <w:r w:rsidR="00BC263E">
        <w:rPr>
          <w:szCs w:val="24"/>
        </w:rPr>
        <w:t>4</w:t>
      </w:r>
      <w:r>
        <w:rPr>
          <w:szCs w:val="24"/>
        </w:rPr>
        <w:t xml:space="preserve"> </w:t>
      </w:r>
      <w:r w:rsidRPr="006C04EC">
        <w:rPr>
          <w:szCs w:val="24"/>
        </w:rPr>
        <w:t>Lista de Casos de Uso</w:t>
      </w:r>
      <w:bookmarkEnd w:id="64"/>
      <w:bookmarkEnd w:id="65"/>
      <w:bookmarkEnd w:id="66"/>
      <w:bookmarkEnd w:id="67"/>
      <w:bookmarkEnd w:id="68"/>
      <w:bookmarkEnd w:id="69"/>
      <w:bookmarkEnd w:id="70"/>
      <w:bookmarkEnd w:id="71"/>
      <w:bookmarkEnd w:id="72"/>
    </w:p>
    <w:p w14:paraId="5F3B64BE" w14:textId="7EF9AED7" w:rsidR="004104C9" w:rsidRPr="004104C9" w:rsidRDefault="004104C9" w:rsidP="004104C9">
      <w:pPr>
        <w:pStyle w:val="Pargrafos"/>
      </w:pPr>
      <w:r w:rsidRPr="004104C9">
        <w:t xml:space="preserve">Guedes (2011) destaca que os casos de uso são fundamentais para a identificação dos requisitos de um sistema. Eles se referem aos serviços, tarefas ou funcionalidades que o software deve oferecer e que podem ser </w:t>
      </w:r>
      <w:r w:rsidRPr="00EB3402">
        <w:rPr>
          <w:u w:val="single"/>
        </w:rPr>
        <w:t>utilizados</w:t>
      </w:r>
      <w:r w:rsidRPr="004104C9">
        <w:t xml:space="preserve"> pelos atores que interagem com ele. Essas representações ajudam a expressar e documentar os comportamentos esperados para as diversas funções do software. Além disso, os requisitos podem ser registrados por meio de diferentes diagramas, como os de sequência, máquina de estados e atividades, entre outros. Para garantir </w:t>
      </w:r>
      <w:r w:rsidRPr="004104C9">
        <w:lastRenderedPageBreak/>
        <w:t>um padrão, foi elaborada uma lista de requisitos (Quadro 16) e uma lista com todas as mensagens do sistema (Quadro 15).</w:t>
      </w:r>
    </w:p>
    <w:p w14:paraId="1C2DB4C8" w14:textId="1FC5B691" w:rsidR="00E87170" w:rsidRDefault="004104C9" w:rsidP="004104C9">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075949B7" w14:textId="6C5A5CAB" w:rsidR="00E87170" w:rsidRDefault="00E87170" w:rsidP="00A16FAF">
      <w:pPr>
        <w:pStyle w:val="Legenda"/>
        <w:keepNext/>
        <w:spacing w:before="240"/>
      </w:pPr>
      <w:r>
        <w:t xml:space="preserve">Quadro </w:t>
      </w:r>
      <w:fldSimple w:instr=" SEQ Quadro \* ARABIC ">
        <w:r>
          <w:rPr>
            <w:noProof/>
          </w:rPr>
          <w:t>15</w:t>
        </w:r>
      </w:fldSimple>
      <w:r>
        <w:t xml:space="preserve">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990506" w14:paraId="304DA462" w14:textId="77777777" w:rsidTr="002900EE">
        <w:trPr>
          <w:trHeight w:val="349"/>
          <w:jc w:val="center"/>
        </w:trPr>
        <w:tc>
          <w:tcPr>
            <w:tcW w:w="4181" w:type="dxa"/>
          </w:tcPr>
          <w:p w14:paraId="60847B0D" w14:textId="22F6ED21" w:rsidR="00990506" w:rsidRPr="00A16FAF" w:rsidRDefault="00990506" w:rsidP="00A16FAF">
            <w:pPr>
              <w:pStyle w:val="Pargrafos"/>
              <w:ind w:firstLine="0"/>
              <w:jc w:val="left"/>
              <w:rPr>
                <w:b/>
              </w:rPr>
            </w:pPr>
            <w:r w:rsidRPr="00A16FAF">
              <w:rPr>
                <w:b/>
              </w:rPr>
              <w:t>Nº</w:t>
            </w:r>
            <w:r>
              <w:rPr>
                <w:b/>
              </w:rPr>
              <w:t xml:space="preserve"> da Mensagem</w:t>
            </w:r>
          </w:p>
        </w:tc>
        <w:tc>
          <w:tcPr>
            <w:tcW w:w="4182" w:type="dxa"/>
          </w:tcPr>
          <w:p w14:paraId="557189A6" w14:textId="6AA02F73" w:rsidR="00990506" w:rsidRPr="00A16FAF" w:rsidRDefault="00990506" w:rsidP="00A16FAF">
            <w:pPr>
              <w:pStyle w:val="Pargrafos"/>
              <w:ind w:firstLine="0"/>
              <w:jc w:val="left"/>
              <w:rPr>
                <w:b/>
              </w:rPr>
            </w:pPr>
            <w:r>
              <w:rPr>
                <w:b/>
              </w:rPr>
              <w:t xml:space="preserve">Conteúdo da </w:t>
            </w:r>
            <w:r w:rsidRPr="00A16FAF">
              <w:rPr>
                <w:b/>
              </w:rPr>
              <w:t>Mensage</w:t>
            </w:r>
            <w:r>
              <w:rPr>
                <w:b/>
              </w:rPr>
              <w:t>m</w:t>
            </w:r>
          </w:p>
        </w:tc>
      </w:tr>
      <w:tr w:rsidR="00990506" w14:paraId="10A6868D" w14:textId="77777777" w:rsidTr="002900EE">
        <w:trPr>
          <w:trHeight w:val="414"/>
          <w:jc w:val="center"/>
        </w:trPr>
        <w:tc>
          <w:tcPr>
            <w:tcW w:w="4181" w:type="dxa"/>
          </w:tcPr>
          <w:p w14:paraId="2DA80B9C" w14:textId="3A3F4AC0" w:rsidR="00990506" w:rsidRDefault="002900EE" w:rsidP="00A16FAF">
            <w:pPr>
              <w:pStyle w:val="Pargrafos"/>
              <w:ind w:firstLine="0"/>
              <w:jc w:val="left"/>
            </w:pPr>
            <w:r>
              <w:t>Msg</w:t>
            </w:r>
            <w:r w:rsidR="00990506">
              <w:t xml:space="preserve"> 1</w:t>
            </w:r>
          </w:p>
        </w:tc>
        <w:tc>
          <w:tcPr>
            <w:tcW w:w="4182" w:type="dxa"/>
          </w:tcPr>
          <w:p w14:paraId="22D22881" w14:textId="30434354" w:rsidR="00990506" w:rsidRDefault="00990506" w:rsidP="00A16FAF">
            <w:pPr>
              <w:pStyle w:val="Pargrafos"/>
              <w:ind w:firstLine="0"/>
              <w:jc w:val="left"/>
            </w:pPr>
            <w:r>
              <w:rPr>
                <w:rStyle w:val="ui-provider"/>
              </w:rPr>
              <w:t>Cadastrado com sucesso</w:t>
            </w:r>
          </w:p>
        </w:tc>
      </w:tr>
      <w:tr w:rsidR="00990506" w14:paraId="09565376" w14:textId="77777777" w:rsidTr="002900EE">
        <w:trPr>
          <w:trHeight w:val="414"/>
          <w:jc w:val="center"/>
        </w:trPr>
        <w:tc>
          <w:tcPr>
            <w:tcW w:w="4181" w:type="dxa"/>
          </w:tcPr>
          <w:p w14:paraId="5F849547" w14:textId="4EF93484" w:rsidR="00990506" w:rsidRDefault="002900EE" w:rsidP="00A16FAF">
            <w:pPr>
              <w:pStyle w:val="Pargrafos"/>
              <w:ind w:firstLine="0"/>
              <w:jc w:val="left"/>
            </w:pPr>
            <w:r>
              <w:t>Msg</w:t>
            </w:r>
            <w:r w:rsidR="00990506">
              <w:t xml:space="preserve"> 2</w:t>
            </w:r>
          </w:p>
        </w:tc>
        <w:tc>
          <w:tcPr>
            <w:tcW w:w="4182" w:type="dxa"/>
          </w:tcPr>
          <w:p w14:paraId="7C5FBE9F" w14:textId="79E07D1A" w:rsidR="00990506" w:rsidRDefault="00990506" w:rsidP="00A16FAF">
            <w:pPr>
              <w:pStyle w:val="Pargrafos"/>
              <w:ind w:firstLine="0"/>
              <w:jc w:val="left"/>
            </w:pPr>
            <w:r>
              <w:rPr>
                <w:rStyle w:val="ui-provider"/>
              </w:rPr>
              <w:t>Desativado com sucesso</w:t>
            </w:r>
          </w:p>
        </w:tc>
      </w:tr>
      <w:tr w:rsidR="00990506" w14:paraId="7D7A095B" w14:textId="77777777" w:rsidTr="002900EE">
        <w:trPr>
          <w:trHeight w:val="414"/>
          <w:jc w:val="center"/>
        </w:trPr>
        <w:tc>
          <w:tcPr>
            <w:tcW w:w="4181" w:type="dxa"/>
          </w:tcPr>
          <w:p w14:paraId="4FCC8B38" w14:textId="15502190" w:rsidR="00990506" w:rsidRDefault="002900EE" w:rsidP="00A16FAF">
            <w:pPr>
              <w:pStyle w:val="Pargrafos"/>
              <w:ind w:firstLine="0"/>
              <w:jc w:val="left"/>
            </w:pPr>
            <w:r>
              <w:t>Msg</w:t>
            </w:r>
            <w:r w:rsidR="00990506">
              <w:t xml:space="preserve"> 3</w:t>
            </w:r>
          </w:p>
        </w:tc>
        <w:tc>
          <w:tcPr>
            <w:tcW w:w="4182" w:type="dxa"/>
          </w:tcPr>
          <w:p w14:paraId="7505B1C8" w14:textId="666F43A5" w:rsidR="00990506" w:rsidRDefault="00990506" w:rsidP="00A16FAF">
            <w:pPr>
              <w:pStyle w:val="Pargrafos"/>
              <w:ind w:firstLine="0"/>
              <w:jc w:val="left"/>
            </w:pPr>
            <w:r>
              <w:rPr>
                <w:rStyle w:val="ui-provider"/>
              </w:rPr>
              <w:t>Excluído com sucesso</w:t>
            </w:r>
          </w:p>
        </w:tc>
      </w:tr>
      <w:tr w:rsidR="00990506" w14:paraId="4192D9E4" w14:textId="77777777" w:rsidTr="002900EE">
        <w:trPr>
          <w:trHeight w:val="414"/>
          <w:jc w:val="center"/>
        </w:trPr>
        <w:tc>
          <w:tcPr>
            <w:tcW w:w="4181" w:type="dxa"/>
          </w:tcPr>
          <w:p w14:paraId="1E4DDC8E" w14:textId="0FC9128F" w:rsidR="00990506" w:rsidRDefault="002900EE" w:rsidP="00A16FAF">
            <w:pPr>
              <w:pStyle w:val="Pargrafos"/>
              <w:ind w:firstLine="0"/>
              <w:jc w:val="left"/>
            </w:pPr>
            <w:r>
              <w:t>Msg</w:t>
            </w:r>
            <w:r w:rsidR="00990506">
              <w:t xml:space="preserve"> 4</w:t>
            </w:r>
          </w:p>
        </w:tc>
        <w:tc>
          <w:tcPr>
            <w:tcW w:w="4182" w:type="dxa"/>
          </w:tcPr>
          <w:p w14:paraId="2C12E770" w14:textId="5FAF262C" w:rsidR="00990506" w:rsidRDefault="00990506" w:rsidP="00A16FAF">
            <w:pPr>
              <w:pStyle w:val="Pargrafos"/>
              <w:ind w:firstLine="0"/>
              <w:jc w:val="left"/>
              <w:rPr>
                <w:rStyle w:val="ui-provider"/>
              </w:rPr>
            </w:pPr>
            <w:r>
              <w:rPr>
                <w:rStyle w:val="ui-provider"/>
              </w:rPr>
              <w:t>Alterado com sucesso</w:t>
            </w:r>
          </w:p>
        </w:tc>
      </w:tr>
      <w:tr w:rsidR="00990506" w14:paraId="1D945BDC" w14:textId="77777777" w:rsidTr="002900EE">
        <w:trPr>
          <w:trHeight w:val="414"/>
          <w:jc w:val="center"/>
        </w:trPr>
        <w:tc>
          <w:tcPr>
            <w:tcW w:w="4181" w:type="dxa"/>
          </w:tcPr>
          <w:p w14:paraId="48B3D10C" w14:textId="4DD437C9" w:rsidR="00990506" w:rsidRDefault="002900EE" w:rsidP="00A16FAF">
            <w:pPr>
              <w:pStyle w:val="Pargrafos"/>
              <w:ind w:firstLine="0"/>
              <w:jc w:val="left"/>
            </w:pPr>
            <w:r>
              <w:t>Msg</w:t>
            </w:r>
            <w:r w:rsidR="00990506">
              <w:t xml:space="preserve"> 5</w:t>
            </w:r>
          </w:p>
        </w:tc>
        <w:tc>
          <w:tcPr>
            <w:tcW w:w="4182" w:type="dxa"/>
          </w:tcPr>
          <w:p w14:paraId="3567954C" w14:textId="464AA432" w:rsidR="00990506" w:rsidRDefault="00990506" w:rsidP="00A16FAF">
            <w:pPr>
              <w:pStyle w:val="Pargrafos"/>
              <w:ind w:firstLine="0"/>
              <w:jc w:val="left"/>
              <w:rPr>
                <w:rStyle w:val="ui-provider"/>
              </w:rPr>
            </w:pPr>
            <w:r>
              <w:rPr>
                <w:rStyle w:val="ui-provider"/>
              </w:rPr>
              <w:t>Login realizado com sucesso</w:t>
            </w:r>
          </w:p>
        </w:tc>
      </w:tr>
      <w:tr w:rsidR="00990506" w14:paraId="2F0E5AC5" w14:textId="77777777" w:rsidTr="002900EE">
        <w:trPr>
          <w:trHeight w:val="414"/>
          <w:jc w:val="center"/>
        </w:trPr>
        <w:tc>
          <w:tcPr>
            <w:tcW w:w="4181" w:type="dxa"/>
          </w:tcPr>
          <w:p w14:paraId="3884B4E4" w14:textId="2B94D371" w:rsidR="00990506" w:rsidRDefault="002900EE" w:rsidP="00A16FAF">
            <w:pPr>
              <w:pStyle w:val="Pargrafos"/>
              <w:ind w:firstLine="0"/>
              <w:jc w:val="left"/>
            </w:pPr>
            <w:r>
              <w:t>Msg</w:t>
            </w:r>
            <w:r w:rsidR="00990506">
              <w:t xml:space="preserve"> 6</w:t>
            </w:r>
          </w:p>
        </w:tc>
        <w:tc>
          <w:tcPr>
            <w:tcW w:w="4182" w:type="dxa"/>
          </w:tcPr>
          <w:p w14:paraId="561C5928" w14:textId="33D57419" w:rsidR="00990506" w:rsidRDefault="00990506" w:rsidP="00A16FAF">
            <w:pPr>
              <w:pStyle w:val="Pargrafos"/>
              <w:ind w:firstLine="0"/>
              <w:jc w:val="left"/>
              <w:rPr>
                <w:rStyle w:val="ui-provider"/>
              </w:rPr>
            </w:pPr>
            <w:r>
              <w:rPr>
                <w:rStyle w:val="ui-provider"/>
              </w:rPr>
              <w:t>Campos em branco</w:t>
            </w:r>
          </w:p>
        </w:tc>
      </w:tr>
      <w:tr w:rsidR="00990506" w14:paraId="252474E3" w14:textId="77777777" w:rsidTr="002900EE">
        <w:trPr>
          <w:trHeight w:val="414"/>
          <w:jc w:val="center"/>
        </w:trPr>
        <w:tc>
          <w:tcPr>
            <w:tcW w:w="4181" w:type="dxa"/>
          </w:tcPr>
          <w:p w14:paraId="0D7FFF0E" w14:textId="6196FA6F" w:rsidR="00990506" w:rsidRDefault="002900EE" w:rsidP="00A16FAF">
            <w:pPr>
              <w:pStyle w:val="Pargrafos"/>
              <w:ind w:firstLine="0"/>
              <w:jc w:val="left"/>
            </w:pPr>
            <w:r>
              <w:t>Msg</w:t>
            </w:r>
            <w:r w:rsidR="00990506">
              <w:t xml:space="preserve"> 7</w:t>
            </w:r>
          </w:p>
        </w:tc>
        <w:tc>
          <w:tcPr>
            <w:tcW w:w="4182" w:type="dxa"/>
          </w:tcPr>
          <w:p w14:paraId="0268800D" w14:textId="0133E776" w:rsidR="00990506" w:rsidRDefault="00990506" w:rsidP="00A16FAF">
            <w:pPr>
              <w:pStyle w:val="Pargrafos"/>
              <w:ind w:firstLine="0"/>
              <w:jc w:val="left"/>
              <w:rPr>
                <w:rStyle w:val="ui-provider"/>
              </w:rPr>
            </w:pPr>
            <w:r>
              <w:rPr>
                <w:rStyle w:val="ui-provider"/>
              </w:rPr>
              <w:t>Erro ao conectar com o banco</w:t>
            </w:r>
          </w:p>
        </w:tc>
      </w:tr>
      <w:tr w:rsidR="00990506" w14:paraId="35474315" w14:textId="77777777" w:rsidTr="002900EE">
        <w:trPr>
          <w:trHeight w:val="414"/>
          <w:jc w:val="center"/>
        </w:trPr>
        <w:tc>
          <w:tcPr>
            <w:tcW w:w="4181" w:type="dxa"/>
          </w:tcPr>
          <w:p w14:paraId="7042150E" w14:textId="750D87BB" w:rsidR="00990506" w:rsidRDefault="002900EE" w:rsidP="00A16FAF">
            <w:pPr>
              <w:pStyle w:val="Pargrafos"/>
              <w:ind w:firstLine="0"/>
              <w:jc w:val="left"/>
            </w:pPr>
            <w:r>
              <w:t>Msg</w:t>
            </w:r>
            <w:r w:rsidR="00990506">
              <w:t xml:space="preserve"> 8</w:t>
            </w:r>
          </w:p>
        </w:tc>
        <w:tc>
          <w:tcPr>
            <w:tcW w:w="4182" w:type="dxa"/>
          </w:tcPr>
          <w:p w14:paraId="322EA04B" w14:textId="4BB569F6" w:rsidR="00990506" w:rsidRDefault="00990506" w:rsidP="00A16FAF">
            <w:pPr>
              <w:pStyle w:val="Pargrafos"/>
              <w:ind w:firstLine="0"/>
              <w:jc w:val="left"/>
            </w:pPr>
            <w:r>
              <w:rPr>
                <w:rStyle w:val="ui-provider"/>
              </w:rPr>
              <w:t>Esse</w:t>
            </w:r>
            <w:r w:rsidR="00C043D8">
              <w:rPr>
                <w:rStyle w:val="ui-provider"/>
              </w:rPr>
              <w:t xml:space="preserve"> t</w:t>
            </w:r>
            <w:r>
              <w:rPr>
                <w:rStyle w:val="ui-provider"/>
              </w:rPr>
              <w:t xml:space="preserve">ipo de </w:t>
            </w:r>
            <w:r w:rsidR="00C043D8">
              <w:rPr>
                <w:rStyle w:val="ui-provider"/>
              </w:rPr>
              <w:t>t</w:t>
            </w:r>
            <w:r>
              <w:rPr>
                <w:rStyle w:val="ui-provider"/>
              </w:rPr>
              <w:t>urismo já existe</w:t>
            </w:r>
          </w:p>
        </w:tc>
      </w:tr>
      <w:tr w:rsidR="005A7E37" w14:paraId="67287C4C" w14:textId="77777777" w:rsidTr="002900EE">
        <w:trPr>
          <w:trHeight w:val="414"/>
          <w:jc w:val="center"/>
        </w:trPr>
        <w:tc>
          <w:tcPr>
            <w:tcW w:w="4181" w:type="dxa"/>
          </w:tcPr>
          <w:p w14:paraId="3A690061" w14:textId="4D15C0E5" w:rsidR="005A7E37" w:rsidRDefault="005A7E37" w:rsidP="00A16FAF">
            <w:pPr>
              <w:pStyle w:val="Pargrafos"/>
              <w:ind w:firstLine="0"/>
              <w:jc w:val="left"/>
            </w:pPr>
            <w:r w:rsidRPr="005A7E37">
              <w:t>Msg 9</w:t>
            </w:r>
          </w:p>
        </w:tc>
        <w:tc>
          <w:tcPr>
            <w:tcW w:w="4182" w:type="dxa"/>
          </w:tcPr>
          <w:p w14:paraId="694069D2" w14:textId="333A017F" w:rsidR="005A7E37" w:rsidRDefault="005A7E37" w:rsidP="00A16FAF">
            <w:pPr>
              <w:pStyle w:val="Pargrafos"/>
              <w:ind w:firstLine="0"/>
              <w:jc w:val="left"/>
              <w:rPr>
                <w:rStyle w:val="ui-provider"/>
              </w:rPr>
            </w:pPr>
            <w:r w:rsidRPr="005A7E37">
              <w:rPr>
                <w:rStyle w:val="ui-provider"/>
              </w:rPr>
              <w:t>Boas</w:t>
            </w:r>
            <w:r>
              <w:rPr>
                <w:rStyle w:val="ui-provider"/>
              </w:rPr>
              <w:t>-</w:t>
            </w:r>
            <w:r w:rsidRPr="005A7E37">
              <w:rPr>
                <w:rStyle w:val="ui-provider"/>
              </w:rPr>
              <w:t>vindas</w:t>
            </w:r>
          </w:p>
        </w:tc>
      </w:tr>
      <w:tr w:rsidR="005A7E37" w14:paraId="724F62F8" w14:textId="77777777" w:rsidTr="002900EE">
        <w:trPr>
          <w:trHeight w:val="414"/>
          <w:jc w:val="center"/>
        </w:trPr>
        <w:tc>
          <w:tcPr>
            <w:tcW w:w="4181" w:type="dxa"/>
          </w:tcPr>
          <w:p w14:paraId="16CDF53D" w14:textId="04398580" w:rsidR="005A7E37" w:rsidRDefault="005A7E37" w:rsidP="00A16FAF">
            <w:pPr>
              <w:pStyle w:val="Pargrafos"/>
              <w:ind w:firstLine="0"/>
              <w:jc w:val="left"/>
            </w:pPr>
            <w:r w:rsidRPr="005A7E37">
              <w:t xml:space="preserve">Msg </w:t>
            </w:r>
            <w:r>
              <w:t>10</w:t>
            </w:r>
          </w:p>
        </w:tc>
        <w:tc>
          <w:tcPr>
            <w:tcW w:w="4182" w:type="dxa"/>
          </w:tcPr>
          <w:p w14:paraId="7645E42C" w14:textId="0BB4F5D7" w:rsidR="005A7E37" w:rsidRDefault="005A7E37" w:rsidP="00A16FAF">
            <w:pPr>
              <w:pStyle w:val="Pargrafos"/>
              <w:ind w:firstLine="0"/>
              <w:jc w:val="left"/>
              <w:rPr>
                <w:rStyle w:val="ui-provider"/>
              </w:rPr>
            </w:pPr>
            <w:proofErr w:type="spellStart"/>
            <w:r w:rsidRPr="005A7E37">
              <w:rPr>
                <w:rStyle w:val="ui-provider"/>
              </w:rPr>
              <w:t>Email</w:t>
            </w:r>
            <w:proofErr w:type="spellEnd"/>
            <w:r w:rsidRPr="005A7E37">
              <w:rPr>
                <w:rStyle w:val="ui-provider"/>
              </w:rPr>
              <w:t xml:space="preserve"> ou senha incorretos</w:t>
            </w:r>
          </w:p>
        </w:tc>
      </w:tr>
    </w:tbl>
    <w:p w14:paraId="63C7606B" w14:textId="589EF98F" w:rsidR="00BD6C07" w:rsidRPr="004104C9" w:rsidRDefault="00E87170" w:rsidP="004104C9">
      <w:pPr>
        <w:ind w:firstLine="0"/>
        <w:jc w:val="center"/>
        <w:rPr>
          <w:sz w:val="22"/>
          <w:szCs w:val="22"/>
        </w:rPr>
      </w:pPr>
      <w:r w:rsidRPr="00C043D8">
        <w:rPr>
          <w:sz w:val="22"/>
          <w:szCs w:val="22"/>
        </w:rPr>
        <w:t>Fonte: Elaborado pelos autores.</w:t>
      </w:r>
    </w:p>
    <w:p w14:paraId="6A54327D" w14:textId="777F9EFA" w:rsidR="00BD6C07" w:rsidRPr="00681D0E" w:rsidRDefault="00254A1B" w:rsidP="004104C9">
      <w:pPr>
        <w:pStyle w:val="Pargrafos"/>
        <w:spacing w:before="240"/>
      </w:pPr>
      <w:r w:rsidRPr="00254A1B">
        <w:t>A</w:t>
      </w:r>
      <w:r w:rsidR="004104C9" w:rsidRPr="004104C9">
        <w:t xml:space="preserve"> lista de casos de uso é uma ferramenta essencial no desenvolvimento de software, pois descreve como os atores interagem com o sistema para alcançar objetivos específicos. Cada caso de uso detalha um conjunto de ações e ajuda a definir os requisitos funcionais do software. Essa lista oferece uma visão estruturada do funcionamento do sistema, orienta os desenvolvedores na implementação e facilita a comunicação com os stakeholders. O Quadro 16 apresenta a lista completa de casos de uso do sistema.</w:t>
      </w:r>
    </w:p>
    <w:p w14:paraId="24B827C3" w14:textId="33DD54A4" w:rsidR="003F3BD9" w:rsidRDefault="003F3BD9" w:rsidP="00BD6C07">
      <w:pPr>
        <w:pStyle w:val="Legenda"/>
        <w:keepNext/>
        <w:spacing w:before="240"/>
        <w:rPr>
          <w:b w:val="0"/>
          <w:bCs w:val="0"/>
          <w:noProof/>
        </w:rPr>
      </w:pPr>
      <w:bookmarkStart w:id="73" w:name="_Toc174115525"/>
      <w:r>
        <w:t xml:space="preserve">Quadro </w:t>
      </w:r>
      <w:fldSimple w:instr=" SEQ Quadro \* ARABIC ">
        <w:r w:rsidR="00E87170">
          <w:rPr>
            <w:noProof/>
          </w:rPr>
          <w:t>16</w:t>
        </w:r>
      </w:fldSimple>
      <w:r>
        <w:rPr>
          <w:noProof/>
        </w:rPr>
        <w:t xml:space="preserve"> </w:t>
      </w:r>
      <w:r w:rsidRPr="00445C4A">
        <w:rPr>
          <w:noProof/>
        </w:rPr>
        <w:t xml:space="preserve"> </w:t>
      </w:r>
      <w:r w:rsidRPr="003F3BD9">
        <w:rPr>
          <w:b w:val="0"/>
          <w:bCs w:val="0"/>
          <w:noProof/>
        </w:rPr>
        <w:t>— Lista de casos de uso do software</w:t>
      </w:r>
      <w:bookmarkEnd w:id="73"/>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1"/>
        <w:gridCol w:w="2836"/>
        <w:gridCol w:w="2013"/>
        <w:gridCol w:w="2178"/>
        <w:gridCol w:w="1474"/>
      </w:tblGrid>
      <w:tr w:rsidR="002900EE" w14:paraId="0DB35CC4" w14:textId="77777777" w:rsidTr="002900EE">
        <w:trPr>
          <w:trHeight w:val="568"/>
          <w:tblHeader/>
        </w:trPr>
        <w:tc>
          <w:tcPr>
            <w:tcW w:w="561"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C043D8">
            <w:pPr>
              <w:ind w:firstLine="0"/>
              <w:jc w:val="left"/>
              <w:rPr>
                <w:b/>
                <w:bCs/>
                <w:color w:val="000000"/>
                <w:szCs w:val="24"/>
              </w:rPr>
            </w:pPr>
            <w:bookmarkStart w:id="74" w:name="_Hlk168659285"/>
            <w:r>
              <w:rPr>
                <w:b/>
                <w:bCs/>
                <w:color w:val="000000"/>
                <w:szCs w:val="24"/>
              </w:rPr>
              <w:t>Nº</w:t>
            </w:r>
          </w:p>
        </w:tc>
        <w:tc>
          <w:tcPr>
            <w:tcW w:w="2836"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C043D8">
            <w:pPr>
              <w:ind w:firstLine="0"/>
              <w:jc w:val="left"/>
              <w:rPr>
                <w:b/>
                <w:bCs/>
                <w:color w:val="000000"/>
                <w:szCs w:val="24"/>
              </w:rPr>
            </w:pPr>
            <w:r>
              <w:rPr>
                <w:b/>
                <w:bCs/>
                <w:color w:val="000000"/>
                <w:szCs w:val="24"/>
              </w:rPr>
              <w:t>Descrição do Caso de Uso</w:t>
            </w:r>
          </w:p>
        </w:tc>
        <w:tc>
          <w:tcPr>
            <w:tcW w:w="2013"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C043D8">
            <w:pPr>
              <w:ind w:firstLine="0"/>
              <w:jc w:val="left"/>
              <w:rPr>
                <w:b/>
                <w:bCs/>
                <w:color w:val="000000"/>
                <w:szCs w:val="24"/>
              </w:rPr>
            </w:pPr>
            <w:r>
              <w:rPr>
                <w:b/>
                <w:bCs/>
                <w:color w:val="000000"/>
                <w:szCs w:val="24"/>
              </w:rPr>
              <w:t>Entrada</w:t>
            </w:r>
          </w:p>
        </w:tc>
        <w:tc>
          <w:tcPr>
            <w:tcW w:w="2178"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C043D8">
            <w:pPr>
              <w:ind w:firstLine="0"/>
              <w:jc w:val="left"/>
              <w:rPr>
                <w:b/>
                <w:bCs/>
                <w:color w:val="000000"/>
                <w:szCs w:val="24"/>
              </w:rPr>
            </w:pPr>
            <w:r>
              <w:rPr>
                <w:b/>
                <w:bCs/>
                <w:color w:val="000000"/>
                <w:szCs w:val="24"/>
              </w:rPr>
              <w:t>Caso de Uso</w:t>
            </w:r>
          </w:p>
        </w:tc>
        <w:tc>
          <w:tcPr>
            <w:tcW w:w="1474"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C043D8">
            <w:pPr>
              <w:ind w:firstLine="0"/>
              <w:jc w:val="left"/>
              <w:rPr>
                <w:b/>
                <w:bCs/>
                <w:color w:val="000000"/>
                <w:szCs w:val="24"/>
              </w:rPr>
            </w:pPr>
            <w:r>
              <w:rPr>
                <w:b/>
                <w:bCs/>
                <w:color w:val="000000"/>
                <w:szCs w:val="24"/>
              </w:rPr>
              <w:t>Resposta</w:t>
            </w:r>
          </w:p>
        </w:tc>
      </w:tr>
      <w:tr w:rsidR="002900EE" w14:paraId="4498072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A16FAF">
            <w:pPr>
              <w:pStyle w:val="NormalWeb"/>
              <w:spacing w:before="0" w:beforeAutospacing="0" w:after="0" w:afterAutospacing="0"/>
              <w:jc w:val="left"/>
            </w:pPr>
            <w:r>
              <w:t xml:space="preserve">Administrador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7B70DC4" w14:textId="2DC83639" w:rsidR="00396816" w:rsidRDefault="002900EE" w:rsidP="00A16FAF">
            <w:pPr>
              <w:pStyle w:val="NormalWeb"/>
              <w:spacing w:before="0" w:beforeAutospacing="0" w:after="0" w:afterAutospacing="0"/>
              <w:jc w:val="left"/>
            </w:pPr>
            <w:r>
              <w:t>Msg</w:t>
            </w:r>
            <w:r w:rsidR="00990506">
              <w:t xml:space="preserve"> 5</w:t>
            </w:r>
          </w:p>
        </w:tc>
      </w:tr>
      <w:tr w:rsidR="002900EE" w14:paraId="3451498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57FD4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9C3B8D" w14:textId="31B53D17" w:rsidR="003012FC" w:rsidRDefault="003012FC" w:rsidP="003012FC">
            <w:pPr>
              <w:pStyle w:val="NormalWeb"/>
              <w:spacing w:before="0" w:beforeAutospacing="0" w:after="0" w:afterAutospacing="0"/>
              <w:jc w:val="left"/>
              <w:rPr>
                <w:color w:val="000000"/>
                <w:kern w:val="24"/>
              </w:rPr>
            </w:pPr>
            <w:r>
              <w:t>Administrador altera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012FC" w:rsidRDefault="003012FC" w:rsidP="003012FC">
            <w:pPr>
              <w:pStyle w:val="NormalWeb"/>
              <w:spacing w:before="0" w:beforeAutospacing="0" w:after="0" w:afterAutospacing="0"/>
              <w:jc w:val="left"/>
              <w:rPr>
                <w:color w:val="000000"/>
                <w:kern w:val="24"/>
              </w:rPr>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012FC" w:rsidRDefault="003012FC" w:rsidP="003012FC">
            <w:pPr>
              <w:pStyle w:val="NormalWeb"/>
              <w:spacing w:before="0" w:beforeAutospacing="0" w:after="0" w:afterAutospacing="0"/>
              <w:jc w:val="left"/>
              <w:rPr>
                <w:color w:val="000000"/>
                <w:kern w:val="24"/>
              </w:rPr>
            </w:pPr>
            <w:r>
              <w:t>Alterar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0987A854" w14:textId="25F2DE88"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07355857" w14:textId="77777777" w:rsidTr="002900EE">
        <w:trPr>
          <w:trHeight w:val="559"/>
        </w:trPr>
        <w:tc>
          <w:tcPr>
            <w:tcW w:w="561" w:type="dxa"/>
            <w:tcBorders>
              <w:top w:val="single" w:sz="4" w:space="0" w:color="auto"/>
              <w:left w:val="single" w:sz="4" w:space="0" w:color="auto"/>
              <w:bottom w:val="single" w:sz="4" w:space="0" w:color="auto"/>
              <w:right w:val="single" w:sz="4" w:space="0" w:color="auto"/>
            </w:tcBorders>
            <w:noWrap/>
            <w:vAlign w:val="center"/>
          </w:tcPr>
          <w:p w14:paraId="2D7E7D9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012FC" w:rsidRDefault="003012FC" w:rsidP="003012FC">
            <w:pPr>
              <w:pStyle w:val="NormalWeb"/>
              <w:spacing w:before="0" w:beforeAutospacing="0" w:after="0" w:afterAutospacing="0"/>
              <w:jc w:val="left"/>
            </w:pPr>
            <w:r>
              <w:t xml:space="preserve">Administrador altera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485BDCE0" w14:textId="1DA6E069" w:rsidR="003012FC" w:rsidRDefault="002900EE" w:rsidP="003012FC">
            <w:pPr>
              <w:pStyle w:val="NormalWeb"/>
              <w:spacing w:before="0" w:beforeAutospacing="0" w:after="0" w:afterAutospacing="0"/>
              <w:jc w:val="left"/>
            </w:pPr>
            <w:r>
              <w:t>Msg</w:t>
            </w:r>
            <w:r w:rsidR="003012FC" w:rsidRPr="001E3867">
              <w:t xml:space="preserve"> 4</w:t>
            </w:r>
          </w:p>
        </w:tc>
      </w:tr>
      <w:tr w:rsidR="002900EE" w14:paraId="7EF5E8D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48AC8B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012FC" w:rsidRDefault="003012FC" w:rsidP="003012FC">
            <w:pPr>
              <w:pStyle w:val="NormalWeb"/>
              <w:spacing w:before="0" w:beforeAutospacing="0" w:after="0" w:afterAutospacing="0"/>
              <w:jc w:val="left"/>
            </w:pPr>
            <w:r>
              <w:t xml:space="preserve">Administrador altera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012FC" w:rsidRDefault="003012FC" w:rsidP="003012FC">
            <w:pPr>
              <w:pStyle w:val="NormalWeb"/>
              <w:spacing w:before="0" w:beforeAutospacing="0" w:after="0" w:afterAutospacing="0"/>
              <w:jc w:val="left"/>
            </w:pPr>
            <w:r>
              <w:t xml:space="preserve">Alterar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322CE264" w14:textId="49EB4654" w:rsidR="003012FC" w:rsidRDefault="002900EE" w:rsidP="003012FC">
            <w:pPr>
              <w:pStyle w:val="NormalWeb"/>
              <w:spacing w:before="0" w:beforeAutospacing="0" w:after="0" w:afterAutospacing="0"/>
              <w:jc w:val="left"/>
            </w:pPr>
            <w:r>
              <w:t>Msg</w:t>
            </w:r>
            <w:r w:rsidR="003012FC" w:rsidRPr="001E3867">
              <w:t xml:space="preserve"> 4</w:t>
            </w:r>
          </w:p>
        </w:tc>
      </w:tr>
      <w:tr w:rsidR="002900EE" w14:paraId="515FDD4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AF1BFF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012FC" w:rsidRDefault="003012FC" w:rsidP="003012FC">
            <w:pPr>
              <w:pStyle w:val="NormalWeb"/>
              <w:spacing w:before="0" w:beforeAutospacing="0" w:after="0" w:afterAutospacing="0"/>
              <w:jc w:val="left"/>
            </w:pPr>
            <w:r>
              <w:t xml:space="preserve">Administrador altera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012FC" w:rsidRDefault="003012FC" w:rsidP="003012FC">
            <w:pPr>
              <w:pStyle w:val="NormalWeb"/>
              <w:spacing w:before="0" w:beforeAutospacing="0" w:after="0" w:afterAutospacing="0"/>
              <w:jc w:val="left"/>
            </w:pPr>
            <w:r>
              <w:t xml:space="preserve">Alterar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47F43FB" w14:textId="30155E18" w:rsidR="003012FC" w:rsidRDefault="002900EE" w:rsidP="003012FC">
            <w:pPr>
              <w:pStyle w:val="NormalWeb"/>
              <w:spacing w:before="0" w:beforeAutospacing="0" w:after="0" w:afterAutospacing="0"/>
              <w:jc w:val="left"/>
            </w:pPr>
            <w:r>
              <w:t>Msg</w:t>
            </w:r>
            <w:r w:rsidR="003012FC" w:rsidRPr="001E3867">
              <w:t xml:space="preserve"> 4</w:t>
            </w:r>
          </w:p>
        </w:tc>
      </w:tr>
      <w:tr w:rsidR="002900EE" w14:paraId="23A0694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5B9F38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012FC" w:rsidRDefault="003012FC" w:rsidP="003012FC">
            <w:pPr>
              <w:pStyle w:val="NormalWeb"/>
              <w:spacing w:before="0" w:beforeAutospacing="0" w:after="0" w:afterAutospacing="0"/>
              <w:jc w:val="left"/>
            </w:pPr>
            <w:r>
              <w:t>Administrador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012FC" w:rsidRDefault="003012FC" w:rsidP="003012FC">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48C40D7" w14:textId="08F2861C" w:rsidR="003012FC" w:rsidRDefault="002900EE" w:rsidP="003012FC">
            <w:pPr>
              <w:pStyle w:val="NormalWeb"/>
              <w:spacing w:before="0" w:beforeAutospacing="0" w:after="0" w:afterAutospacing="0"/>
              <w:jc w:val="left"/>
            </w:pPr>
            <w:r>
              <w:t>Msg</w:t>
            </w:r>
            <w:r w:rsidR="003012FC" w:rsidRPr="001E3867">
              <w:t xml:space="preserve"> 4</w:t>
            </w:r>
          </w:p>
        </w:tc>
      </w:tr>
      <w:tr w:rsidR="002900EE" w14:paraId="5C27001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F27A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012FC" w:rsidRDefault="003012FC" w:rsidP="003012FC">
            <w:pPr>
              <w:pStyle w:val="NormalWeb"/>
              <w:spacing w:before="0" w:beforeAutospacing="0" w:after="0" w:afterAutospacing="0"/>
              <w:jc w:val="left"/>
            </w:pPr>
            <w:r>
              <w:t>Administrador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2DACE056" w14:textId="7FBCD7AE" w:rsidR="003012FC" w:rsidRDefault="002900EE" w:rsidP="003012FC">
            <w:pPr>
              <w:pStyle w:val="NormalWeb"/>
              <w:spacing w:before="0" w:beforeAutospacing="0" w:after="0" w:afterAutospacing="0"/>
              <w:jc w:val="left"/>
            </w:pPr>
            <w:r>
              <w:t>Msg</w:t>
            </w:r>
            <w:r w:rsidR="003012FC" w:rsidRPr="001E3867">
              <w:t xml:space="preserve"> 4</w:t>
            </w:r>
          </w:p>
        </w:tc>
      </w:tr>
      <w:tr w:rsidR="002900EE" w14:paraId="2916DD6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3B125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012FC" w:rsidRDefault="003012FC" w:rsidP="003012FC">
            <w:pPr>
              <w:pStyle w:val="NormalWeb"/>
              <w:spacing w:before="0" w:beforeAutospacing="0" w:after="0" w:afterAutospacing="0"/>
              <w:jc w:val="left"/>
            </w:pPr>
            <w:r>
              <w:t>Administrador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0D9F0887" w14:textId="63A1EFF1" w:rsidR="003012FC" w:rsidRDefault="002900EE" w:rsidP="003012FC">
            <w:pPr>
              <w:pStyle w:val="NormalWeb"/>
              <w:spacing w:before="0" w:beforeAutospacing="0" w:after="0" w:afterAutospacing="0"/>
              <w:jc w:val="left"/>
            </w:pPr>
            <w:r>
              <w:t>Msg</w:t>
            </w:r>
            <w:r w:rsidR="003012FC" w:rsidRPr="001E3867">
              <w:t xml:space="preserve"> 4</w:t>
            </w:r>
          </w:p>
        </w:tc>
      </w:tr>
      <w:tr w:rsidR="002900EE" w14:paraId="6B3469A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38F21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012FC" w:rsidRDefault="003012FC" w:rsidP="003012FC">
            <w:pPr>
              <w:pStyle w:val="NormalWeb"/>
              <w:spacing w:before="0" w:beforeAutospacing="0" w:after="0" w:afterAutospacing="0"/>
              <w:jc w:val="left"/>
            </w:pPr>
            <w:r>
              <w:t>Administrador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3376AF6B" w14:textId="5E4E94A3" w:rsidR="003012FC" w:rsidRDefault="002900EE" w:rsidP="003012FC">
            <w:pPr>
              <w:pStyle w:val="NormalWeb"/>
              <w:spacing w:before="0" w:beforeAutospacing="0" w:after="0" w:afterAutospacing="0"/>
              <w:jc w:val="left"/>
            </w:pPr>
            <w:r>
              <w:t>Msg</w:t>
            </w:r>
            <w:r w:rsidR="003012FC" w:rsidRPr="001E3867">
              <w:t xml:space="preserve"> 4</w:t>
            </w:r>
          </w:p>
        </w:tc>
      </w:tr>
      <w:tr w:rsidR="002900EE" w14:paraId="11B865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CD9C" w14:textId="77777777" w:rsidR="003012FC" w:rsidRDefault="003012FC" w:rsidP="003012FC">
            <w:pPr>
              <w:pStyle w:val="NormalWeb"/>
              <w:numPr>
                <w:ilvl w:val="0"/>
                <w:numId w:val="12"/>
              </w:numPr>
              <w:spacing w:before="0" w:beforeAutospacing="0" w:after="0" w:afterAutospacing="0"/>
              <w:ind w:left="0" w:firstLine="0"/>
              <w:jc w:val="left"/>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012FC" w:rsidRDefault="003012FC" w:rsidP="003012FC">
            <w:pPr>
              <w:pStyle w:val="NormalWeb"/>
              <w:spacing w:before="0" w:beforeAutospacing="0" w:after="0" w:afterAutospacing="0"/>
              <w:jc w:val="left"/>
            </w:pPr>
            <w:r>
              <w:t>Administrador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60ED2C3" w14:textId="7F051C9F" w:rsidR="003012FC" w:rsidRDefault="002900EE" w:rsidP="003012FC">
            <w:pPr>
              <w:pStyle w:val="NormalWeb"/>
              <w:spacing w:before="0" w:beforeAutospacing="0" w:after="0" w:afterAutospacing="0"/>
              <w:jc w:val="left"/>
            </w:pPr>
            <w:r>
              <w:t>Msg</w:t>
            </w:r>
            <w:r w:rsidR="003012FC" w:rsidRPr="001E3867">
              <w:t xml:space="preserve"> 4</w:t>
            </w:r>
          </w:p>
        </w:tc>
      </w:tr>
      <w:tr w:rsidR="002900EE" w14:paraId="3C18077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1B819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012FC" w:rsidRDefault="003012FC" w:rsidP="003012FC">
            <w:pPr>
              <w:pStyle w:val="NormalWeb"/>
              <w:spacing w:before="0" w:beforeAutospacing="0" w:after="0" w:afterAutospacing="0"/>
              <w:jc w:val="left"/>
              <w:rPr>
                <w:color w:val="000000"/>
                <w:kern w:val="24"/>
              </w:rPr>
            </w:pPr>
            <w:r>
              <w:t>Administrador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012FC" w:rsidRDefault="003012FC" w:rsidP="003012FC">
            <w:pPr>
              <w:pStyle w:val="NormalWeb"/>
              <w:spacing w:before="0" w:beforeAutospacing="0" w:after="0" w:afterAutospacing="0"/>
              <w:jc w:val="left"/>
              <w:rPr>
                <w:color w:val="000000"/>
                <w:kern w:val="24"/>
              </w:rPr>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012FC" w:rsidRDefault="003012FC" w:rsidP="003012FC">
            <w:pPr>
              <w:pStyle w:val="NormalWeb"/>
              <w:spacing w:before="0" w:beforeAutospacing="0" w:after="0" w:afterAutospacing="0"/>
              <w:jc w:val="left"/>
              <w:rPr>
                <w:color w:val="000000"/>
                <w:kern w:val="24"/>
              </w:rPr>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3480610D" w14:textId="50B0B9CA"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72B471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E32E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012FC" w:rsidRDefault="003012FC" w:rsidP="003012FC">
            <w:pPr>
              <w:pStyle w:val="NormalWeb"/>
              <w:spacing w:before="0" w:beforeAutospacing="0" w:after="0" w:afterAutospacing="0"/>
              <w:jc w:val="left"/>
              <w:rPr>
                <w:color w:val="000000"/>
                <w:kern w:val="24"/>
              </w:rPr>
            </w:pPr>
            <w:r>
              <w:t>Administrador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012FC" w:rsidRDefault="003012FC" w:rsidP="003012FC">
            <w:pPr>
              <w:pStyle w:val="NormalWeb"/>
              <w:spacing w:before="0" w:beforeAutospacing="0" w:after="0" w:afterAutospacing="0"/>
              <w:jc w:val="left"/>
              <w:rPr>
                <w:color w:val="000000"/>
                <w:kern w:val="24"/>
              </w:rPr>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012FC" w:rsidRDefault="003012FC" w:rsidP="003012FC">
            <w:pPr>
              <w:pStyle w:val="NormalWeb"/>
              <w:spacing w:before="0" w:beforeAutospacing="0" w:after="0" w:afterAutospacing="0"/>
              <w:jc w:val="left"/>
              <w:rPr>
                <w:color w:val="000000"/>
                <w:kern w:val="24"/>
              </w:rPr>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D0C7A16" w14:textId="3A739A19"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15FF7FD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67938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012FC" w:rsidRDefault="003012FC" w:rsidP="003012FC">
            <w:pPr>
              <w:pStyle w:val="NormalWeb"/>
              <w:spacing w:before="0" w:beforeAutospacing="0" w:after="0" w:afterAutospacing="0"/>
              <w:jc w:val="left"/>
            </w:pPr>
            <w:r>
              <w:t>Administrador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A2B9BAA" w14:textId="0A48D0E4" w:rsidR="003012FC" w:rsidRDefault="002900EE" w:rsidP="003012FC">
            <w:pPr>
              <w:pStyle w:val="NormalWeb"/>
              <w:spacing w:before="0" w:beforeAutospacing="0" w:after="0" w:afterAutospacing="0"/>
              <w:jc w:val="left"/>
            </w:pPr>
            <w:r>
              <w:t>Msg</w:t>
            </w:r>
            <w:r w:rsidR="003012FC" w:rsidRPr="003A19D0">
              <w:t xml:space="preserve"> 1</w:t>
            </w:r>
          </w:p>
        </w:tc>
      </w:tr>
      <w:tr w:rsidR="002900EE" w14:paraId="55C6F1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5D7D54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012FC" w:rsidRDefault="003012FC" w:rsidP="003012FC">
            <w:pPr>
              <w:pStyle w:val="NormalWeb"/>
              <w:spacing w:before="0" w:beforeAutospacing="0" w:after="0" w:afterAutospacing="0"/>
              <w:jc w:val="left"/>
            </w:pPr>
            <w:r>
              <w:t xml:space="preserve">Administrador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1A129410" w14:textId="780A52C2" w:rsidR="003012FC" w:rsidRDefault="002900EE" w:rsidP="003012FC">
            <w:pPr>
              <w:pStyle w:val="NormalWeb"/>
              <w:spacing w:before="0" w:beforeAutospacing="0" w:after="0" w:afterAutospacing="0"/>
              <w:jc w:val="left"/>
            </w:pPr>
            <w:r>
              <w:t>Msg</w:t>
            </w:r>
            <w:r w:rsidR="003012FC" w:rsidRPr="003A19D0">
              <w:t xml:space="preserve"> 1</w:t>
            </w:r>
          </w:p>
        </w:tc>
      </w:tr>
      <w:tr w:rsidR="002900EE" w14:paraId="5F5F6E2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C2C4EA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012FC" w:rsidRDefault="003012FC" w:rsidP="003012FC">
            <w:pPr>
              <w:pStyle w:val="NormalWeb"/>
              <w:spacing w:before="0" w:beforeAutospacing="0" w:after="0" w:afterAutospacing="0"/>
              <w:jc w:val="left"/>
            </w:pPr>
            <w:r>
              <w:t>Administrador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F1FBB40" w14:textId="450A8D98" w:rsidR="003012FC" w:rsidRDefault="002900EE" w:rsidP="003012FC">
            <w:pPr>
              <w:pStyle w:val="NormalWeb"/>
              <w:spacing w:before="0" w:beforeAutospacing="0" w:after="0" w:afterAutospacing="0"/>
              <w:jc w:val="left"/>
            </w:pPr>
            <w:r>
              <w:t>Msg</w:t>
            </w:r>
            <w:r w:rsidR="003012FC" w:rsidRPr="003A19D0">
              <w:t xml:space="preserve"> 1</w:t>
            </w:r>
          </w:p>
        </w:tc>
      </w:tr>
      <w:tr w:rsidR="002900EE" w14:paraId="20B287C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128BB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012FC" w:rsidRDefault="003012FC" w:rsidP="003012FC">
            <w:pPr>
              <w:pStyle w:val="NormalWeb"/>
              <w:spacing w:before="0" w:beforeAutospacing="0" w:after="0" w:afterAutospacing="0"/>
              <w:jc w:val="left"/>
              <w:rPr>
                <w:color w:val="000000"/>
                <w:kern w:val="24"/>
                <w:u w:val="single"/>
              </w:rPr>
            </w:pPr>
            <w:r>
              <w:t>Administrador cadastra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012FC" w:rsidRDefault="003012FC" w:rsidP="003012FC">
            <w:pPr>
              <w:pStyle w:val="NormalWeb"/>
              <w:spacing w:before="0" w:beforeAutospacing="0" w:after="0" w:afterAutospacing="0"/>
              <w:jc w:val="left"/>
              <w:rPr>
                <w:color w:val="000000"/>
                <w:kern w:val="24"/>
              </w:rPr>
            </w:pPr>
            <w:r>
              <w:t>Informa dados de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012FC" w:rsidRDefault="003012FC" w:rsidP="003012FC">
            <w:pPr>
              <w:pStyle w:val="NormalWeb"/>
              <w:spacing w:before="0" w:beforeAutospacing="0" w:after="0" w:afterAutospacing="0"/>
              <w:jc w:val="left"/>
              <w:rPr>
                <w:color w:val="000000"/>
                <w:kern w:val="24"/>
              </w:rPr>
            </w:pPr>
            <w:r>
              <w:t>Cadastrar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733A5A99" w14:textId="75730A29"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2399648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10DD2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012FC" w:rsidRDefault="003012FC" w:rsidP="003012FC">
            <w:pPr>
              <w:pStyle w:val="NormalWeb"/>
              <w:spacing w:before="0" w:beforeAutospacing="0" w:after="0" w:afterAutospacing="0"/>
              <w:jc w:val="left"/>
            </w:pPr>
            <w:r>
              <w:t xml:space="preserve">Administrador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012FC" w:rsidRDefault="003012FC" w:rsidP="003012FC">
            <w:pPr>
              <w:pStyle w:val="NormalWeb"/>
              <w:spacing w:before="0" w:beforeAutospacing="0" w:after="0" w:afterAutospacing="0"/>
              <w:jc w:val="left"/>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57098753" w14:textId="5FF0AD2D" w:rsidR="003012FC" w:rsidRDefault="002900EE" w:rsidP="003012FC">
            <w:pPr>
              <w:pStyle w:val="NormalWeb"/>
              <w:spacing w:before="0" w:beforeAutospacing="0" w:after="0" w:afterAutospacing="0"/>
              <w:jc w:val="left"/>
            </w:pPr>
            <w:r>
              <w:t>Msg</w:t>
            </w:r>
            <w:r w:rsidR="003012FC" w:rsidRPr="003A19D0">
              <w:t xml:space="preserve"> 1</w:t>
            </w:r>
          </w:p>
        </w:tc>
      </w:tr>
      <w:tr w:rsidR="002900EE" w14:paraId="509DD4C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B16B2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012FC" w:rsidRDefault="003012FC" w:rsidP="003012FC">
            <w:pPr>
              <w:pStyle w:val="NormalWeb"/>
              <w:spacing w:before="0" w:beforeAutospacing="0" w:after="0" w:afterAutospacing="0"/>
              <w:jc w:val="left"/>
            </w:pPr>
            <w:r>
              <w:t xml:space="preserve">Administrador cadastra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012FC" w:rsidRDefault="003012FC" w:rsidP="003012FC">
            <w:pPr>
              <w:pStyle w:val="NormalWeb"/>
              <w:spacing w:before="0" w:beforeAutospacing="0" w:after="0" w:afterAutospacing="0"/>
              <w:jc w:val="left"/>
            </w:pPr>
            <w:r>
              <w:t xml:space="preserve">Informa dados de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012FC" w:rsidRDefault="003012FC" w:rsidP="003012FC">
            <w:pPr>
              <w:pStyle w:val="NormalWeb"/>
              <w:spacing w:before="0" w:beforeAutospacing="0" w:after="0" w:afterAutospacing="0"/>
              <w:jc w:val="left"/>
            </w:pPr>
            <w:r>
              <w:t xml:space="preserve">Cadastrar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3A0E45F0" w14:textId="720E1D9D" w:rsidR="003012FC" w:rsidRDefault="002900EE" w:rsidP="003012FC">
            <w:pPr>
              <w:pStyle w:val="NormalWeb"/>
              <w:spacing w:before="0" w:beforeAutospacing="0" w:after="0" w:afterAutospacing="0"/>
              <w:jc w:val="left"/>
            </w:pPr>
            <w:r>
              <w:t>Msg</w:t>
            </w:r>
            <w:r w:rsidR="003012FC" w:rsidRPr="003A19D0">
              <w:t xml:space="preserve"> 1</w:t>
            </w:r>
          </w:p>
        </w:tc>
      </w:tr>
      <w:tr w:rsidR="002900EE" w14:paraId="3B2DEF9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F82F1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012FC" w:rsidRDefault="003012FC" w:rsidP="003012FC">
            <w:pPr>
              <w:pStyle w:val="NormalWeb"/>
              <w:spacing w:before="0" w:beforeAutospacing="0" w:after="0" w:afterAutospacing="0"/>
              <w:jc w:val="left"/>
            </w:pPr>
            <w:r>
              <w:t xml:space="preserve">Administrador cadastra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012FC" w:rsidRDefault="003012FC" w:rsidP="003012FC">
            <w:pPr>
              <w:pStyle w:val="NormalWeb"/>
              <w:spacing w:before="0" w:beforeAutospacing="0" w:after="0" w:afterAutospacing="0"/>
              <w:jc w:val="left"/>
            </w:pPr>
            <w:r>
              <w:t xml:space="preserve">Informa dados de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012FC" w:rsidRDefault="003012FC" w:rsidP="003012FC">
            <w:pPr>
              <w:pStyle w:val="NormalWeb"/>
              <w:spacing w:before="0" w:beforeAutospacing="0" w:after="0" w:afterAutospacing="0"/>
              <w:jc w:val="left"/>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A91170B" w14:textId="7CBDBE88" w:rsidR="003012FC" w:rsidRDefault="002900EE" w:rsidP="003012FC">
            <w:pPr>
              <w:pStyle w:val="NormalWeb"/>
              <w:spacing w:before="0" w:beforeAutospacing="0" w:after="0" w:afterAutospacing="0"/>
              <w:jc w:val="left"/>
            </w:pPr>
            <w:r>
              <w:t>Msg</w:t>
            </w:r>
            <w:r w:rsidR="003012FC" w:rsidRPr="003A19D0">
              <w:t xml:space="preserve"> 1</w:t>
            </w:r>
          </w:p>
        </w:tc>
      </w:tr>
      <w:tr w:rsidR="002900EE" w14:paraId="109C3C3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C4D519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012FC" w:rsidRDefault="003012FC" w:rsidP="003012FC">
            <w:pPr>
              <w:pStyle w:val="NormalWeb"/>
              <w:spacing w:before="0" w:beforeAutospacing="0" w:after="0" w:afterAutospacing="0"/>
              <w:jc w:val="left"/>
              <w:rPr>
                <w:color w:val="000000"/>
                <w:kern w:val="24"/>
              </w:rPr>
            </w:pPr>
            <w:r>
              <w:t>Administrador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012FC" w:rsidRDefault="003012FC" w:rsidP="003012FC">
            <w:pPr>
              <w:pStyle w:val="NormalWeb"/>
              <w:spacing w:before="0" w:beforeAutospacing="0" w:after="0" w:afterAutospacing="0"/>
              <w:jc w:val="left"/>
              <w:rPr>
                <w:color w:val="000000"/>
                <w:kern w:val="24"/>
              </w:rPr>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012FC" w:rsidRDefault="003012FC" w:rsidP="003012FC">
            <w:pPr>
              <w:pStyle w:val="NormalWeb"/>
              <w:spacing w:before="0" w:beforeAutospacing="0" w:after="0" w:afterAutospacing="0"/>
              <w:jc w:val="left"/>
              <w:rPr>
                <w:color w:val="000000"/>
                <w:kern w:val="24"/>
              </w:rPr>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1A2ECDDC" w14:textId="30135E37"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3D6A275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BF459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012FC" w:rsidRDefault="003012FC" w:rsidP="003012FC">
            <w:pPr>
              <w:pStyle w:val="NormalWeb"/>
              <w:spacing w:before="0" w:beforeAutospacing="0" w:after="0" w:afterAutospacing="0"/>
              <w:jc w:val="left"/>
            </w:pPr>
            <w:r>
              <w:t>Administrador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7AFFABAE" w14:textId="3E25B221" w:rsidR="003012FC" w:rsidRDefault="002900EE" w:rsidP="003012FC">
            <w:pPr>
              <w:pStyle w:val="NormalWeb"/>
              <w:spacing w:before="0" w:beforeAutospacing="0" w:after="0" w:afterAutospacing="0"/>
              <w:jc w:val="left"/>
            </w:pPr>
            <w:r>
              <w:t>Msg</w:t>
            </w:r>
            <w:r w:rsidR="003012FC" w:rsidRPr="003A19D0">
              <w:t xml:space="preserve"> 1</w:t>
            </w:r>
          </w:p>
        </w:tc>
      </w:tr>
      <w:tr w:rsidR="002900EE" w14:paraId="6E39CD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73716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012FC" w:rsidRDefault="003012FC" w:rsidP="003012FC">
            <w:pPr>
              <w:pStyle w:val="NormalWeb"/>
              <w:spacing w:before="0" w:beforeAutospacing="0" w:after="0" w:afterAutospacing="0"/>
              <w:jc w:val="left"/>
              <w:rPr>
                <w:color w:val="000000"/>
                <w:kern w:val="24"/>
              </w:rPr>
            </w:pPr>
            <w:r>
              <w:t xml:space="preserve">Administrador desativa administrador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012FC" w:rsidRDefault="003012FC" w:rsidP="003012FC">
            <w:pPr>
              <w:pStyle w:val="NormalWeb"/>
              <w:spacing w:before="0" w:beforeAutospacing="0" w:after="0" w:afterAutospacing="0"/>
              <w:jc w:val="left"/>
              <w:rPr>
                <w:color w:val="000000"/>
                <w:kern w:val="24"/>
              </w:rPr>
            </w:pPr>
            <w:r>
              <w:t xml:space="preserve">Id administrador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012FC" w:rsidRDefault="003012FC" w:rsidP="003012FC">
            <w:pPr>
              <w:pStyle w:val="NormalWeb"/>
              <w:spacing w:before="0" w:beforeAutospacing="0" w:after="0" w:afterAutospacing="0"/>
              <w:jc w:val="left"/>
              <w:rPr>
                <w:color w:val="000000"/>
                <w:kern w:val="24"/>
              </w:rPr>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DA140A5" w14:textId="0215DFB6"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1E03E11F" w14:textId="77777777" w:rsidTr="002900EE">
        <w:trPr>
          <w:trHeight w:val="531"/>
        </w:trPr>
        <w:tc>
          <w:tcPr>
            <w:tcW w:w="561" w:type="dxa"/>
            <w:tcBorders>
              <w:top w:val="single" w:sz="4" w:space="0" w:color="auto"/>
              <w:left w:val="single" w:sz="4" w:space="0" w:color="auto"/>
              <w:bottom w:val="single" w:sz="4" w:space="0" w:color="auto"/>
              <w:right w:val="single" w:sz="4" w:space="0" w:color="auto"/>
            </w:tcBorders>
            <w:noWrap/>
            <w:vAlign w:val="center"/>
          </w:tcPr>
          <w:p w14:paraId="3A92BBE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012FC" w:rsidRDefault="003012FC" w:rsidP="003012FC">
            <w:pPr>
              <w:pStyle w:val="NormalWeb"/>
              <w:spacing w:before="0" w:beforeAutospacing="0" w:after="0" w:afterAutospacing="0"/>
              <w:jc w:val="left"/>
            </w:pPr>
            <w:r>
              <w:t>Administrador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012FC" w:rsidRDefault="003012FC" w:rsidP="003012FC">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65CDAA1C" w14:textId="0F68BC2D" w:rsidR="003012FC" w:rsidRDefault="002900EE" w:rsidP="003012FC">
            <w:pPr>
              <w:pStyle w:val="NormalWeb"/>
              <w:spacing w:before="0" w:beforeAutospacing="0" w:after="0" w:afterAutospacing="0"/>
              <w:jc w:val="left"/>
            </w:pPr>
            <w:r>
              <w:t>Msg</w:t>
            </w:r>
            <w:r w:rsidR="003012FC" w:rsidRPr="00D12EE8">
              <w:t xml:space="preserve"> 2</w:t>
            </w:r>
          </w:p>
        </w:tc>
      </w:tr>
      <w:tr w:rsidR="002900EE" w14:paraId="36CEFDED" w14:textId="77777777" w:rsidTr="002900EE">
        <w:trPr>
          <w:trHeight w:val="411"/>
        </w:trPr>
        <w:tc>
          <w:tcPr>
            <w:tcW w:w="561" w:type="dxa"/>
            <w:tcBorders>
              <w:top w:val="single" w:sz="4" w:space="0" w:color="auto"/>
              <w:left w:val="single" w:sz="4" w:space="0" w:color="auto"/>
              <w:bottom w:val="single" w:sz="4" w:space="0" w:color="auto"/>
              <w:right w:val="single" w:sz="4" w:space="0" w:color="auto"/>
            </w:tcBorders>
            <w:noWrap/>
            <w:vAlign w:val="center"/>
          </w:tcPr>
          <w:p w14:paraId="15E019C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012FC" w:rsidRDefault="003012FC" w:rsidP="003012FC">
            <w:pPr>
              <w:pStyle w:val="NormalWeb"/>
              <w:spacing w:before="0" w:beforeAutospacing="0" w:after="0" w:afterAutospacing="0"/>
              <w:jc w:val="left"/>
            </w:pPr>
            <w:r>
              <w:t>Administrador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012FC" w:rsidRDefault="003012FC" w:rsidP="003012FC">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591286EC" w14:textId="0399FE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5127E77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DF0400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012FC" w:rsidRDefault="003012FC" w:rsidP="003012FC">
            <w:pPr>
              <w:pStyle w:val="NormalWeb"/>
              <w:spacing w:before="0" w:beforeAutospacing="0" w:after="0" w:afterAutospacing="0"/>
              <w:jc w:val="left"/>
            </w:pPr>
            <w:r>
              <w:t>Administrador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4B45D5CD" w14:textId="7AE990CF" w:rsidR="003012FC" w:rsidRDefault="002900EE" w:rsidP="003012FC">
            <w:pPr>
              <w:pStyle w:val="NormalWeb"/>
              <w:spacing w:before="0" w:beforeAutospacing="0" w:after="0" w:afterAutospacing="0"/>
              <w:jc w:val="left"/>
            </w:pPr>
            <w:r>
              <w:t>Msg</w:t>
            </w:r>
            <w:r w:rsidR="003012FC" w:rsidRPr="00D12EE8">
              <w:t xml:space="preserve"> 2</w:t>
            </w:r>
          </w:p>
        </w:tc>
      </w:tr>
      <w:tr w:rsidR="002900EE" w14:paraId="6F27273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2E7EA2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012FC" w:rsidRDefault="003012FC" w:rsidP="003012FC">
            <w:pPr>
              <w:pStyle w:val="NormalWeb"/>
              <w:spacing w:before="0" w:beforeAutospacing="0" w:after="0" w:afterAutospacing="0"/>
              <w:jc w:val="left"/>
            </w:pPr>
            <w:r>
              <w:t>Administrador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012FC" w:rsidRDefault="003012FC" w:rsidP="003012FC">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012FC" w:rsidRDefault="003012FC" w:rsidP="003012FC">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7E9D2F29" w14:textId="64C373FE" w:rsidR="003012FC" w:rsidRDefault="002900EE" w:rsidP="003012FC">
            <w:pPr>
              <w:pStyle w:val="NormalWeb"/>
              <w:spacing w:before="0" w:beforeAutospacing="0" w:after="0" w:afterAutospacing="0"/>
              <w:jc w:val="left"/>
            </w:pPr>
            <w:r>
              <w:t>Msg</w:t>
            </w:r>
            <w:r w:rsidR="003012FC" w:rsidRPr="00D12EE8">
              <w:t xml:space="preserve"> 2</w:t>
            </w:r>
          </w:p>
        </w:tc>
      </w:tr>
      <w:tr w:rsidR="002900EE" w14:paraId="3BF620E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C19260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012FC" w:rsidRDefault="003012FC" w:rsidP="003012FC">
            <w:pPr>
              <w:pStyle w:val="NormalWeb"/>
              <w:spacing w:before="0" w:beforeAutospacing="0" w:after="0" w:afterAutospacing="0"/>
              <w:jc w:val="left"/>
            </w:pPr>
            <w:r>
              <w:t>Administrador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012FC" w:rsidRDefault="003012FC" w:rsidP="003012FC">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7A8E30E1" w14:textId="43466496" w:rsidR="003012FC" w:rsidRDefault="002900EE" w:rsidP="003012FC">
            <w:pPr>
              <w:pStyle w:val="NormalWeb"/>
              <w:spacing w:before="0" w:beforeAutospacing="0" w:after="0" w:afterAutospacing="0"/>
              <w:jc w:val="left"/>
            </w:pPr>
            <w:r>
              <w:t>Msg</w:t>
            </w:r>
            <w:r w:rsidR="003012FC" w:rsidRPr="00D12EE8">
              <w:t xml:space="preserve"> 2</w:t>
            </w:r>
          </w:p>
        </w:tc>
      </w:tr>
      <w:tr w:rsidR="002900EE" w14:paraId="6A4D732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C58E67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012FC" w:rsidRDefault="003012FC" w:rsidP="003012FC">
            <w:pPr>
              <w:pStyle w:val="NormalWeb"/>
              <w:spacing w:before="0" w:beforeAutospacing="0" w:after="0" w:afterAutospacing="0"/>
              <w:jc w:val="left"/>
            </w:pPr>
            <w:r>
              <w:t>Administrador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012FC" w:rsidRDefault="003012FC" w:rsidP="003012FC">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012FC" w:rsidRDefault="003012FC" w:rsidP="003012FC">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6D763147" w14:textId="18BC765E" w:rsidR="003012FC" w:rsidRDefault="002900EE" w:rsidP="003012FC">
            <w:pPr>
              <w:pStyle w:val="NormalWeb"/>
              <w:spacing w:before="0" w:beforeAutospacing="0" w:after="0" w:afterAutospacing="0"/>
              <w:jc w:val="left"/>
            </w:pPr>
            <w:r>
              <w:t>Msg</w:t>
            </w:r>
            <w:r w:rsidR="003012FC" w:rsidRPr="00D12EE8">
              <w:t xml:space="preserve"> 2</w:t>
            </w:r>
          </w:p>
        </w:tc>
      </w:tr>
      <w:tr w:rsidR="002900EE" w14:paraId="530705A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848148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012FC" w:rsidRDefault="003012FC" w:rsidP="003012FC">
            <w:pPr>
              <w:pStyle w:val="NormalWeb"/>
              <w:spacing w:before="0" w:beforeAutospacing="0" w:after="0" w:afterAutospacing="0"/>
              <w:jc w:val="left"/>
            </w:pPr>
            <w:r>
              <w:t xml:space="preserve">Administrador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65F0695D" w14:textId="092DDB62" w:rsidR="003012FC" w:rsidRDefault="002900EE" w:rsidP="003012FC">
            <w:pPr>
              <w:pStyle w:val="NormalWeb"/>
              <w:spacing w:before="0" w:beforeAutospacing="0" w:after="0" w:afterAutospacing="0"/>
              <w:jc w:val="left"/>
            </w:pPr>
            <w:r>
              <w:t>Msg</w:t>
            </w:r>
            <w:r w:rsidR="003012FC" w:rsidRPr="00D12EE8">
              <w:t xml:space="preserve"> 2</w:t>
            </w:r>
          </w:p>
        </w:tc>
      </w:tr>
      <w:tr w:rsidR="002900EE" w14:paraId="7C64DC4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F6FBA1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012FC" w:rsidRDefault="003012FC" w:rsidP="003012FC">
            <w:pPr>
              <w:pStyle w:val="NormalWeb"/>
              <w:spacing w:before="0" w:beforeAutospacing="0" w:after="0" w:afterAutospacing="0"/>
              <w:jc w:val="left"/>
            </w:pPr>
            <w:r>
              <w:t>Administrador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012FC" w:rsidRDefault="003012FC" w:rsidP="003012FC">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012FC" w:rsidRDefault="003012FC" w:rsidP="003012FC">
            <w:pPr>
              <w:pStyle w:val="NormalWeb"/>
              <w:spacing w:before="0" w:beforeAutospacing="0" w:after="0" w:afterAutospacing="0"/>
              <w:jc w:val="left"/>
            </w:pPr>
            <w:r>
              <w:t xml:space="preserve">Desativa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75669B68" w14:textId="7AA0ECB5" w:rsidR="003012FC" w:rsidRDefault="002900EE" w:rsidP="003012FC">
            <w:pPr>
              <w:pStyle w:val="NormalWeb"/>
              <w:spacing w:before="0" w:beforeAutospacing="0" w:after="0" w:afterAutospacing="0"/>
              <w:jc w:val="left"/>
            </w:pPr>
            <w:r>
              <w:t>Msg</w:t>
            </w:r>
            <w:r w:rsidR="003012FC" w:rsidRPr="00D12EE8">
              <w:t xml:space="preserve"> 2</w:t>
            </w:r>
          </w:p>
        </w:tc>
      </w:tr>
      <w:tr w:rsidR="002900EE" w14:paraId="1C462D3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463F84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012FC" w:rsidRDefault="003012FC" w:rsidP="003012FC">
            <w:pPr>
              <w:pStyle w:val="NormalWeb"/>
              <w:spacing w:before="0" w:beforeAutospacing="0" w:after="0" w:afterAutospacing="0"/>
              <w:jc w:val="left"/>
            </w:pPr>
            <w:r>
              <w:t xml:space="preserve">Administrador desativa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012FC" w:rsidRDefault="003012FC" w:rsidP="003012FC">
            <w:pPr>
              <w:pStyle w:val="NormalWeb"/>
              <w:spacing w:before="0" w:beforeAutospacing="0" w:after="0" w:afterAutospacing="0"/>
              <w:jc w:val="left"/>
            </w:pPr>
            <w:r>
              <w:t xml:space="preserve">Desativa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9CBD8B9" w14:textId="18F10C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2A3C65C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B41622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012FC" w:rsidRDefault="003012FC" w:rsidP="003012FC">
            <w:pPr>
              <w:pStyle w:val="NormalWeb"/>
              <w:spacing w:before="0" w:beforeAutospacing="0" w:after="0" w:afterAutospacing="0"/>
              <w:jc w:val="left"/>
              <w:rPr>
                <w:color w:val="000000"/>
                <w:kern w:val="24"/>
              </w:rPr>
            </w:pPr>
            <w:r>
              <w:t>Administrador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012FC" w:rsidRDefault="003012FC" w:rsidP="003012FC">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012FC" w:rsidRDefault="003012FC" w:rsidP="003012FC">
            <w:pPr>
              <w:pStyle w:val="NormalWeb"/>
              <w:spacing w:before="0" w:beforeAutospacing="0" w:after="0" w:afterAutospacing="0"/>
              <w:jc w:val="left"/>
              <w:rPr>
                <w:color w:val="000000"/>
                <w:kern w:val="24"/>
              </w:rPr>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054103D3" w14:textId="76B2EB1E"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28A915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A188E7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012FC" w:rsidRDefault="003012FC" w:rsidP="003012FC">
            <w:pPr>
              <w:pStyle w:val="NormalWeb"/>
              <w:spacing w:before="0" w:beforeAutospacing="0" w:after="0" w:afterAutospacing="0"/>
              <w:jc w:val="left"/>
              <w:rPr>
                <w:color w:val="000000"/>
                <w:kern w:val="24"/>
              </w:rPr>
            </w:pPr>
            <w:r>
              <w:t>Administrador exclui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012FC" w:rsidRDefault="003012FC" w:rsidP="003012FC">
            <w:pPr>
              <w:pStyle w:val="NormalWeb"/>
              <w:spacing w:before="0" w:beforeAutospacing="0" w:after="0" w:afterAutospacing="0"/>
              <w:jc w:val="left"/>
              <w:rPr>
                <w:color w:val="000000"/>
                <w:kern w:val="24"/>
              </w:rPr>
            </w:pPr>
            <w:r>
              <w:t xml:space="preserve">Id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012FC" w:rsidRDefault="003012FC" w:rsidP="003012FC">
            <w:pPr>
              <w:pStyle w:val="NormalWeb"/>
              <w:spacing w:before="0" w:beforeAutospacing="0" w:after="0" w:afterAutospacing="0"/>
              <w:jc w:val="left"/>
              <w:rPr>
                <w:color w:val="000000"/>
                <w:kern w:val="24"/>
              </w:rPr>
            </w:pPr>
            <w:r>
              <w:t>Excluir empresa</w:t>
            </w:r>
          </w:p>
        </w:tc>
        <w:tc>
          <w:tcPr>
            <w:tcW w:w="1474" w:type="dxa"/>
            <w:tcBorders>
              <w:top w:val="single" w:sz="4" w:space="0" w:color="auto"/>
              <w:left w:val="single" w:sz="4" w:space="0" w:color="auto"/>
              <w:bottom w:val="single" w:sz="4" w:space="0" w:color="auto"/>
              <w:right w:val="single" w:sz="4" w:space="0" w:color="auto"/>
            </w:tcBorders>
            <w:noWrap/>
            <w:hideMark/>
          </w:tcPr>
          <w:p w14:paraId="6FF1C1EA" w14:textId="25C139E8"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215F5E0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9A16A8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7FB56C" w14:textId="56C4B775" w:rsidR="003012FC" w:rsidRDefault="003012FC" w:rsidP="003012FC">
            <w:pPr>
              <w:pStyle w:val="NormalWeb"/>
              <w:spacing w:before="0" w:beforeAutospacing="0" w:after="0" w:afterAutospacing="0"/>
              <w:jc w:val="left"/>
            </w:pPr>
            <w:bookmarkStart w:id="75" w:name="_Hlk168304959"/>
            <w:r>
              <w:t xml:space="preserve">Administrador </w:t>
            </w:r>
            <w:bookmarkEnd w:id="75"/>
            <w:r>
              <w:t>exclui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012FC" w:rsidRDefault="003012FC" w:rsidP="003012FC">
            <w:pPr>
              <w:pStyle w:val="NormalWeb"/>
              <w:spacing w:before="0" w:beforeAutospacing="0" w:after="0" w:afterAutospacing="0"/>
              <w:jc w:val="left"/>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012FC" w:rsidRDefault="003012FC" w:rsidP="003012FC">
            <w:pPr>
              <w:pStyle w:val="NormalWeb"/>
              <w:spacing w:before="0" w:beforeAutospacing="0" w:after="0" w:afterAutospacing="0"/>
              <w:jc w:val="left"/>
            </w:pPr>
            <w:r>
              <w:t>Excluir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1B68DFD3" w14:textId="59F6BEFC" w:rsidR="003012FC" w:rsidRDefault="002900EE" w:rsidP="003012FC">
            <w:pPr>
              <w:pStyle w:val="NormalWeb"/>
              <w:spacing w:before="0" w:beforeAutospacing="0" w:after="0" w:afterAutospacing="0"/>
              <w:jc w:val="left"/>
            </w:pPr>
            <w:r>
              <w:t>Msg</w:t>
            </w:r>
            <w:r w:rsidR="003012FC" w:rsidRPr="003F199D">
              <w:t xml:space="preserve"> 3</w:t>
            </w:r>
          </w:p>
        </w:tc>
      </w:tr>
      <w:tr w:rsidR="002900EE" w14:paraId="20177AD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2A7B54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012FC" w:rsidRDefault="003012FC" w:rsidP="003012FC">
            <w:pPr>
              <w:pStyle w:val="NormalWeb"/>
              <w:spacing w:before="0" w:beforeAutospacing="0" w:after="0" w:afterAutospacing="0"/>
              <w:jc w:val="left"/>
            </w:pPr>
            <w:r>
              <w:t xml:space="preserve">Administrador exclui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012FC" w:rsidRDefault="003012FC" w:rsidP="003012FC">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012FC" w:rsidRDefault="003012FC" w:rsidP="003012FC">
            <w:pPr>
              <w:pStyle w:val="NormalWeb"/>
              <w:spacing w:before="0" w:beforeAutospacing="0" w:after="0" w:afterAutospacing="0"/>
              <w:jc w:val="left"/>
            </w:pPr>
            <w:r>
              <w:t xml:space="preserve">Excluir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A191A6C" w14:textId="0EED88AE" w:rsidR="003012FC" w:rsidRDefault="002900EE" w:rsidP="003012FC">
            <w:pPr>
              <w:pStyle w:val="NormalWeb"/>
              <w:spacing w:before="0" w:beforeAutospacing="0" w:after="0" w:afterAutospacing="0"/>
              <w:jc w:val="left"/>
            </w:pPr>
            <w:r>
              <w:t>Msg</w:t>
            </w:r>
            <w:r w:rsidR="003012FC" w:rsidRPr="003F199D">
              <w:t xml:space="preserve"> 3</w:t>
            </w:r>
          </w:p>
        </w:tc>
      </w:tr>
      <w:tr w:rsidR="002900EE" w14:paraId="05BE3CA4"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FD0B9F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012FC" w:rsidRDefault="003012FC" w:rsidP="003012FC">
            <w:pPr>
              <w:pStyle w:val="NormalWeb"/>
              <w:spacing w:before="0" w:beforeAutospacing="0" w:after="0" w:afterAutospacing="0"/>
              <w:jc w:val="left"/>
            </w:pPr>
            <w:r>
              <w:t xml:space="preserve">Administrador exclui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012FC" w:rsidRDefault="003012FC" w:rsidP="003012FC">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723210DF" w14:textId="4AF88009" w:rsidR="003012FC" w:rsidRDefault="002900EE" w:rsidP="003012FC">
            <w:pPr>
              <w:pStyle w:val="NormalWeb"/>
              <w:spacing w:before="0" w:beforeAutospacing="0" w:after="0" w:afterAutospacing="0"/>
              <w:jc w:val="left"/>
            </w:pPr>
            <w:r>
              <w:t>Msg</w:t>
            </w:r>
            <w:r w:rsidR="003012FC" w:rsidRPr="003F199D">
              <w:t xml:space="preserve"> 3</w:t>
            </w:r>
          </w:p>
        </w:tc>
      </w:tr>
      <w:tr w:rsidR="002900EE" w14:paraId="1D05E9C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E291C5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012FC" w:rsidRDefault="003012FC" w:rsidP="003012FC">
            <w:pPr>
              <w:pStyle w:val="NormalWeb"/>
              <w:spacing w:before="0" w:beforeAutospacing="0" w:after="0" w:afterAutospacing="0"/>
              <w:jc w:val="left"/>
            </w:pPr>
            <w:r>
              <w:t xml:space="preserve">Administrador exclui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012FC" w:rsidRDefault="003012FC" w:rsidP="003012FC">
            <w:pPr>
              <w:pStyle w:val="NormalWeb"/>
              <w:spacing w:before="0" w:beforeAutospacing="0" w:after="0" w:afterAutospacing="0"/>
              <w:jc w:val="left"/>
            </w:pPr>
            <w:r>
              <w:t xml:space="preserve">Excluir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61BCA4AA" w14:textId="5F148315" w:rsidR="003012FC" w:rsidRDefault="002900EE" w:rsidP="003012FC">
            <w:pPr>
              <w:pStyle w:val="NormalWeb"/>
              <w:spacing w:before="0" w:beforeAutospacing="0" w:after="0" w:afterAutospacing="0"/>
              <w:jc w:val="left"/>
            </w:pPr>
            <w:r>
              <w:t>Msg</w:t>
            </w:r>
            <w:r w:rsidR="003012FC" w:rsidRPr="003F199D">
              <w:t xml:space="preserve"> 3</w:t>
            </w:r>
          </w:p>
        </w:tc>
      </w:tr>
      <w:tr w:rsidR="002900EE" w14:paraId="7D69BAA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6E6068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012FC" w:rsidRDefault="003012FC" w:rsidP="003012FC">
            <w:pPr>
              <w:pStyle w:val="NormalWeb"/>
              <w:spacing w:before="0" w:beforeAutospacing="0" w:after="0" w:afterAutospacing="0"/>
              <w:jc w:val="left"/>
            </w:pPr>
            <w:r>
              <w:t>Administrador exclui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012FC" w:rsidRDefault="003012FC" w:rsidP="003012FC">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012FC" w:rsidRDefault="003012FC" w:rsidP="003012FC">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087B4DF1" w14:textId="5BB967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5FF36AA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5C2AFAB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012FC" w:rsidRDefault="003012FC" w:rsidP="003012FC">
            <w:pPr>
              <w:pStyle w:val="NormalWeb"/>
              <w:spacing w:before="0" w:beforeAutospacing="0" w:after="0" w:afterAutospacing="0"/>
              <w:jc w:val="left"/>
            </w:pPr>
            <w:r>
              <w:t>Administrador exclui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012FC" w:rsidRDefault="003012FC" w:rsidP="003012FC">
            <w:pPr>
              <w:pStyle w:val="NormalWeb"/>
              <w:spacing w:before="0" w:beforeAutospacing="0" w:after="0" w:afterAutospacing="0"/>
              <w:jc w:val="left"/>
            </w:pPr>
            <w:r>
              <w:t>Excluir atração</w:t>
            </w:r>
          </w:p>
        </w:tc>
        <w:tc>
          <w:tcPr>
            <w:tcW w:w="1474" w:type="dxa"/>
            <w:tcBorders>
              <w:top w:val="single" w:sz="4" w:space="0" w:color="auto"/>
              <w:left w:val="single" w:sz="4" w:space="0" w:color="auto"/>
              <w:bottom w:val="single" w:sz="4" w:space="0" w:color="auto"/>
              <w:right w:val="single" w:sz="4" w:space="0" w:color="auto"/>
            </w:tcBorders>
            <w:noWrap/>
            <w:hideMark/>
          </w:tcPr>
          <w:p w14:paraId="49D3DDDE" w14:textId="624E04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600639F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184EB2A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012FC" w:rsidRDefault="003012FC" w:rsidP="003012FC">
            <w:pPr>
              <w:pStyle w:val="NormalWeb"/>
              <w:spacing w:before="0" w:beforeAutospacing="0" w:after="0" w:afterAutospacing="0"/>
              <w:jc w:val="left"/>
            </w:pPr>
            <w:r>
              <w:t xml:space="preserve">Administrador exclui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012FC" w:rsidRDefault="003012FC" w:rsidP="003012FC">
            <w:pPr>
              <w:pStyle w:val="NormalWeb"/>
              <w:spacing w:before="0" w:beforeAutospacing="0" w:after="0" w:afterAutospacing="0"/>
              <w:jc w:val="left"/>
            </w:pPr>
            <w:r>
              <w:t xml:space="preserve">Id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012FC" w:rsidRDefault="003012FC" w:rsidP="003012FC">
            <w:pPr>
              <w:pStyle w:val="NormalWeb"/>
              <w:spacing w:before="0" w:beforeAutospacing="0" w:after="0" w:afterAutospacing="0"/>
              <w:jc w:val="left"/>
            </w:pPr>
            <w:r>
              <w:t xml:space="preserve">Excluir turismo </w:t>
            </w:r>
          </w:p>
        </w:tc>
        <w:tc>
          <w:tcPr>
            <w:tcW w:w="1474" w:type="dxa"/>
            <w:tcBorders>
              <w:top w:val="single" w:sz="4" w:space="0" w:color="auto"/>
              <w:left w:val="single" w:sz="4" w:space="0" w:color="auto"/>
              <w:bottom w:val="single" w:sz="4" w:space="0" w:color="auto"/>
              <w:right w:val="single" w:sz="4" w:space="0" w:color="auto"/>
            </w:tcBorders>
            <w:noWrap/>
            <w:hideMark/>
          </w:tcPr>
          <w:p w14:paraId="666F89CC" w14:textId="67DAC9D4" w:rsidR="003012FC" w:rsidRDefault="002900EE" w:rsidP="003012FC">
            <w:pPr>
              <w:pStyle w:val="NormalWeb"/>
              <w:spacing w:before="0" w:beforeAutospacing="0" w:after="0" w:afterAutospacing="0"/>
              <w:jc w:val="left"/>
            </w:pPr>
            <w:r>
              <w:t>Msg</w:t>
            </w:r>
            <w:r w:rsidR="003012FC" w:rsidRPr="003F199D">
              <w:t xml:space="preserve"> 3</w:t>
            </w:r>
          </w:p>
        </w:tc>
      </w:tr>
      <w:tr w:rsidR="002900EE" w14:paraId="582C52A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9E99C6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012FC" w:rsidRDefault="003012FC" w:rsidP="003012FC">
            <w:pPr>
              <w:pStyle w:val="NormalWeb"/>
              <w:spacing w:before="0" w:beforeAutospacing="0" w:after="0" w:afterAutospacing="0"/>
              <w:jc w:val="left"/>
            </w:pPr>
            <w:r>
              <w:t>Administrador exclui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012FC" w:rsidRDefault="003012FC" w:rsidP="003012FC">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012FC" w:rsidRDefault="003012FC" w:rsidP="003012FC">
            <w:pPr>
              <w:pStyle w:val="NormalWeb"/>
              <w:spacing w:before="0" w:beforeAutospacing="0" w:after="0" w:afterAutospacing="0"/>
              <w:jc w:val="left"/>
            </w:pPr>
            <w:r>
              <w:t>Excluir notícia</w:t>
            </w:r>
          </w:p>
        </w:tc>
        <w:tc>
          <w:tcPr>
            <w:tcW w:w="1474" w:type="dxa"/>
            <w:tcBorders>
              <w:top w:val="single" w:sz="4" w:space="0" w:color="auto"/>
              <w:left w:val="single" w:sz="4" w:space="0" w:color="auto"/>
              <w:bottom w:val="single" w:sz="4" w:space="0" w:color="auto"/>
              <w:right w:val="single" w:sz="4" w:space="0" w:color="auto"/>
            </w:tcBorders>
            <w:noWrap/>
            <w:hideMark/>
          </w:tcPr>
          <w:p w14:paraId="372316BE" w14:textId="2522F648" w:rsidR="003012FC" w:rsidRDefault="002900EE" w:rsidP="003012FC">
            <w:pPr>
              <w:pStyle w:val="NormalWeb"/>
              <w:spacing w:before="0" w:beforeAutospacing="0" w:after="0" w:afterAutospacing="0"/>
              <w:jc w:val="left"/>
            </w:pPr>
            <w:r>
              <w:t>Msg</w:t>
            </w:r>
            <w:r w:rsidR="003012FC" w:rsidRPr="003F199D">
              <w:t xml:space="preserve"> 3</w:t>
            </w:r>
          </w:p>
        </w:tc>
      </w:tr>
      <w:tr w:rsidR="002900EE" w14:paraId="72A0616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76BFCD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012FC" w:rsidRDefault="003012FC" w:rsidP="003012FC">
            <w:pPr>
              <w:pStyle w:val="NormalWeb"/>
              <w:spacing w:before="0" w:beforeAutospacing="0" w:after="0" w:afterAutospacing="0"/>
              <w:jc w:val="left"/>
            </w:pPr>
            <w:r>
              <w:t xml:space="preserve">Administrador exclui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012FC" w:rsidRDefault="003012FC" w:rsidP="003012FC">
            <w:pPr>
              <w:pStyle w:val="NormalWeb"/>
              <w:spacing w:before="0" w:beforeAutospacing="0" w:after="0" w:afterAutospacing="0"/>
              <w:jc w:val="left"/>
            </w:pPr>
            <w:r>
              <w:t xml:space="preserve">Id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012FC" w:rsidRDefault="003012FC" w:rsidP="003012FC">
            <w:pPr>
              <w:pStyle w:val="NormalWeb"/>
              <w:spacing w:before="0" w:beforeAutospacing="0" w:after="0" w:afterAutospacing="0"/>
              <w:jc w:val="left"/>
            </w:pPr>
            <w:r>
              <w:t xml:space="preserve">Excluir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6691636E" w14:textId="72049F3E" w:rsidR="003012FC" w:rsidRDefault="002900EE" w:rsidP="003012FC">
            <w:pPr>
              <w:pStyle w:val="NormalWeb"/>
              <w:spacing w:before="0" w:beforeAutospacing="0" w:after="0" w:afterAutospacing="0"/>
              <w:jc w:val="left"/>
            </w:pPr>
            <w:r>
              <w:t>Msg</w:t>
            </w:r>
            <w:r w:rsidR="003012FC" w:rsidRPr="003F199D">
              <w:t xml:space="preserve"> 3</w:t>
            </w:r>
          </w:p>
        </w:tc>
      </w:tr>
      <w:tr w:rsidR="002900EE" w14:paraId="1C4D5A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DC5A29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012FC" w:rsidRDefault="003012FC" w:rsidP="003012FC">
            <w:pPr>
              <w:pStyle w:val="NormalWeb"/>
              <w:spacing w:before="0" w:beforeAutospacing="0" w:after="0" w:afterAutospacing="0"/>
              <w:jc w:val="left"/>
              <w:rPr>
                <w:color w:val="000000"/>
                <w:kern w:val="24"/>
              </w:rPr>
            </w:pPr>
            <w:r>
              <w:t xml:space="preserve">Administrador exclui tipo atração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012FC" w:rsidRDefault="003012FC" w:rsidP="003012FC">
            <w:pPr>
              <w:pStyle w:val="NormalWeb"/>
              <w:spacing w:before="0" w:beforeAutospacing="0" w:after="0" w:afterAutospacing="0"/>
              <w:jc w:val="left"/>
              <w:rPr>
                <w:color w:val="000000"/>
                <w:kern w:val="24"/>
              </w:rPr>
            </w:pPr>
            <w:r>
              <w:t xml:space="preserve">Id tipo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012FC" w:rsidRDefault="003012FC" w:rsidP="003012FC">
            <w:pPr>
              <w:pStyle w:val="NormalWeb"/>
              <w:spacing w:before="0" w:beforeAutospacing="0" w:after="0" w:afterAutospacing="0"/>
              <w:jc w:val="left"/>
              <w:rPr>
                <w:color w:val="000000"/>
                <w:kern w:val="24"/>
              </w:rPr>
            </w:pPr>
            <w:r>
              <w:t xml:space="preserve">Excluir tipo atração </w:t>
            </w:r>
          </w:p>
        </w:tc>
        <w:tc>
          <w:tcPr>
            <w:tcW w:w="1474" w:type="dxa"/>
            <w:tcBorders>
              <w:top w:val="single" w:sz="4" w:space="0" w:color="auto"/>
              <w:left w:val="single" w:sz="4" w:space="0" w:color="auto"/>
              <w:bottom w:val="single" w:sz="4" w:space="0" w:color="auto"/>
              <w:right w:val="single" w:sz="4" w:space="0" w:color="auto"/>
            </w:tcBorders>
            <w:noWrap/>
            <w:hideMark/>
          </w:tcPr>
          <w:p w14:paraId="3DA5CA44" w14:textId="51E822D1"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30036C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A16FAF">
            <w:pPr>
              <w:pStyle w:val="NormalWeb"/>
              <w:spacing w:before="0" w:beforeAutospacing="0" w:after="0" w:afterAutospacing="0"/>
              <w:jc w:val="left"/>
              <w:rPr>
                <w:color w:val="000000"/>
                <w:kern w:val="24"/>
              </w:rPr>
            </w:pPr>
            <w:r>
              <w:t>Administrador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A16FAF">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A16FAF">
            <w:pPr>
              <w:pStyle w:val="NormalWeb"/>
              <w:spacing w:before="0" w:beforeAutospacing="0" w:after="0" w:afterAutospacing="0"/>
              <w:jc w:val="left"/>
              <w:rPr>
                <w:color w:val="000000"/>
                <w:kern w:val="24"/>
              </w:rPr>
            </w:pPr>
            <w:r>
              <w:t>Retorna dados notícia</w:t>
            </w:r>
          </w:p>
        </w:tc>
      </w:tr>
      <w:tr w:rsidR="002900EE" w14:paraId="45D2DDA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A16FAF">
            <w:pPr>
              <w:pStyle w:val="NormalWeb"/>
              <w:spacing w:before="0" w:beforeAutospacing="0" w:after="0" w:afterAutospacing="0"/>
              <w:jc w:val="left"/>
            </w:pPr>
            <w:r>
              <w:t>Administrador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A16FAF">
            <w:pPr>
              <w:pStyle w:val="NormalWeb"/>
              <w:spacing w:before="0" w:beforeAutospacing="0" w:after="0" w:afterAutospacing="0"/>
              <w:jc w:val="left"/>
            </w:pPr>
            <w:r>
              <w:t>Retorna dados avaliação</w:t>
            </w:r>
          </w:p>
        </w:tc>
      </w:tr>
      <w:tr w:rsidR="002900EE" w14:paraId="6A64C6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A16FAF">
            <w:pPr>
              <w:pStyle w:val="NormalWeb"/>
              <w:spacing w:before="0" w:beforeAutospacing="0" w:after="0" w:afterAutospacing="0"/>
              <w:jc w:val="left"/>
            </w:pPr>
            <w:r>
              <w:t>Administrador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A16FAF">
            <w:pPr>
              <w:pStyle w:val="NormalWeb"/>
              <w:spacing w:before="0" w:beforeAutospacing="0" w:after="0" w:afterAutospacing="0"/>
              <w:jc w:val="left"/>
            </w:pPr>
            <w:r>
              <w:t>Retorna dados atração</w:t>
            </w:r>
          </w:p>
        </w:tc>
      </w:tr>
      <w:tr w:rsidR="002900EE" w14:paraId="4A03793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A16FAF">
            <w:pPr>
              <w:pStyle w:val="NormalWeb"/>
              <w:spacing w:before="0" w:beforeAutospacing="0" w:after="0" w:afterAutospacing="0"/>
              <w:jc w:val="left"/>
            </w:pPr>
            <w:r>
              <w:t>Administrador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A16FAF">
            <w:pPr>
              <w:pStyle w:val="NormalWeb"/>
              <w:spacing w:before="0" w:beforeAutospacing="0" w:after="0" w:afterAutospacing="0"/>
              <w:jc w:val="left"/>
            </w:pPr>
            <w:r>
              <w:t>Retorna dados turismo</w:t>
            </w:r>
          </w:p>
        </w:tc>
      </w:tr>
      <w:tr w:rsidR="002900EE" w14:paraId="4362B4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A16FAF">
            <w:pPr>
              <w:pStyle w:val="NormalWeb"/>
              <w:spacing w:before="0" w:beforeAutospacing="0" w:after="0" w:afterAutospacing="0"/>
              <w:jc w:val="left"/>
            </w:pPr>
            <w:r>
              <w:t>Administrador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A16FAF">
            <w:pPr>
              <w:pStyle w:val="NormalWeb"/>
              <w:spacing w:before="0" w:beforeAutospacing="0" w:after="0" w:afterAutospacing="0"/>
              <w:jc w:val="left"/>
            </w:pPr>
            <w:r>
              <w:t>Retorna dados empresa</w:t>
            </w:r>
          </w:p>
        </w:tc>
      </w:tr>
      <w:tr w:rsidR="002900EE" w14:paraId="015F08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A16FAF">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A16FAF">
            <w:pPr>
              <w:pStyle w:val="NormalWeb"/>
              <w:spacing w:before="0" w:beforeAutospacing="0" w:after="0" w:afterAutospacing="0"/>
              <w:jc w:val="left"/>
              <w:rPr>
                <w:color w:val="000000"/>
                <w:kern w:val="24"/>
              </w:rPr>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A16FAF">
            <w:pPr>
              <w:pStyle w:val="NormalWeb"/>
              <w:spacing w:before="0" w:beforeAutospacing="0" w:after="0" w:afterAutospacing="0"/>
              <w:jc w:val="left"/>
              <w:rPr>
                <w:color w:val="000000"/>
                <w:kern w:val="24"/>
              </w:rPr>
            </w:pPr>
            <w:r>
              <w:t>Consultar administrador</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A16FAF">
            <w:pPr>
              <w:pStyle w:val="NormalWeb"/>
              <w:spacing w:before="0" w:beforeAutospacing="0" w:after="0" w:afterAutospacing="0"/>
              <w:jc w:val="left"/>
              <w:rPr>
                <w:color w:val="000000"/>
                <w:kern w:val="24"/>
              </w:rPr>
            </w:pPr>
            <w:r>
              <w:t>Retorna dados administrador</w:t>
            </w:r>
          </w:p>
        </w:tc>
      </w:tr>
      <w:tr w:rsidR="002900EE" w14:paraId="7D4DFB2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A16FAF">
            <w:pPr>
              <w:pStyle w:val="NormalWeb"/>
              <w:spacing w:before="0" w:beforeAutospacing="0" w:after="0" w:afterAutospacing="0"/>
              <w:jc w:val="left"/>
            </w:pPr>
            <w:r>
              <w:t xml:space="preserve">Administrador consulta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A16FAF">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A16FAF">
            <w:pPr>
              <w:pStyle w:val="NormalWeb"/>
              <w:spacing w:before="0" w:beforeAutospacing="0" w:after="0" w:afterAutospacing="0"/>
              <w:jc w:val="left"/>
            </w:pPr>
            <w:r>
              <w:t xml:space="preserve">Consultar empresário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A16FAF">
            <w:pPr>
              <w:pStyle w:val="NormalWeb"/>
              <w:spacing w:before="0" w:beforeAutospacing="0" w:after="0" w:afterAutospacing="0"/>
              <w:jc w:val="left"/>
            </w:pPr>
            <w:r>
              <w:t xml:space="preserve">Retorna dados empresário </w:t>
            </w:r>
          </w:p>
        </w:tc>
      </w:tr>
      <w:tr w:rsidR="002900EE" w14:paraId="6F4689E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A16FAF">
            <w:pPr>
              <w:pStyle w:val="NormalWeb"/>
              <w:spacing w:before="0" w:beforeAutospacing="0" w:after="0" w:afterAutospacing="0"/>
              <w:jc w:val="left"/>
            </w:pPr>
            <w:r>
              <w:t xml:space="preserve">Administrador consulta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A16FAF">
            <w:pPr>
              <w:pStyle w:val="NormalWeb"/>
              <w:spacing w:before="0" w:beforeAutospacing="0" w:after="0" w:afterAutospacing="0"/>
              <w:jc w:val="left"/>
            </w:pPr>
            <w:r>
              <w:t xml:space="preserve">Consultar funcionário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A16FAF">
            <w:pPr>
              <w:pStyle w:val="NormalWeb"/>
              <w:spacing w:before="0" w:beforeAutospacing="0" w:after="0" w:afterAutospacing="0"/>
              <w:jc w:val="left"/>
            </w:pPr>
            <w:r>
              <w:t xml:space="preserve">Retorna dados funcionário </w:t>
            </w:r>
          </w:p>
        </w:tc>
      </w:tr>
      <w:tr w:rsidR="002900EE" w14:paraId="7C78DB8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A16FAF">
            <w:pPr>
              <w:pStyle w:val="NormalWeb"/>
              <w:spacing w:before="0" w:beforeAutospacing="0" w:after="0" w:afterAutospacing="0"/>
              <w:jc w:val="left"/>
            </w:pPr>
            <w:r>
              <w:t xml:space="preserve">Administrador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A16FAF">
            <w:pPr>
              <w:pStyle w:val="NormalWeb"/>
              <w:spacing w:before="0" w:beforeAutospacing="0" w:after="0" w:afterAutospacing="0"/>
              <w:jc w:val="left"/>
            </w:pPr>
            <w:r>
              <w:t xml:space="preserve">Retorna dados usuário </w:t>
            </w:r>
          </w:p>
        </w:tc>
      </w:tr>
      <w:tr w:rsidR="002900EE" w14:paraId="1C6CB15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A16FAF">
            <w:pPr>
              <w:pStyle w:val="NormalWeb"/>
              <w:spacing w:before="0" w:beforeAutospacing="0" w:after="0" w:afterAutospacing="0"/>
              <w:jc w:val="left"/>
              <w:rPr>
                <w:color w:val="000000"/>
                <w:kern w:val="24"/>
              </w:rPr>
            </w:pPr>
            <w:r>
              <w:t xml:space="preserve">Administrador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A16FAF">
            <w:pPr>
              <w:pStyle w:val="NormalWeb"/>
              <w:spacing w:before="0" w:beforeAutospacing="0" w:after="0" w:afterAutospacing="0"/>
              <w:jc w:val="left"/>
              <w:rPr>
                <w:color w:val="000000"/>
                <w:kern w:val="24"/>
              </w:rPr>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A16FAF">
            <w:pPr>
              <w:pStyle w:val="NormalWeb"/>
              <w:spacing w:before="0" w:beforeAutospacing="0" w:after="0" w:afterAutospacing="0"/>
              <w:jc w:val="left"/>
              <w:rPr>
                <w:color w:val="000000"/>
                <w:kern w:val="24"/>
              </w:rPr>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A16FAF">
            <w:pPr>
              <w:pStyle w:val="NormalWeb"/>
              <w:spacing w:before="0" w:beforeAutospacing="0" w:after="0" w:afterAutospacing="0"/>
              <w:jc w:val="left"/>
              <w:rPr>
                <w:color w:val="000000"/>
                <w:kern w:val="24"/>
              </w:rPr>
            </w:pPr>
            <w:r>
              <w:t>Retorna dados tipo turismo</w:t>
            </w:r>
          </w:p>
        </w:tc>
      </w:tr>
      <w:tr w:rsidR="002900EE" w14:paraId="3945B2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A16FAF">
            <w:pPr>
              <w:pStyle w:val="NormalWeb"/>
              <w:spacing w:before="0" w:beforeAutospacing="0" w:after="0" w:afterAutospacing="0"/>
              <w:jc w:val="left"/>
              <w:rPr>
                <w:color w:val="000000"/>
                <w:kern w:val="24"/>
              </w:rPr>
            </w:pPr>
            <w:r>
              <w:t>Administrador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A16FAF">
            <w:pPr>
              <w:pStyle w:val="NormalWeb"/>
              <w:spacing w:before="0" w:beforeAutospacing="0" w:after="0" w:afterAutospacing="0"/>
              <w:jc w:val="left"/>
              <w:rPr>
                <w:color w:val="000000"/>
                <w:kern w:val="24"/>
              </w:rPr>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A16FAF">
            <w:pPr>
              <w:pStyle w:val="NormalWeb"/>
              <w:spacing w:before="0" w:beforeAutospacing="0" w:after="0" w:afterAutospacing="0"/>
              <w:jc w:val="left"/>
              <w:rPr>
                <w:color w:val="000000"/>
                <w:kern w:val="24"/>
              </w:rPr>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A16FAF">
            <w:pPr>
              <w:pStyle w:val="NormalWeb"/>
              <w:spacing w:before="0" w:beforeAutospacing="0" w:after="0" w:afterAutospacing="0"/>
              <w:jc w:val="left"/>
              <w:rPr>
                <w:color w:val="000000"/>
                <w:kern w:val="24"/>
              </w:rPr>
            </w:pPr>
            <w:r>
              <w:t>Retorna dados tipo atração</w:t>
            </w:r>
          </w:p>
        </w:tc>
      </w:tr>
      <w:tr w:rsidR="002900EE" w:rsidRPr="004104C9" w14:paraId="6B4BC4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A16FAF">
            <w:pPr>
              <w:pStyle w:val="NormalWeb"/>
              <w:spacing w:before="0" w:beforeAutospacing="0" w:after="0" w:afterAutospacing="0"/>
              <w:jc w:val="left"/>
            </w:pPr>
            <w:r>
              <w:t>Administrador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A16FAF">
            <w:pPr>
              <w:pStyle w:val="NormalWeb"/>
              <w:spacing w:before="0" w:beforeAutospacing="0" w:after="0" w:afterAutospacing="0"/>
              <w:jc w:val="left"/>
            </w:pPr>
            <w:r>
              <w:t>Retorna lista turismo</w:t>
            </w:r>
          </w:p>
        </w:tc>
      </w:tr>
      <w:tr w:rsidR="002900EE" w14:paraId="0F87D6E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A16FAF">
            <w:pPr>
              <w:pStyle w:val="NormalWeb"/>
              <w:spacing w:before="0" w:beforeAutospacing="0" w:after="0" w:afterAutospacing="0"/>
              <w:jc w:val="left"/>
            </w:pPr>
            <w:r>
              <w:t>Administrador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A16FAF">
            <w:pPr>
              <w:pStyle w:val="NormalWeb"/>
              <w:spacing w:before="0" w:beforeAutospacing="0" w:after="0" w:afterAutospacing="0"/>
              <w:jc w:val="left"/>
            </w:pPr>
            <w:r>
              <w:t>Retorna lista tipo usuário</w:t>
            </w:r>
          </w:p>
        </w:tc>
      </w:tr>
      <w:tr w:rsidR="002900EE" w14:paraId="62F7E69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A16FAF">
            <w:pPr>
              <w:pStyle w:val="NormalWeb"/>
              <w:spacing w:before="0" w:beforeAutospacing="0" w:after="0" w:afterAutospacing="0"/>
              <w:jc w:val="left"/>
            </w:pPr>
            <w:r>
              <w:t>Administrador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A16FAF">
            <w:pPr>
              <w:pStyle w:val="NormalWeb"/>
              <w:spacing w:before="0" w:beforeAutospacing="0" w:after="0" w:afterAutospacing="0"/>
              <w:jc w:val="left"/>
            </w:pPr>
            <w:r>
              <w:t>Retorna lista notícia</w:t>
            </w:r>
          </w:p>
        </w:tc>
      </w:tr>
      <w:tr w:rsidR="002900EE" w14:paraId="7EC790C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A16FAF">
            <w:pPr>
              <w:pStyle w:val="NormalWeb"/>
              <w:spacing w:before="0" w:beforeAutospacing="0" w:after="0" w:afterAutospacing="0"/>
              <w:jc w:val="left"/>
            </w:pPr>
            <w:r>
              <w:t>Administrador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A16FAF">
            <w:pPr>
              <w:pStyle w:val="NormalWeb"/>
              <w:spacing w:before="0" w:beforeAutospacing="0" w:after="0" w:afterAutospacing="0"/>
              <w:jc w:val="left"/>
            </w:pPr>
            <w:r>
              <w:t>Retorna lista tipo atração</w:t>
            </w:r>
          </w:p>
        </w:tc>
      </w:tr>
      <w:tr w:rsidR="002900EE" w14:paraId="0957227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A16FAF">
            <w:pPr>
              <w:pStyle w:val="NormalWeb"/>
              <w:spacing w:before="0" w:beforeAutospacing="0" w:after="0" w:afterAutospacing="0"/>
              <w:jc w:val="left"/>
            </w:pPr>
            <w:r>
              <w:t>Administrador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A16FAF">
            <w:pPr>
              <w:pStyle w:val="NormalWeb"/>
              <w:spacing w:before="0" w:beforeAutospacing="0" w:after="0" w:afterAutospacing="0"/>
              <w:jc w:val="left"/>
            </w:pPr>
            <w:r>
              <w:t>Retorna lista tipo turismo</w:t>
            </w:r>
          </w:p>
        </w:tc>
      </w:tr>
      <w:tr w:rsidR="002900EE" w14:paraId="5856E5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A16FAF">
            <w:pPr>
              <w:pStyle w:val="NormalWeb"/>
              <w:spacing w:before="0" w:beforeAutospacing="0" w:after="0" w:afterAutospacing="0"/>
              <w:jc w:val="left"/>
            </w:pPr>
            <w:r>
              <w:t>Administrador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A16FAF">
            <w:pPr>
              <w:pStyle w:val="NormalWeb"/>
              <w:spacing w:before="0" w:beforeAutospacing="0" w:after="0" w:afterAutospacing="0"/>
              <w:jc w:val="left"/>
            </w:pPr>
            <w:r>
              <w:t>Retorna lista atração</w:t>
            </w:r>
          </w:p>
        </w:tc>
      </w:tr>
      <w:tr w:rsidR="002900EE" w14:paraId="5E1AF3D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A16FAF">
            <w:pPr>
              <w:pStyle w:val="NormalWeb"/>
              <w:spacing w:before="0" w:beforeAutospacing="0" w:after="0" w:afterAutospacing="0"/>
              <w:jc w:val="left"/>
            </w:pPr>
            <w:r>
              <w:t>Administrador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A16FAF">
            <w:pPr>
              <w:pStyle w:val="NormalWeb"/>
              <w:spacing w:before="0" w:beforeAutospacing="0" w:after="0" w:afterAutospacing="0"/>
              <w:jc w:val="left"/>
            </w:pPr>
            <w:r>
              <w:t>Retorna lista empresa</w:t>
            </w:r>
          </w:p>
        </w:tc>
      </w:tr>
      <w:tr w:rsidR="002900EE" w14:paraId="218EAA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A16FAF">
            <w:pPr>
              <w:pStyle w:val="NormalWeb"/>
              <w:spacing w:before="0" w:beforeAutospacing="0" w:after="0" w:afterAutospacing="0"/>
              <w:jc w:val="left"/>
            </w:pPr>
            <w:r>
              <w:t>Administrador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A16FAF">
            <w:pPr>
              <w:pStyle w:val="NormalWeb"/>
              <w:spacing w:before="0" w:beforeAutospacing="0" w:after="0" w:afterAutospacing="0"/>
              <w:jc w:val="left"/>
            </w:pPr>
            <w:r>
              <w:t>Retorna lista avaliação</w:t>
            </w:r>
          </w:p>
        </w:tc>
      </w:tr>
      <w:tr w:rsidR="002900EE" w14:paraId="23B89B4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A16FAF">
            <w:pPr>
              <w:pStyle w:val="NormalWeb"/>
              <w:spacing w:before="0" w:beforeAutospacing="0" w:after="0" w:afterAutospacing="0"/>
              <w:jc w:val="left"/>
            </w:pPr>
            <w:r>
              <w:t xml:space="preserve">Funcionário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344144" w14:textId="169B65E3" w:rsidR="00396816" w:rsidRDefault="002900EE" w:rsidP="00A16FAF">
            <w:pPr>
              <w:pStyle w:val="NormalWeb"/>
              <w:spacing w:before="0" w:beforeAutospacing="0" w:after="0" w:afterAutospacing="0"/>
              <w:jc w:val="left"/>
            </w:pPr>
            <w:r>
              <w:t>Msg</w:t>
            </w:r>
            <w:r w:rsidR="003012FC">
              <w:t xml:space="preserve"> 5</w:t>
            </w:r>
          </w:p>
        </w:tc>
      </w:tr>
      <w:tr w:rsidR="002900EE" w14:paraId="2A348BB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28E66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012FC" w:rsidRDefault="003012FC" w:rsidP="003012FC">
            <w:pPr>
              <w:pStyle w:val="NormalWeb"/>
              <w:spacing w:before="0" w:beforeAutospacing="0" w:after="0" w:afterAutospacing="0"/>
              <w:jc w:val="left"/>
            </w:pPr>
            <w:r>
              <w:t xml:space="preserve">Funcionário </w:t>
            </w:r>
            <w:r w:rsidRPr="00213960">
              <w:t xml:space="preserve">altera </w:t>
            </w:r>
            <w:r>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012FC" w:rsidRDefault="003012FC" w:rsidP="003012FC">
            <w:pPr>
              <w:pStyle w:val="NormalWeb"/>
              <w:spacing w:before="0" w:beforeAutospacing="0" w:after="0" w:afterAutospacing="0"/>
              <w:jc w:val="left"/>
            </w:pPr>
            <w:r>
              <w:t>Alterar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4296B1EC" w14:textId="40BB4225" w:rsidR="003012FC" w:rsidRDefault="002900EE" w:rsidP="003012FC">
            <w:pPr>
              <w:pStyle w:val="NormalWeb"/>
              <w:spacing w:before="0" w:beforeAutospacing="0" w:after="0" w:afterAutospacing="0"/>
              <w:jc w:val="left"/>
            </w:pPr>
            <w:r>
              <w:t>Msg</w:t>
            </w:r>
            <w:r w:rsidR="003012FC" w:rsidRPr="00934027">
              <w:t xml:space="preserve"> 4</w:t>
            </w:r>
          </w:p>
        </w:tc>
      </w:tr>
      <w:tr w:rsidR="002900EE" w14:paraId="1604232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FE0C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012FC" w:rsidRDefault="003012FC" w:rsidP="003012FC">
            <w:pPr>
              <w:pStyle w:val="NormalWeb"/>
              <w:spacing w:before="0" w:beforeAutospacing="0" w:after="0" w:afterAutospacing="0"/>
              <w:jc w:val="left"/>
            </w:pPr>
            <w:r>
              <w:t>Funcionário altera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012FC" w:rsidRDefault="003012FC" w:rsidP="003012FC">
            <w:pPr>
              <w:pStyle w:val="NormalWeb"/>
              <w:spacing w:before="0" w:beforeAutospacing="0" w:after="0" w:afterAutospacing="0"/>
              <w:jc w:val="left"/>
            </w:pPr>
            <w:r>
              <w:t>Alterar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4E365914" w14:textId="7985A15B" w:rsidR="003012FC" w:rsidRDefault="002900EE" w:rsidP="003012FC">
            <w:pPr>
              <w:pStyle w:val="NormalWeb"/>
              <w:spacing w:before="0" w:beforeAutospacing="0" w:after="0" w:afterAutospacing="0"/>
              <w:jc w:val="left"/>
            </w:pPr>
            <w:r>
              <w:t>Msg</w:t>
            </w:r>
            <w:r w:rsidR="003012FC" w:rsidRPr="00934027">
              <w:t xml:space="preserve"> 4</w:t>
            </w:r>
          </w:p>
        </w:tc>
      </w:tr>
      <w:tr w:rsidR="002900EE" w14:paraId="7DE5C2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C5E6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012FC" w:rsidRDefault="003012FC" w:rsidP="003012FC">
            <w:pPr>
              <w:pStyle w:val="NormalWeb"/>
              <w:spacing w:before="0" w:beforeAutospacing="0" w:after="0" w:afterAutospacing="0"/>
              <w:jc w:val="left"/>
            </w:pPr>
            <w:r>
              <w:t>Funcionário altera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381E4FBC" w14:textId="16DB91D1" w:rsidR="003012FC" w:rsidRDefault="002900EE" w:rsidP="003012FC">
            <w:pPr>
              <w:pStyle w:val="NormalWeb"/>
              <w:spacing w:before="0" w:beforeAutospacing="0" w:after="0" w:afterAutospacing="0"/>
              <w:jc w:val="left"/>
            </w:pPr>
            <w:r>
              <w:t>Msg</w:t>
            </w:r>
            <w:r w:rsidR="003012FC" w:rsidRPr="00934027">
              <w:t xml:space="preserve"> 4</w:t>
            </w:r>
          </w:p>
        </w:tc>
      </w:tr>
      <w:tr w:rsidR="002900EE" w14:paraId="679986E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25815B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012FC" w:rsidRDefault="003012FC" w:rsidP="003012FC">
            <w:pPr>
              <w:pStyle w:val="NormalWeb"/>
              <w:spacing w:before="0" w:beforeAutospacing="0" w:after="0" w:afterAutospacing="0"/>
              <w:jc w:val="left"/>
            </w:pPr>
            <w:r>
              <w:t>Funcionário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1B0682F" w14:textId="3F88FCBC" w:rsidR="003012FC" w:rsidRDefault="002900EE" w:rsidP="003012FC">
            <w:pPr>
              <w:pStyle w:val="NormalWeb"/>
              <w:spacing w:before="0" w:beforeAutospacing="0" w:after="0" w:afterAutospacing="0"/>
              <w:jc w:val="left"/>
            </w:pPr>
            <w:r>
              <w:t>Msg</w:t>
            </w:r>
            <w:r w:rsidR="003012FC" w:rsidRPr="00934027">
              <w:t xml:space="preserve"> 4</w:t>
            </w:r>
          </w:p>
        </w:tc>
      </w:tr>
      <w:tr w:rsidR="002900EE" w14:paraId="24AEC31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7DA004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012FC" w:rsidRDefault="003012FC" w:rsidP="003012FC">
            <w:pPr>
              <w:pStyle w:val="NormalWeb"/>
              <w:spacing w:before="0" w:beforeAutospacing="0" w:after="0" w:afterAutospacing="0"/>
              <w:jc w:val="left"/>
            </w:pPr>
            <w:r>
              <w:t>Funcionário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4A68E53" w14:textId="18D60196"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918C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7E56D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012FC" w:rsidRDefault="003012FC" w:rsidP="003012FC">
            <w:pPr>
              <w:pStyle w:val="NormalWeb"/>
              <w:spacing w:before="0" w:beforeAutospacing="0" w:after="0" w:afterAutospacing="0"/>
              <w:jc w:val="left"/>
            </w:pPr>
            <w:r>
              <w:t>Funcionário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232F944" w14:textId="6EC40E3E" w:rsidR="003012FC" w:rsidRDefault="002900EE" w:rsidP="003012FC">
            <w:pPr>
              <w:pStyle w:val="NormalWeb"/>
              <w:spacing w:before="0" w:beforeAutospacing="0" w:after="0" w:afterAutospacing="0"/>
              <w:jc w:val="left"/>
            </w:pPr>
            <w:r>
              <w:t>Msg</w:t>
            </w:r>
            <w:r w:rsidR="003012FC" w:rsidRPr="00934027">
              <w:t xml:space="preserve"> 4</w:t>
            </w:r>
          </w:p>
        </w:tc>
      </w:tr>
      <w:tr w:rsidR="002900EE" w14:paraId="72D187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2C532E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012FC" w:rsidRDefault="003012FC" w:rsidP="003012FC">
            <w:pPr>
              <w:pStyle w:val="NormalWeb"/>
              <w:spacing w:before="0" w:beforeAutospacing="0" w:after="0" w:afterAutospacing="0"/>
              <w:jc w:val="left"/>
            </w:pPr>
            <w:r>
              <w:t>Funcionário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45E81099" w14:textId="6A124AD9"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6800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43B79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012FC" w:rsidRDefault="003012FC" w:rsidP="003012FC">
            <w:pPr>
              <w:pStyle w:val="NormalWeb"/>
              <w:spacing w:before="0" w:beforeAutospacing="0" w:after="0" w:afterAutospacing="0"/>
              <w:jc w:val="left"/>
            </w:pPr>
            <w:r>
              <w:t>Funcionário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012FC" w:rsidRDefault="003012FC" w:rsidP="003012FC">
            <w:pPr>
              <w:pStyle w:val="NormalWeb"/>
              <w:spacing w:before="0" w:beforeAutospacing="0" w:after="0" w:afterAutospacing="0"/>
              <w:jc w:val="left"/>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012FC" w:rsidRDefault="003012FC" w:rsidP="003012FC">
            <w:pPr>
              <w:pStyle w:val="NormalWeb"/>
              <w:spacing w:before="0" w:beforeAutospacing="0" w:after="0" w:afterAutospacing="0"/>
              <w:jc w:val="left"/>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54CAF00D" w14:textId="3A2E6322" w:rsidR="003012FC" w:rsidRDefault="002900EE" w:rsidP="003012FC">
            <w:pPr>
              <w:pStyle w:val="NormalWeb"/>
              <w:spacing w:before="0" w:beforeAutospacing="0" w:after="0" w:afterAutospacing="0"/>
              <w:jc w:val="left"/>
            </w:pPr>
            <w:r>
              <w:t>Msg</w:t>
            </w:r>
            <w:r w:rsidR="003012FC" w:rsidRPr="00934027">
              <w:t xml:space="preserve"> 4</w:t>
            </w:r>
          </w:p>
        </w:tc>
      </w:tr>
      <w:tr w:rsidR="002900EE" w14:paraId="6374FA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EF0AE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012FC" w:rsidRDefault="003012FC" w:rsidP="003012FC">
            <w:pPr>
              <w:pStyle w:val="NormalWeb"/>
              <w:spacing w:before="0" w:beforeAutospacing="0" w:after="0" w:afterAutospacing="0"/>
              <w:jc w:val="left"/>
            </w:pPr>
            <w:r>
              <w:t>Funcionário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012FC" w:rsidRDefault="003012FC" w:rsidP="003012FC">
            <w:pPr>
              <w:pStyle w:val="NormalWeb"/>
              <w:spacing w:before="0" w:beforeAutospacing="0" w:after="0" w:afterAutospacing="0"/>
              <w:jc w:val="left"/>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AF2E62C" w14:textId="64B75218" w:rsidR="003012FC" w:rsidRDefault="002900EE" w:rsidP="003012FC">
            <w:pPr>
              <w:pStyle w:val="NormalWeb"/>
              <w:spacing w:before="0" w:beforeAutospacing="0" w:after="0" w:afterAutospacing="0"/>
              <w:jc w:val="left"/>
            </w:pPr>
            <w:r>
              <w:t>Msg</w:t>
            </w:r>
            <w:r w:rsidR="003012FC" w:rsidRPr="00934027">
              <w:t xml:space="preserve"> 4</w:t>
            </w:r>
          </w:p>
        </w:tc>
      </w:tr>
      <w:tr w:rsidR="002900EE" w14:paraId="369293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9C67BF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012FC" w:rsidRDefault="003012FC" w:rsidP="003012FC">
            <w:pPr>
              <w:pStyle w:val="NormalWeb"/>
              <w:spacing w:before="0" w:beforeAutospacing="0" w:after="0" w:afterAutospacing="0"/>
              <w:jc w:val="left"/>
            </w:pPr>
            <w:r>
              <w:t>Funcionário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E351C7B" w14:textId="7A7B4BE0" w:rsidR="003012FC" w:rsidRDefault="002900EE" w:rsidP="003012FC">
            <w:pPr>
              <w:pStyle w:val="NormalWeb"/>
              <w:spacing w:before="0" w:beforeAutospacing="0" w:after="0" w:afterAutospacing="0"/>
              <w:jc w:val="left"/>
            </w:pPr>
            <w:r>
              <w:t>Msg</w:t>
            </w:r>
            <w:r w:rsidR="003012FC" w:rsidRPr="000D7BF7">
              <w:t xml:space="preserve"> 1</w:t>
            </w:r>
          </w:p>
        </w:tc>
      </w:tr>
      <w:tr w:rsidR="002900EE" w14:paraId="65D368D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02D551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012FC" w:rsidRDefault="003012FC" w:rsidP="003012FC">
            <w:pPr>
              <w:pStyle w:val="NormalWeb"/>
              <w:spacing w:before="0" w:beforeAutospacing="0" w:after="0" w:afterAutospacing="0"/>
              <w:jc w:val="left"/>
            </w:pPr>
            <w:r>
              <w:t xml:space="preserve">Funcionário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E2BEA97" w14:textId="0BEB8211" w:rsidR="003012FC" w:rsidRDefault="002900EE" w:rsidP="003012FC">
            <w:pPr>
              <w:pStyle w:val="NormalWeb"/>
              <w:spacing w:before="0" w:beforeAutospacing="0" w:after="0" w:afterAutospacing="0"/>
              <w:jc w:val="left"/>
            </w:pPr>
            <w:r>
              <w:t>Msg</w:t>
            </w:r>
            <w:r w:rsidR="003012FC" w:rsidRPr="000D7BF7">
              <w:t xml:space="preserve"> 1</w:t>
            </w:r>
          </w:p>
        </w:tc>
      </w:tr>
      <w:tr w:rsidR="002900EE" w14:paraId="2AC9ECB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69CC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012FC" w:rsidRDefault="003012FC" w:rsidP="003012FC">
            <w:pPr>
              <w:pStyle w:val="NormalWeb"/>
              <w:spacing w:before="0" w:beforeAutospacing="0" w:after="0" w:afterAutospacing="0"/>
              <w:jc w:val="left"/>
            </w:pPr>
            <w:r>
              <w:t>Funcionário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72D9DB96" w14:textId="6BE9ED77" w:rsidR="003012FC" w:rsidRDefault="002900EE" w:rsidP="003012FC">
            <w:pPr>
              <w:pStyle w:val="NormalWeb"/>
              <w:spacing w:before="0" w:beforeAutospacing="0" w:after="0" w:afterAutospacing="0"/>
              <w:jc w:val="left"/>
            </w:pPr>
            <w:r>
              <w:t>Msg</w:t>
            </w:r>
            <w:r w:rsidR="003012FC" w:rsidRPr="000D7BF7">
              <w:t xml:space="preserve"> 1</w:t>
            </w:r>
          </w:p>
        </w:tc>
      </w:tr>
      <w:tr w:rsidR="002900EE" w14:paraId="528A1ED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F8A556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012FC" w:rsidRDefault="003012FC" w:rsidP="003012FC">
            <w:pPr>
              <w:pStyle w:val="NormalWeb"/>
              <w:spacing w:before="0" w:beforeAutospacing="0" w:after="0" w:afterAutospacing="0"/>
              <w:jc w:val="left"/>
            </w:pPr>
            <w:r>
              <w:t xml:space="preserve">Funcionário </w:t>
            </w:r>
            <w:r w:rsidRPr="00BD3F6F">
              <w:t>cadastra</w:t>
            </w:r>
            <w:r>
              <w:t xml:space="preserve"> 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012FC" w:rsidRDefault="003012FC" w:rsidP="003012FC">
            <w:pPr>
              <w:pStyle w:val="NormalWeb"/>
              <w:spacing w:before="0" w:beforeAutospacing="0" w:after="0" w:afterAutospacing="0"/>
              <w:jc w:val="left"/>
            </w:pPr>
            <w:r>
              <w:t>Informa dados de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012FC" w:rsidRDefault="003012FC" w:rsidP="003012FC">
            <w:pPr>
              <w:pStyle w:val="NormalWeb"/>
              <w:spacing w:before="0" w:beforeAutospacing="0" w:after="0" w:afterAutospacing="0"/>
              <w:jc w:val="left"/>
            </w:pPr>
            <w:r>
              <w:t>Cadastrar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2FEA8201" w14:textId="4B1FC3A9" w:rsidR="003012FC" w:rsidRDefault="002900EE" w:rsidP="003012FC">
            <w:pPr>
              <w:pStyle w:val="NormalWeb"/>
              <w:spacing w:before="0" w:beforeAutospacing="0" w:after="0" w:afterAutospacing="0"/>
              <w:jc w:val="left"/>
            </w:pPr>
            <w:r>
              <w:t>Msg</w:t>
            </w:r>
            <w:r w:rsidR="003012FC" w:rsidRPr="000D7BF7">
              <w:t xml:space="preserve"> 1</w:t>
            </w:r>
          </w:p>
        </w:tc>
      </w:tr>
      <w:tr w:rsidR="002900EE" w14:paraId="3B0AFF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CE7DC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012FC" w:rsidRDefault="003012FC" w:rsidP="003012FC">
            <w:pPr>
              <w:pStyle w:val="NormalWeb"/>
              <w:spacing w:before="0" w:beforeAutospacing="0" w:after="0" w:afterAutospacing="0"/>
              <w:jc w:val="left"/>
            </w:pPr>
            <w:r>
              <w:t>Funcionário cadastra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012FC" w:rsidRDefault="003012FC" w:rsidP="003012FC">
            <w:pPr>
              <w:pStyle w:val="NormalWeb"/>
              <w:spacing w:before="0" w:beforeAutospacing="0" w:after="0" w:afterAutospacing="0"/>
              <w:jc w:val="left"/>
            </w:pPr>
            <w:r>
              <w:t>Cadastrar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539CA24B" w14:textId="0CF3F5B5" w:rsidR="003012FC" w:rsidRDefault="002900EE" w:rsidP="003012FC">
            <w:pPr>
              <w:pStyle w:val="NormalWeb"/>
              <w:spacing w:before="0" w:beforeAutospacing="0" w:after="0" w:afterAutospacing="0"/>
              <w:jc w:val="left"/>
            </w:pPr>
            <w:r>
              <w:t>Msg</w:t>
            </w:r>
            <w:r w:rsidR="003012FC" w:rsidRPr="000D7BF7">
              <w:t xml:space="preserve"> 1</w:t>
            </w:r>
          </w:p>
        </w:tc>
      </w:tr>
      <w:tr w:rsidR="002900EE" w14:paraId="0948102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FE652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012FC" w:rsidRDefault="003012FC" w:rsidP="003012FC">
            <w:pPr>
              <w:pStyle w:val="NormalWeb"/>
              <w:spacing w:before="0" w:beforeAutospacing="0" w:after="0" w:afterAutospacing="0"/>
              <w:jc w:val="left"/>
            </w:pPr>
            <w:r>
              <w:t>Funcionário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012FC" w:rsidRDefault="003012FC" w:rsidP="003012FC">
            <w:pPr>
              <w:pStyle w:val="NormalWeb"/>
              <w:spacing w:before="0" w:beforeAutospacing="0" w:after="0" w:afterAutospacing="0"/>
              <w:jc w:val="left"/>
            </w:pPr>
            <w:r>
              <w:t>Cadastrar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1CC9EAF9" w14:textId="7512042E" w:rsidR="003012FC" w:rsidRDefault="002900EE" w:rsidP="003012FC">
            <w:pPr>
              <w:pStyle w:val="NormalWeb"/>
              <w:spacing w:before="0" w:beforeAutospacing="0" w:after="0" w:afterAutospacing="0"/>
              <w:jc w:val="left"/>
            </w:pPr>
            <w:r>
              <w:t>Msg</w:t>
            </w:r>
            <w:r w:rsidR="003012FC" w:rsidRPr="000D7BF7">
              <w:t xml:space="preserve"> 1</w:t>
            </w:r>
          </w:p>
        </w:tc>
      </w:tr>
      <w:tr w:rsidR="002900EE" w14:paraId="04DEE1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9F61E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012FC" w:rsidRDefault="003012FC" w:rsidP="003012FC">
            <w:pPr>
              <w:pStyle w:val="NormalWeb"/>
              <w:spacing w:before="0" w:beforeAutospacing="0" w:after="0" w:afterAutospacing="0"/>
              <w:jc w:val="left"/>
            </w:pPr>
            <w:r>
              <w:t>Funcionário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012FC" w:rsidRDefault="003012FC" w:rsidP="003012FC">
            <w:pPr>
              <w:pStyle w:val="NormalWeb"/>
              <w:spacing w:before="0" w:beforeAutospacing="0" w:after="0" w:afterAutospacing="0"/>
              <w:jc w:val="left"/>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072A828C" w14:textId="16EB16E5" w:rsidR="003012FC" w:rsidRDefault="002900EE" w:rsidP="003012FC">
            <w:pPr>
              <w:pStyle w:val="NormalWeb"/>
              <w:spacing w:before="0" w:beforeAutospacing="0" w:after="0" w:afterAutospacing="0"/>
              <w:jc w:val="left"/>
            </w:pPr>
            <w:r>
              <w:t>Msg</w:t>
            </w:r>
            <w:r w:rsidR="003012FC" w:rsidRPr="000D7BF7">
              <w:t xml:space="preserve"> 1</w:t>
            </w:r>
          </w:p>
        </w:tc>
      </w:tr>
      <w:tr w:rsidR="002900EE" w14:paraId="2B55A4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581488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012FC" w:rsidRDefault="003012FC" w:rsidP="003012FC">
            <w:pPr>
              <w:pStyle w:val="NormalWeb"/>
              <w:spacing w:before="0" w:beforeAutospacing="0" w:after="0" w:afterAutospacing="0"/>
              <w:jc w:val="left"/>
            </w:pPr>
            <w:r>
              <w:t>Funcionário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D21F8E1" w14:textId="71739FF3" w:rsidR="003012FC" w:rsidRDefault="002900EE" w:rsidP="003012FC">
            <w:pPr>
              <w:pStyle w:val="NormalWeb"/>
              <w:spacing w:before="0" w:beforeAutospacing="0" w:after="0" w:afterAutospacing="0"/>
              <w:jc w:val="left"/>
            </w:pPr>
            <w:r>
              <w:t>Msg</w:t>
            </w:r>
            <w:r w:rsidR="003012FC" w:rsidRPr="000D7BF7">
              <w:t xml:space="preserve"> 1</w:t>
            </w:r>
          </w:p>
        </w:tc>
      </w:tr>
      <w:tr w:rsidR="002900EE" w14:paraId="4A9DCD66" w14:textId="77777777" w:rsidTr="002900EE">
        <w:trPr>
          <w:trHeight w:val="523"/>
        </w:trPr>
        <w:tc>
          <w:tcPr>
            <w:tcW w:w="561"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A16FAF">
            <w:pPr>
              <w:pStyle w:val="NormalWeb"/>
              <w:spacing w:before="0" w:beforeAutospacing="0" w:after="0" w:afterAutospacing="0"/>
              <w:jc w:val="left"/>
            </w:pPr>
            <w:r>
              <w:t xml:space="preserve">Funcionário desativa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A16FAF">
            <w:pPr>
              <w:pStyle w:val="NormalWeb"/>
              <w:spacing w:before="0" w:beforeAutospacing="0" w:after="0" w:afterAutospacing="0"/>
              <w:jc w:val="left"/>
            </w:pPr>
            <w:r>
              <w:t>Desativa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8D3A640" w14:textId="608415AD" w:rsidR="00396816" w:rsidRDefault="002900EE" w:rsidP="00A16FAF">
            <w:pPr>
              <w:pStyle w:val="NormalWeb"/>
              <w:spacing w:before="0" w:beforeAutospacing="0" w:after="0" w:afterAutospacing="0"/>
              <w:jc w:val="left"/>
            </w:pPr>
            <w:r>
              <w:t>Msg</w:t>
            </w:r>
            <w:r w:rsidR="003012FC">
              <w:t xml:space="preserve"> 2</w:t>
            </w:r>
          </w:p>
        </w:tc>
      </w:tr>
      <w:tr w:rsidR="002900EE" w14:paraId="0FEBBEFF"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A16FAF">
            <w:pPr>
              <w:pStyle w:val="NormalWeb"/>
              <w:spacing w:before="0" w:beforeAutospacing="0" w:after="0" w:afterAutospacing="0"/>
              <w:jc w:val="left"/>
            </w:pPr>
            <w:r>
              <w:t>Funcionário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A16FAF">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6A8AC6E" w14:textId="32CD7A78" w:rsidR="00396816" w:rsidRDefault="002900EE" w:rsidP="00A16FAF">
            <w:pPr>
              <w:pStyle w:val="NormalWeb"/>
              <w:spacing w:before="0" w:beforeAutospacing="0" w:after="0" w:afterAutospacing="0"/>
              <w:jc w:val="left"/>
            </w:pPr>
            <w:r>
              <w:t>Msg</w:t>
            </w:r>
            <w:r w:rsidR="003012FC">
              <w:t xml:space="preserve"> 2</w:t>
            </w:r>
          </w:p>
        </w:tc>
      </w:tr>
      <w:tr w:rsidR="002900EE" w14:paraId="0279AE8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20AF7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012FC" w:rsidRDefault="003012FC" w:rsidP="003012FC">
            <w:pPr>
              <w:pStyle w:val="NormalWeb"/>
              <w:spacing w:before="0" w:beforeAutospacing="0" w:after="0" w:afterAutospacing="0"/>
              <w:jc w:val="left"/>
            </w:pPr>
            <w:r>
              <w:t xml:space="preserve">Funcionário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72D22245" w14:textId="23337792" w:rsidR="003012FC" w:rsidRDefault="002900EE" w:rsidP="003012FC">
            <w:pPr>
              <w:pStyle w:val="NormalWeb"/>
              <w:spacing w:before="0" w:beforeAutospacing="0" w:after="0" w:afterAutospacing="0"/>
              <w:jc w:val="left"/>
            </w:pPr>
            <w:r>
              <w:t>Msg</w:t>
            </w:r>
            <w:r w:rsidR="003012FC" w:rsidRPr="004E13B5">
              <w:t xml:space="preserve"> 2</w:t>
            </w:r>
          </w:p>
        </w:tc>
      </w:tr>
      <w:tr w:rsidR="002900EE" w14:paraId="19E756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281AA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012FC" w:rsidRDefault="003012FC" w:rsidP="003012FC">
            <w:pPr>
              <w:pStyle w:val="NormalWeb"/>
              <w:spacing w:before="0" w:beforeAutospacing="0" w:after="0" w:afterAutospacing="0"/>
              <w:jc w:val="left"/>
            </w:pPr>
            <w:r>
              <w:t>Funcionário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012FC" w:rsidRDefault="003012FC" w:rsidP="003012FC">
            <w:pPr>
              <w:pStyle w:val="NormalWeb"/>
              <w:spacing w:before="0" w:beforeAutospacing="0" w:after="0" w:afterAutospacing="0"/>
              <w:jc w:val="left"/>
            </w:pPr>
            <w:r>
              <w:t>Desativa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5D04BD84" w14:textId="0636323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04A5E2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AED8B3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012FC" w:rsidRDefault="003012FC" w:rsidP="003012FC">
            <w:pPr>
              <w:pStyle w:val="NormalWeb"/>
              <w:spacing w:before="0" w:beforeAutospacing="0" w:after="0" w:afterAutospacing="0"/>
              <w:jc w:val="left"/>
            </w:pPr>
            <w:r>
              <w:t>Funcionário desativa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012FC" w:rsidRDefault="003012FC" w:rsidP="003012FC">
            <w:pPr>
              <w:pStyle w:val="NormalWeb"/>
              <w:spacing w:before="0" w:beforeAutospacing="0" w:after="0" w:afterAutospacing="0"/>
              <w:jc w:val="left"/>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012FC" w:rsidRDefault="003012FC" w:rsidP="003012FC">
            <w:pPr>
              <w:pStyle w:val="NormalWeb"/>
              <w:spacing w:before="0" w:beforeAutospacing="0" w:after="0" w:afterAutospacing="0"/>
              <w:jc w:val="left"/>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2B40C58" w14:textId="6D62528A" w:rsidR="003012FC" w:rsidRDefault="002900EE" w:rsidP="003012FC">
            <w:pPr>
              <w:pStyle w:val="NormalWeb"/>
              <w:spacing w:before="0" w:beforeAutospacing="0" w:after="0" w:afterAutospacing="0"/>
              <w:jc w:val="left"/>
            </w:pPr>
            <w:r>
              <w:t>Msg</w:t>
            </w:r>
            <w:r w:rsidR="003012FC" w:rsidRPr="004E13B5">
              <w:t xml:space="preserve"> 2</w:t>
            </w:r>
          </w:p>
        </w:tc>
      </w:tr>
      <w:tr w:rsidR="002900EE" w14:paraId="1A24E1F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0B551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012FC" w:rsidRDefault="003012FC" w:rsidP="003012FC">
            <w:pPr>
              <w:pStyle w:val="NormalWeb"/>
              <w:spacing w:before="0" w:beforeAutospacing="0" w:after="0" w:afterAutospacing="0"/>
              <w:jc w:val="left"/>
            </w:pPr>
            <w:r>
              <w:t>Funcionário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012FC" w:rsidRDefault="003012FC" w:rsidP="003012FC">
            <w:pPr>
              <w:pStyle w:val="NormalWeb"/>
              <w:spacing w:before="0" w:beforeAutospacing="0" w:after="0" w:afterAutospacing="0"/>
              <w:jc w:val="left"/>
            </w:pPr>
            <w:r>
              <w:t>Informa dados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6FFEB9A5" w14:textId="1C5C5333" w:rsidR="003012FC" w:rsidRDefault="002900EE" w:rsidP="003012FC">
            <w:pPr>
              <w:pStyle w:val="NormalWeb"/>
              <w:spacing w:before="0" w:beforeAutospacing="0" w:after="0" w:afterAutospacing="0"/>
              <w:jc w:val="left"/>
            </w:pPr>
            <w:r>
              <w:t>Msg</w:t>
            </w:r>
            <w:r w:rsidR="003012FC" w:rsidRPr="004E13B5">
              <w:t xml:space="preserve"> 2</w:t>
            </w:r>
          </w:p>
        </w:tc>
      </w:tr>
      <w:tr w:rsidR="002900EE" w14:paraId="0E5E04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FD46F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012FC" w:rsidRDefault="003012FC" w:rsidP="003012FC">
            <w:pPr>
              <w:pStyle w:val="NormalWeb"/>
              <w:spacing w:before="0" w:beforeAutospacing="0" w:after="0" w:afterAutospacing="0"/>
              <w:jc w:val="left"/>
            </w:pPr>
            <w:r>
              <w:t>Funcionário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012FC" w:rsidRDefault="003012FC" w:rsidP="003012FC">
            <w:pPr>
              <w:pStyle w:val="NormalWeb"/>
              <w:spacing w:before="0" w:beforeAutospacing="0" w:after="0" w:afterAutospacing="0"/>
              <w:jc w:val="left"/>
            </w:pPr>
            <w:r>
              <w:t>Informa dados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61A83DF7" w14:textId="5328054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3F0280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7DE645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012FC" w:rsidRDefault="003012FC" w:rsidP="003012FC">
            <w:pPr>
              <w:pStyle w:val="NormalWeb"/>
              <w:spacing w:before="0" w:beforeAutospacing="0" w:after="0" w:afterAutospacing="0"/>
              <w:jc w:val="left"/>
            </w:pPr>
            <w:r>
              <w:t>Funcionário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012FC" w:rsidRDefault="003012FC" w:rsidP="003012FC">
            <w:pPr>
              <w:pStyle w:val="NormalWeb"/>
              <w:spacing w:before="0" w:beforeAutospacing="0" w:after="0" w:afterAutospacing="0"/>
              <w:jc w:val="left"/>
            </w:pPr>
            <w:r>
              <w:t>Informa dados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5547F0DD" w14:textId="2E0020B0" w:rsidR="003012FC" w:rsidRDefault="002900EE" w:rsidP="003012FC">
            <w:pPr>
              <w:pStyle w:val="NormalWeb"/>
              <w:spacing w:before="0" w:beforeAutospacing="0" w:after="0" w:afterAutospacing="0"/>
              <w:jc w:val="left"/>
            </w:pPr>
            <w:r>
              <w:t>Msg</w:t>
            </w:r>
            <w:r w:rsidR="003012FC" w:rsidRPr="004E13B5">
              <w:t xml:space="preserve"> 2</w:t>
            </w:r>
          </w:p>
        </w:tc>
      </w:tr>
      <w:tr w:rsidR="002900EE" w14:paraId="4C6C33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3D456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012FC" w:rsidRDefault="003012FC" w:rsidP="003012FC">
            <w:pPr>
              <w:pStyle w:val="NormalWeb"/>
              <w:spacing w:before="0" w:beforeAutospacing="0" w:after="0" w:afterAutospacing="0"/>
              <w:jc w:val="left"/>
            </w:pPr>
            <w:r>
              <w:t>Funcionário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3D8257B9" w14:textId="5C102D36" w:rsidR="003012FC" w:rsidRDefault="002900EE" w:rsidP="003012FC">
            <w:pPr>
              <w:pStyle w:val="NormalWeb"/>
              <w:spacing w:before="0" w:beforeAutospacing="0" w:after="0" w:afterAutospacing="0"/>
              <w:jc w:val="left"/>
            </w:pPr>
            <w:r>
              <w:t>Msg</w:t>
            </w:r>
            <w:r w:rsidR="003012FC" w:rsidRPr="004E13B5">
              <w:t xml:space="preserve"> 2</w:t>
            </w:r>
          </w:p>
        </w:tc>
      </w:tr>
      <w:tr w:rsidR="002900EE" w14:paraId="3739B27B" w14:textId="77777777" w:rsidTr="002900EE">
        <w:trPr>
          <w:trHeight w:val="585"/>
        </w:trPr>
        <w:tc>
          <w:tcPr>
            <w:tcW w:w="561" w:type="dxa"/>
            <w:tcBorders>
              <w:top w:val="single" w:sz="4" w:space="0" w:color="auto"/>
              <w:left w:val="single" w:sz="4" w:space="0" w:color="auto"/>
              <w:bottom w:val="single" w:sz="4" w:space="0" w:color="auto"/>
              <w:right w:val="single" w:sz="4" w:space="0" w:color="auto"/>
            </w:tcBorders>
            <w:noWrap/>
            <w:vAlign w:val="center"/>
          </w:tcPr>
          <w:p w14:paraId="6DF5AB1B" w14:textId="77777777" w:rsidR="003012FC" w:rsidRDefault="003012FC"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012FC" w:rsidRDefault="003012FC" w:rsidP="00056FDD">
            <w:pPr>
              <w:pStyle w:val="NormalWeb"/>
              <w:spacing w:before="0" w:beforeAutospacing="0" w:after="0" w:afterAutospacing="0"/>
              <w:jc w:val="left"/>
            </w:pPr>
            <w:r>
              <w:t>Funcionário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012FC" w:rsidRDefault="003012FC" w:rsidP="00056FDD">
            <w:pPr>
              <w:pStyle w:val="NormalWeb"/>
              <w:spacing w:before="0" w:beforeAutospacing="0" w:after="0" w:afterAutospacing="0"/>
              <w:jc w:val="left"/>
            </w:pPr>
            <w:r>
              <w:t>Informa dados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012FC" w:rsidRDefault="003012FC" w:rsidP="00056FDD">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47984271" w14:textId="5CA56291" w:rsidR="003012FC" w:rsidRDefault="002900EE" w:rsidP="00056FDD">
            <w:pPr>
              <w:pStyle w:val="NormalWeb"/>
              <w:spacing w:before="0" w:beforeAutospacing="0" w:after="0" w:afterAutospacing="0"/>
              <w:jc w:val="left"/>
            </w:pPr>
            <w:r>
              <w:t>Msg</w:t>
            </w:r>
            <w:r w:rsidR="003012FC" w:rsidRPr="001D0725">
              <w:t xml:space="preserve"> 2</w:t>
            </w:r>
          </w:p>
        </w:tc>
      </w:tr>
      <w:tr w:rsidR="002900EE" w14:paraId="2483EEC3" w14:textId="77777777" w:rsidTr="002900EE">
        <w:trPr>
          <w:trHeight w:val="565"/>
        </w:trPr>
        <w:tc>
          <w:tcPr>
            <w:tcW w:w="561" w:type="dxa"/>
            <w:tcBorders>
              <w:top w:val="single" w:sz="4" w:space="0" w:color="auto"/>
              <w:left w:val="single" w:sz="4" w:space="0" w:color="auto"/>
              <w:bottom w:val="single" w:sz="4" w:space="0" w:color="auto"/>
              <w:right w:val="single" w:sz="4" w:space="0" w:color="auto"/>
            </w:tcBorders>
            <w:noWrap/>
            <w:vAlign w:val="center"/>
          </w:tcPr>
          <w:p w14:paraId="3B80F2D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012FC" w:rsidRDefault="003012FC" w:rsidP="003012FC">
            <w:pPr>
              <w:pStyle w:val="NormalWeb"/>
              <w:spacing w:before="0" w:beforeAutospacing="0" w:after="0" w:afterAutospacing="0"/>
              <w:jc w:val="left"/>
            </w:pPr>
            <w:r>
              <w:t>Funcionário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012FC" w:rsidRDefault="003012FC" w:rsidP="003012FC">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012FC" w:rsidRDefault="003012FC" w:rsidP="003012FC">
            <w:pPr>
              <w:pStyle w:val="NormalWeb"/>
              <w:spacing w:before="0" w:beforeAutospacing="0" w:after="0" w:afterAutospacing="0"/>
              <w:jc w:val="left"/>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4719592" w14:textId="11FE2009" w:rsidR="003012FC" w:rsidRDefault="002900EE" w:rsidP="003012FC">
            <w:pPr>
              <w:pStyle w:val="NormalWeb"/>
              <w:spacing w:before="0" w:beforeAutospacing="0" w:after="0" w:afterAutospacing="0"/>
              <w:jc w:val="left"/>
            </w:pPr>
            <w:r>
              <w:t>Msg</w:t>
            </w:r>
            <w:r w:rsidR="003012FC" w:rsidRPr="001D0725">
              <w:t xml:space="preserve"> 2</w:t>
            </w:r>
          </w:p>
        </w:tc>
      </w:tr>
      <w:tr w:rsidR="002900EE" w14:paraId="12F8C85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A16FAF">
            <w:pPr>
              <w:pStyle w:val="NormalWeb"/>
              <w:spacing w:before="0" w:beforeAutospacing="0" w:after="0" w:afterAutospacing="0"/>
              <w:jc w:val="left"/>
            </w:pPr>
            <w:r>
              <w:t>Funcionário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A16FAF">
            <w:pPr>
              <w:pStyle w:val="NormalWeb"/>
              <w:spacing w:before="0" w:beforeAutospacing="0" w:after="0" w:afterAutospacing="0"/>
              <w:jc w:val="left"/>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A16FAF">
            <w:pPr>
              <w:pStyle w:val="NormalWeb"/>
              <w:spacing w:before="0" w:beforeAutospacing="0" w:after="0" w:afterAutospacing="0"/>
              <w:jc w:val="left"/>
            </w:pPr>
            <w:r>
              <w:t>Retorna dados notícia</w:t>
            </w:r>
          </w:p>
        </w:tc>
      </w:tr>
      <w:tr w:rsidR="002900EE" w14:paraId="77BAB2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A16FAF">
            <w:pPr>
              <w:pStyle w:val="NormalWeb"/>
              <w:spacing w:before="0" w:beforeAutospacing="0" w:after="0" w:afterAutospacing="0"/>
              <w:jc w:val="left"/>
            </w:pPr>
            <w:r>
              <w:t>Funcionário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A16FAF">
            <w:pPr>
              <w:pStyle w:val="NormalWeb"/>
              <w:spacing w:before="0" w:beforeAutospacing="0" w:after="0" w:afterAutospacing="0"/>
              <w:jc w:val="left"/>
            </w:pPr>
            <w:r>
              <w:t>Retorna dados avaliação</w:t>
            </w:r>
          </w:p>
        </w:tc>
      </w:tr>
      <w:tr w:rsidR="002900EE" w14:paraId="000771C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A16FAF">
            <w:pPr>
              <w:pStyle w:val="NormalWeb"/>
              <w:spacing w:before="0" w:beforeAutospacing="0" w:after="0" w:afterAutospacing="0"/>
              <w:jc w:val="left"/>
            </w:pPr>
            <w:r>
              <w:t>Funcionário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A16FAF">
            <w:pPr>
              <w:pStyle w:val="NormalWeb"/>
              <w:spacing w:before="0" w:beforeAutospacing="0" w:after="0" w:afterAutospacing="0"/>
              <w:jc w:val="left"/>
            </w:pPr>
            <w:r>
              <w:t>Retorna dados atração</w:t>
            </w:r>
          </w:p>
        </w:tc>
      </w:tr>
      <w:tr w:rsidR="002900EE" w14:paraId="1C169E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A16FAF">
            <w:pPr>
              <w:pStyle w:val="NormalWeb"/>
              <w:spacing w:before="0" w:beforeAutospacing="0" w:after="0" w:afterAutospacing="0"/>
              <w:jc w:val="left"/>
            </w:pPr>
            <w:r>
              <w:t>Funcionário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A16FAF">
            <w:pPr>
              <w:pStyle w:val="NormalWeb"/>
              <w:spacing w:before="0" w:beforeAutospacing="0" w:after="0" w:afterAutospacing="0"/>
              <w:jc w:val="left"/>
            </w:pPr>
            <w:r>
              <w:t>Retorna dados turismo</w:t>
            </w:r>
          </w:p>
        </w:tc>
      </w:tr>
      <w:tr w:rsidR="002900EE" w14:paraId="70547E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A16FAF">
            <w:pPr>
              <w:pStyle w:val="NormalWeb"/>
              <w:spacing w:before="0" w:beforeAutospacing="0" w:after="0" w:afterAutospacing="0"/>
              <w:jc w:val="left"/>
            </w:pPr>
            <w:r>
              <w:t>Funcionário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A16FAF">
            <w:pPr>
              <w:pStyle w:val="NormalWeb"/>
              <w:spacing w:before="0" w:beforeAutospacing="0" w:after="0" w:afterAutospacing="0"/>
              <w:jc w:val="left"/>
            </w:pPr>
            <w:r>
              <w:t>Retorna dados empresa</w:t>
            </w:r>
          </w:p>
        </w:tc>
      </w:tr>
      <w:tr w:rsidR="002900EE" w14:paraId="2B10B9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A16FAF">
            <w:pPr>
              <w:pStyle w:val="NormalWeb"/>
              <w:spacing w:before="0" w:beforeAutospacing="0" w:after="0" w:afterAutospacing="0"/>
              <w:jc w:val="left"/>
            </w:pPr>
            <w:r>
              <w:t xml:space="preserve">Funcionário consulta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A16FAF">
            <w:pPr>
              <w:pStyle w:val="NormalWeb"/>
              <w:spacing w:before="0" w:beforeAutospacing="0" w:after="0" w:afterAutospacing="0"/>
              <w:jc w:val="left"/>
            </w:pPr>
            <w:r>
              <w:t>Id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A16FAF">
            <w:pPr>
              <w:pStyle w:val="NormalWeb"/>
              <w:spacing w:before="0" w:beforeAutospacing="0" w:after="0" w:afterAutospacing="0"/>
              <w:jc w:val="left"/>
            </w:pPr>
            <w:r>
              <w:t>Consultar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A16FAF">
            <w:pPr>
              <w:pStyle w:val="NormalWeb"/>
              <w:spacing w:before="0" w:beforeAutospacing="0" w:after="0" w:afterAutospacing="0"/>
              <w:jc w:val="left"/>
            </w:pPr>
            <w:r>
              <w:t>Retorna dados funcionário</w:t>
            </w:r>
          </w:p>
        </w:tc>
      </w:tr>
      <w:tr w:rsidR="002900EE" w14:paraId="5C3DE9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A16FAF">
            <w:pPr>
              <w:pStyle w:val="NormalWeb"/>
              <w:spacing w:before="0" w:beforeAutospacing="0" w:after="0" w:afterAutospacing="0"/>
              <w:jc w:val="left"/>
            </w:pPr>
            <w:r>
              <w:t xml:space="preserve">Funcionário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A16FAF">
            <w:pPr>
              <w:pStyle w:val="NormalWeb"/>
              <w:spacing w:before="0" w:beforeAutospacing="0" w:after="0" w:afterAutospacing="0"/>
              <w:jc w:val="left"/>
            </w:pPr>
            <w:r>
              <w:t>Retorna dados usuário</w:t>
            </w:r>
          </w:p>
        </w:tc>
      </w:tr>
      <w:tr w:rsidR="002900EE" w14:paraId="2CE5DD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A16FAF">
            <w:pPr>
              <w:pStyle w:val="NormalWeb"/>
              <w:spacing w:before="0" w:beforeAutospacing="0" w:after="0" w:afterAutospacing="0"/>
              <w:jc w:val="left"/>
            </w:pPr>
            <w:r>
              <w:t>Funcionário consulta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A16FAF">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A16FAF">
            <w:pPr>
              <w:pStyle w:val="NormalWeb"/>
              <w:spacing w:before="0" w:beforeAutospacing="0" w:after="0" w:afterAutospacing="0"/>
              <w:jc w:val="left"/>
            </w:pPr>
            <w:r>
              <w:t>Consultar empresário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A16FAF">
            <w:pPr>
              <w:pStyle w:val="NormalWeb"/>
              <w:spacing w:before="0" w:beforeAutospacing="0" w:after="0" w:afterAutospacing="0"/>
              <w:jc w:val="left"/>
            </w:pPr>
            <w:r>
              <w:t>Retorna dados empresário</w:t>
            </w:r>
          </w:p>
        </w:tc>
      </w:tr>
      <w:tr w:rsidR="002900EE" w14:paraId="2D01D1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A16FAF">
            <w:pPr>
              <w:pStyle w:val="NormalWeb"/>
              <w:spacing w:before="0" w:beforeAutospacing="0" w:after="0" w:afterAutospacing="0"/>
              <w:jc w:val="left"/>
            </w:pPr>
            <w:r>
              <w:t xml:space="preserve">Funcionário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A16FAF">
            <w:pPr>
              <w:pStyle w:val="NormalWeb"/>
              <w:spacing w:before="0" w:beforeAutospacing="0" w:after="0" w:afterAutospacing="0"/>
              <w:jc w:val="left"/>
            </w:pPr>
            <w:r>
              <w:t>Retorna dados tipo turismo</w:t>
            </w:r>
          </w:p>
        </w:tc>
      </w:tr>
      <w:tr w:rsidR="002900EE" w14:paraId="2185C3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A16FAF">
            <w:pPr>
              <w:pStyle w:val="NormalWeb"/>
              <w:spacing w:before="0" w:beforeAutospacing="0" w:after="0" w:afterAutospacing="0"/>
              <w:jc w:val="left"/>
            </w:pPr>
            <w:r>
              <w:t>Funcionário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A16FAF">
            <w:pPr>
              <w:pStyle w:val="NormalWeb"/>
              <w:spacing w:before="0" w:beforeAutospacing="0" w:after="0" w:afterAutospacing="0"/>
              <w:jc w:val="left"/>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A16FAF">
            <w:pPr>
              <w:pStyle w:val="NormalWeb"/>
              <w:spacing w:before="0" w:beforeAutospacing="0" w:after="0" w:afterAutospacing="0"/>
              <w:jc w:val="left"/>
            </w:pPr>
            <w:r>
              <w:t>Retorna dados tipo atração</w:t>
            </w:r>
          </w:p>
        </w:tc>
      </w:tr>
      <w:tr w:rsidR="002900EE" w14:paraId="6EA2CF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A16FAF">
            <w:pPr>
              <w:pStyle w:val="NormalWeb"/>
              <w:spacing w:before="0" w:beforeAutospacing="0" w:after="0" w:afterAutospacing="0"/>
              <w:jc w:val="left"/>
            </w:pPr>
            <w:r>
              <w:t>Funcionário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A16FAF">
            <w:pPr>
              <w:pStyle w:val="NormalWeb"/>
              <w:spacing w:before="0" w:beforeAutospacing="0" w:after="0" w:afterAutospacing="0"/>
              <w:jc w:val="left"/>
            </w:pPr>
            <w:r>
              <w:t>Retorna lista turismo</w:t>
            </w:r>
          </w:p>
        </w:tc>
      </w:tr>
      <w:tr w:rsidR="002900EE" w14:paraId="372B82E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A16FAF">
            <w:pPr>
              <w:pStyle w:val="NormalWeb"/>
              <w:spacing w:before="0" w:beforeAutospacing="0" w:after="0" w:afterAutospacing="0"/>
              <w:jc w:val="left"/>
            </w:pPr>
            <w:r>
              <w:t>Funcionário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A16FAF">
            <w:pPr>
              <w:pStyle w:val="NormalWeb"/>
              <w:spacing w:before="0" w:beforeAutospacing="0" w:after="0" w:afterAutospacing="0"/>
              <w:jc w:val="left"/>
            </w:pPr>
            <w:r>
              <w:t>Retorna lista tipo usuário</w:t>
            </w:r>
          </w:p>
        </w:tc>
      </w:tr>
      <w:tr w:rsidR="002900EE" w14:paraId="043575F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A16FAF">
            <w:pPr>
              <w:pStyle w:val="NormalWeb"/>
              <w:spacing w:before="0" w:beforeAutospacing="0" w:after="0" w:afterAutospacing="0"/>
              <w:jc w:val="left"/>
            </w:pPr>
            <w:r>
              <w:t>Funcionário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A16FAF">
            <w:pPr>
              <w:pStyle w:val="NormalWeb"/>
              <w:spacing w:before="0" w:beforeAutospacing="0" w:after="0" w:afterAutospacing="0"/>
              <w:jc w:val="left"/>
            </w:pPr>
            <w:r>
              <w:t>Retorna lista notícia</w:t>
            </w:r>
          </w:p>
        </w:tc>
      </w:tr>
      <w:tr w:rsidR="002900EE" w14:paraId="55DDCB3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A16FAF">
            <w:pPr>
              <w:pStyle w:val="NormalWeb"/>
              <w:spacing w:before="0" w:beforeAutospacing="0" w:after="0" w:afterAutospacing="0"/>
              <w:jc w:val="left"/>
            </w:pPr>
            <w:r>
              <w:t>Funcionário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A16FAF">
            <w:pPr>
              <w:pStyle w:val="NormalWeb"/>
              <w:spacing w:before="0" w:beforeAutospacing="0" w:after="0" w:afterAutospacing="0"/>
              <w:jc w:val="left"/>
            </w:pPr>
            <w:r>
              <w:t>Retorna lista tipo atração</w:t>
            </w:r>
          </w:p>
        </w:tc>
      </w:tr>
      <w:tr w:rsidR="002900EE" w14:paraId="1E000CE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A16FAF">
            <w:pPr>
              <w:pStyle w:val="NormalWeb"/>
              <w:spacing w:before="0" w:beforeAutospacing="0" w:after="0" w:afterAutospacing="0"/>
              <w:jc w:val="left"/>
            </w:pPr>
            <w:r>
              <w:t>Funcionário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A16FAF">
            <w:pPr>
              <w:pStyle w:val="NormalWeb"/>
              <w:spacing w:before="0" w:beforeAutospacing="0" w:after="0" w:afterAutospacing="0"/>
              <w:jc w:val="left"/>
            </w:pPr>
            <w:r>
              <w:t>Retorna lista tipo turismo</w:t>
            </w:r>
          </w:p>
        </w:tc>
      </w:tr>
      <w:tr w:rsidR="002900EE" w14:paraId="4914BCA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A16FAF">
            <w:pPr>
              <w:pStyle w:val="NormalWeb"/>
              <w:spacing w:before="0" w:beforeAutospacing="0" w:after="0" w:afterAutospacing="0"/>
              <w:jc w:val="left"/>
            </w:pPr>
            <w:r>
              <w:t>Funcionário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A16FAF">
            <w:pPr>
              <w:pStyle w:val="NormalWeb"/>
              <w:spacing w:before="0" w:beforeAutospacing="0" w:after="0" w:afterAutospacing="0"/>
              <w:jc w:val="left"/>
            </w:pPr>
            <w:r>
              <w:t>Retorna lista atração</w:t>
            </w:r>
          </w:p>
        </w:tc>
      </w:tr>
      <w:tr w:rsidR="002900EE" w14:paraId="1C9B602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A16FAF">
            <w:pPr>
              <w:pStyle w:val="NormalWeb"/>
              <w:spacing w:before="0" w:beforeAutospacing="0" w:after="0" w:afterAutospacing="0"/>
              <w:jc w:val="left"/>
            </w:pPr>
            <w:r>
              <w:t>Funcionário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A16FAF">
            <w:pPr>
              <w:pStyle w:val="NormalWeb"/>
              <w:spacing w:before="0" w:beforeAutospacing="0" w:after="0" w:afterAutospacing="0"/>
              <w:jc w:val="left"/>
            </w:pPr>
            <w:r>
              <w:t>Retorna lista empresa</w:t>
            </w:r>
          </w:p>
        </w:tc>
      </w:tr>
      <w:tr w:rsidR="002900EE" w14:paraId="073C48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A16FAF">
            <w:pPr>
              <w:pStyle w:val="NormalWeb"/>
              <w:spacing w:before="0" w:beforeAutospacing="0" w:after="0" w:afterAutospacing="0"/>
              <w:jc w:val="left"/>
            </w:pPr>
            <w:r>
              <w:t>Funcionário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A16FAF">
            <w:pPr>
              <w:pStyle w:val="NormalWeb"/>
              <w:spacing w:before="0" w:beforeAutospacing="0" w:after="0" w:afterAutospacing="0"/>
              <w:jc w:val="left"/>
            </w:pPr>
            <w:r>
              <w:t>Retorna lista avaliação</w:t>
            </w:r>
          </w:p>
        </w:tc>
      </w:tr>
      <w:tr w:rsidR="002900EE" w:rsidRPr="00EB2160" w14:paraId="3BA5BB0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bookmarkStart w:id="76" w:name="_Hlk168304241"/>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A16FAF">
            <w:pPr>
              <w:pStyle w:val="NormalWeb"/>
              <w:spacing w:before="0" w:beforeAutospacing="0" w:after="0" w:afterAutospacing="0"/>
              <w:jc w:val="left"/>
            </w:pPr>
            <w:r>
              <w:t xml:space="preserve">Empresário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7351CFC" w14:textId="25D38ECC" w:rsidR="00396816" w:rsidRDefault="002900EE" w:rsidP="003012FC">
            <w:pPr>
              <w:pStyle w:val="NormalWeb"/>
            </w:pPr>
            <w:r>
              <w:t>Msg</w:t>
            </w:r>
            <w:r w:rsidR="003012FC">
              <w:t xml:space="preserve"> 5</w:t>
            </w:r>
          </w:p>
        </w:tc>
        <w:bookmarkEnd w:id="76"/>
      </w:tr>
      <w:tr w:rsidR="002900EE" w14:paraId="4D83B7B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003D0F8"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056FDD" w:rsidRDefault="00056FDD" w:rsidP="00056FDD">
            <w:pPr>
              <w:pStyle w:val="NormalWeb"/>
              <w:spacing w:before="0" w:beforeAutospacing="0" w:after="0" w:afterAutospacing="0"/>
              <w:jc w:val="left"/>
              <w:rPr>
                <w:color w:val="000000"/>
                <w:kern w:val="24"/>
              </w:rPr>
            </w:pPr>
            <w:r>
              <w:t>Empresário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056FDD" w:rsidRDefault="00056FDD" w:rsidP="00056FDD">
            <w:pPr>
              <w:pStyle w:val="NormalWeb"/>
              <w:spacing w:before="0" w:beforeAutospacing="0" w:after="0" w:afterAutospacing="0"/>
              <w:jc w:val="left"/>
              <w:rPr>
                <w:color w:val="000000"/>
                <w:kern w:val="24"/>
              </w:rPr>
            </w:pPr>
            <w:r>
              <w:t xml:space="preserve">Informa dados do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056FDD" w:rsidRDefault="00056FDD" w:rsidP="00056FDD">
            <w:pPr>
              <w:pStyle w:val="NormalWeb"/>
              <w:spacing w:before="0" w:beforeAutospacing="0" w:after="0" w:afterAutospacing="0"/>
              <w:jc w:val="left"/>
              <w:rPr>
                <w:color w:val="000000"/>
                <w:kern w:val="24"/>
              </w:rPr>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51EE6A9" w14:textId="3FEF22C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32DC9D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2BA48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056FDD" w:rsidRDefault="00056FDD" w:rsidP="00056FDD">
            <w:pPr>
              <w:pStyle w:val="NormalWeb"/>
              <w:spacing w:before="0" w:beforeAutospacing="0" w:after="0" w:afterAutospacing="0"/>
              <w:jc w:val="left"/>
            </w:pPr>
            <w:r>
              <w:t xml:space="preserve">Empresário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056FDD" w:rsidRDefault="00056FDD" w:rsidP="00056FDD">
            <w:pPr>
              <w:pStyle w:val="NormalWeb"/>
              <w:spacing w:before="0" w:beforeAutospacing="0" w:after="0" w:afterAutospacing="0"/>
              <w:jc w:val="left"/>
            </w:pPr>
            <w:r>
              <w:t xml:space="preserve">Informa dados de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056FDD" w:rsidRDefault="00056FDD" w:rsidP="00056FDD">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1D212F4" w14:textId="6CD64DEF" w:rsidR="00056FDD" w:rsidRDefault="002900EE" w:rsidP="00056FDD">
            <w:pPr>
              <w:pStyle w:val="NormalWeb"/>
              <w:spacing w:before="0" w:beforeAutospacing="0" w:after="0" w:afterAutospacing="0"/>
              <w:jc w:val="left"/>
            </w:pPr>
            <w:r>
              <w:t>Msg</w:t>
            </w:r>
            <w:r w:rsidR="00056FDD" w:rsidRPr="004C6A56">
              <w:t xml:space="preserve"> 1</w:t>
            </w:r>
          </w:p>
        </w:tc>
      </w:tr>
      <w:tr w:rsidR="002900EE" w14:paraId="08C1801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A54DF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056FDD" w:rsidRDefault="00056FDD" w:rsidP="00056FDD">
            <w:pPr>
              <w:pStyle w:val="NormalWeb"/>
              <w:spacing w:before="0" w:beforeAutospacing="0" w:after="0" w:afterAutospacing="0"/>
              <w:jc w:val="left"/>
              <w:rPr>
                <w:color w:val="000000"/>
                <w:kern w:val="24"/>
              </w:rPr>
            </w:pPr>
            <w:r>
              <w:t xml:space="preserve">Empresário cadastra empresa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056FDD" w:rsidRDefault="00056FDD" w:rsidP="00056FDD">
            <w:pPr>
              <w:pStyle w:val="NormalWeb"/>
              <w:spacing w:before="0" w:beforeAutospacing="0" w:after="0" w:afterAutospacing="0"/>
              <w:jc w:val="left"/>
              <w:rPr>
                <w:color w:val="000000"/>
                <w:kern w:val="24"/>
              </w:rPr>
            </w:pPr>
            <w:r>
              <w:t>Informa dados da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056FDD" w:rsidRDefault="00056FDD" w:rsidP="00056FDD">
            <w:pPr>
              <w:pStyle w:val="NormalWeb"/>
              <w:spacing w:before="0" w:beforeAutospacing="0" w:after="0" w:afterAutospacing="0"/>
              <w:jc w:val="left"/>
              <w:rPr>
                <w:color w:val="000000"/>
                <w:kern w:val="24"/>
              </w:rPr>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9C0E943" w14:textId="56AC5A2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4B6F77B" w14:textId="77777777" w:rsidTr="002900EE">
        <w:trPr>
          <w:trHeight w:val="437"/>
        </w:trPr>
        <w:tc>
          <w:tcPr>
            <w:tcW w:w="561" w:type="dxa"/>
            <w:tcBorders>
              <w:top w:val="single" w:sz="4" w:space="0" w:color="auto"/>
              <w:left w:val="single" w:sz="4" w:space="0" w:color="auto"/>
              <w:bottom w:val="single" w:sz="4" w:space="0" w:color="auto"/>
              <w:right w:val="single" w:sz="4" w:space="0" w:color="auto"/>
            </w:tcBorders>
            <w:noWrap/>
            <w:vAlign w:val="center"/>
          </w:tcPr>
          <w:p w14:paraId="025CAB09"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381A2B39" w14:textId="77777777" w:rsidR="00056FDD" w:rsidRDefault="00056FDD" w:rsidP="00056FDD">
            <w:pPr>
              <w:pStyle w:val="NormalWeb"/>
              <w:spacing w:before="0" w:beforeAutospacing="0" w:after="0" w:afterAutospacing="0"/>
              <w:jc w:val="left"/>
            </w:pPr>
            <w:r>
              <w:t>Empresário exclui avaliação</w:t>
            </w:r>
          </w:p>
        </w:tc>
        <w:tc>
          <w:tcPr>
            <w:tcW w:w="2013" w:type="dxa"/>
            <w:tcBorders>
              <w:top w:val="single" w:sz="4" w:space="0" w:color="auto"/>
              <w:left w:val="single" w:sz="4" w:space="0" w:color="auto"/>
              <w:bottom w:val="single" w:sz="4" w:space="0" w:color="auto"/>
              <w:right w:val="single" w:sz="4" w:space="0" w:color="auto"/>
            </w:tcBorders>
            <w:noWrap/>
            <w:vAlign w:val="center"/>
          </w:tcPr>
          <w:p w14:paraId="5EF8F0F7" w14:textId="77777777" w:rsidR="00056FDD" w:rsidRDefault="00056FDD" w:rsidP="00056FDD">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tcPr>
          <w:p w14:paraId="0F411A9C" w14:textId="77777777" w:rsidR="00056FDD" w:rsidRDefault="00056FDD" w:rsidP="00056FDD">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tcPr>
          <w:p w14:paraId="4FA69535" w14:textId="2CCE46F2" w:rsidR="00056FDD" w:rsidRDefault="002900EE" w:rsidP="00056FDD">
            <w:pPr>
              <w:pStyle w:val="NormalWeb"/>
              <w:spacing w:before="0" w:beforeAutospacing="0" w:after="0" w:afterAutospacing="0"/>
              <w:jc w:val="left"/>
            </w:pPr>
            <w:r>
              <w:t>Msg</w:t>
            </w:r>
            <w:r w:rsidR="00056FDD" w:rsidRPr="00303C6A">
              <w:t xml:space="preserve"> 3</w:t>
            </w:r>
          </w:p>
        </w:tc>
      </w:tr>
      <w:tr w:rsidR="002900EE" w14:paraId="5E4DAE11" w14:textId="77777777" w:rsidTr="002900EE">
        <w:trPr>
          <w:trHeight w:val="441"/>
        </w:trPr>
        <w:tc>
          <w:tcPr>
            <w:tcW w:w="561" w:type="dxa"/>
            <w:tcBorders>
              <w:top w:val="single" w:sz="4" w:space="0" w:color="auto"/>
              <w:left w:val="single" w:sz="4" w:space="0" w:color="auto"/>
              <w:bottom w:val="single" w:sz="4" w:space="0" w:color="auto"/>
              <w:right w:val="single" w:sz="4" w:space="0" w:color="auto"/>
            </w:tcBorders>
            <w:noWrap/>
            <w:vAlign w:val="center"/>
          </w:tcPr>
          <w:p w14:paraId="3A4112B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D788319" w14:textId="77777777" w:rsidR="00056FDD" w:rsidRDefault="00056FDD" w:rsidP="00056FDD">
            <w:pPr>
              <w:pStyle w:val="NormalWeb"/>
              <w:spacing w:before="0" w:beforeAutospacing="0" w:after="0" w:afterAutospacing="0"/>
              <w:jc w:val="left"/>
            </w:pPr>
            <w:r>
              <w:t>Empresário exclui empresa</w:t>
            </w:r>
          </w:p>
        </w:tc>
        <w:tc>
          <w:tcPr>
            <w:tcW w:w="2013" w:type="dxa"/>
            <w:tcBorders>
              <w:top w:val="single" w:sz="4" w:space="0" w:color="auto"/>
              <w:left w:val="single" w:sz="4" w:space="0" w:color="auto"/>
              <w:bottom w:val="single" w:sz="4" w:space="0" w:color="auto"/>
              <w:right w:val="single" w:sz="4" w:space="0" w:color="auto"/>
            </w:tcBorders>
            <w:noWrap/>
            <w:vAlign w:val="center"/>
          </w:tcPr>
          <w:p w14:paraId="434A36E4" w14:textId="77777777" w:rsidR="00056FDD" w:rsidRDefault="00056FDD" w:rsidP="00056FDD">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tcPr>
          <w:p w14:paraId="11289662" w14:textId="77777777" w:rsidR="00056FDD" w:rsidRDefault="00056FDD" w:rsidP="00056FDD">
            <w:pPr>
              <w:pStyle w:val="NormalWeb"/>
              <w:spacing w:before="0" w:beforeAutospacing="0" w:after="0" w:afterAutospacing="0"/>
              <w:jc w:val="left"/>
            </w:pPr>
            <w:r>
              <w:t>Excluir empresa</w:t>
            </w:r>
          </w:p>
        </w:tc>
        <w:tc>
          <w:tcPr>
            <w:tcW w:w="1474" w:type="dxa"/>
            <w:tcBorders>
              <w:top w:val="single" w:sz="4" w:space="0" w:color="auto"/>
              <w:left w:val="single" w:sz="4" w:space="0" w:color="auto"/>
              <w:bottom w:val="single" w:sz="4" w:space="0" w:color="auto"/>
              <w:right w:val="single" w:sz="4" w:space="0" w:color="auto"/>
            </w:tcBorders>
            <w:noWrap/>
          </w:tcPr>
          <w:p w14:paraId="5D1DE100" w14:textId="775703C4" w:rsidR="00056FDD" w:rsidRDefault="002900EE" w:rsidP="00056FDD">
            <w:pPr>
              <w:pStyle w:val="NormalWeb"/>
              <w:spacing w:before="0" w:beforeAutospacing="0" w:after="0" w:afterAutospacing="0"/>
              <w:jc w:val="left"/>
            </w:pPr>
            <w:r>
              <w:t>Msg</w:t>
            </w:r>
            <w:r w:rsidR="00056FDD" w:rsidRPr="00303C6A">
              <w:t xml:space="preserve"> 3</w:t>
            </w:r>
          </w:p>
        </w:tc>
      </w:tr>
      <w:tr w:rsidR="002900EE" w14:paraId="0555F6E9" w14:textId="77777777" w:rsidTr="002900EE">
        <w:trPr>
          <w:trHeight w:val="547"/>
        </w:trPr>
        <w:tc>
          <w:tcPr>
            <w:tcW w:w="561" w:type="dxa"/>
            <w:tcBorders>
              <w:top w:val="single" w:sz="4" w:space="0" w:color="auto"/>
              <w:left w:val="single" w:sz="4" w:space="0" w:color="auto"/>
              <w:bottom w:val="single" w:sz="4" w:space="0" w:color="auto"/>
              <w:right w:val="single" w:sz="4" w:space="0" w:color="auto"/>
            </w:tcBorders>
            <w:noWrap/>
            <w:vAlign w:val="center"/>
          </w:tcPr>
          <w:p w14:paraId="651B9F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FC9F0C9" w14:textId="68F9F7AD" w:rsidR="00056FDD" w:rsidRDefault="00056FDD" w:rsidP="00056FDD">
            <w:pPr>
              <w:pStyle w:val="NormalWeb"/>
              <w:spacing w:before="0" w:beforeAutospacing="0" w:after="0" w:afterAutospacing="0"/>
              <w:jc w:val="left"/>
            </w:pPr>
            <w:r w:rsidRPr="00BD3F6F">
              <w:t>Empresário exclui</w:t>
            </w:r>
            <w:r>
              <w:t xml:space="preserve"> empresário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312744A8" w14:textId="77777777" w:rsidR="00056FDD" w:rsidRDefault="00056FDD" w:rsidP="00056FDD">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tcPr>
          <w:p w14:paraId="4A81C1C3" w14:textId="77777777" w:rsidR="00056FDD" w:rsidRDefault="00056FDD" w:rsidP="00056FDD">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tcPr>
          <w:p w14:paraId="6EF342C8" w14:textId="6FECDF08" w:rsidR="00056FDD" w:rsidRDefault="002900EE" w:rsidP="00056FDD">
            <w:pPr>
              <w:pStyle w:val="NormalWeb"/>
              <w:spacing w:before="0" w:beforeAutospacing="0" w:after="0" w:afterAutospacing="0"/>
              <w:jc w:val="left"/>
            </w:pPr>
            <w:r>
              <w:t>Msg</w:t>
            </w:r>
            <w:r w:rsidR="00056FDD" w:rsidRPr="00303C6A">
              <w:t xml:space="preserve"> 3</w:t>
            </w:r>
          </w:p>
        </w:tc>
      </w:tr>
      <w:tr w:rsidR="002900EE" w14:paraId="419D4AF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DEDEC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056FDD" w:rsidRDefault="00056FDD" w:rsidP="00056FDD">
            <w:pPr>
              <w:pStyle w:val="NormalWeb"/>
              <w:spacing w:before="0" w:beforeAutospacing="0" w:after="0" w:afterAutospacing="0"/>
              <w:jc w:val="left"/>
              <w:rPr>
                <w:color w:val="000000"/>
                <w:kern w:val="24"/>
              </w:rPr>
            </w:pPr>
            <w:r>
              <w:t xml:space="preserve">Empresário </w:t>
            </w:r>
            <w:r w:rsidRPr="005A1B77">
              <w:t>altera</w:t>
            </w:r>
            <w:r w:rsidRPr="00BD3F6F">
              <w:t xml:space="preserve"> </w:t>
            </w:r>
            <w:r>
              <w:t>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056FDD" w:rsidRDefault="00056FDD" w:rsidP="00056FDD">
            <w:pPr>
              <w:pStyle w:val="NormalWeb"/>
              <w:spacing w:before="0" w:beforeAutospacing="0" w:after="0" w:afterAutospacing="0"/>
              <w:jc w:val="left"/>
              <w:rPr>
                <w:color w:val="000000"/>
                <w:kern w:val="24"/>
              </w:rPr>
            </w:pPr>
            <w:r>
              <w:t>Informa dados do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056FDD" w:rsidRDefault="00056FDD" w:rsidP="00056FDD">
            <w:pPr>
              <w:pStyle w:val="NormalWeb"/>
              <w:spacing w:before="0" w:beforeAutospacing="0" w:after="0" w:afterAutospacing="0"/>
              <w:jc w:val="left"/>
              <w:rPr>
                <w:color w:val="000000"/>
                <w:kern w:val="24"/>
              </w:rPr>
            </w:pPr>
            <w:r>
              <w:t xml:space="preserve">Altera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26024EFF" w14:textId="2BF112C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7A17B17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A523774"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056FDD" w:rsidRDefault="00056FDD" w:rsidP="00056FDD">
            <w:pPr>
              <w:pStyle w:val="NormalWeb"/>
              <w:spacing w:before="0" w:beforeAutospacing="0" w:after="0" w:afterAutospacing="0"/>
              <w:jc w:val="left"/>
              <w:rPr>
                <w:color w:val="000000"/>
                <w:kern w:val="24"/>
              </w:rPr>
            </w:pPr>
            <w:r>
              <w:t>Empresário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056FDD" w:rsidRDefault="00056FDD" w:rsidP="00056FDD">
            <w:pPr>
              <w:pStyle w:val="NormalWeb"/>
              <w:spacing w:before="0" w:beforeAutospacing="0" w:after="0" w:afterAutospacing="0"/>
              <w:jc w:val="left"/>
              <w:rPr>
                <w:color w:val="000000"/>
                <w:kern w:val="24"/>
              </w:rPr>
            </w:pPr>
            <w:r>
              <w:t xml:space="preserve">Informa dados da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056FDD" w:rsidRDefault="00056FDD" w:rsidP="00056FDD">
            <w:pPr>
              <w:pStyle w:val="NormalWeb"/>
              <w:spacing w:before="0" w:beforeAutospacing="0" w:after="0" w:afterAutospacing="0"/>
              <w:jc w:val="left"/>
              <w:rPr>
                <w:color w:val="000000"/>
                <w:kern w:val="24"/>
              </w:rPr>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9A7814A" w14:textId="4386FF75"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00C8011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06BA0"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056FDD" w:rsidRDefault="00056FDD" w:rsidP="00056FDD">
            <w:pPr>
              <w:pStyle w:val="NormalWeb"/>
              <w:spacing w:before="0" w:beforeAutospacing="0" w:after="0" w:afterAutospacing="0"/>
              <w:jc w:val="left"/>
            </w:pPr>
            <w:r>
              <w:t>Empresário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056FDD" w:rsidRDefault="00056FDD" w:rsidP="00056FDD">
            <w:pPr>
              <w:pStyle w:val="NormalWeb"/>
              <w:spacing w:before="0" w:beforeAutospacing="0" w:after="0" w:afterAutospacing="0"/>
              <w:jc w:val="left"/>
            </w:pPr>
            <w:r>
              <w:t>Informa dados da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056FDD" w:rsidRDefault="00056FDD" w:rsidP="00056FDD">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24523500" w14:textId="655BB062" w:rsidR="00056FDD" w:rsidRDefault="002900EE" w:rsidP="00056FDD">
            <w:pPr>
              <w:pStyle w:val="NormalWeb"/>
              <w:spacing w:before="0" w:beforeAutospacing="0" w:after="0" w:afterAutospacing="0"/>
              <w:jc w:val="left"/>
            </w:pPr>
            <w:r>
              <w:t>Msg</w:t>
            </w:r>
            <w:r w:rsidR="00056FDD" w:rsidRPr="00934027">
              <w:t xml:space="preserve"> 4</w:t>
            </w:r>
          </w:p>
        </w:tc>
      </w:tr>
      <w:tr w:rsidR="002900EE" w14:paraId="3A21C4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A16FAF">
            <w:pPr>
              <w:pStyle w:val="NormalWeb"/>
              <w:spacing w:before="0" w:beforeAutospacing="0" w:after="0" w:afterAutospacing="0"/>
              <w:jc w:val="left"/>
            </w:pPr>
            <w:r>
              <w:t>Empresário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A16FAF">
            <w:pPr>
              <w:pStyle w:val="NormalWeb"/>
              <w:spacing w:before="0" w:beforeAutospacing="0" w:after="0" w:afterAutospacing="0"/>
              <w:jc w:val="left"/>
            </w:pPr>
            <w:r>
              <w:t>Retorna dados de empresa</w:t>
            </w:r>
          </w:p>
        </w:tc>
      </w:tr>
      <w:tr w:rsidR="002900EE" w14:paraId="71D96A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A16FAF">
            <w:pPr>
              <w:pStyle w:val="NormalWeb"/>
              <w:spacing w:before="0" w:beforeAutospacing="0" w:after="0" w:afterAutospacing="0"/>
              <w:jc w:val="left"/>
            </w:pPr>
            <w:r>
              <w:t>Empresário consultar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A16FAF">
            <w:pPr>
              <w:pStyle w:val="NormalWeb"/>
              <w:spacing w:before="0" w:beforeAutospacing="0" w:after="0" w:afterAutospacing="0"/>
              <w:jc w:val="left"/>
            </w:pPr>
            <w:r>
              <w:t>Retorna dados de avaliação</w:t>
            </w:r>
          </w:p>
        </w:tc>
      </w:tr>
      <w:tr w:rsidR="002900EE" w14:paraId="5F81CA7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A16FAF">
            <w:pPr>
              <w:pStyle w:val="NormalWeb"/>
              <w:spacing w:before="0" w:beforeAutospacing="0" w:after="0" w:afterAutospacing="0"/>
              <w:jc w:val="left"/>
            </w:pPr>
            <w:r>
              <w:t>Empresário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A16FAF">
            <w:pPr>
              <w:pStyle w:val="NormalWeb"/>
              <w:spacing w:before="0" w:beforeAutospacing="0" w:after="0" w:afterAutospacing="0"/>
              <w:jc w:val="left"/>
            </w:pPr>
            <w:r>
              <w:t>Retorna dados de turismo</w:t>
            </w:r>
          </w:p>
        </w:tc>
      </w:tr>
      <w:tr w:rsidR="002900EE" w14:paraId="2ED359D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A16FAF">
            <w:pPr>
              <w:pStyle w:val="NormalWeb"/>
              <w:spacing w:before="0" w:beforeAutospacing="0" w:after="0" w:afterAutospacing="0"/>
              <w:jc w:val="left"/>
            </w:pPr>
            <w:r>
              <w:t>Empresário consultar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A16FAF">
            <w:pPr>
              <w:pStyle w:val="NormalWeb"/>
              <w:spacing w:before="0" w:beforeAutospacing="0" w:after="0" w:afterAutospacing="0"/>
              <w:jc w:val="left"/>
            </w:pPr>
            <w:r>
              <w:t>Retorna dados de tipo turismo</w:t>
            </w:r>
          </w:p>
        </w:tc>
      </w:tr>
      <w:tr w:rsidR="002900EE" w14:paraId="66E81D0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A16FAF">
            <w:pPr>
              <w:pStyle w:val="NormalWeb"/>
              <w:spacing w:before="0" w:beforeAutospacing="0" w:after="0" w:afterAutospacing="0"/>
              <w:jc w:val="left"/>
            </w:pPr>
            <w:r>
              <w:t>Empresário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A16FAF">
            <w:pPr>
              <w:pStyle w:val="NormalWeb"/>
              <w:spacing w:before="0" w:beforeAutospacing="0" w:after="0" w:afterAutospacing="0"/>
              <w:jc w:val="left"/>
            </w:pPr>
            <w:r>
              <w:t>Consultar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A16FAF">
            <w:pPr>
              <w:pStyle w:val="NormalWeb"/>
              <w:spacing w:before="0" w:beforeAutospacing="0" w:after="0" w:afterAutospacing="0"/>
              <w:jc w:val="left"/>
            </w:pPr>
            <w:r>
              <w:t>Retorna dados de usuário</w:t>
            </w:r>
          </w:p>
        </w:tc>
      </w:tr>
      <w:tr w:rsidR="002900EE" w14:paraId="2042E2D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A16FAF">
            <w:pPr>
              <w:pStyle w:val="NormalWeb"/>
              <w:spacing w:before="0" w:beforeAutospacing="0" w:after="0" w:afterAutospacing="0"/>
              <w:jc w:val="left"/>
            </w:pPr>
            <w:r>
              <w:t>Empresário consultar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A16FAF">
            <w:pPr>
              <w:pStyle w:val="NormalWeb"/>
              <w:spacing w:before="0" w:beforeAutospacing="0" w:after="0" w:afterAutospacing="0"/>
              <w:jc w:val="left"/>
            </w:pPr>
            <w:r>
              <w:t>Consultar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A16FAF">
            <w:pPr>
              <w:pStyle w:val="NormalWeb"/>
              <w:spacing w:before="0" w:beforeAutospacing="0" w:after="0" w:afterAutospacing="0"/>
              <w:jc w:val="left"/>
            </w:pPr>
            <w:r>
              <w:t>Retorna dados de notícia</w:t>
            </w:r>
          </w:p>
        </w:tc>
      </w:tr>
      <w:tr w:rsidR="002900EE" w14:paraId="5B08838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A16FAF">
            <w:pPr>
              <w:pStyle w:val="NormalWeb"/>
              <w:spacing w:before="0" w:beforeAutospacing="0" w:after="0" w:afterAutospacing="0"/>
              <w:jc w:val="left"/>
            </w:pPr>
            <w:r>
              <w:t>Empresário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A16FAF">
            <w:pPr>
              <w:pStyle w:val="NormalWeb"/>
              <w:spacing w:before="0" w:beforeAutospacing="0" w:after="0" w:afterAutospacing="0"/>
              <w:jc w:val="left"/>
            </w:pPr>
            <w:r>
              <w:t>Retorna dados de atração</w:t>
            </w:r>
          </w:p>
        </w:tc>
      </w:tr>
      <w:tr w:rsidR="002900EE" w14:paraId="04F782D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A16FAF">
            <w:pPr>
              <w:pStyle w:val="NormalWeb"/>
              <w:spacing w:before="0" w:beforeAutospacing="0" w:after="0" w:afterAutospacing="0"/>
              <w:jc w:val="left"/>
            </w:pPr>
            <w:r>
              <w:t>Empresário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A16FAF">
            <w:pPr>
              <w:pStyle w:val="NormalWeb"/>
              <w:spacing w:before="0" w:beforeAutospacing="0" w:after="0" w:afterAutospacing="0"/>
              <w:jc w:val="left"/>
            </w:pPr>
            <w:r>
              <w:t>Retorna lista avaliação</w:t>
            </w:r>
          </w:p>
        </w:tc>
      </w:tr>
      <w:tr w:rsidR="002900EE" w14:paraId="7CD3001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A16FAF">
            <w:pPr>
              <w:pStyle w:val="NormalWeb"/>
              <w:spacing w:before="0" w:beforeAutospacing="0" w:after="0" w:afterAutospacing="0"/>
              <w:jc w:val="left"/>
            </w:pPr>
            <w:r>
              <w:t>Empresário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A16FAF">
            <w:pPr>
              <w:pStyle w:val="NormalWeb"/>
              <w:spacing w:before="0" w:beforeAutospacing="0" w:after="0" w:afterAutospacing="0"/>
              <w:jc w:val="left"/>
            </w:pPr>
            <w:r>
              <w:t>Retorna lista empresa</w:t>
            </w:r>
          </w:p>
        </w:tc>
      </w:tr>
      <w:tr w:rsidR="002900EE" w14:paraId="09DC7EC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A16FAF">
            <w:pPr>
              <w:pStyle w:val="NormalWeb"/>
              <w:spacing w:before="0" w:beforeAutospacing="0" w:after="0" w:afterAutospacing="0"/>
              <w:jc w:val="left"/>
            </w:pPr>
            <w:r>
              <w:t>Empresário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A16FAF">
            <w:pPr>
              <w:pStyle w:val="NormalWeb"/>
              <w:spacing w:before="0" w:beforeAutospacing="0" w:after="0" w:afterAutospacing="0"/>
              <w:jc w:val="left"/>
            </w:pPr>
            <w:r>
              <w:t>Retorna lista atração</w:t>
            </w:r>
          </w:p>
        </w:tc>
      </w:tr>
      <w:tr w:rsidR="002900EE" w14:paraId="5406C60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A16FAF">
            <w:pPr>
              <w:pStyle w:val="NormalWeb"/>
              <w:spacing w:before="0" w:beforeAutospacing="0" w:after="0" w:afterAutospacing="0"/>
              <w:jc w:val="left"/>
            </w:pPr>
            <w:r>
              <w:t>Empresário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A16FAF">
            <w:pPr>
              <w:pStyle w:val="NormalWeb"/>
              <w:spacing w:before="0" w:beforeAutospacing="0" w:after="0" w:afterAutospacing="0"/>
              <w:jc w:val="left"/>
            </w:pPr>
            <w:r>
              <w:t>Retorna lista notícia</w:t>
            </w:r>
          </w:p>
        </w:tc>
      </w:tr>
      <w:tr w:rsidR="002900EE" w14:paraId="32AF65A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A16FAF">
            <w:pPr>
              <w:pStyle w:val="NormalWeb"/>
              <w:spacing w:before="0" w:beforeAutospacing="0" w:after="0" w:afterAutospacing="0"/>
              <w:jc w:val="left"/>
            </w:pPr>
            <w:r>
              <w:t>Empresário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A16FAF">
            <w:pPr>
              <w:pStyle w:val="NormalWeb"/>
              <w:spacing w:before="0" w:beforeAutospacing="0" w:after="0" w:afterAutospacing="0"/>
              <w:jc w:val="left"/>
            </w:pPr>
            <w:r>
              <w:t>Retorna lista turismo</w:t>
            </w:r>
          </w:p>
        </w:tc>
      </w:tr>
      <w:tr w:rsidR="002900EE" w14:paraId="76DE4954"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0DDA7A0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012FC" w:rsidRDefault="003012FC" w:rsidP="003012FC">
            <w:pPr>
              <w:pStyle w:val="NormalWeb"/>
              <w:spacing w:before="0" w:beforeAutospacing="0" w:after="0" w:afterAutospacing="0"/>
              <w:jc w:val="left"/>
              <w:rPr>
                <w:color w:val="000000"/>
                <w:kern w:val="24"/>
              </w:rPr>
            </w:pPr>
            <w:r>
              <w:t xml:space="preserve">Usuário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012FC" w:rsidRDefault="003012FC" w:rsidP="003012FC">
            <w:pPr>
              <w:pStyle w:val="NormalWeb"/>
              <w:spacing w:before="0" w:beforeAutospacing="0" w:after="0" w:afterAutospacing="0"/>
              <w:jc w:val="left"/>
              <w:rPr>
                <w:color w:val="000000"/>
                <w:kern w:val="24"/>
              </w:rPr>
            </w:pPr>
            <w:r>
              <w:t xml:space="preserve">Informa dados da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012FC" w:rsidRDefault="003012FC" w:rsidP="003012FC">
            <w:pPr>
              <w:pStyle w:val="NormalWeb"/>
              <w:spacing w:before="0" w:beforeAutospacing="0" w:after="0" w:afterAutospacing="0"/>
              <w:jc w:val="left"/>
              <w:rPr>
                <w:color w:val="000000"/>
                <w:kern w:val="24"/>
              </w:rPr>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5DF697A" w14:textId="246107AF"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7DA0E7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8B01DD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012FC" w:rsidRDefault="003012FC" w:rsidP="003012FC">
            <w:pPr>
              <w:pStyle w:val="NormalWeb"/>
              <w:spacing w:before="0" w:beforeAutospacing="0" w:after="0" w:afterAutospacing="0"/>
              <w:jc w:val="left"/>
              <w:rPr>
                <w:color w:val="000000"/>
                <w:kern w:val="24"/>
              </w:rPr>
            </w:pPr>
            <w:r>
              <w:t xml:space="preserve">Usuário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012FC" w:rsidRDefault="003012FC" w:rsidP="003012FC">
            <w:pPr>
              <w:pStyle w:val="NormalWeb"/>
              <w:spacing w:before="0" w:beforeAutospacing="0" w:after="0" w:afterAutospacing="0"/>
              <w:jc w:val="left"/>
              <w:rPr>
                <w:color w:val="000000"/>
                <w:kern w:val="24"/>
              </w:rPr>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012FC" w:rsidRDefault="003012FC" w:rsidP="003012FC">
            <w:pPr>
              <w:pStyle w:val="NormalWeb"/>
              <w:spacing w:before="0" w:beforeAutospacing="0" w:after="0" w:afterAutospacing="0"/>
              <w:jc w:val="left"/>
              <w:rPr>
                <w:color w:val="000000"/>
                <w:kern w:val="24"/>
              </w:rPr>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325D674" w14:textId="2F046AFE"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416071A6" w14:textId="77777777" w:rsidTr="002900EE">
        <w:trPr>
          <w:trHeight w:val="530"/>
        </w:trPr>
        <w:tc>
          <w:tcPr>
            <w:tcW w:w="561"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A16FAF">
            <w:pPr>
              <w:pStyle w:val="NormalWeb"/>
              <w:spacing w:before="0" w:beforeAutospacing="0" w:after="0" w:afterAutospacing="0"/>
              <w:jc w:val="left"/>
            </w:pPr>
            <w:r>
              <w:t xml:space="preserve">Usuário </w:t>
            </w:r>
            <w:r w:rsidRPr="00BD3F6F">
              <w:t>exclui</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A16FAF">
            <w:pPr>
              <w:pStyle w:val="NormalWeb"/>
              <w:spacing w:before="0" w:beforeAutospacing="0" w:after="0" w:afterAutospacing="0"/>
              <w:jc w:val="left"/>
            </w:pPr>
            <w:r>
              <w:t>Excluir usuário</w:t>
            </w:r>
          </w:p>
        </w:tc>
        <w:tc>
          <w:tcPr>
            <w:tcW w:w="1474" w:type="dxa"/>
            <w:tcBorders>
              <w:top w:val="single" w:sz="4" w:space="0" w:color="auto"/>
              <w:left w:val="single" w:sz="4" w:space="0" w:color="auto"/>
              <w:bottom w:val="single" w:sz="4" w:space="0" w:color="auto"/>
              <w:right w:val="single" w:sz="4" w:space="0" w:color="auto"/>
            </w:tcBorders>
            <w:noWrap/>
            <w:vAlign w:val="center"/>
          </w:tcPr>
          <w:p w14:paraId="53B4279C" w14:textId="4DC0694F" w:rsidR="00E003B1" w:rsidRDefault="002900EE" w:rsidP="00A16FAF">
            <w:pPr>
              <w:pStyle w:val="NormalWeb"/>
              <w:spacing w:before="0" w:beforeAutospacing="0" w:after="0" w:afterAutospacing="0"/>
              <w:jc w:val="left"/>
            </w:pPr>
            <w:r>
              <w:t>Msg</w:t>
            </w:r>
            <w:r w:rsidR="003012FC" w:rsidRPr="00934027">
              <w:t xml:space="preserve"> 4</w:t>
            </w:r>
          </w:p>
        </w:tc>
      </w:tr>
      <w:tr w:rsidR="002900EE" w14:paraId="03E2E99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A16FAF">
            <w:pPr>
              <w:pStyle w:val="NormalWeb"/>
              <w:spacing w:before="0" w:beforeAutospacing="0" w:after="0" w:afterAutospacing="0"/>
              <w:jc w:val="left"/>
            </w:pPr>
            <w:r>
              <w:t>Usuário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A16FAF">
            <w:pPr>
              <w:pStyle w:val="NormalWeb"/>
              <w:spacing w:before="0" w:beforeAutospacing="0" w:after="0" w:afterAutospacing="0"/>
              <w:jc w:val="left"/>
            </w:pPr>
            <w:r>
              <w:t xml:space="preserve">Consultar empresa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A16FAF">
            <w:pPr>
              <w:pStyle w:val="NormalWeb"/>
              <w:spacing w:before="0" w:beforeAutospacing="0" w:after="0" w:afterAutospacing="0"/>
              <w:jc w:val="left"/>
            </w:pPr>
            <w:r>
              <w:t>Retorna dados de empresa</w:t>
            </w:r>
          </w:p>
        </w:tc>
      </w:tr>
      <w:tr w:rsidR="002900EE" w14:paraId="436D5F3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A16FAF">
            <w:pPr>
              <w:pStyle w:val="NormalWeb"/>
              <w:spacing w:before="0" w:beforeAutospacing="0" w:after="0" w:afterAutospacing="0"/>
              <w:jc w:val="left"/>
              <w:rPr>
                <w:color w:val="000000"/>
                <w:kern w:val="24"/>
              </w:rPr>
            </w:pPr>
            <w:r>
              <w:t xml:space="preserve">Usuário consultar notícia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A16FAF">
            <w:pPr>
              <w:pStyle w:val="NormalWeb"/>
              <w:spacing w:before="0" w:beforeAutospacing="0" w:after="0" w:afterAutospacing="0"/>
              <w:jc w:val="left"/>
              <w:rPr>
                <w:color w:val="000000"/>
                <w:kern w:val="24"/>
              </w:rPr>
            </w:pPr>
            <w:r>
              <w:t xml:space="preserve">Id notícia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A16FAF">
            <w:pPr>
              <w:pStyle w:val="NormalWeb"/>
              <w:spacing w:before="0" w:beforeAutospacing="0" w:after="0" w:afterAutospacing="0"/>
              <w:jc w:val="left"/>
              <w:rPr>
                <w:color w:val="000000"/>
                <w:kern w:val="24"/>
              </w:rPr>
            </w:pPr>
            <w:r>
              <w:t xml:space="preserve">Retorna dados da notícia  </w:t>
            </w:r>
          </w:p>
        </w:tc>
      </w:tr>
      <w:tr w:rsidR="002900EE" w14:paraId="67CFCB5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A16FAF">
            <w:pPr>
              <w:pStyle w:val="NormalWeb"/>
              <w:spacing w:before="0" w:beforeAutospacing="0" w:after="0" w:afterAutospacing="0"/>
              <w:jc w:val="left"/>
            </w:pPr>
            <w:r>
              <w:t>Usuário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A16FAF">
            <w:pPr>
              <w:pStyle w:val="NormalWeb"/>
              <w:spacing w:before="0" w:beforeAutospacing="0" w:after="0" w:afterAutospacing="0"/>
              <w:jc w:val="left"/>
            </w:pPr>
            <w:r>
              <w:t xml:space="preserve">Id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A16FAF">
            <w:pPr>
              <w:pStyle w:val="NormalWeb"/>
              <w:spacing w:before="0" w:beforeAutospacing="0" w:after="0" w:afterAutospacing="0"/>
              <w:jc w:val="left"/>
            </w:pPr>
            <w:r>
              <w:t xml:space="preserve">Retorna dados de atração </w:t>
            </w:r>
          </w:p>
        </w:tc>
      </w:tr>
      <w:tr w:rsidR="002900EE" w14:paraId="2C2AA5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A16FAF">
            <w:pPr>
              <w:pStyle w:val="NormalWeb"/>
              <w:spacing w:before="0" w:beforeAutospacing="0" w:after="0" w:afterAutospacing="0"/>
              <w:jc w:val="left"/>
            </w:pPr>
            <w:r>
              <w:t>Usuário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A16FAF">
            <w:pPr>
              <w:pStyle w:val="NormalWeb"/>
              <w:spacing w:before="0" w:beforeAutospacing="0" w:after="0" w:afterAutospacing="0"/>
              <w:jc w:val="left"/>
            </w:pPr>
            <w:r>
              <w:t>Retorna dados de turismo</w:t>
            </w:r>
          </w:p>
        </w:tc>
      </w:tr>
      <w:tr w:rsidR="002900EE" w14:paraId="0084538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A16FAF">
            <w:pPr>
              <w:pStyle w:val="NormalWeb"/>
              <w:spacing w:before="0" w:beforeAutospacing="0" w:after="0" w:afterAutospacing="0"/>
              <w:jc w:val="left"/>
              <w:rPr>
                <w:color w:val="000000"/>
                <w:kern w:val="24"/>
              </w:rPr>
            </w:pPr>
            <w:r>
              <w:t>Usuário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A16FAF">
            <w:pPr>
              <w:pStyle w:val="NormalWeb"/>
              <w:spacing w:before="0" w:beforeAutospacing="0" w:after="0" w:afterAutospacing="0"/>
              <w:jc w:val="left"/>
              <w:rPr>
                <w:color w:val="000000"/>
                <w:kern w:val="24"/>
              </w:rPr>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A16FAF">
            <w:pPr>
              <w:pStyle w:val="NormalWeb"/>
              <w:spacing w:before="0" w:beforeAutospacing="0" w:after="0" w:afterAutospacing="0"/>
              <w:jc w:val="left"/>
              <w:rPr>
                <w:color w:val="000000"/>
                <w:kern w:val="24"/>
              </w:rPr>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A16FAF">
            <w:pPr>
              <w:pStyle w:val="NormalWeb"/>
              <w:spacing w:before="0" w:beforeAutospacing="0" w:after="0" w:afterAutospacing="0"/>
              <w:jc w:val="left"/>
              <w:rPr>
                <w:color w:val="000000"/>
                <w:kern w:val="24"/>
              </w:rPr>
            </w:pPr>
            <w:r>
              <w:t xml:space="preserve">Retorna dados do usuário </w:t>
            </w:r>
          </w:p>
        </w:tc>
      </w:tr>
      <w:tr w:rsidR="002900EE" w14:paraId="761F0F6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A16FAF">
            <w:pPr>
              <w:pStyle w:val="NormalWeb"/>
              <w:numPr>
                <w:ilvl w:val="0"/>
                <w:numId w:val="12"/>
              </w:numPr>
              <w:spacing w:before="0" w:beforeAutospacing="0" w:after="0" w:afterAutospacing="0"/>
              <w:ind w:left="0" w:firstLine="0"/>
              <w:jc w:val="left"/>
              <w:rPr>
                <w:color w:val="000000"/>
                <w:kern w:val="24"/>
                <w:u w:val="single"/>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A16FAF">
            <w:pPr>
              <w:pStyle w:val="NormalWeb"/>
              <w:spacing w:before="0" w:beforeAutospacing="0" w:after="0" w:afterAutospacing="0"/>
              <w:jc w:val="left"/>
              <w:rPr>
                <w:color w:val="000000"/>
                <w:kern w:val="24"/>
              </w:rPr>
            </w:pPr>
            <w:r>
              <w:t xml:space="preserve">Usuário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A16FAF">
            <w:pPr>
              <w:pStyle w:val="NormalWeb"/>
              <w:spacing w:before="0" w:beforeAutospacing="0" w:after="0" w:afterAutospacing="0"/>
              <w:jc w:val="left"/>
              <w:rPr>
                <w:color w:val="000000"/>
                <w:kern w:val="24"/>
              </w:rPr>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A16FAF">
            <w:pPr>
              <w:pStyle w:val="NormalWeb"/>
              <w:spacing w:before="0" w:beforeAutospacing="0" w:after="0" w:afterAutospacing="0"/>
              <w:jc w:val="left"/>
              <w:rPr>
                <w:color w:val="000000"/>
                <w:kern w:val="24"/>
              </w:rPr>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F832B40" w14:textId="11127B4E" w:rsidR="00396816" w:rsidRDefault="002900EE" w:rsidP="00A16FAF">
            <w:pPr>
              <w:pStyle w:val="NormalWeb"/>
              <w:spacing w:before="0" w:beforeAutospacing="0" w:after="0" w:afterAutospacing="0"/>
              <w:jc w:val="left"/>
              <w:rPr>
                <w:color w:val="000000"/>
                <w:kern w:val="24"/>
              </w:rPr>
            </w:pPr>
            <w:r>
              <w:t>Msg</w:t>
            </w:r>
            <w:r w:rsidR="003012FC">
              <w:t xml:space="preserve"> 5</w:t>
            </w:r>
          </w:p>
        </w:tc>
      </w:tr>
      <w:tr w:rsidR="002900EE" w14:paraId="54C7609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9F3532"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056FDD" w:rsidRDefault="00056FDD" w:rsidP="00056FDD">
            <w:pPr>
              <w:pStyle w:val="NormalWeb"/>
              <w:spacing w:before="0" w:beforeAutospacing="0" w:after="0" w:afterAutospacing="0"/>
              <w:jc w:val="left"/>
              <w:rPr>
                <w:color w:val="000000"/>
                <w:kern w:val="24"/>
              </w:rPr>
            </w:pPr>
            <w:r>
              <w:t xml:space="preserve">Usuário altera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056FDD" w:rsidRDefault="00056FDD" w:rsidP="00056FDD">
            <w:pPr>
              <w:pStyle w:val="NormalWeb"/>
              <w:spacing w:before="0" w:beforeAutospacing="0" w:after="0" w:afterAutospacing="0"/>
              <w:jc w:val="left"/>
              <w:rPr>
                <w:color w:val="000000"/>
                <w:kern w:val="24"/>
              </w:rPr>
            </w:pPr>
            <w:r>
              <w:t>Informa dados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056FDD" w:rsidRDefault="00056FDD" w:rsidP="00056FDD">
            <w:pPr>
              <w:pStyle w:val="NormalWeb"/>
              <w:spacing w:before="0" w:beforeAutospacing="0" w:after="0" w:afterAutospacing="0"/>
              <w:jc w:val="left"/>
              <w:rPr>
                <w:color w:val="000000"/>
                <w:kern w:val="24"/>
              </w:rPr>
            </w:pPr>
            <w:r>
              <w:t xml:space="preserve">Alterar avaliação </w:t>
            </w:r>
          </w:p>
        </w:tc>
        <w:tc>
          <w:tcPr>
            <w:tcW w:w="1474" w:type="dxa"/>
            <w:tcBorders>
              <w:top w:val="single" w:sz="4" w:space="0" w:color="auto"/>
              <w:left w:val="single" w:sz="4" w:space="0" w:color="auto"/>
              <w:bottom w:val="single" w:sz="4" w:space="0" w:color="auto"/>
              <w:right w:val="single" w:sz="4" w:space="0" w:color="auto"/>
            </w:tcBorders>
            <w:noWrap/>
            <w:hideMark/>
          </w:tcPr>
          <w:p w14:paraId="4644B458" w14:textId="621A121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621826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FD286A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056FDD" w:rsidRDefault="00056FDD" w:rsidP="00056FDD">
            <w:pPr>
              <w:pStyle w:val="NormalWeb"/>
              <w:spacing w:before="0" w:beforeAutospacing="0" w:after="0" w:afterAutospacing="0"/>
              <w:jc w:val="left"/>
              <w:rPr>
                <w:color w:val="000000"/>
                <w:kern w:val="24"/>
              </w:rPr>
            </w:pPr>
            <w:r>
              <w:t>U</w:t>
            </w:r>
            <w:r w:rsidRPr="005A1B77">
              <w:t>suário altera</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056FDD" w:rsidRDefault="00056FDD" w:rsidP="00056FDD">
            <w:pPr>
              <w:pStyle w:val="NormalWeb"/>
              <w:spacing w:before="0" w:beforeAutospacing="0" w:after="0" w:afterAutospacing="0"/>
              <w:jc w:val="left"/>
              <w:rPr>
                <w:color w:val="000000"/>
                <w:kern w:val="24"/>
              </w:rPr>
            </w:pPr>
            <w:r>
              <w:t>Informa dados do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056FDD" w:rsidRDefault="00056FDD" w:rsidP="00056FDD">
            <w:pPr>
              <w:pStyle w:val="NormalWeb"/>
              <w:spacing w:before="0" w:beforeAutospacing="0" w:after="0" w:afterAutospacing="0"/>
              <w:jc w:val="left"/>
              <w:rPr>
                <w:color w:val="000000"/>
                <w:kern w:val="24"/>
              </w:rPr>
            </w:pPr>
            <w:r>
              <w:t>Alterar usuário</w:t>
            </w:r>
          </w:p>
        </w:tc>
        <w:tc>
          <w:tcPr>
            <w:tcW w:w="1474" w:type="dxa"/>
            <w:tcBorders>
              <w:top w:val="single" w:sz="4" w:space="0" w:color="auto"/>
              <w:left w:val="single" w:sz="4" w:space="0" w:color="auto"/>
              <w:bottom w:val="single" w:sz="4" w:space="0" w:color="auto"/>
              <w:right w:val="single" w:sz="4" w:space="0" w:color="auto"/>
            </w:tcBorders>
            <w:noWrap/>
            <w:hideMark/>
          </w:tcPr>
          <w:p w14:paraId="284B0C00" w14:textId="1A9AC8A2"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2909DA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A16FAF">
            <w:pPr>
              <w:pStyle w:val="NormalWeb"/>
              <w:spacing w:before="0" w:beforeAutospacing="0" w:after="0" w:afterAutospacing="0"/>
              <w:jc w:val="left"/>
            </w:pPr>
            <w:r>
              <w:t>Usuário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A16FAF">
            <w:pPr>
              <w:pStyle w:val="NormalWeb"/>
              <w:spacing w:before="0" w:beforeAutospacing="0" w:after="0" w:afterAutospacing="0"/>
              <w:jc w:val="left"/>
            </w:pPr>
            <w:r>
              <w:t>Retorna lista avaliação</w:t>
            </w:r>
          </w:p>
        </w:tc>
      </w:tr>
      <w:tr w:rsidR="002900EE" w14:paraId="602A82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A16FAF">
            <w:pPr>
              <w:pStyle w:val="NormalWeb"/>
              <w:spacing w:before="0" w:beforeAutospacing="0" w:after="0" w:afterAutospacing="0"/>
              <w:jc w:val="left"/>
            </w:pPr>
            <w:r>
              <w:t>Usuário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A16FAF">
            <w:pPr>
              <w:pStyle w:val="NormalWeb"/>
              <w:spacing w:before="0" w:beforeAutospacing="0" w:after="0" w:afterAutospacing="0"/>
              <w:jc w:val="left"/>
            </w:pPr>
            <w:r>
              <w:t>Retorna lista empresa</w:t>
            </w:r>
          </w:p>
        </w:tc>
      </w:tr>
      <w:tr w:rsidR="002900EE" w14:paraId="11CD6B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A16FAF">
            <w:pPr>
              <w:pStyle w:val="NormalWeb"/>
              <w:spacing w:before="0" w:beforeAutospacing="0" w:after="0" w:afterAutospacing="0"/>
              <w:jc w:val="left"/>
            </w:pPr>
            <w:r>
              <w:t>Usuário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A16FAF">
            <w:pPr>
              <w:pStyle w:val="NormalWeb"/>
              <w:spacing w:before="0" w:beforeAutospacing="0" w:after="0" w:afterAutospacing="0"/>
              <w:jc w:val="left"/>
            </w:pPr>
            <w:r>
              <w:t>Retorna lista atração</w:t>
            </w:r>
          </w:p>
        </w:tc>
      </w:tr>
      <w:tr w:rsidR="002900EE" w14:paraId="533398F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A16FAF">
            <w:pPr>
              <w:pStyle w:val="NormalWeb"/>
              <w:spacing w:before="0" w:beforeAutospacing="0" w:after="0" w:afterAutospacing="0"/>
              <w:jc w:val="left"/>
            </w:pPr>
            <w:r>
              <w:t>Usuário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A16FAF">
            <w:pPr>
              <w:pStyle w:val="NormalWeb"/>
              <w:spacing w:before="0" w:beforeAutospacing="0" w:after="0" w:afterAutospacing="0"/>
              <w:jc w:val="left"/>
            </w:pPr>
            <w:r>
              <w:t>Retorna lista notícia</w:t>
            </w:r>
          </w:p>
        </w:tc>
      </w:tr>
      <w:tr w:rsidR="002900EE" w14:paraId="78177C1F"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A16FAF">
            <w:pPr>
              <w:pStyle w:val="NormalWeb"/>
              <w:spacing w:before="0" w:beforeAutospacing="0" w:after="0" w:afterAutospacing="0"/>
              <w:jc w:val="left"/>
            </w:pPr>
            <w:r>
              <w:t>Usuário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A16FAF">
            <w:pPr>
              <w:pStyle w:val="NormalWeb"/>
              <w:spacing w:before="0" w:beforeAutospacing="0" w:after="0" w:afterAutospacing="0"/>
              <w:jc w:val="left"/>
            </w:pPr>
            <w:r>
              <w:t>Retorna lista turismo</w:t>
            </w:r>
          </w:p>
        </w:tc>
      </w:tr>
    </w:tbl>
    <w:bookmarkEnd w:id="74"/>
    <w:p w14:paraId="6FEA6215" w14:textId="7D697EC4" w:rsidR="00F197C6" w:rsidRPr="00C043D8" w:rsidRDefault="003F3BD9" w:rsidP="00A16FAF">
      <w:pPr>
        <w:ind w:firstLine="0"/>
        <w:jc w:val="center"/>
        <w:rPr>
          <w:sz w:val="22"/>
          <w:szCs w:val="22"/>
        </w:rPr>
      </w:pPr>
      <w:r w:rsidRPr="00C043D8">
        <w:rPr>
          <w:sz w:val="22"/>
          <w:szCs w:val="22"/>
        </w:rPr>
        <w:t xml:space="preserve">Fonte: </w:t>
      </w:r>
      <w:r w:rsidR="003D759C" w:rsidRPr="00C043D8">
        <w:rPr>
          <w:sz w:val="22"/>
          <w:szCs w:val="22"/>
        </w:rPr>
        <w:t>Elaborado</w:t>
      </w:r>
      <w:r w:rsidRPr="00C043D8">
        <w:rPr>
          <w:sz w:val="22"/>
          <w:szCs w:val="22"/>
        </w:rPr>
        <w:t xml:space="preserve"> pelos autores.</w:t>
      </w:r>
    </w:p>
    <w:p w14:paraId="01489170" w14:textId="666CB9A6" w:rsidR="00F197C6" w:rsidRDefault="00F197C6" w:rsidP="00F197C6">
      <w:pPr>
        <w:ind w:firstLine="0"/>
      </w:pPr>
    </w:p>
    <w:p w14:paraId="7676236C" w14:textId="6FB4323B" w:rsidR="000959C0" w:rsidRDefault="000959C0" w:rsidP="00A115C2">
      <w:pPr>
        <w:pStyle w:val="Ttulo2"/>
        <w:numPr>
          <w:ilvl w:val="0"/>
          <w:numId w:val="0"/>
        </w:numPr>
        <w:rPr>
          <w:szCs w:val="24"/>
        </w:rPr>
      </w:pPr>
      <w:bookmarkStart w:id="77" w:name="_Toc174376465"/>
      <w:r w:rsidRPr="000959C0">
        <w:rPr>
          <w:szCs w:val="24"/>
        </w:rPr>
        <w:t>3.</w:t>
      </w:r>
      <w:r w:rsidR="003867FE">
        <w:rPr>
          <w:szCs w:val="24"/>
        </w:rPr>
        <w:t>5</w:t>
      </w:r>
      <w:r w:rsidRPr="000959C0">
        <w:rPr>
          <w:szCs w:val="24"/>
        </w:rPr>
        <w:t xml:space="preserve"> Diagrama de </w:t>
      </w:r>
      <w:r w:rsidR="00B93752">
        <w:rPr>
          <w:szCs w:val="24"/>
        </w:rPr>
        <w:t>Casos de Uso</w:t>
      </w:r>
      <w:bookmarkEnd w:id="77"/>
    </w:p>
    <w:p w14:paraId="18E62F11" w14:textId="77777777" w:rsidR="00A92FF8" w:rsidRDefault="00A92FF8" w:rsidP="00A115C2">
      <w:pPr>
        <w:rPr>
          <w:szCs w:val="24"/>
        </w:rPr>
      </w:pPr>
      <w:r w:rsidRPr="001C4CC3">
        <w:rPr>
          <w:szCs w:val="24"/>
        </w:rPr>
        <w:t>Conforme destacado no livro "UML 2 - Uma Abordagem Prática", o Diagrama de Caso de Uso</w:t>
      </w:r>
      <w:r>
        <w:rPr>
          <w:szCs w:val="24"/>
        </w:rPr>
        <w:t xml:space="preserve"> é o mais abstrato, portanto, o mais flexível e informal, </w:t>
      </w:r>
      <w:r w:rsidRPr="00A82850">
        <w:rPr>
          <w:szCs w:val="24"/>
        </w:rPr>
        <w:t xml:space="preserve">utilizado para representar uma visão abrangente do sistema. Seu propósito é identificar os atores que interagirão com o </w:t>
      </w:r>
      <w:r w:rsidRPr="00A82850">
        <w:rPr>
          <w:szCs w:val="24"/>
        </w:rPr>
        <w:lastRenderedPageBreak/>
        <w:t>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p>
    <w:p w14:paraId="51BEFCC3" w14:textId="77777777" w:rsidR="00B72C14" w:rsidRPr="00B72C14" w:rsidRDefault="00B72C14" w:rsidP="00B72C14"/>
    <w:p w14:paraId="0F81DEEF" w14:textId="676F7A5E" w:rsidR="0069079E" w:rsidRDefault="0069079E" w:rsidP="0069079E">
      <w:pPr>
        <w:pStyle w:val="Legenda"/>
        <w:keepNext/>
        <w:jc w:val="both"/>
      </w:pPr>
      <w:bookmarkStart w:id="78" w:name="_Toc181361884"/>
      <w:r>
        <w:lastRenderedPageBreak/>
        <w:t xml:space="preserve">Figura </w:t>
      </w:r>
      <w:fldSimple w:instr=" SEQ Figura \* ARABIC ">
        <w:r w:rsidR="007074D2">
          <w:rPr>
            <w:noProof/>
          </w:rPr>
          <w:t>10</w:t>
        </w:r>
      </w:fldSimple>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78"/>
    </w:p>
    <w:p w14:paraId="045222E3" w14:textId="77546AED" w:rsidR="0069079E" w:rsidRDefault="00B4795D" w:rsidP="003867FE">
      <w:pPr>
        <w:pStyle w:val="Pargrafos"/>
        <w:spacing w:after="240"/>
        <w:ind w:firstLine="0"/>
        <w:rPr>
          <w:rFonts w:cs="Times New Roman"/>
          <w:b/>
          <w:bCs w:val="0"/>
          <w:szCs w:val="24"/>
        </w:rPr>
      </w:pPr>
      <w:r w:rsidRPr="00B4795D">
        <w:rPr>
          <w:rFonts w:cs="Times New Roman"/>
          <w:b/>
          <w:bCs w:val="0"/>
          <w:noProof/>
          <w:szCs w:val="24"/>
        </w:rPr>
        <w:drawing>
          <wp:inline distT="0" distB="0" distL="0" distR="0" wp14:anchorId="7C96F9EF" wp14:editId="7BF892F0">
            <wp:extent cx="8135960" cy="6103764"/>
            <wp:effectExtent l="6350" t="0" r="5080" b="508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8182779" cy="6138889"/>
                    </a:xfrm>
                    <a:prstGeom prst="rect">
                      <a:avLst/>
                    </a:prstGeom>
                  </pic:spPr>
                </pic:pic>
              </a:graphicData>
            </a:graphic>
          </wp:inline>
        </w:drawing>
      </w:r>
    </w:p>
    <w:p w14:paraId="5E110A72" w14:textId="77777777" w:rsidR="0069079E" w:rsidRPr="003D759C" w:rsidRDefault="0069079E" w:rsidP="0069079E">
      <w:pPr>
        <w:pStyle w:val="Pargrafos"/>
        <w:ind w:firstLine="0"/>
        <w:rPr>
          <w:sz w:val="20"/>
          <w:szCs w:val="20"/>
        </w:rPr>
      </w:pPr>
      <w:r w:rsidRPr="003D759C">
        <w:rPr>
          <w:sz w:val="20"/>
          <w:szCs w:val="20"/>
        </w:rPr>
        <w:t>Fonte: Elaborado pelos autores.</w:t>
      </w:r>
    </w:p>
    <w:p w14:paraId="4ECAA928" w14:textId="16E30C61" w:rsidR="0069079E" w:rsidRDefault="0069079E" w:rsidP="0069079E">
      <w:pPr>
        <w:pStyle w:val="Legenda"/>
        <w:keepNext/>
        <w:jc w:val="both"/>
      </w:pPr>
      <w:bookmarkStart w:id="79" w:name="_Toc181361885"/>
      <w:r>
        <w:lastRenderedPageBreak/>
        <w:t xml:space="preserve">Figura </w:t>
      </w:r>
      <w:fldSimple w:instr=" SEQ Figura \* ARABIC ">
        <w:r w:rsidR="007074D2">
          <w:rPr>
            <w:noProof/>
          </w:rPr>
          <w:t>11</w:t>
        </w:r>
      </w:fldSimple>
      <w:r>
        <w:t xml:space="preserve"> </w:t>
      </w:r>
      <w:r w:rsidRPr="005660A0">
        <w:t xml:space="preserve">— </w:t>
      </w:r>
      <w:r w:rsidRPr="00B72C14">
        <w:rPr>
          <w:b w:val="0"/>
          <w:bCs w:val="0"/>
        </w:rPr>
        <w:t>Diagrama de caso de uso - Visão do Empresário</w:t>
      </w:r>
      <w:bookmarkEnd w:id="79"/>
    </w:p>
    <w:p w14:paraId="4FC83308" w14:textId="3166973D" w:rsidR="0069079E" w:rsidRPr="00B72C14" w:rsidRDefault="00B4795D" w:rsidP="0069079E">
      <w:pPr>
        <w:ind w:firstLine="0"/>
      </w:pPr>
      <w:r w:rsidRPr="00B4795D">
        <w:rPr>
          <w:noProof/>
        </w:rPr>
        <w:drawing>
          <wp:inline distT="0" distB="0" distL="0" distR="0" wp14:anchorId="47C4C7EA" wp14:editId="7ED4F436">
            <wp:extent cx="8373746" cy="5062830"/>
            <wp:effectExtent l="0" t="1587" r="6667" b="6668"/>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8405771" cy="5082192"/>
                    </a:xfrm>
                    <a:prstGeom prst="rect">
                      <a:avLst/>
                    </a:prstGeom>
                  </pic:spPr>
                </pic:pic>
              </a:graphicData>
            </a:graphic>
          </wp:inline>
        </w:drawing>
      </w:r>
    </w:p>
    <w:p w14:paraId="4E5A8908" w14:textId="77777777" w:rsidR="0069079E" w:rsidRPr="008C0AF7" w:rsidRDefault="0069079E" w:rsidP="0069079E">
      <w:pPr>
        <w:pStyle w:val="Pargrafos"/>
        <w:ind w:firstLine="0"/>
        <w:rPr>
          <w:sz w:val="20"/>
          <w:szCs w:val="20"/>
        </w:rPr>
      </w:pPr>
      <w:r w:rsidRPr="003D759C">
        <w:rPr>
          <w:sz w:val="20"/>
          <w:szCs w:val="20"/>
        </w:rPr>
        <w:t>Fonte: Elaborado pelos autores.</w:t>
      </w:r>
    </w:p>
    <w:p w14:paraId="0247CA8E" w14:textId="316DC706" w:rsidR="0069079E" w:rsidRDefault="0069079E" w:rsidP="0069079E">
      <w:pPr>
        <w:pStyle w:val="Legenda"/>
        <w:keepNext/>
        <w:jc w:val="both"/>
      </w:pPr>
      <w:bookmarkStart w:id="80" w:name="_Toc181361886"/>
      <w:r>
        <w:lastRenderedPageBreak/>
        <w:t xml:space="preserve">Figura </w:t>
      </w:r>
      <w:fldSimple w:instr=" SEQ Figura \* ARABIC ">
        <w:r w:rsidR="007074D2">
          <w:rPr>
            <w:noProof/>
          </w:rPr>
          <w:t>12</w:t>
        </w:r>
      </w:fldSimple>
      <w:r>
        <w:t xml:space="preserve"> </w:t>
      </w:r>
      <w:r w:rsidRPr="005660A0">
        <w:t xml:space="preserve">— </w:t>
      </w:r>
      <w:r w:rsidRPr="00A92FF8">
        <w:rPr>
          <w:b w:val="0"/>
          <w:bCs w:val="0"/>
        </w:rPr>
        <w:t xml:space="preserve">Diagrama de caso de uso - Visão do </w:t>
      </w:r>
      <w:r>
        <w:rPr>
          <w:b w:val="0"/>
          <w:bCs w:val="0"/>
        </w:rPr>
        <w:t>Funcionário</w:t>
      </w:r>
      <w:bookmarkEnd w:id="80"/>
      <w:r>
        <w:rPr>
          <w:b w:val="0"/>
          <w:bCs w:val="0"/>
        </w:rPr>
        <w:t xml:space="preserve"> </w:t>
      </w:r>
    </w:p>
    <w:p w14:paraId="17326A7A" w14:textId="00AD25A6" w:rsidR="0069079E" w:rsidRPr="00631BFD" w:rsidRDefault="00B4795D" w:rsidP="0069079E">
      <w:pPr>
        <w:ind w:firstLine="0"/>
      </w:pPr>
      <w:r w:rsidRPr="00B4795D">
        <w:rPr>
          <w:noProof/>
        </w:rPr>
        <w:drawing>
          <wp:inline distT="0" distB="0" distL="0" distR="0" wp14:anchorId="0D8A1365" wp14:editId="6937E6FF">
            <wp:extent cx="8354301" cy="5764762"/>
            <wp:effectExtent l="0" t="635" r="8255"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8390344" cy="5789633"/>
                    </a:xfrm>
                    <a:prstGeom prst="rect">
                      <a:avLst/>
                    </a:prstGeom>
                  </pic:spPr>
                </pic:pic>
              </a:graphicData>
            </a:graphic>
          </wp:inline>
        </w:drawing>
      </w:r>
    </w:p>
    <w:p w14:paraId="042B8957" w14:textId="77777777" w:rsidR="0069079E" w:rsidRPr="003D759C" w:rsidRDefault="0069079E" w:rsidP="0069079E">
      <w:pPr>
        <w:pStyle w:val="Pargrafos"/>
        <w:ind w:firstLine="0"/>
        <w:rPr>
          <w:sz w:val="20"/>
          <w:szCs w:val="20"/>
        </w:rPr>
      </w:pPr>
      <w:r w:rsidRPr="003D759C">
        <w:rPr>
          <w:sz w:val="20"/>
          <w:szCs w:val="20"/>
        </w:rPr>
        <w:t>Fonte: Elaborado pelos autores.</w:t>
      </w:r>
    </w:p>
    <w:p w14:paraId="15408FDF" w14:textId="77777777" w:rsidR="0069079E" w:rsidRDefault="0069079E" w:rsidP="0069079E">
      <w:pPr>
        <w:pStyle w:val="Pargrafos"/>
        <w:ind w:firstLine="0"/>
        <w:rPr>
          <w:sz w:val="22"/>
        </w:rPr>
      </w:pPr>
    </w:p>
    <w:p w14:paraId="68DC1981" w14:textId="64E256F5" w:rsidR="0069079E" w:rsidRDefault="0069079E" w:rsidP="0069079E">
      <w:pPr>
        <w:pStyle w:val="Legenda"/>
        <w:keepNext/>
        <w:jc w:val="both"/>
      </w:pPr>
      <w:bookmarkStart w:id="81" w:name="_Toc181361887"/>
      <w:r>
        <w:t xml:space="preserve">Figura </w:t>
      </w:r>
      <w:fldSimple w:instr=" SEQ Figura \* ARABIC ">
        <w:r w:rsidR="007074D2">
          <w:rPr>
            <w:noProof/>
          </w:rPr>
          <w:t>13</w:t>
        </w:r>
      </w:fldSimple>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81"/>
      <w:r>
        <w:rPr>
          <w:b w:val="0"/>
          <w:bCs w:val="0"/>
          <w:noProof/>
        </w:rPr>
        <w:t xml:space="preserve"> </w:t>
      </w:r>
    </w:p>
    <w:p w14:paraId="5ECB4C3E" w14:textId="1FD8578B" w:rsidR="0069079E" w:rsidRPr="00866CEE" w:rsidRDefault="00B4795D" w:rsidP="0069079E">
      <w:pPr>
        <w:pStyle w:val="Pargrafos"/>
        <w:ind w:firstLine="0"/>
        <w:rPr>
          <w:sz w:val="22"/>
          <w:szCs w:val="20"/>
        </w:rPr>
      </w:pPr>
      <w:r w:rsidRPr="00B4795D">
        <w:rPr>
          <w:noProof/>
          <w:sz w:val="22"/>
          <w:szCs w:val="20"/>
        </w:rPr>
        <w:drawing>
          <wp:inline distT="0" distB="0" distL="0" distR="0" wp14:anchorId="49A328F7" wp14:editId="73796A10">
            <wp:extent cx="8134462" cy="5349448"/>
            <wp:effectExtent l="1905" t="0" r="1905" b="190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8180183" cy="5379515"/>
                    </a:xfrm>
                    <a:prstGeom prst="rect">
                      <a:avLst/>
                    </a:prstGeom>
                  </pic:spPr>
                </pic:pic>
              </a:graphicData>
            </a:graphic>
          </wp:inline>
        </w:drawing>
      </w:r>
    </w:p>
    <w:p w14:paraId="770FC0BC" w14:textId="13E6CD32" w:rsidR="0069079E" w:rsidRPr="003867FE" w:rsidRDefault="0069079E" w:rsidP="003867FE">
      <w:pPr>
        <w:pStyle w:val="Pargrafos"/>
        <w:ind w:firstLine="0"/>
        <w:rPr>
          <w:sz w:val="20"/>
          <w:szCs w:val="20"/>
        </w:rPr>
      </w:pPr>
      <w:r w:rsidRPr="003D759C">
        <w:rPr>
          <w:sz w:val="20"/>
          <w:szCs w:val="20"/>
        </w:rPr>
        <w:t>Fonte: Elaborado pelos autores.</w:t>
      </w:r>
    </w:p>
    <w:p w14:paraId="3261E53B" w14:textId="5BCD24FA" w:rsidR="0069079E" w:rsidRDefault="0069079E" w:rsidP="0069079E">
      <w:pPr>
        <w:pStyle w:val="Ttulo2"/>
        <w:numPr>
          <w:ilvl w:val="0"/>
          <w:numId w:val="0"/>
        </w:numPr>
        <w:rPr>
          <w:szCs w:val="24"/>
        </w:rPr>
      </w:pPr>
      <w:bookmarkStart w:id="82" w:name="_Toc174376466"/>
      <w:r>
        <w:rPr>
          <w:szCs w:val="24"/>
        </w:rPr>
        <w:lastRenderedPageBreak/>
        <w:t>3.</w:t>
      </w:r>
      <w:r w:rsidR="003867FE">
        <w:rPr>
          <w:szCs w:val="24"/>
        </w:rPr>
        <w:t>6</w:t>
      </w:r>
      <w:r w:rsidRPr="000959C0">
        <w:rPr>
          <w:szCs w:val="24"/>
        </w:rPr>
        <w:t xml:space="preserve"> Diagrama de Casos de uso individuais</w:t>
      </w:r>
      <w:bookmarkEnd w:id="82"/>
    </w:p>
    <w:p w14:paraId="5B295DB8" w14:textId="68107810" w:rsidR="0069079E" w:rsidRDefault="0069079E" w:rsidP="0069079E">
      <w:r>
        <w:t>Os diagramas apresentados nessa subseção visam as ações específicas do usuário Administrador na inserção de tipo turismo e tipo atração à aplicação.</w:t>
      </w:r>
    </w:p>
    <w:p w14:paraId="5CFD4A5D" w14:textId="3CBEAA39" w:rsidR="0069079E" w:rsidRPr="005660A0" w:rsidRDefault="0069079E" w:rsidP="0069079E">
      <w:pPr>
        <w:pStyle w:val="Legenda"/>
        <w:keepNext/>
        <w:jc w:val="left"/>
        <w:rPr>
          <w:b w:val="0"/>
          <w:bCs w:val="0"/>
        </w:rPr>
      </w:pPr>
      <w:bookmarkStart w:id="83" w:name="_Toc181361888"/>
      <w:r>
        <w:t xml:space="preserve">Figura </w:t>
      </w:r>
      <w:fldSimple w:instr=" SEQ Figura \* ARABIC ">
        <w:r w:rsidR="007074D2">
          <w:rPr>
            <w:noProof/>
          </w:rPr>
          <w:t>14</w:t>
        </w:r>
      </w:fldSimple>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83"/>
    </w:p>
    <w:p w14:paraId="7C1AA88C" w14:textId="77777777" w:rsidR="0069079E" w:rsidRPr="00E77F01" w:rsidRDefault="0069079E" w:rsidP="0069079E">
      <w:pPr>
        <w:pStyle w:val="Legenda"/>
        <w:jc w:val="both"/>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5"/>
                    <a:stretch>
                      <a:fillRect/>
                    </a:stretch>
                  </pic:blipFill>
                  <pic:spPr>
                    <a:xfrm>
                      <a:off x="0" y="0"/>
                      <a:ext cx="5760720" cy="3673475"/>
                    </a:xfrm>
                    <a:prstGeom prst="rect">
                      <a:avLst/>
                    </a:prstGeom>
                  </pic:spPr>
                </pic:pic>
              </a:graphicData>
            </a:graphic>
          </wp:inline>
        </w:drawing>
      </w:r>
      <w:r w:rsidRPr="00E77F01">
        <w:rPr>
          <w:szCs w:val="24"/>
        </w:rPr>
        <w:t xml:space="preserve"> </w:t>
      </w:r>
    </w:p>
    <w:p w14:paraId="25C1101A" w14:textId="77777777" w:rsidR="0069079E" w:rsidRPr="003D759C" w:rsidRDefault="0069079E" w:rsidP="0069079E">
      <w:pPr>
        <w:pStyle w:val="Pargrafos"/>
        <w:ind w:firstLine="0"/>
        <w:rPr>
          <w:sz w:val="20"/>
          <w:szCs w:val="20"/>
        </w:rPr>
      </w:pPr>
      <w:r w:rsidRPr="003D759C">
        <w:rPr>
          <w:sz w:val="20"/>
          <w:szCs w:val="20"/>
        </w:rPr>
        <w:t>Fonte: Elaborado pelos autores.</w:t>
      </w:r>
    </w:p>
    <w:p w14:paraId="7A93780E" w14:textId="77777777" w:rsidR="0069079E" w:rsidRDefault="0069079E" w:rsidP="0069079E">
      <w:pPr>
        <w:ind w:firstLine="0"/>
      </w:pPr>
    </w:p>
    <w:p w14:paraId="06719D49" w14:textId="274CF25C" w:rsidR="0069079E" w:rsidRDefault="0069079E" w:rsidP="0069079E">
      <w:pPr>
        <w:pStyle w:val="Legenda"/>
        <w:jc w:val="both"/>
        <w:rPr>
          <w:b w:val="0"/>
          <w:bCs w:val="0"/>
          <w:szCs w:val="24"/>
        </w:rPr>
      </w:pPr>
      <w:bookmarkStart w:id="84" w:name="_Toc174115526"/>
      <w:r w:rsidRPr="00487D00">
        <w:rPr>
          <w:szCs w:val="24"/>
        </w:rPr>
        <w:t xml:space="preserve">Quadro </w:t>
      </w:r>
      <w:r w:rsidR="00E87170">
        <w:rPr>
          <w:szCs w:val="24"/>
        </w:rPr>
        <w:fldChar w:fldCharType="begin"/>
      </w:r>
      <w:r w:rsidR="00E87170">
        <w:rPr>
          <w:szCs w:val="24"/>
        </w:rPr>
        <w:instrText xml:space="preserve"> SEQ Quadro \* ARABIC </w:instrText>
      </w:r>
      <w:r w:rsidR="00E87170">
        <w:rPr>
          <w:szCs w:val="24"/>
        </w:rPr>
        <w:fldChar w:fldCharType="separate"/>
      </w:r>
      <w:r w:rsidR="00E87170">
        <w:rPr>
          <w:noProof/>
          <w:szCs w:val="24"/>
        </w:rPr>
        <w:t>17</w:t>
      </w:r>
      <w:r w:rsidR="00E87170">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84"/>
    </w:p>
    <w:tbl>
      <w:tblPr>
        <w:tblStyle w:val="Tabelacomgrade"/>
        <w:tblW w:w="0" w:type="auto"/>
        <w:tblLook w:val="04A0" w:firstRow="1" w:lastRow="0" w:firstColumn="1" w:lastColumn="0" w:noHBand="0" w:noVBand="1"/>
      </w:tblPr>
      <w:tblGrid>
        <w:gridCol w:w="9062"/>
      </w:tblGrid>
      <w:tr w:rsidR="0069079E" w14:paraId="09C1F12C" w14:textId="77777777" w:rsidTr="0092514C">
        <w:tc>
          <w:tcPr>
            <w:tcW w:w="9062" w:type="dxa"/>
          </w:tcPr>
          <w:p w14:paraId="4FABB816" w14:textId="77777777" w:rsidR="0069079E" w:rsidRDefault="0069079E" w:rsidP="0092514C">
            <w:pPr>
              <w:ind w:firstLine="0"/>
            </w:pPr>
            <w:r>
              <w:t>Ator principal: Usuário (Administrador)</w:t>
            </w:r>
          </w:p>
        </w:tc>
      </w:tr>
      <w:tr w:rsidR="0069079E" w14:paraId="75FA3296" w14:textId="77777777" w:rsidTr="0092514C">
        <w:tc>
          <w:tcPr>
            <w:tcW w:w="9062" w:type="dxa"/>
          </w:tcPr>
          <w:p w14:paraId="704DDBE7" w14:textId="77777777" w:rsidR="0069079E" w:rsidRDefault="0069079E" w:rsidP="0092514C">
            <w:pPr>
              <w:ind w:firstLine="0"/>
            </w:pPr>
            <w:r>
              <w:t xml:space="preserve">Descrição: O ator administrador deseja listar os tipos turismo, seleciona a </w:t>
            </w:r>
            <w:proofErr w:type="gramStart"/>
            <w:r>
              <w:t>opção Listar</w:t>
            </w:r>
            <w:proofErr w:type="gramEnd"/>
            <w:r>
              <w:t xml:space="preserve"> na página de Turismo. O sistema executa o Caso de uso Listar Tipo Turismo e exibe os dados na Página Listar Tipo Turismo.</w:t>
            </w:r>
          </w:p>
        </w:tc>
      </w:tr>
      <w:tr w:rsidR="0069079E" w14:paraId="61C70F4E" w14:textId="77777777" w:rsidTr="0092514C">
        <w:tc>
          <w:tcPr>
            <w:tcW w:w="9062" w:type="dxa"/>
          </w:tcPr>
          <w:p w14:paraId="1A73A67F" w14:textId="77777777" w:rsidR="0069079E" w:rsidRDefault="0069079E" w:rsidP="0092514C">
            <w:pPr>
              <w:ind w:firstLine="0"/>
            </w:pPr>
            <w:r>
              <w:t xml:space="preserve">Pré-Requisito: O Administrador estar Logado no Sistema. </w:t>
            </w:r>
          </w:p>
        </w:tc>
      </w:tr>
      <w:tr w:rsidR="0069079E" w14:paraId="091A8CCF" w14:textId="77777777" w:rsidTr="0092514C">
        <w:tc>
          <w:tcPr>
            <w:tcW w:w="9062" w:type="dxa"/>
          </w:tcPr>
          <w:p w14:paraId="2CA313E1" w14:textId="77777777" w:rsidR="0069079E" w:rsidRDefault="0069079E" w:rsidP="0092514C">
            <w:pPr>
              <w:ind w:firstLine="0"/>
            </w:pPr>
            <w:r>
              <w:t>Fluxo Normal:</w:t>
            </w:r>
          </w:p>
          <w:p w14:paraId="073E71D6" w14:textId="77777777" w:rsidR="0069079E" w:rsidRDefault="0069079E" w:rsidP="0092514C">
            <w:pPr>
              <w:ind w:firstLine="0"/>
            </w:pPr>
            <w:r>
              <w:t>1 – Administrador deseja listar Tipo Turismo.</w:t>
            </w:r>
          </w:p>
          <w:p w14:paraId="01A1E315" w14:textId="77777777" w:rsidR="0069079E" w:rsidRDefault="0069079E" w:rsidP="0092514C">
            <w:pPr>
              <w:ind w:firstLine="0"/>
            </w:pPr>
            <w:r>
              <w:t xml:space="preserve">2 – Administrador seleciona a opção Listar Tipo Turismo na página Turismo. </w:t>
            </w:r>
          </w:p>
          <w:p w14:paraId="3A9142EB" w14:textId="77777777" w:rsidR="0069079E" w:rsidRDefault="0069079E" w:rsidP="0092514C">
            <w:pPr>
              <w:ind w:firstLine="0"/>
            </w:pPr>
            <w:r>
              <w:t xml:space="preserve">3 – Sistema executa o Caso de Uso Listar Tipo Turismo. </w:t>
            </w:r>
          </w:p>
          <w:p w14:paraId="71C1043E" w14:textId="77777777" w:rsidR="0069079E" w:rsidRDefault="0069079E" w:rsidP="0092514C">
            <w:pPr>
              <w:ind w:firstLine="0"/>
            </w:pPr>
            <w:r>
              <w:t xml:space="preserve">4 – Sistema exibe a página Listar Tipo Turismo. </w:t>
            </w:r>
          </w:p>
          <w:p w14:paraId="14CC9FC9" w14:textId="77777777" w:rsidR="0069079E" w:rsidRDefault="0069079E" w:rsidP="0092514C">
            <w:pPr>
              <w:ind w:firstLine="0"/>
            </w:pPr>
            <w:r>
              <w:t xml:space="preserve">5 – Fim. </w:t>
            </w:r>
          </w:p>
        </w:tc>
      </w:tr>
      <w:tr w:rsidR="0069079E" w14:paraId="28EBB546" w14:textId="77777777" w:rsidTr="0092514C">
        <w:tc>
          <w:tcPr>
            <w:tcW w:w="9062" w:type="dxa"/>
          </w:tcPr>
          <w:p w14:paraId="5A9889CF" w14:textId="77777777" w:rsidR="0069079E" w:rsidRDefault="0069079E" w:rsidP="0092514C">
            <w:pPr>
              <w:ind w:firstLine="0"/>
            </w:pPr>
            <w:r>
              <w:t>Fluxo alternativo: Não Contém fluxo alternativo.</w:t>
            </w:r>
          </w:p>
        </w:tc>
      </w:tr>
      <w:tr w:rsidR="0069079E" w14:paraId="17ACDD95" w14:textId="77777777" w:rsidTr="0092514C">
        <w:tc>
          <w:tcPr>
            <w:tcW w:w="9062" w:type="dxa"/>
          </w:tcPr>
          <w:p w14:paraId="7596078F" w14:textId="1B250CAC" w:rsidR="0069079E" w:rsidRDefault="0069079E" w:rsidP="0092514C">
            <w:pPr>
              <w:ind w:firstLine="0"/>
            </w:pPr>
            <w:r>
              <w:lastRenderedPageBreak/>
              <w:t>Dados:</w:t>
            </w:r>
            <w:r w:rsidR="006C29A5">
              <w:t xml:space="preserve"> Lista Tipo </w:t>
            </w:r>
            <w:r w:rsidR="0011502D">
              <w:t>Turismo.</w:t>
            </w:r>
          </w:p>
        </w:tc>
      </w:tr>
    </w:tbl>
    <w:p w14:paraId="5DBD4E81" w14:textId="77777777" w:rsidR="0069079E" w:rsidRPr="003D759C" w:rsidRDefault="0069079E" w:rsidP="0069079E">
      <w:pPr>
        <w:pStyle w:val="Pargrafos"/>
        <w:ind w:firstLine="0"/>
        <w:rPr>
          <w:sz w:val="20"/>
          <w:szCs w:val="20"/>
        </w:rPr>
      </w:pPr>
      <w:r w:rsidRPr="003D759C">
        <w:rPr>
          <w:sz w:val="20"/>
          <w:szCs w:val="20"/>
        </w:rPr>
        <w:t>Fonte: Elaborado pelos autores.</w:t>
      </w:r>
    </w:p>
    <w:p w14:paraId="42799F9A" w14:textId="77777777" w:rsidR="0069079E" w:rsidRDefault="0069079E" w:rsidP="0069079E">
      <w:pPr>
        <w:ind w:firstLine="0"/>
        <w:jc w:val="center"/>
      </w:pPr>
    </w:p>
    <w:p w14:paraId="4EECB0A2" w14:textId="5AFEF169" w:rsidR="0069079E" w:rsidRDefault="0069079E" w:rsidP="0069079E">
      <w:pPr>
        <w:pStyle w:val="Legenda"/>
        <w:jc w:val="both"/>
        <w:rPr>
          <w:b w:val="0"/>
          <w:bCs w:val="0"/>
          <w:szCs w:val="24"/>
        </w:rPr>
      </w:pPr>
      <w:bookmarkStart w:id="85" w:name="_Toc174115527"/>
      <w:r w:rsidRPr="00487D00">
        <w:rPr>
          <w:szCs w:val="24"/>
        </w:rPr>
        <w:t xml:space="preserve">Quadro </w:t>
      </w:r>
      <w:r w:rsidR="00E87170">
        <w:rPr>
          <w:szCs w:val="24"/>
        </w:rPr>
        <w:fldChar w:fldCharType="begin"/>
      </w:r>
      <w:r w:rsidR="00E87170">
        <w:rPr>
          <w:szCs w:val="24"/>
        </w:rPr>
        <w:instrText xml:space="preserve"> SEQ Quadro \* ARABIC </w:instrText>
      </w:r>
      <w:r w:rsidR="00E87170">
        <w:rPr>
          <w:szCs w:val="24"/>
        </w:rPr>
        <w:fldChar w:fldCharType="separate"/>
      </w:r>
      <w:r w:rsidR="00E87170">
        <w:rPr>
          <w:noProof/>
          <w:szCs w:val="24"/>
        </w:rPr>
        <w:t>18</w:t>
      </w:r>
      <w:r w:rsidR="00E87170">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85"/>
    </w:p>
    <w:tbl>
      <w:tblPr>
        <w:tblStyle w:val="Tabelacomgrade"/>
        <w:tblW w:w="0" w:type="auto"/>
        <w:tblLook w:val="04A0" w:firstRow="1" w:lastRow="0" w:firstColumn="1" w:lastColumn="0" w:noHBand="0" w:noVBand="1"/>
      </w:tblPr>
      <w:tblGrid>
        <w:gridCol w:w="9062"/>
      </w:tblGrid>
      <w:tr w:rsidR="0069079E" w14:paraId="0299EBEA" w14:textId="77777777" w:rsidTr="0092514C">
        <w:tc>
          <w:tcPr>
            <w:tcW w:w="9062" w:type="dxa"/>
          </w:tcPr>
          <w:p w14:paraId="694120F3" w14:textId="77777777" w:rsidR="0069079E" w:rsidRDefault="0069079E" w:rsidP="0092514C">
            <w:pPr>
              <w:ind w:firstLine="0"/>
            </w:pPr>
            <w:r>
              <w:t>Ator principal: Usuário (Administrador)</w:t>
            </w:r>
          </w:p>
        </w:tc>
      </w:tr>
      <w:tr w:rsidR="0069079E" w14:paraId="130FD310" w14:textId="77777777" w:rsidTr="0092514C">
        <w:tc>
          <w:tcPr>
            <w:tcW w:w="9062" w:type="dxa"/>
          </w:tcPr>
          <w:p w14:paraId="65FC171E" w14:textId="12174CC4" w:rsidR="0069079E" w:rsidRDefault="0069079E" w:rsidP="0092514C">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9079E" w14:paraId="424993DD" w14:textId="77777777" w:rsidTr="0092514C">
        <w:tc>
          <w:tcPr>
            <w:tcW w:w="9062" w:type="dxa"/>
          </w:tcPr>
          <w:p w14:paraId="6120CC46" w14:textId="77777777" w:rsidR="0069079E" w:rsidRDefault="0069079E" w:rsidP="0092514C">
            <w:pPr>
              <w:ind w:firstLine="0"/>
            </w:pPr>
            <w:r>
              <w:t xml:space="preserve">Pré-Requisito: Preencher todos os campos do formulário de inserção. </w:t>
            </w:r>
          </w:p>
        </w:tc>
      </w:tr>
      <w:tr w:rsidR="0069079E" w14:paraId="2FABC29E" w14:textId="77777777" w:rsidTr="0092514C">
        <w:tc>
          <w:tcPr>
            <w:tcW w:w="9062" w:type="dxa"/>
          </w:tcPr>
          <w:p w14:paraId="1BBA577C" w14:textId="77777777" w:rsidR="0069079E" w:rsidRDefault="0069079E" w:rsidP="0092514C">
            <w:pPr>
              <w:ind w:firstLine="0"/>
            </w:pPr>
            <w:r>
              <w:t>Fluxo Normal:</w:t>
            </w:r>
          </w:p>
          <w:p w14:paraId="56BAED7D" w14:textId="77777777" w:rsidR="0069079E" w:rsidRDefault="0069079E" w:rsidP="0092514C">
            <w:pPr>
              <w:ind w:firstLine="0"/>
            </w:pPr>
            <w:r>
              <w:t xml:space="preserve">1 – Usuário solicita a inserção de um novo tipo turismo. </w:t>
            </w:r>
          </w:p>
          <w:p w14:paraId="5C35AC26" w14:textId="77777777" w:rsidR="0069079E" w:rsidRDefault="0069079E" w:rsidP="0092514C">
            <w:pPr>
              <w:ind w:firstLine="0"/>
            </w:pPr>
            <w:r>
              <w:t xml:space="preserve">2 – Sistema recebe solicitação e mostra tela com formulário de inserção. </w:t>
            </w:r>
          </w:p>
          <w:p w14:paraId="121A228C" w14:textId="77777777" w:rsidR="0069079E" w:rsidRDefault="0069079E" w:rsidP="0092514C">
            <w:pPr>
              <w:ind w:firstLine="0"/>
            </w:pPr>
            <w:r>
              <w:t xml:space="preserve">3 – Usuário informa dados do tipo turismo ao formulário e clica em “Salvar”. </w:t>
            </w:r>
          </w:p>
          <w:p w14:paraId="0FAC0830" w14:textId="77777777" w:rsidR="0069079E" w:rsidRDefault="0069079E" w:rsidP="0092514C">
            <w:pPr>
              <w:ind w:firstLine="0"/>
            </w:pPr>
            <w:r>
              <w:t xml:space="preserve">4 – Sistema valida campos e dados adicionados. </w:t>
            </w:r>
          </w:p>
          <w:p w14:paraId="55C2DD2C" w14:textId="77777777" w:rsidR="0069079E" w:rsidRDefault="0069079E" w:rsidP="0092514C">
            <w:pPr>
              <w:ind w:firstLine="0"/>
            </w:pPr>
            <w:r>
              <w:t xml:space="preserve">5 – Sistema retorna mensagem “Tipo Turismo adicionado!”. </w:t>
            </w:r>
          </w:p>
        </w:tc>
      </w:tr>
      <w:tr w:rsidR="0069079E" w14:paraId="12BD171F" w14:textId="77777777" w:rsidTr="0092514C">
        <w:tc>
          <w:tcPr>
            <w:tcW w:w="9062" w:type="dxa"/>
          </w:tcPr>
          <w:p w14:paraId="6B55F4DF" w14:textId="77777777" w:rsidR="0069079E" w:rsidRDefault="0069079E" w:rsidP="0092514C">
            <w:pPr>
              <w:ind w:firstLine="0"/>
            </w:pPr>
            <w:r>
              <w:t xml:space="preserve">Fluxo alternativo: </w:t>
            </w:r>
          </w:p>
          <w:p w14:paraId="5BA0082B" w14:textId="77777777" w:rsidR="0069079E" w:rsidRDefault="0069079E" w:rsidP="0092514C">
            <w:pPr>
              <w:ind w:firstLine="0"/>
            </w:pPr>
            <w:r>
              <w:t>1 – Sistema valida campos e dados.</w:t>
            </w:r>
          </w:p>
          <w:p w14:paraId="25664EE3" w14:textId="77777777" w:rsidR="0069079E" w:rsidRDefault="0069079E" w:rsidP="0092514C">
            <w:pPr>
              <w:ind w:firstLine="0"/>
            </w:pPr>
            <w:r>
              <w:t xml:space="preserve">2 – Sistema identifica inconsistência de dados informados ou campos em branco. </w:t>
            </w:r>
          </w:p>
          <w:p w14:paraId="60ED1834" w14:textId="77777777" w:rsidR="0069079E" w:rsidRDefault="0069079E" w:rsidP="0092514C">
            <w:pPr>
              <w:ind w:firstLine="0"/>
            </w:pPr>
            <w:r>
              <w:t>3 – Sistema envia mensagem “Preencha todos os campos”.</w:t>
            </w:r>
          </w:p>
          <w:p w14:paraId="02C67682" w14:textId="77777777" w:rsidR="0069079E" w:rsidRDefault="0069079E" w:rsidP="0092514C">
            <w:pPr>
              <w:ind w:firstLine="0"/>
            </w:pPr>
            <w:r>
              <w:t xml:space="preserve">4 – Sistema retorna ao fluxo normal. </w:t>
            </w:r>
          </w:p>
        </w:tc>
      </w:tr>
      <w:tr w:rsidR="0069079E" w14:paraId="7D2C0001" w14:textId="77777777" w:rsidTr="0092514C">
        <w:tc>
          <w:tcPr>
            <w:tcW w:w="9062" w:type="dxa"/>
          </w:tcPr>
          <w:p w14:paraId="7B2CB516" w14:textId="22555A41" w:rsidR="0069079E" w:rsidRDefault="0069079E" w:rsidP="0092514C">
            <w:pPr>
              <w:ind w:firstLine="0"/>
            </w:pPr>
            <w:r>
              <w:t>Dados:</w:t>
            </w:r>
            <w:r w:rsidR="0011502D">
              <w:t xml:space="preserve"> Lista Tipo Turismo.</w:t>
            </w:r>
          </w:p>
        </w:tc>
      </w:tr>
    </w:tbl>
    <w:p w14:paraId="1C091FAD" w14:textId="77777777" w:rsidR="0069079E" w:rsidRPr="003D759C" w:rsidRDefault="0069079E" w:rsidP="0069079E">
      <w:pPr>
        <w:pStyle w:val="Pargrafos"/>
        <w:ind w:firstLine="0"/>
        <w:rPr>
          <w:sz w:val="20"/>
          <w:szCs w:val="20"/>
        </w:rPr>
      </w:pPr>
      <w:r w:rsidRPr="003D759C">
        <w:rPr>
          <w:sz w:val="20"/>
          <w:szCs w:val="20"/>
        </w:rPr>
        <w:t>Fonte: Elaborado pelos autores.</w:t>
      </w:r>
    </w:p>
    <w:p w14:paraId="2510E653" w14:textId="77777777" w:rsidR="0069079E" w:rsidRDefault="0069079E" w:rsidP="0069079E">
      <w:pPr>
        <w:ind w:firstLine="0"/>
        <w:rPr>
          <w:szCs w:val="24"/>
        </w:rPr>
      </w:pPr>
    </w:p>
    <w:p w14:paraId="1460B3A7" w14:textId="268FE63F" w:rsidR="0069079E" w:rsidRDefault="0069079E" w:rsidP="0069079E">
      <w:pPr>
        <w:pStyle w:val="Legenda"/>
        <w:keepNext/>
        <w:jc w:val="left"/>
        <w:rPr>
          <w:b w:val="0"/>
        </w:rPr>
      </w:pPr>
      <w:bookmarkStart w:id="86" w:name="_Toc174115528"/>
      <w:r>
        <w:t xml:space="preserve">Quadro </w:t>
      </w:r>
      <w:fldSimple w:instr=" SEQ Quadro \* ARABIC ">
        <w:r w:rsidR="00E87170">
          <w:rPr>
            <w:noProof/>
          </w:rPr>
          <w:t>19</w:t>
        </w:r>
      </w:fldSimple>
      <w:r>
        <w:t xml:space="preserve"> </w:t>
      </w:r>
      <w:r w:rsidRPr="005660A0">
        <w:t xml:space="preserve">— </w:t>
      </w:r>
      <w:r w:rsidRPr="00606D8E">
        <w:rPr>
          <w:b w:val="0"/>
        </w:rPr>
        <w:t>Documentação do caso de uso Alterar Tipo Turismo</w:t>
      </w:r>
      <w:bookmarkEnd w:id="86"/>
    </w:p>
    <w:tbl>
      <w:tblPr>
        <w:tblStyle w:val="Tabelacomgrade"/>
        <w:tblW w:w="0" w:type="auto"/>
        <w:tblLook w:val="04A0" w:firstRow="1" w:lastRow="0" w:firstColumn="1" w:lastColumn="0" w:noHBand="0" w:noVBand="1"/>
      </w:tblPr>
      <w:tblGrid>
        <w:gridCol w:w="9062"/>
      </w:tblGrid>
      <w:tr w:rsidR="0069079E" w14:paraId="06700C56" w14:textId="77777777" w:rsidTr="0092514C">
        <w:tc>
          <w:tcPr>
            <w:tcW w:w="9062" w:type="dxa"/>
          </w:tcPr>
          <w:p w14:paraId="5CD8DBAB" w14:textId="77777777" w:rsidR="0069079E" w:rsidRDefault="0069079E" w:rsidP="0092514C">
            <w:pPr>
              <w:ind w:firstLine="0"/>
            </w:pPr>
            <w:r>
              <w:t>Ator principal: Usuário (Administrador)</w:t>
            </w:r>
          </w:p>
        </w:tc>
      </w:tr>
      <w:tr w:rsidR="0069079E" w14:paraId="7A53D119" w14:textId="77777777" w:rsidTr="0092514C">
        <w:tc>
          <w:tcPr>
            <w:tcW w:w="9062" w:type="dxa"/>
          </w:tcPr>
          <w:p w14:paraId="1395F139" w14:textId="77777777" w:rsidR="0069079E" w:rsidRDefault="0069079E" w:rsidP="0092514C">
            <w:pPr>
              <w:ind w:firstLine="0"/>
            </w:pPr>
            <w:r>
              <w:t xml:space="preserve">Descrição: O ator administrador deseja alterar tipos turismo, seleciona a opção </w:t>
            </w:r>
            <w:proofErr w:type="gramStart"/>
            <w:r>
              <w:t>alterar  na</w:t>
            </w:r>
            <w:proofErr w:type="gramEnd"/>
            <w:r>
              <w:t xml:space="preserve"> página de Listar Tipo Turismo. O sistema executa o Caso de uso Alterar Tipo Turismo e exibe os dados de Tipo Turismo na tela de Alterar Tipo Turismo.</w:t>
            </w:r>
          </w:p>
        </w:tc>
      </w:tr>
      <w:tr w:rsidR="0069079E" w14:paraId="496C7537" w14:textId="77777777" w:rsidTr="0092514C">
        <w:tc>
          <w:tcPr>
            <w:tcW w:w="9062" w:type="dxa"/>
          </w:tcPr>
          <w:p w14:paraId="7C89B187" w14:textId="77777777" w:rsidR="0069079E" w:rsidRDefault="0069079E" w:rsidP="0092514C">
            <w:pPr>
              <w:ind w:firstLine="0"/>
            </w:pPr>
            <w:r>
              <w:t>Pré-Requisito: Tipo turismo cadastrado.</w:t>
            </w:r>
          </w:p>
        </w:tc>
      </w:tr>
      <w:tr w:rsidR="0069079E" w14:paraId="7276CD0A" w14:textId="77777777" w:rsidTr="0092514C">
        <w:tc>
          <w:tcPr>
            <w:tcW w:w="9062" w:type="dxa"/>
          </w:tcPr>
          <w:p w14:paraId="60D98B7B" w14:textId="77777777" w:rsidR="0069079E" w:rsidRDefault="0069079E" w:rsidP="0092514C">
            <w:pPr>
              <w:ind w:firstLine="0"/>
            </w:pPr>
            <w:r>
              <w:t>Fluxo Normal:</w:t>
            </w:r>
          </w:p>
          <w:p w14:paraId="14C8D8FC" w14:textId="77777777" w:rsidR="0069079E" w:rsidRDefault="0069079E" w:rsidP="0092514C">
            <w:pPr>
              <w:ind w:firstLine="0"/>
            </w:pPr>
            <w:r>
              <w:t>1 – Usuário solicita a alteração de um tipo turismo.</w:t>
            </w:r>
          </w:p>
          <w:p w14:paraId="7838F337" w14:textId="77777777" w:rsidR="0069079E" w:rsidRDefault="0069079E" w:rsidP="0092514C">
            <w:pPr>
              <w:ind w:firstLine="0"/>
            </w:pPr>
            <w:r>
              <w:t>2 – Sistema recebe solicitação e mostra tela com os dados do tipo turismo.</w:t>
            </w:r>
          </w:p>
          <w:p w14:paraId="3BD7839C" w14:textId="77777777" w:rsidR="0069079E" w:rsidRDefault="0069079E" w:rsidP="0092514C">
            <w:pPr>
              <w:ind w:firstLine="0"/>
            </w:pPr>
            <w:r>
              <w:t xml:space="preserve">3 – Usuário altera os dados do tipo turismo e seleciona o botão “Salvar”. </w:t>
            </w:r>
          </w:p>
          <w:p w14:paraId="55E0D09C" w14:textId="77777777" w:rsidR="0069079E" w:rsidRDefault="0069079E" w:rsidP="0092514C">
            <w:pPr>
              <w:ind w:firstLine="0"/>
            </w:pPr>
            <w:r>
              <w:lastRenderedPageBreak/>
              <w:t xml:space="preserve">4 – Sistema valida solicitação e altera dados. </w:t>
            </w:r>
          </w:p>
          <w:p w14:paraId="2CAFE1D1" w14:textId="77777777" w:rsidR="0069079E" w:rsidRDefault="0069079E" w:rsidP="0092514C">
            <w:pPr>
              <w:ind w:firstLine="0"/>
            </w:pPr>
            <w:r>
              <w:t>5 – Sistema envia mensagem “Alteração realizada com sucesso”.</w:t>
            </w:r>
          </w:p>
        </w:tc>
      </w:tr>
      <w:tr w:rsidR="0069079E" w14:paraId="30654A3D" w14:textId="77777777" w:rsidTr="0092514C">
        <w:tc>
          <w:tcPr>
            <w:tcW w:w="9062" w:type="dxa"/>
          </w:tcPr>
          <w:p w14:paraId="52A4E8BA" w14:textId="77777777" w:rsidR="0069079E" w:rsidRDefault="0069079E" w:rsidP="0092514C">
            <w:pPr>
              <w:ind w:firstLine="0"/>
            </w:pPr>
            <w:r>
              <w:lastRenderedPageBreak/>
              <w:t xml:space="preserve">Fluxo alternativo: </w:t>
            </w:r>
          </w:p>
          <w:p w14:paraId="1B80F739" w14:textId="77777777" w:rsidR="0069079E" w:rsidRDefault="0069079E" w:rsidP="0092514C">
            <w:pPr>
              <w:ind w:firstLine="0"/>
            </w:pPr>
            <w:r>
              <w:t>1 – Sistema valida solicitação e altera dados.</w:t>
            </w:r>
          </w:p>
          <w:p w14:paraId="3D98FC68" w14:textId="77777777" w:rsidR="0069079E" w:rsidRDefault="0069079E" w:rsidP="0092514C">
            <w:pPr>
              <w:ind w:firstLine="0"/>
            </w:pPr>
            <w:r>
              <w:t xml:space="preserve">2 – Sistema falha ao conectar-se com o banco de dados. </w:t>
            </w:r>
          </w:p>
          <w:p w14:paraId="3117EC30" w14:textId="77777777" w:rsidR="0069079E" w:rsidRDefault="0069079E" w:rsidP="0092514C">
            <w:pPr>
              <w:ind w:firstLine="0"/>
            </w:pPr>
            <w:r>
              <w:t>3 – Sistema envia mensagem “Erro de conexão com o banco de dados”.</w:t>
            </w:r>
          </w:p>
          <w:p w14:paraId="7DCCAF12" w14:textId="77777777" w:rsidR="0069079E" w:rsidRDefault="0069079E" w:rsidP="0092514C">
            <w:pPr>
              <w:ind w:firstLine="0"/>
            </w:pPr>
            <w:r>
              <w:t xml:space="preserve">4 – Sistema retorna ao fluxo normal. </w:t>
            </w:r>
          </w:p>
        </w:tc>
      </w:tr>
      <w:tr w:rsidR="0069079E" w14:paraId="311B465D" w14:textId="77777777" w:rsidTr="0092514C">
        <w:tc>
          <w:tcPr>
            <w:tcW w:w="9062" w:type="dxa"/>
          </w:tcPr>
          <w:p w14:paraId="38DDD403" w14:textId="69D41417" w:rsidR="0069079E" w:rsidRDefault="0069079E" w:rsidP="0092514C">
            <w:pPr>
              <w:ind w:firstLine="0"/>
            </w:pPr>
            <w:r>
              <w:t>Dados:</w:t>
            </w:r>
            <w:r w:rsidR="0011502D">
              <w:t xml:space="preserve"> Lista Tipo Turismo.</w:t>
            </w:r>
          </w:p>
        </w:tc>
      </w:tr>
    </w:tbl>
    <w:p w14:paraId="7E673E5D" w14:textId="77777777" w:rsidR="0069079E" w:rsidRPr="003D759C" w:rsidRDefault="0069079E" w:rsidP="0069079E">
      <w:pPr>
        <w:pStyle w:val="Pargrafos"/>
        <w:ind w:firstLine="0"/>
        <w:rPr>
          <w:sz w:val="20"/>
          <w:szCs w:val="20"/>
        </w:rPr>
      </w:pPr>
      <w:r w:rsidRPr="003D759C">
        <w:rPr>
          <w:sz w:val="20"/>
          <w:szCs w:val="20"/>
        </w:rPr>
        <w:t>Fonte: Elaborado pelos autores.</w:t>
      </w:r>
    </w:p>
    <w:p w14:paraId="59D07B28" w14:textId="77777777" w:rsidR="0069079E" w:rsidRDefault="0069079E" w:rsidP="0069079E">
      <w:pPr>
        <w:ind w:firstLine="0"/>
      </w:pPr>
    </w:p>
    <w:p w14:paraId="2E1193A9" w14:textId="4C976D00" w:rsidR="0069079E" w:rsidRDefault="0069079E" w:rsidP="0069079E">
      <w:pPr>
        <w:pStyle w:val="Legenda"/>
        <w:jc w:val="left"/>
        <w:rPr>
          <w:b w:val="0"/>
          <w:bCs w:val="0"/>
          <w:szCs w:val="24"/>
        </w:rPr>
      </w:pPr>
      <w:bookmarkStart w:id="87" w:name="_Toc120565056"/>
      <w:bookmarkStart w:id="88" w:name="_Toc174115529"/>
      <w:r w:rsidRPr="00487D00">
        <w:rPr>
          <w:szCs w:val="24"/>
        </w:rPr>
        <w:t xml:space="preserve">Quadro </w:t>
      </w:r>
      <w:r w:rsidR="00E87170">
        <w:rPr>
          <w:szCs w:val="24"/>
        </w:rPr>
        <w:fldChar w:fldCharType="begin"/>
      </w:r>
      <w:r w:rsidR="00E87170">
        <w:rPr>
          <w:szCs w:val="24"/>
        </w:rPr>
        <w:instrText xml:space="preserve"> SEQ Quadro \* ARABIC </w:instrText>
      </w:r>
      <w:r w:rsidR="00E87170">
        <w:rPr>
          <w:szCs w:val="24"/>
        </w:rPr>
        <w:fldChar w:fldCharType="separate"/>
      </w:r>
      <w:r w:rsidR="00E87170">
        <w:rPr>
          <w:noProof/>
          <w:szCs w:val="24"/>
        </w:rPr>
        <w:t>20</w:t>
      </w:r>
      <w:r w:rsidR="00E87170">
        <w:rPr>
          <w:szCs w:val="24"/>
        </w:rPr>
        <w:fldChar w:fldCharType="end"/>
      </w:r>
      <w:r w:rsidRPr="00487D00">
        <w:rPr>
          <w:szCs w:val="24"/>
        </w:rPr>
        <w:t xml:space="preserve"> </w:t>
      </w:r>
      <w:r w:rsidRPr="005660A0">
        <w:rPr>
          <w:b w:val="0"/>
          <w:bCs w:val="0"/>
          <w:szCs w:val="24"/>
        </w:rPr>
        <w:t>— Documentação do caso de uso Excluir Tipo Turismo</w:t>
      </w:r>
      <w:bookmarkEnd w:id="87"/>
      <w:bookmarkEnd w:id="88"/>
    </w:p>
    <w:tbl>
      <w:tblPr>
        <w:tblStyle w:val="Tabelacomgrade"/>
        <w:tblW w:w="0" w:type="auto"/>
        <w:tblLook w:val="04A0" w:firstRow="1" w:lastRow="0" w:firstColumn="1" w:lastColumn="0" w:noHBand="0" w:noVBand="1"/>
      </w:tblPr>
      <w:tblGrid>
        <w:gridCol w:w="9062"/>
      </w:tblGrid>
      <w:tr w:rsidR="0069079E" w14:paraId="7285CF88" w14:textId="77777777" w:rsidTr="0092514C">
        <w:tc>
          <w:tcPr>
            <w:tcW w:w="9062" w:type="dxa"/>
          </w:tcPr>
          <w:p w14:paraId="735A83F9" w14:textId="77777777" w:rsidR="0069079E" w:rsidRDefault="0069079E" w:rsidP="0092514C">
            <w:pPr>
              <w:ind w:firstLine="0"/>
            </w:pPr>
            <w:r>
              <w:t>Ator principal: Usuário (Administrador)</w:t>
            </w:r>
          </w:p>
        </w:tc>
      </w:tr>
      <w:tr w:rsidR="0069079E" w14:paraId="0C87E4B9" w14:textId="77777777" w:rsidTr="0092514C">
        <w:tc>
          <w:tcPr>
            <w:tcW w:w="9062" w:type="dxa"/>
          </w:tcPr>
          <w:p w14:paraId="127779CA" w14:textId="77777777" w:rsidR="0069079E" w:rsidRDefault="0069079E" w:rsidP="0092514C">
            <w:pPr>
              <w:ind w:firstLine="0"/>
            </w:pPr>
            <w:r>
              <w:t xml:space="preserve">Descrição: O ator administrador deseja excluir tipos turismo, seleciona a opção </w:t>
            </w:r>
            <w:proofErr w:type="gramStart"/>
            <w:r>
              <w:t>excluir  na</w:t>
            </w:r>
            <w:proofErr w:type="gramEnd"/>
            <w:r>
              <w:t xml:space="preserve"> página de Listar Tipo Turismo. O sistema executa o Caso de uso excluir Tipo Turismo e exclui o Tipo Turismo.</w:t>
            </w:r>
          </w:p>
        </w:tc>
      </w:tr>
      <w:tr w:rsidR="0069079E" w14:paraId="3CBF43F3" w14:textId="77777777" w:rsidTr="0092514C">
        <w:tc>
          <w:tcPr>
            <w:tcW w:w="9062" w:type="dxa"/>
          </w:tcPr>
          <w:p w14:paraId="545E325F" w14:textId="77777777" w:rsidR="0069079E" w:rsidRDefault="0069079E" w:rsidP="0092514C">
            <w:pPr>
              <w:ind w:firstLine="0"/>
            </w:pPr>
            <w:r>
              <w:t>Pré-Requisito: Tipo turismo cadastrado.</w:t>
            </w:r>
          </w:p>
        </w:tc>
      </w:tr>
      <w:tr w:rsidR="0069079E" w14:paraId="304A8771" w14:textId="77777777" w:rsidTr="0092514C">
        <w:tc>
          <w:tcPr>
            <w:tcW w:w="9062" w:type="dxa"/>
          </w:tcPr>
          <w:p w14:paraId="109E882A" w14:textId="77777777" w:rsidR="0069079E" w:rsidRDefault="0069079E" w:rsidP="0092514C">
            <w:pPr>
              <w:ind w:firstLine="0"/>
            </w:pPr>
            <w:r>
              <w:t>Fluxo Normal:</w:t>
            </w:r>
          </w:p>
          <w:p w14:paraId="2CDA604B" w14:textId="77777777" w:rsidR="0069079E" w:rsidRDefault="0069079E" w:rsidP="0092514C">
            <w:pPr>
              <w:ind w:firstLine="0"/>
            </w:pPr>
            <w:r>
              <w:t>1 – Usuário solicita exclusão dos tipos turismo cadastrados.</w:t>
            </w:r>
          </w:p>
          <w:p w14:paraId="50ACD717" w14:textId="77777777" w:rsidR="0069079E" w:rsidRDefault="0069079E" w:rsidP="0092514C">
            <w:pPr>
              <w:ind w:firstLine="0"/>
            </w:pPr>
            <w:r>
              <w:t>2 – Sistema recebe solicitação e mostra tela com os tipos turismo.</w:t>
            </w:r>
          </w:p>
          <w:p w14:paraId="11C46FE4" w14:textId="77777777" w:rsidR="0069079E" w:rsidRDefault="0069079E" w:rsidP="0092514C">
            <w:pPr>
              <w:ind w:firstLine="0"/>
            </w:pPr>
            <w:r>
              <w:t>3 – Usuário seleciona tipo turismo que deseja ter acesso às informações.</w:t>
            </w:r>
          </w:p>
          <w:p w14:paraId="38052BD6" w14:textId="77777777" w:rsidR="0069079E" w:rsidRDefault="0069079E" w:rsidP="0092514C">
            <w:pPr>
              <w:ind w:firstLine="0"/>
            </w:pPr>
            <w:r>
              <w:t>4 – Sistema valida solicitação.</w:t>
            </w:r>
          </w:p>
          <w:p w14:paraId="396F7873" w14:textId="77777777" w:rsidR="0069079E" w:rsidRDefault="0069079E" w:rsidP="0092514C">
            <w:pPr>
              <w:ind w:firstLine="0"/>
            </w:pPr>
            <w:r>
              <w:t>5 – Sistema direciona usuário ao módulo correspondente de operações.</w:t>
            </w:r>
          </w:p>
          <w:p w14:paraId="046CA71A" w14:textId="77777777" w:rsidR="0069079E" w:rsidRDefault="0069079E" w:rsidP="0092514C">
            <w:pPr>
              <w:ind w:firstLine="0"/>
            </w:pPr>
            <w:r>
              <w:t>6 - Usuário seleciona botão “Excluir”.</w:t>
            </w:r>
          </w:p>
          <w:p w14:paraId="57534352" w14:textId="77777777" w:rsidR="0069079E" w:rsidRDefault="0069079E" w:rsidP="0092514C">
            <w:pPr>
              <w:ind w:firstLine="0"/>
            </w:pPr>
            <w:r>
              <w:t>7 - Sistema carrega tela de exclusão.</w:t>
            </w:r>
          </w:p>
        </w:tc>
      </w:tr>
      <w:tr w:rsidR="0069079E" w14:paraId="1F3D2C62" w14:textId="77777777" w:rsidTr="0092514C">
        <w:tc>
          <w:tcPr>
            <w:tcW w:w="9062" w:type="dxa"/>
          </w:tcPr>
          <w:p w14:paraId="363ACE0C" w14:textId="77777777" w:rsidR="0069079E" w:rsidRDefault="0069079E" w:rsidP="0092514C">
            <w:pPr>
              <w:ind w:firstLine="0"/>
            </w:pPr>
            <w:r>
              <w:t xml:space="preserve">Fluxo alternativo: </w:t>
            </w:r>
          </w:p>
          <w:p w14:paraId="08FF6D97" w14:textId="77777777" w:rsidR="0069079E" w:rsidRDefault="0069079E" w:rsidP="0092514C">
            <w:pPr>
              <w:ind w:firstLine="0"/>
            </w:pPr>
            <w:r>
              <w:t>1 – Sistema lista solicitação.</w:t>
            </w:r>
          </w:p>
          <w:p w14:paraId="4A1BFB6B" w14:textId="77777777" w:rsidR="0069079E" w:rsidRDefault="0069079E" w:rsidP="0092514C">
            <w:pPr>
              <w:ind w:firstLine="0"/>
            </w:pPr>
            <w:r>
              <w:t>2 – Sistema falha ao conectar-se com o banco de dados.</w:t>
            </w:r>
          </w:p>
          <w:p w14:paraId="2E890F3D" w14:textId="77777777" w:rsidR="0069079E" w:rsidRDefault="0069079E" w:rsidP="0092514C">
            <w:pPr>
              <w:ind w:firstLine="0"/>
            </w:pPr>
            <w:r>
              <w:t>3 – Sistema envia mensagem “Erro de conexão com o banco de dados”.</w:t>
            </w:r>
          </w:p>
          <w:p w14:paraId="5B1A690E" w14:textId="77777777" w:rsidR="0069079E" w:rsidRDefault="0069079E" w:rsidP="0092514C">
            <w:pPr>
              <w:ind w:firstLine="0"/>
            </w:pPr>
            <w:r>
              <w:t xml:space="preserve">4 – Sistema retorna ao fluxo normal. </w:t>
            </w:r>
          </w:p>
        </w:tc>
      </w:tr>
      <w:tr w:rsidR="0069079E" w14:paraId="0B603B1C" w14:textId="77777777" w:rsidTr="0092514C">
        <w:tc>
          <w:tcPr>
            <w:tcW w:w="9062" w:type="dxa"/>
          </w:tcPr>
          <w:p w14:paraId="08DC6D78" w14:textId="744A2068" w:rsidR="0069079E" w:rsidRDefault="0069079E" w:rsidP="0092514C">
            <w:pPr>
              <w:ind w:firstLine="0"/>
            </w:pPr>
            <w:r>
              <w:t>Dados:</w:t>
            </w:r>
            <w:r w:rsidR="0011502D">
              <w:t xml:space="preserve"> Lista Tipo Turismo.</w:t>
            </w:r>
          </w:p>
        </w:tc>
      </w:tr>
    </w:tbl>
    <w:p w14:paraId="05C86297" w14:textId="5ADAF792" w:rsidR="0069079E" w:rsidRDefault="0069079E" w:rsidP="0069079E">
      <w:pPr>
        <w:pStyle w:val="Pargrafos"/>
        <w:ind w:firstLine="0"/>
        <w:rPr>
          <w:sz w:val="20"/>
          <w:szCs w:val="20"/>
        </w:rPr>
      </w:pPr>
      <w:r w:rsidRPr="003D759C">
        <w:rPr>
          <w:sz w:val="20"/>
          <w:szCs w:val="20"/>
        </w:rPr>
        <w:t>Fonte: Elaborado pelos autores.</w:t>
      </w:r>
    </w:p>
    <w:p w14:paraId="1D587C40" w14:textId="66A35F6A" w:rsidR="003867FE" w:rsidRDefault="003867FE" w:rsidP="0069079E">
      <w:pPr>
        <w:pStyle w:val="Pargrafos"/>
        <w:ind w:firstLine="0"/>
        <w:rPr>
          <w:sz w:val="20"/>
          <w:szCs w:val="20"/>
        </w:rPr>
      </w:pPr>
    </w:p>
    <w:p w14:paraId="2490603E" w14:textId="77777777" w:rsidR="003867FE" w:rsidRPr="003D759C" w:rsidRDefault="003867FE" w:rsidP="0069079E">
      <w:pPr>
        <w:pStyle w:val="Pargrafos"/>
        <w:ind w:firstLine="0"/>
        <w:rPr>
          <w:sz w:val="20"/>
          <w:szCs w:val="20"/>
        </w:rPr>
      </w:pPr>
    </w:p>
    <w:p w14:paraId="33C81964" w14:textId="37C52A93" w:rsidR="0069079E" w:rsidRPr="002F0BAB" w:rsidRDefault="0069079E" w:rsidP="0069079E">
      <w:pPr>
        <w:pStyle w:val="Legenda"/>
        <w:keepNext/>
        <w:jc w:val="left"/>
        <w:rPr>
          <w:b w:val="0"/>
          <w:noProof/>
        </w:rPr>
      </w:pPr>
      <w:bookmarkStart w:id="89" w:name="_Toc174115530"/>
      <w:r>
        <w:lastRenderedPageBreak/>
        <w:t xml:space="preserve">Quadro </w:t>
      </w:r>
      <w:fldSimple w:instr=" SEQ Quadro \* ARABIC ">
        <w:r w:rsidR="00E87170">
          <w:rPr>
            <w:noProof/>
          </w:rPr>
          <w:t>21</w:t>
        </w:r>
      </w:fldSimple>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89"/>
    </w:p>
    <w:tbl>
      <w:tblPr>
        <w:tblStyle w:val="Tabelacomgrade"/>
        <w:tblW w:w="0" w:type="auto"/>
        <w:tblLook w:val="04A0" w:firstRow="1" w:lastRow="0" w:firstColumn="1" w:lastColumn="0" w:noHBand="0" w:noVBand="1"/>
      </w:tblPr>
      <w:tblGrid>
        <w:gridCol w:w="9062"/>
      </w:tblGrid>
      <w:tr w:rsidR="0069079E" w14:paraId="1C0F4A21" w14:textId="77777777" w:rsidTr="0092514C">
        <w:tc>
          <w:tcPr>
            <w:tcW w:w="9062" w:type="dxa"/>
          </w:tcPr>
          <w:p w14:paraId="1E82D417" w14:textId="77777777" w:rsidR="0069079E" w:rsidRDefault="0069079E" w:rsidP="0092514C">
            <w:pPr>
              <w:ind w:firstLine="0"/>
            </w:pPr>
            <w:r>
              <w:t>Ator principal: Usuário (Administrador)</w:t>
            </w:r>
          </w:p>
        </w:tc>
      </w:tr>
      <w:tr w:rsidR="0069079E" w14:paraId="1715ECFE" w14:textId="77777777" w:rsidTr="0092514C">
        <w:tc>
          <w:tcPr>
            <w:tcW w:w="9062" w:type="dxa"/>
          </w:tcPr>
          <w:p w14:paraId="119B8A51" w14:textId="1FFDF204" w:rsidR="0069079E" w:rsidRDefault="0069079E" w:rsidP="0092514C">
            <w:pPr>
              <w:ind w:firstLine="0"/>
            </w:pPr>
            <w:r>
              <w:t xml:space="preserve">Descrição: O ator administrador deseja desativar tipos turismo, seleciona a opção </w:t>
            </w:r>
            <w:r w:rsidR="00A85D5B">
              <w:t>desativar na</w:t>
            </w:r>
            <w:r>
              <w:t xml:space="preserve"> página de Listar Tipo Turismo. O sistema executa o Caso de uso desativar Tipo Turismo e desativa o Tipo Turismo.</w:t>
            </w:r>
          </w:p>
        </w:tc>
      </w:tr>
      <w:tr w:rsidR="0069079E" w14:paraId="6874C0A1" w14:textId="77777777" w:rsidTr="0092514C">
        <w:tc>
          <w:tcPr>
            <w:tcW w:w="9062" w:type="dxa"/>
          </w:tcPr>
          <w:p w14:paraId="3F317C27" w14:textId="77777777" w:rsidR="0069079E" w:rsidRDefault="0069079E" w:rsidP="0092514C">
            <w:pPr>
              <w:ind w:firstLine="0"/>
            </w:pPr>
            <w:r>
              <w:t>Pré-Requisito: Tipo turismo cadastrado.</w:t>
            </w:r>
          </w:p>
        </w:tc>
      </w:tr>
      <w:tr w:rsidR="0069079E" w14:paraId="4CF98333" w14:textId="77777777" w:rsidTr="0092514C">
        <w:tc>
          <w:tcPr>
            <w:tcW w:w="9062" w:type="dxa"/>
          </w:tcPr>
          <w:p w14:paraId="620EBFDF" w14:textId="77777777" w:rsidR="0069079E" w:rsidRDefault="0069079E" w:rsidP="0092514C">
            <w:pPr>
              <w:ind w:firstLine="0"/>
            </w:pPr>
            <w:r>
              <w:t>Fluxo Normal:</w:t>
            </w:r>
          </w:p>
          <w:p w14:paraId="6AE3B09D" w14:textId="77777777" w:rsidR="0069079E" w:rsidRDefault="0069079E" w:rsidP="0092514C">
            <w:pPr>
              <w:ind w:firstLine="0"/>
            </w:pPr>
            <w:r>
              <w:t>1 – Usuário solicita desativação dos tipos turismo cadastrados.</w:t>
            </w:r>
          </w:p>
          <w:p w14:paraId="3BFB78BD" w14:textId="77777777" w:rsidR="0069079E" w:rsidRDefault="0069079E" w:rsidP="0092514C">
            <w:pPr>
              <w:ind w:firstLine="0"/>
            </w:pPr>
            <w:r>
              <w:t>2 – Sistema recebe solicitação e mostra tela com os tipos turismo.</w:t>
            </w:r>
          </w:p>
          <w:p w14:paraId="3953AE52" w14:textId="77777777" w:rsidR="0069079E" w:rsidRDefault="0069079E" w:rsidP="0092514C">
            <w:pPr>
              <w:ind w:firstLine="0"/>
            </w:pPr>
            <w:r>
              <w:t>3 – Usuário seleciona tipo turismo que deseja ter acesso às informações.</w:t>
            </w:r>
          </w:p>
          <w:p w14:paraId="5A535A73" w14:textId="77777777" w:rsidR="0069079E" w:rsidRDefault="0069079E" w:rsidP="0092514C">
            <w:pPr>
              <w:ind w:firstLine="0"/>
            </w:pPr>
            <w:r>
              <w:t>4 – Sistema valida solicitação.</w:t>
            </w:r>
          </w:p>
          <w:p w14:paraId="4AC1E5BD" w14:textId="77777777" w:rsidR="0069079E" w:rsidRDefault="0069079E" w:rsidP="0092514C">
            <w:pPr>
              <w:ind w:firstLine="0"/>
            </w:pPr>
            <w:r>
              <w:t>5 – Sistema direciona usuário ao módulo correspondente de operações.</w:t>
            </w:r>
          </w:p>
          <w:p w14:paraId="0B975616" w14:textId="77777777" w:rsidR="0069079E" w:rsidRDefault="0069079E" w:rsidP="0092514C">
            <w:pPr>
              <w:ind w:firstLine="0"/>
            </w:pPr>
            <w:r>
              <w:t>6 - Usuário seleciona botão “Desativar”.</w:t>
            </w:r>
          </w:p>
          <w:p w14:paraId="47CE35FA" w14:textId="77777777" w:rsidR="0069079E" w:rsidRDefault="0069079E" w:rsidP="0092514C">
            <w:pPr>
              <w:ind w:firstLine="0"/>
            </w:pPr>
            <w:r>
              <w:t>7 - Sistema carrega tela de exclusão.</w:t>
            </w:r>
          </w:p>
        </w:tc>
      </w:tr>
      <w:tr w:rsidR="0069079E" w14:paraId="04B3B3F1" w14:textId="77777777" w:rsidTr="0092514C">
        <w:tc>
          <w:tcPr>
            <w:tcW w:w="9062" w:type="dxa"/>
          </w:tcPr>
          <w:p w14:paraId="1B2B0B07" w14:textId="77777777" w:rsidR="0069079E" w:rsidRDefault="0069079E" w:rsidP="0092514C">
            <w:pPr>
              <w:ind w:firstLine="0"/>
            </w:pPr>
            <w:r>
              <w:t xml:space="preserve">Fluxo alternativo: </w:t>
            </w:r>
          </w:p>
          <w:p w14:paraId="5D52DAAA" w14:textId="77777777" w:rsidR="0069079E" w:rsidRDefault="0069079E" w:rsidP="0092514C">
            <w:pPr>
              <w:ind w:firstLine="0"/>
            </w:pPr>
            <w:r>
              <w:t>1 – Sistema lista solicitação.</w:t>
            </w:r>
          </w:p>
          <w:p w14:paraId="4E9BA4C4" w14:textId="77777777" w:rsidR="0069079E" w:rsidRDefault="0069079E" w:rsidP="0092514C">
            <w:pPr>
              <w:ind w:firstLine="0"/>
            </w:pPr>
            <w:r>
              <w:t>2 – Sistema falha ao conectar-se com o banco de dados.</w:t>
            </w:r>
          </w:p>
          <w:p w14:paraId="440CDA74" w14:textId="77777777" w:rsidR="0069079E" w:rsidRDefault="0069079E" w:rsidP="0092514C">
            <w:pPr>
              <w:ind w:firstLine="0"/>
            </w:pPr>
            <w:r>
              <w:t>3 – Sistema envia mensagem “Erro de conexão com o banco de dados”.</w:t>
            </w:r>
          </w:p>
          <w:p w14:paraId="3C257985" w14:textId="77777777" w:rsidR="0069079E" w:rsidRDefault="0069079E" w:rsidP="0092514C">
            <w:pPr>
              <w:ind w:firstLine="0"/>
            </w:pPr>
            <w:r>
              <w:t xml:space="preserve">4 – Sistema retorna ao fluxo normal. </w:t>
            </w:r>
          </w:p>
        </w:tc>
      </w:tr>
      <w:tr w:rsidR="0069079E" w14:paraId="269DB8BB" w14:textId="77777777" w:rsidTr="0092514C">
        <w:tc>
          <w:tcPr>
            <w:tcW w:w="9062" w:type="dxa"/>
          </w:tcPr>
          <w:p w14:paraId="7D0AE91B" w14:textId="19DC3DDA" w:rsidR="0069079E" w:rsidRDefault="0069079E" w:rsidP="0092514C">
            <w:pPr>
              <w:ind w:firstLine="0"/>
            </w:pPr>
            <w:r>
              <w:t>Dados:</w:t>
            </w:r>
            <w:r w:rsidR="0011502D">
              <w:t xml:space="preserve"> Lista Tipo Turismo.</w:t>
            </w:r>
          </w:p>
        </w:tc>
      </w:tr>
    </w:tbl>
    <w:p w14:paraId="0BC4A498" w14:textId="77777777" w:rsidR="0069079E" w:rsidRPr="003D759C" w:rsidRDefault="0069079E" w:rsidP="0069079E">
      <w:pPr>
        <w:pStyle w:val="Pargrafos"/>
        <w:ind w:firstLine="0"/>
        <w:rPr>
          <w:sz w:val="20"/>
          <w:szCs w:val="20"/>
        </w:rPr>
      </w:pPr>
      <w:r w:rsidRPr="003D759C">
        <w:rPr>
          <w:sz w:val="20"/>
          <w:szCs w:val="20"/>
        </w:rPr>
        <w:t>Fonte: Elaborado pelos autores.</w:t>
      </w:r>
    </w:p>
    <w:p w14:paraId="03462154" w14:textId="15670642" w:rsidR="0069079E" w:rsidRPr="002973E4" w:rsidRDefault="0069079E" w:rsidP="0069079E">
      <w:pPr>
        <w:pStyle w:val="Legenda"/>
        <w:keepNext/>
        <w:jc w:val="both"/>
        <w:rPr>
          <w:b w:val="0"/>
          <w:bCs w:val="0"/>
        </w:rPr>
      </w:pPr>
      <w:bookmarkStart w:id="90" w:name="_Toc181361889"/>
      <w:r>
        <w:lastRenderedPageBreak/>
        <w:t xml:space="preserve">Figura </w:t>
      </w:r>
      <w:fldSimple w:instr=" SEQ Figura \* ARABIC ">
        <w:r w:rsidR="007074D2">
          <w:rPr>
            <w:noProof/>
          </w:rPr>
          <w:t>15</w:t>
        </w:r>
      </w:fldSimple>
      <w:r>
        <w:rPr>
          <w:noProof/>
        </w:rPr>
        <w:t xml:space="preserve"> </w:t>
      </w:r>
      <w:r w:rsidRPr="005660A0">
        <w:rPr>
          <w:noProof/>
        </w:rPr>
        <w:t xml:space="preserve">— </w:t>
      </w:r>
      <w:r w:rsidRPr="002973E4">
        <w:rPr>
          <w:b w:val="0"/>
          <w:bCs w:val="0"/>
          <w:noProof/>
        </w:rPr>
        <w:t>Diagrama de casos de uso específico – Cadastrar Tipo Atração</w:t>
      </w:r>
      <w:bookmarkEnd w:id="90"/>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6"/>
                    <a:stretch>
                      <a:fillRect/>
                    </a:stretch>
                  </pic:blipFill>
                  <pic:spPr>
                    <a:xfrm>
                      <a:off x="0" y="0"/>
                      <a:ext cx="5760720" cy="3391535"/>
                    </a:xfrm>
                    <a:prstGeom prst="rect">
                      <a:avLst/>
                    </a:prstGeom>
                  </pic:spPr>
                </pic:pic>
              </a:graphicData>
            </a:graphic>
          </wp:inline>
        </w:drawing>
      </w:r>
    </w:p>
    <w:p w14:paraId="3BAAF18D" w14:textId="53310FC1" w:rsidR="0092514C" w:rsidRDefault="0092514C" w:rsidP="0092514C">
      <w:pPr>
        <w:pStyle w:val="Pargrafos"/>
        <w:ind w:firstLine="0"/>
        <w:rPr>
          <w:sz w:val="20"/>
          <w:szCs w:val="20"/>
        </w:rPr>
      </w:pPr>
      <w:r w:rsidRPr="003D759C">
        <w:rPr>
          <w:sz w:val="20"/>
          <w:szCs w:val="20"/>
        </w:rPr>
        <w:t>Fonte: Elaborado pelos autores.</w:t>
      </w:r>
    </w:p>
    <w:p w14:paraId="1C3634E9" w14:textId="77777777" w:rsidR="007C6FBA" w:rsidRPr="003D759C" w:rsidRDefault="007C6FBA" w:rsidP="0092514C">
      <w:pPr>
        <w:pStyle w:val="Pargrafos"/>
        <w:ind w:firstLine="0"/>
        <w:rPr>
          <w:sz w:val="20"/>
          <w:szCs w:val="20"/>
        </w:rPr>
      </w:pPr>
    </w:p>
    <w:p w14:paraId="01C0AE45" w14:textId="77777777" w:rsidR="0069079E" w:rsidRDefault="0069079E" w:rsidP="0069079E">
      <w:pPr>
        <w:pStyle w:val="Legenda"/>
        <w:jc w:val="both"/>
        <w:rPr>
          <w:b w:val="0"/>
          <w:bCs w:val="0"/>
          <w:szCs w:val="24"/>
        </w:rPr>
      </w:pPr>
      <w:r w:rsidRPr="00487D00">
        <w:rPr>
          <w:szCs w:val="24"/>
        </w:rPr>
        <w:t xml:space="preserve">Quadro </w:t>
      </w:r>
      <w:r>
        <w:rPr>
          <w:szCs w:val="24"/>
        </w:rPr>
        <w:t xml:space="preserve">14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4D8D6AC5" w14:textId="77777777" w:rsidTr="0092514C">
        <w:tc>
          <w:tcPr>
            <w:tcW w:w="9062" w:type="dxa"/>
          </w:tcPr>
          <w:p w14:paraId="57EA2B56" w14:textId="77777777" w:rsidR="0069079E" w:rsidRDefault="0069079E" w:rsidP="0092514C">
            <w:pPr>
              <w:ind w:firstLine="0"/>
            </w:pPr>
            <w:r>
              <w:t>Ator principal: Usuário (Administrador)</w:t>
            </w:r>
          </w:p>
        </w:tc>
      </w:tr>
      <w:tr w:rsidR="0069079E" w14:paraId="24D3E53B" w14:textId="77777777" w:rsidTr="0092514C">
        <w:tc>
          <w:tcPr>
            <w:tcW w:w="9062" w:type="dxa"/>
          </w:tcPr>
          <w:p w14:paraId="4545E0F5" w14:textId="14C9870D" w:rsidR="0069079E" w:rsidRDefault="0069079E" w:rsidP="0092514C">
            <w:pPr>
              <w:ind w:firstLine="0"/>
            </w:pPr>
            <w:r>
              <w:t xml:space="preserve">Descrição: O ator administrador deseja listar os tipos atração, seleciona a </w:t>
            </w:r>
            <w:r w:rsidR="00A85D5B">
              <w:t>opção listar</w:t>
            </w:r>
            <w:r>
              <w:t xml:space="preserve"> na página de Atração. O sistema executa o Caso de uso Listar Tipo Atração e exibe os dados na Página Listar Tipo Atração.</w:t>
            </w:r>
          </w:p>
        </w:tc>
      </w:tr>
      <w:tr w:rsidR="0069079E" w14:paraId="5D92016A" w14:textId="77777777" w:rsidTr="0092514C">
        <w:tc>
          <w:tcPr>
            <w:tcW w:w="9062" w:type="dxa"/>
          </w:tcPr>
          <w:p w14:paraId="700DD42F" w14:textId="77777777" w:rsidR="0069079E" w:rsidRDefault="0069079E" w:rsidP="0092514C">
            <w:pPr>
              <w:ind w:firstLine="0"/>
            </w:pPr>
            <w:r>
              <w:t xml:space="preserve">Pré-Requisito: O Administrador estar Logado no Sistema. </w:t>
            </w:r>
          </w:p>
        </w:tc>
      </w:tr>
      <w:tr w:rsidR="0069079E" w14:paraId="53F7E0C4" w14:textId="77777777" w:rsidTr="0092514C">
        <w:tc>
          <w:tcPr>
            <w:tcW w:w="9062" w:type="dxa"/>
          </w:tcPr>
          <w:p w14:paraId="454D208A" w14:textId="77777777" w:rsidR="0069079E" w:rsidRDefault="0069079E" w:rsidP="0092514C">
            <w:pPr>
              <w:ind w:firstLine="0"/>
            </w:pPr>
            <w:r>
              <w:t>Fluxo Normal:</w:t>
            </w:r>
          </w:p>
          <w:p w14:paraId="3AE63097" w14:textId="77777777" w:rsidR="0069079E" w:rsidRDefault="0069079E" w:rsidP="0092514C">
            <w:pPr>
              <w:ind w:firstLine="0"/>
            </w:pPr>
            <w:r>
              <w:t>1 – Administrador deseja listar Tipo Atração.</w:t>
            </w:r>
          </w:p>
          <w:p w14:paraId="2BE2DE42" w14:textId="77777777" w:rsidR="0069079E" w:rsidRDefault="0069079E" w:rsidP="0092514C">
            <w:pPr>
              <w:ind w:firstLine="0"/>
            </w:pPr>
            <w:r>
              <w:t xml:space="preserve">2 – Administrador seleciona a opção Listar Tipo Atração na página Atração. </w:t>
            </w:r>
          </w:p>
          <w:p w14:paraId="397555CE" w14:textId="77777777" w:rsidR="0069079E" w:rsidRDefault="0069079E" w:rsidP="0092514C">
            <w:pPr>
              <w:ind w:firstLine="0"/>
            </w:pPr>
            <w:r>
              <w:t xml:space="preserve">3 – Sistema executa o Caso de Uso Listar Tipo Atração. </w:t>
            </w:r>
          </w:p>
          <w:p w14:paraId="656992C8" w14:textId="77777777" w:rsidR="0069079E" w:rsidRDefault="0069079E" w:rsidP="0092514C">
            <w:pPr>
              <w:ind w:firstLine="0"/>
            </w:pPr>
            <w:r>
              <w:t xml:space="preserve">4 – Sistema exibe a página Listar Tipo Atração. </w:t>
            </w:r>
          </w:p>
          <w:p w14:paraId="1E30DF6B" w14:textId="77777777" w:rsidR="0069079E" w:rsidRDefault="0069079E" w:rsidP="0092514C">
            <w:pPr>
              <w:ind w:firstLine="0"/>
            </w:pPr>
            <w:r>
              <w:t xml:space="preserve">5 – Fim. </w:t>
            </w:r>
          </w:p>
        </w:tc>
      </w:tr>
      <w:tr w:rsidR="0069079E" w14:paraId="4AB1F9FD" w14:textId="77777777" w:rsidTr="0092514C">
        <w:tc>
          <w:tcPr>
            <w:tcW w:w="9062" w:type="dxa"/>
          </w:tcPr>
          <w:p w14:paraId="67769153" w14:textId="77777777" w:rsidR="0069079E" w:rsidRDefault="0069079E" w:rsidP="0092514C">
            <w:pPr>
              <w:ind w:firstLine="0"/>
            </w:pPr>
            <w:r>
              <w:t>Fluxo alternativo: Não Contém fluxo alternativo.</w:t>
            </w:r>
          </w:p>
        </w:tc>
      </w:tr>
      <w:tr w:rsidR="0069079E" w14:paraId="576B8BEE" w14:textId="77777777" w:rsidTr="0092514C">
        <w:tc>
          <w:tcPr>
            <w:tcW w:w="9062" w:type="dxa"/>
          </w:tcPr>
          <w:p w14:paraId="28D03AC6" w14:textId="4FE459F6" w:rsidR="0069079E" w:rsidRDefault="0069079E" w:rsidP="0092514C">
            <w:pPr>
              <w:ind w:firstLine="0"/>
            </w:pPr>
            <w:r>
              <w:t>Dados:</w:t>
            </w:r>
            <w:r w:rsidR="0011502D">
              <w:t xml:space="preserve"> Lista Tipo Atração.</w:t>
            </w:r>
          </w:p>
        </w:tc>
      </w:tr>
    </w:tbl>
    <w:p w14:paraId="28017D59" w14:textId="77777777" w:rsidR="0092514C" w:rsidRPr="003D759C" w:rsidRDefault="0092514C" w:rsidP="0092514C">
      <w:pPr>
        <w:pStyle w:val="Pargrafos"/>
        <w:ind w:firstLine="0"/>
        <w:rPr>
          <w:sz w:val="20"/>
          <w:szCs w:val="20"/>
        </w:rPr>
      </w:pPr>
      <w:r w:rsidRPr="003D759C">
        <w:rPr>
          <w:sz w:val="20"/>
          <w:szCs w:val="20"/>
        </w:rPr>
        <w:t>Fonte: Elaborado pelos autores.</w:t>
      </w:r>
    </w:p>
    <w:p w14:paraId="6DE0CCD3" w14:textId="77777777" w:rsidR="0069079E" w:rsidRDefault="0069079E" w:rsidP="0069079E">
      <w:pPr>
        <w:pStyle w:val="Pargrafos"/>
        <w:ind w:firstLine="0"/>
        <w:rPr>
          <w:sz w:val="22"/>
        </w:rPr>
      </w:pPr>
    </w:p>
    <w:p w14:paraId="56F9C2B9" w14:textId="77777777" w:rsidR="0069079E" w:rsidRPr="00991A0C" w:rsidRDefault="0069079E" w:rsidP="0069079E">
      <w:pPr>
        <w:pStyle w:val="Pargrafos"/>
        <w:ind w:firstLine="0"/>
        <w:rPr>
          <w:sz w:val="22"/>
        </w:rPr>
      </w:pPr>
    </w:p>
    <w:p w14:paraId="641E9A69" w14:textId="77777777" w:rsidR="0069079E" w:rsidRDefault="0069079E" w:rsidP="0069079E">
      <w:pPr>
        <w:pStyle w:val="Legenda"/>
        <w:keepNext/>
        <w:jc w:val="left"/>
        <w:rPr>
          <w:b w:val="0"/>
          <w:bCs w:val="0"/>
        </w:rPr>
      </w:pPr>
      <w:r>
        <w:lastRenderedPageBreak/>
        <w:t>Quadro 15</w:t>
      </w:r>
      <w:r w:rsidRPr="008461B0">
        <w:t xml:space="preserve"> —</w:t>
      </w:r>
      <w:r w:rsidRPr="003F3BD9">
        <w:rPr>
          <w:b w:val="0"/>
          <w:bCs w:val="0"/>
        </w:rPr>
        <w:t xml:space="preserve"> Documentação do caso de uso Cadastrar Tipo Atração</w:t>
      </w:r>
    </w:p>
    <w:tbl>
      <w:tblPr>
        <w:tblStyle w:val="Tabelacomgrade"/>
        <w:tblW w:w="0" w:type="auto"/>
        <w:tblLook w:val="04A0" w:firstRow="1" w:lastRow="0" w:firstColumn="1" w:lastColumn="0" w:noHBand="0" w:noVBand="1"/>
      </w:tblPr>
      <w:tblGrid>
        <w:gridCol w:w="9062"/>
      </w:tblGrid>
      <w:tr w:rsidR="0069079E" w14:paraId="4D3A96E8" w14:textId="77777777" w:rsidTr="0092514C">
        <w:tc>
          <w:tcPr>
            <w:tcW w:w="9062" w:type="dxa"/>
          </w:tcPr>
          <w:p w14:paraId="05168D62" w14:textId="77777777" w:rsidR="0069079E" w:rsidRDefault="0069079E" w:rsidP="0092514C">
            <w:pPr>
              <w:ind w:firstLine="0"/>
            </w:pPr>
            <w:r>
              <w:t>Ator principal: Usuário (Administrador)</w:t>
            </w:r>
          </w:p>
        </w:tc>
      </w:tr>
      <w:tr w:rsidR="0069079E" w14:paraId="5C05521F" w14:textId="77777777" w:rsidTr="0092514C">
        <w:tc>
          <w:tcPr>
            <w:tcW w:w="9062" w:type="dxa"/>
          </w:tcPr>
          <w:p w14:paraId="5BBC25DC" w14:textId="7326DE36" w:rsidR="0069079E" w:rsidRDefault="0069079E" w:rsidP="0092514C">
            <w:pPr>
              <w:ind w:firstLine="0"/>
            </w:pPr>
            <w:r>
              <w:t xml:space="preserve">Descrição: O ator administrador deseja adicionar tipos atração, seleciona a opção </w:t>
            </w:r>
            <w:r w:rsidR="00A85D5B">
              <w:t>cadastrar na</w:t>
            </w:r>
            <w:r>
              <w:t xml:space="preserve"> página de Listar Tipo Atração. O sistema executa o Caso de uso Cadastrar Tipo Atração e exibe a tela de cadastro Tipo Atração.</w:t>
            </w:r>
          </w:p>
        </w:tc>
      </w:tr>
      <w:tr w:rsidR="0069079E" w14:paraId="651FBA90" w14:textId="77777777" w:rsidTr="0092514C">
        <w:tc>
          <w:tcPr>
            <w:tcW w:w="9062" w:type="dxa"/>
          </w:tcPr>
          <w:p w14:paraId="532C4A00" w14:textId="77777777" w:rsidR="0069079E" w:rsidRDefault="0069079E" w:rsidP="0092514C">
            <w:pPr>
              <w:ind w:firstLine="0"/>
            </w:pPr>
            <w:r>
              <w:t xml:space="preserve">Pré-Requisito: Preencher todos os campos do formulário de inserção. </w:t>
            </w:r>
          </w:p>
        </w:tc>
      </w:tr>
      <w:tr w:rsidR="0069079E" w14:paraId="4EF77359" w14:textId="77777777" w:rsidTr="0092514C">
        <w:tc>
          <w:tcPr>
            <w:tcW w:w="9062" w:type="dxa"/>
          </w:tcPr>
          <w:p w14:paraId="0D451AFB" w14:textId="77777777" w:rsidR="0069079E" w:rsidRDefault="0069079E" w:rsidP="0092514C">
            <w:pPr>
              <w:ind w:firstLine="0"/>
            </w:pPr>
            <w:r>
              <w:t>Fluxo Normal:</w:t>
            </w:r>
          </w:p>
          <w:p w14:paraId="2F28BB8B" w14:textId="77777777" w:rsidR="0069079E" w:rsidRDefault="0069079E" w:rsidP="0092514C">
            <w:pPr>
              <w:ind w:firstLine="0"/>
            </w:pPr>
            <w:r>
              <w:t xml:space="preserve">1 – Usuário solicita a inserção de um novo tipo atração. </w:t>
            </w:r>
          </w:p>
          <w:p w14:paraId="48AF8B5A" w14:textId="77777777" w:rsidR="0069079E" w:rsidRDefault="0069079E" w:rsidP="0092514C">
            <w:pPr>
              <w:ind w:firstLine="0"/>
            </w:pPr>
            <w:r>
              <w:t xml:space="preserve">2 – Sistema recebe solicitação e mostra tela com formulário de inserção. </w:t>
            </w:r>
          </w:p>
          <w:p w14:paraId="1181DCF5" w14:textId="77777777" w:rsidR="0069079E" w:rsidRDefault="0069079E" w:rsidP="0092514C">
            <w:pPr>
              <w:ind w:firstLine="0"/>
            </w:pPr>
            <w:r>
              <w:t xml:space="preserve">3 – Usuário informa dados do tipo atração ao formulário e clica em “Salvar”. </w:t>
            </w:r>
          </w:p>
          <w:p w14:paraId="3E064DA3" w14:textId="77777777" w:rsidR="0069079E" w:rsidRDefault="0069079E" w:rsidP="0092514C">
            <w:pPr>
              <w:ind w:firstLine="0"/>
            </w:pPr>
            <w:r>
              <w:t xml:space="preserve">4 – Sistema valida campos e dados adicionados. </w:t>
            </w:r>
          </w:p>
          <w:p w14:paraId="12DD4D9E" w14:textId="77777777" w:rsidR="0069079E" w:rsidRDefault="0069079E" w:rsidP="0092514C">
            <w:pPr>
              <w:ind w:firstLine="0"/>
            </w:pPr>
            <w:r>
              <w:t xml:space="preserve">5 – Sistema retorna mensagem “Tipo Atração adicionado!”. </w:t>
            </w:r>
          </w:p>
        </w:tc>
      </w:tr>
      <w:tr w:rsidR="0069079E" w14:paraId="03F003A4" w14:textId="77777777" w:rsidTr="0092514C">
        <w:tc>
          <w:tcPr>
            <w:tcW w:w="9062" w:type="dxa"/>
          </w:tcPr>
          <w:p w14:paraId="06110C14" w14:textId="77777777" w:rsidR="0069079E" w:rsidRDefault="0069079E" w:rsidP="0092514C">
            <w:pPr>
              <w:ind w:firstLine="0"/>
            </w:pPr>
            <w:r>
              <w:t xml:space="preserve">Fluxo alternativo: </w:t>
            </w:r>
          </w:p>
          <w:p w14:paraId="57092093" w14:textId="77777777" w:rsidR="0069079E" w:rsidRDefault="0069079E" w:rsidP="0092514C">
            <w:pPr>
              <w:ind w:firstLine="0"/>
            </w:pPr>
            <w:r>
              <w:t>1 – Sistema valida campos e dados.</w:t>
            </w:r>
          </w:p>
          <w:p w14:paraId="143381EB" w14:textId="77777777" w:rsidR="0069079E" w:rsidRDefault="0069079E" w:rsidP="0092514C">
            <w:pPr>
              <w:ind w:firstLine="0"/>
            </w:pPr>
            <w:r>
              <w:t xml:space="preserve">2 – Sistema identifica inconsistência de dados informados ou campos em branco. </w:t>
            </w:r>
          </w:p>
          <w:p w14:paraId="170BD809" w14:textId="77777777" w:rsidR="0069079E" w:rsidRDefault="0069079E" w:rsidP="0092514C">
            <w:pPr>
              <w:ind w:firstLine="0"/>
            </w:pPr>
            <w:r>
              <w:t>3 – Sistema envia mensagem “Preencha todos os campos”.</w:t>
            </w:r>
          </w:p>
          <w:p w14:paraId="3C6B8592" w14:textId="77777777" w:rsidR="0069079E" w:rsidRDefault="0069079E" w:rsidP="0092514C">
            <w:pPr>
              <w:ind w:firstLine="0"/>
            </w:pPr>
            <w:r>
              <w:t xml:space="preserve">4 – Sistema retorna ao fluxo normal. </w:t>
            </w:r>
          </w:p>
        </w:tc>
      </w:tr>
      <w:tr w:rsidR="0069079E" w14:paraId="05B07D91" w14:textId="77777777" w:rsidTr="0092514C">
        <w:tc>
          <w:tcPr>
            <w:tcW w:w="9062" w:type="dxa"/>
          </w:tcPr>
          <w:p w14:paraId="29C856A3" w14:textId="1AC9EBF5" w:rsidR="0069079E" w:rsidRDefault="0069079E" w:rsidP="0092514C">
            <w:pPr>
              <w:ind w:firstLine="0"/>
            </w:pPr>
            <w:r>
              <w:t>Dados:</w:t>
            </w:r>
            <w:r w:rsidR="0011502D">
              <w:t xml:space="preserve"> Lista Tipo Atração.</w:t>
            </w:r>
          </w:p>
        </w:tc>
      </w:tr>
    </w:tbl>
    <w:p w14:paraId="5C3291FA" w14:textId="77777777" w:rsidR="0092514C" w:rsidRPr="003D759C" w:rsidRDefault="0092514C" w:rsidP="0092514C">
      <w:pPr>
        <w:pStyle w:val="Pargrafos"/>
        <w:ind w:firstLine="0"/>
        <w:rPr>
          <w:sz w:val="20"/>
          <w:szCs w:val="20"/>
        </w:rPr>
      </w:pPr>
      <w:r w:rsidRPr="003D759C">
        <w:rPr>
          <w:sz w:val="20"/>
          <w:szCs w:val="20"/>
        </w:rPr>
        <w:t>Fonte: Elaborado pelos autores.</w:t>
      </w:r>
    </w:p>
    <w:p w14:paraId="1798FDCD" w14:textId="77777777" w:rsidR="0069079E" w:rsidRPr="00EE231A" w:rsidRDefault="0069079E" w:rsidP="0069079E">
      <w:pPr>
        <w:pStyle w:val="Legenda"/>
        <w:jc w:val="both"/>
        <w:rPr>
          <w:b w:val="0"/>
          <w:iCs/>
          <w:szCs w:val="24"/>
        </w:rPr>
      </w:pPr>
    </w:p>
    <w:p w14:paraId="634D7098" w14:textId="77777777" w:rsidR="0069079E" w:rsidRDefault="0069079E" w:rsidP="0069079E">
      <w:pPr>
        <w:pStyle w:val="Legenda"/>
        <w:keepNext/>
        <w:jc w:val="left"/>
        <w:rPr>
          <w:b w:val="0"/>
          <w:noProof/>
        </w:rPr>
      </w:pPr>
      <w:r>
        <w:t xml:space="preserve">Quadro 16 </w:t>
      </w:r>
      <w:r w:rsidRPr="00606D8E">
        <w:rPr>
          <w:b w:val="0"/>
          <w:noProof/>
        </w:rPr>
        <w:t>— Documentação do caso de uso Alterar Tipo Atração</w:t>
      </w:r>
    </w:p>
    <w:tbl>
      <w:tblPr>
        <w:tblStyle w:val="Tabelacomgrade"/>
        <w:tblW w:w="0" w:type="auto"/>
        <w:tblLook w:val="04A0" w:firstRow="1" w:lastRow="0" w:firstColumn="1" w:lastColumn="0" w:noHBand="0" w:noVBand="1"/>
      </w:tblPr>
      <w:tblGrid>
        <w:gridCol w:w="9062"/>
      </w:tblGrid>
      <w:tr w:rsidR="0069079E" w14:paraId="790F4851" w14:textId="77777777" w:rsidTr="0092514C">
        <w:tc>
          <w:tcPr>
            <w:tcW w:w="9062" w:type="dxa"/>
          </w:tcPr>
          <w:p w14:paraId="2CE5703B" w14:textId="77777777" w:rsidR="0069079E" w:rsidRDefault="0069079E" w:rsidP="0092514C">
            <w:pPr>
              <w:ind w:firstLine="0"/>
            </w:pPr>
            <w:r>
              <w:t>Ator principal: Usuário (Administrador)</w:t>
            </w:r>
          </w:p>
        </w:tc>
      </w:tr>
      <w:tr w:rsidR="0069079E" w14:paraId="3D5ADD52" w14:textId="77777777" w:rsidTr="0092514C">
        <w:tc>
          <w:tcPr>
            <w:tcW w:w="9062" w:type="dxa"/>
          </w:tcPr>
          <w:p w14:paraId="5A56572A" w14:textId="4C7123A9" w:rsidR="0069079E" w:rsidRDefault="0069079E" w:rsidP="0092514C">
            <w:pPr>
              <w:ind w:firstLine="0"/>
            </w:pPr>
            <w:r>
              <w:t xml:space="preserve">Descrição: O ator administrador deseja alterar tipos atração, seleciona a opção </w:t>
            </w:r>
            <w:r w:rsidR="00A85D5B">
              <w:t>alterar na</w:t>
            </w:r>
            <w:r>
              <w:t xml:space="preserve"> página de Listar Tipo Atração. O sistema executa o Caso de uso Alterar Tipo Atração e exibe os dados de Tipo Atração na tela de Alterar Tipo Atração.</w:t>
            </w:r>
          </w:p>
        </w:tc>
      </w:tr>
      <w:tr w:rsidR="0069079E" w14:paraId="50D426DC" w14:textId="77777777" w:rsidTr="0092514C">
        <w:tc>
          <w:tcPr>
            <w:tcW w:w="9062" w:type="dxa"/>
          </w:tcPr>
          <w:p w14:paraId="61E95E51" w14:textId="77777777" w:rsidR="0069079E" w:rsidRDefault="0069079E" w:rsidP="0092514C">
            <w:pPr>
              <w:ind w:firstLine="0"/>
            </w:pPr>
            <w:r>
              <w:t>Pré-Requisito: Tipo atração cadastrado.</w:t>
            </w:r>
          </w:p>
        </w:tc>
      </w:tr>
      <w:tr w:rsidR="0069079E" w14:paraId="11CA51AA" w14:textId="77777777" w:rsidTr="0092514C">
        <w:tc>
          <w:tcPr>
            <w:tcW w:w="9062" w:type="dxa"/>
          </w:tcPr>
          <w:p w14:paraId="75E3B32A" w14:textId="77777777" w:rsidR="0069079E" w:rsidRDefault="0069079E" w:rsidP="0092514C">
            <w:pPr>
              <w:ind w:firstLine="0"/>
            </w:pPr>
            <w:r>
              <w:t>Fluxo Normal:</w:t>
            </w:r>
          </w:p>
          <w:p w14:paraId="3B5D4C04" w14:textId="77777777" w:rsidR="0069079E" w:rsidRDefault="0069079E" w:rsidP="0092514C">
            <w:pPr>
              <w:ind w:firstLine="0"/>
            </w:pPr>
            <w:r>
              <w:t>1 – Usuário solicita a alteração de um tipo atração.</w:t>
            </w:r>
          </w:p>
          <w:p w14:paraId="053A15BD" w14:textId="77777777" w:rsidR="0069079E" w:rsidRDefault="0069079E" w:rsidP="0092514C">
            <w:pPr>
              <w:ind w:firstLine="0"/>
            </w:pPr>
            <w:r>
              <w:t>2 – Sistema recebe solicitação e mostra tela com os dados do tipo atração.</w:t>
            </w:r>
          </w:p>
          <w:p w14:paraId="2060B6CC" w14:textId="77777777" w:rsidR="0069079E" w:rsidRDefault="0069079E" w:rsidP="0092514C">
            <w:pPr>
              <w:ind w:firstLine="0"/>
            </w:pPr>
            <w:r>
              <w:t xml:space="preserve">3 – Usuário altera os dados do tipo atração e seleciona o botão “Salvar”. </w:t>
            </w:r>
          </w:p>
          <w:p w14:paraId="3951805C" w14:textId="77777777" w:rsidR="0069079E" w:rsidRDefault="0069079E" w:rsidP="0092514C">
            <w:pPr>
              <w:ind w:firstLine="0"/>
            </w:pPr>
            <w:r>
              <w:t xml:space="preserve">4 – Sistema valida solicitação e altera dados. </w:t>
            </w:r>
          </w:p>
          <w:p w14:paraId="06B61182" w14:textId="77777777" w:rsidR="0069079E" w:rsidRDefault="0069079E" w:rsidP="0092514C">
            <w:pPr>
              <w:ind w:firstLine="0"/>
            </w:pPr>
            <w:r>
              <w:t>5 – Sistema envia mensagem “Alteração realizada com sucesso”.</w:t>
            </w:r>
          </w:p>
        </w:tc>
      </w:tr>
      <w:tr w:rsidR="0069079E" w14:paraId="7ABFA820" w14:textId="77777777" w:rsidTr="0092514C">
        <w:tc>
          <w:tcPr>
            <w:tcW w:w="9062" w:type="dxa"/>
          </w:tcPr>
          <w:p w14:paraId="19ABAB65" w14:textId="77777777" w:rsidR="0069079E" w:rsidRDefault="0069079E" w:rsidP="0092514C">
            <w:pPr>
              <w:ind w:firstLine="0"/>
            </w:pPr>
            <w:r>
              <w:t xml:space="preserve">Fluxo alternativo: </w:t>
            </w:r>
          </w:p>
          <w:p w14:paraId="69DB03DA" w14:textId="77777777" w:rsidR="0069079E" w:rsidRDefault="0069079E" w:rsidP="0092514C">
            <w:pPr>
              <w:ind w:firstLine="0"/>
            </w:pPr>
            <w:r>
              <w:lastRenderedPageBreak/>
              <w:t>1 – Sistema valida solicitação e altera dados.</w:t>
            </w:r>
          </w:p>
          <w:p w14:paraId="122FAAF3" w14:textId="77777777" w:rsidR="0069079E" w:rsidRDefault="0069079E" w:rsidP="0092514C">
            <w:pPr>
              <w:ind w:firstLine="0"/>
            </w:pPr>
            <w:r>
              <w:t xml:space="preserve">2 – Sistema falha ao conectar-se com o banco de dados. </w:t>
            </w:r>
          </w:p>
          <w:p w14:paraId="49BDDD35" w14:textId="77777777" w:rsidR="0069079E" w:rsidRDefault="0069079E" w:rsidP="0092514C">
            <w:pPr>
              <w:ind w:firstLine="0"/>
            </w:pPr>
            <w:r>
              <w:t>3 – Sistema envia mensagem “Erro de conexão com o banco de dados”.</w:t>
            </w:r>
          </w:p>
          <w:p w14:paraId="13DC052F" w14:textId="77777777" w:rsidR="0069079E" w:rsidRDefault="0069079E" w:rsidP="0092514C">
            <w:pPr>
              <w:ind w:firstLine="0"/>
            </w:pPr>
            <w:r>
              <w:t xml:space="preserve">4 – Sistema retorna ao fluxo normal. </w:t>
            </w:r>
          </w:p>
        </w:tc>
      </w:tr>
      <w:tr w:rsidR="0069079E" w14:paraId="48A207DE" w14:textId="77777777" w:rsidTr="0092514C">
        <w:tc>
          <w:tcPr>
            <w:tcW w:w="9062" w:type="dxa"/>
          </w:tcPr>
          <w:p w14:paraId="25A1BB7A" w14:textId="41D7455B" w:rsidR="0069079E" w:rsidRDefault="0069079E" w:rsidP="0092514C">
            <w:pPr>
              <w:ind w:firstLine="0"/>
            </w:pPr>
            <w:r>
              <w:lastRenderedPageBreak/>
              <w:t>Dados:</w:t>
            </w:r>
            <w:r w:rsidR="0011502D">
              <w:t xml:space="preserve"> Lista Tipo Atração.</w:t>
            </w:r>
          </w:p>
        </w:tc>
      </w:tr>
    </w:tbl>
    <w:p w14:paraId="1B170B13" w14:textId="77777777" w:rsidR="0092514C" w:rsidRPr="003D759C" w:rsidRDefault="0092514C" w:rsidP="0092514C">
      <w:pPr>
        <w:pStyle w:val="Pargrafos"/>
        <w:ind w:firstLine="0"/>
        <w:rPr>
          <w:sz w:val="20"/>
          <w:szCs w:val="20"/>
        </w:rPr>
      </w:pPr>
      <w:r w:rsidRPr="003D759C">
        <w:rPr>
          <w:sz w:val="20"/>
          <w:szCs w:val="20"/>
        </w:rPr>
        <w:t>Fonte: Elaborado pelos autores.</w:t>
      </w:r>
    </w:p>
    <w:p w14:paraId="343B00A0" w14:textId="77777777" w:rsidR="0069079E" w:rsidRPr="0052496D" w:rsidRDefault="0069079E" w:rsidP="0069079E">
      <w:pPr>
        <w:pStyle w:val="Pargrafos"/>
        <w:ind w:firstLine="0"/>
        <w:rPr>
          <w:sz w:val="22"/>
          <w:szCs w:val="20"/>
        </w:rPr>
      </w:pPr>
    </w:p>
    <w:p w14:paraId="5693C042" w14:textId="77777777" w:rsidR="0069079E" w:rsidRDefault="0069079E" w:rsidP="0069079E">
      <w:pPr>
        <w:pStyle w:val="Legenda"/>
        <w:keepNext/>
        <w:jc w:val="left"/>
        <w:rPr>
          <w:b w:val="0"/>
          <w:noProof/>
        </w:rPr>
      </w:pPr>
      <w:r>
        <w:t xml:space="preserve">Quadro 17 </w:t>
      </w:r>
      <w:r w:rsidRPr="00606D8E">
        <w:rPr>
          <w:b w:val="0"/>
          <w:noProof/>
        </w:rPr>
        <w:t>— Documentação do caso de uso Excluir Tipo Atração</w:t>
      </w:r>
    </w:p>
    <w:tbl>
      <w:tblPr>
        <w:tblStyle w:val="Tabelacomgrade"/>
        <w:tblW w:w="0" w:type="auto"/>
        <w:tblLook w:val="04A0" w:firstRow="1" w:lastRow="0" w:firstColumn="1" w:lastColumn="0" w:noHBand="0" w:noVBand="1"/>
      </w:tblPr>
      <w:tblGrid>
        <w:gridCol w:w="9062"/>
      </w:tblGrid>
      <w:tr w:rsidR="0069079E" w14:paraId="21558B91" w14:textId="77777777" w:rsidTr="0092514C">
        <w:tc>
          <w:tcPr>
            <w:tcW w:w="9062" w:type="dxa"/>
          </w:tcPr>
          <w:p w14:paraId="7D437E69" w14:textId="77777777" w:rsidR="0069079E" w:rsidRDefault="0069079E" w:rsidP="0092514C">
            <w:pPr>
              <w:ind w:firstLine="0"/>
            </w:pPr>
            <w:r>
              <w:t>Ator principal: Usuário (Administrador)</w:t>
            </w:r>
          </w:p>
        </w:tc>
      </w:tr>
      <w:tr w:rsidR="0069079E" w14:paraId="1C753A0C" w14:textId="77777777" w:rsidTr="0092514C">
        <w:tc>
          <w:tcPr>
            <w:tcW w:w="9062" w:type="dxa"/>
          </w:tcPr>
          <w:p w14:paraId="69D7F23F" w14:textId="4E869E5A" w:rsidR="0069079E" w:rsidRDefault="0069079E" w:rsidP="0092514C">
            <w:pPr>
              <w:ind w:firstLine="0"/>
            </w:pPr>
            <w:r>
              <w:t xml:space="preserve">Descrição: O ator administrador deseja excluir tipos atração, seleciona a opção </w:t>
            </w:r>
            <w:r w:rsidR="00A85D5B">
              <w:t>excluir na</w:t>
            </w:r>
            <w:r>
              <w:t xml:space="preserve"> página de Listar Tipo Atração. O sistema executa o Caso de uso excluir Tipo Atração e exclui o Tipo Atração.</w:t>
            </w:r>
          </w:p>
        </w:tc>
      </w:tr>
      <w:tr w:rsidR="0069079E" w14:paraId="4415A326" w14:textId="77777777" w:rsidTr="0092514C">
        <w:tc>
          <w:tcPr>
            <w:tcW w:w="9062" w:type="dxa"/>
          </w:tcPr>
          <w:p w14:paraId="5840AC0F" w14:textId="77777777" w:rsidR="0069079E" w:rsidRDefault="0069079E" w:rsidP="0092514C">
            <w:pPr>
              <w:ind w:firstLine="0"/>
            </w:pPr>
            <w:r>
              <w:t>Pré-Requisito: Tipo atração cadastrado.</w:t>
            </w:r>
          </w:p>
        </w:tc>
      </w:tr>
      <w:tr w:rsidR="0069079E" w14:paraId="061D3DF7" w14:textId="77777777" w:rsidTr="0092514C">
        <w:tc>
          <w:tcPr>
            <w:tcW w:w="9062" w:type="dxa"/>
          </w:tcPr>
          <w:p w14:paraId="0D20D1A2" w14:textId="77777777" w:rsidR="0069079E" w:rsidRDefault="0069079E" w:rsidP="0092514C">
            <w:pPr>
              <w:ind w:firstLine="0"/>
            </w:pPr>
            <w:r>
              <w:t>Fluxo Normal:</w:t>
            </w:r>
          </w:p>
          <w:p w14:paraId="3F16EBC0" w14:textId="77777777" w:rsidR="0069079E" w:rsidRDefault="0069079E" w:rsidP="0092514C">
            <w:pPr>
              <w:ind w:firstLine="0"/>
            </w:pPr>
            <w:r>
              <w:t>1 – Usuário solicita exclusão dos tipos atração cadastrados.</w:t>
            </w:r>
          </w:p>
          <w:p w14:paraId="6D5EEB8E" w14:textId="77777777" w:rsidR="0069079E" w:rsidRDefault="0069079E" w:rsidP="0092514C">
            <w:pPr>
              <w:ind w:firstLine="0"/>
            </w:pPr>
            <w:r>
              <w:t>2 – Sistema recebe solicitação e mostra tela com os tipos atração.</w:t>
            </w:r>
          </w:p>
          <w:p w14:paraId="6D7F9960" w14:textId="77777777" w:rsidR="0069079E" w:rsidRDefault="0069079E" w:rsidP="0092514C">
            <w:pPr>
              <w:ind w:firstLine="0"/>
            </w:pPr>
            <w:r>
              <w:t>3 – Usuário seleciona tipo atração que deseja ter acesso às informações.</w:t>
            </w:r>
          </w:p>
          <w:p w14:paraId="532BDC34" w14:textId="77777777" w:rsidR="0069079E" w:rsidRDefault="0069079E" w:rsidP="0092514C">
            <w:pPr>
              <w:ind w:firstLine="0"/>
            </w:pPr>
            <w:r>
              <w:t>4 – Sistema valida solicitação.</w:t>
            </w:r>
          </w:p>
          <w:p w14:paraId="54AB991F" w14:textId="77777777" w:rsidR="0069079E" w:rsidRDefault="0069079E" w:rsidP="0092514C">
            <w:pPr>
              <w:ind w:firstLine="0"/>
            </w:pPr>
            <w:r>
              <w:t>5 – Sistema direciona usuário ao módulo correspondente de operações.</w:t>
            </w:r>
          </w:p>
          <w:p w14:paraId="561E191F" w14:textId="77777777" w:rsidR="0069079E" w:rsidRDefault="0069079E" w:rsidP="0092514C">
            <w:pPr>
              <w:ind w:firstLine="0"/>
            </w:pPr>
            <w:r>
              <w:t>6 - Usuário seleciona botão “Excluir”.</w:t>
            </w:r>
          </w:p>
          <w:p w14:paraId="5BB69273" w14:textId="77777777" w:rsidR="0069079E" w:rsidRDefault="0069079E" w:rsidP="0092514C">
            <w:pPr>
              <w:ind w:firstLine="0"/>
            </w:pPr>
            <w:r>
              <w:t>7 - Sistema carrega tela de exclusão.</w:t>
            </w:r>
          </w:p>
        </w:tc>
      </w:tr>
      <w:tr w:rsidR="0069079E" w14:paraId="7B457D3A" w14:textId="77777777" w:rsidTr="0092514C">
        <w:tc>
          <w:tcPr>
            <w:tcW w:w="9062" w:type="dxa"/>
          </w:tcPr>
          <w:p w14:paraId="2ADEEDB2" w14:textId="77777777" w:rsidR="0069079E" w:rsidRDefault="0069079E" w:rsidP="0092514C">
            <w:pPr>
              <w:ind w:firstLine="0"/>
            </w:pPr>
            <w:r>
              <w:t xml:space="preserve">Fluxo alternativo: </w:t>
            </w:r>
          </w:p>
          <w:p w14:paraId="45518BA6" w14:textId="77777777" w:rsidR="0069079E" w:rsidRDefault="0069079E" w:rsidP="0092514C">
            <w:pPr>
              <w:ind w:firstLine="0"/>
            </w:pPr>
            <w:r>
              <w:t>1 – Sistema lista solicitação.</w:t>
            </w:r>
          </w:p>
          <w:p w14:paraId="64672BCE" w14:textId="77777777" w:rsidR="0069079E" w:rsidRDefault="0069079E" w:rsidP="0092514C">
            <w:pPr>
              <w:ind w:firstLine="0"/>
            </w:pPr>
            <w:r>
              <w:t>2 – Sistema falha ao conectar-se com o banco de dados.</w:t>
            </w:r>
          </w:p>
          <w:p w14:paraId="65086922" w14:textId="77777777" w:rsidR="0069079E" w:rsidRDefault="0069079E" w:rsidP="0092514C">
            <w:pPr>
              <w:ind w:firstLine="0"/>
            </w:pPr>
            <w:r>
              <w:t>3 – Sistema envia mensagem “Erro de conexão com o banco de dados”.</w:t>
            </w:r>
          </w:p>
          <w:p w14:paraId="0EB61B64" w14:textId="77777777" w:rsidR="0069079E" w:rsidRDefault="0069079E" w:rsidP="0092514C">
            <w:pPr>
              <w:ind w:firstLine="0"/>
            </w:pPr>
            <w:r>
              <w:t xml:space="preserve">4 – Sistema retorna ao fluxo normal. </w:t>
            </w:r>
          </w:p>
        </w:tc>
      </w:tr>
      <w:tr w:rsidR="0069079E" w14:paraId="03EE82FE" w14:textId="77777777" w:rsidTr="0092514C">
        <w:tc>
          <w:tcPr>
            <w:tcW w:w="9062" w:type="dxa"/>
          </w:tcPr>
          <w:p w14:paraId="33E2193A" w14:textId="7D1B4300" w:rsidR="0069079E" w:rsidRDefault="0069079E" w:rsidP="0092514C">
            <w:pPr>
              <w:ind w:firstLine="0"/>
            </w:pPr>
            <w:r>
              <w:t>Dados:</w:t>
            </w:r>
            <w:r w:rsidR="0011502D">
              <w:t xml:space="preserve"> Lista Tipo Atração.</w:t>
            </w:r>
          </w:p>
        </w:tc>
      </w:tr>
    </w:tbl>
    <w:p w14:paraId="5E1096EA" w14:textId="77777777" w:rsidR="0092514C" w:rsidRPr="003D759C" w:rsidRDefault="0092514C" w:rsidP="0092514C">
      <w:pPr>
        <w:pStyle w:val="Pargrafos"/>
        <w:ind w:firstLine="0"/>
        <w:rPr>
          <w:sz w:val="20"/>
          <w:szCs w:val="20"/>
        </w:rPr>
      </w:pPr>
      <w:r w:rsidRPr="003D759C">
        <w:rPr>
          <w:sz w:val="20"/>
          <w:szCs w:val="20"/>
        </w:rPr>
        <w:t>Fonte: Elaborado pelos autores.</w:t>
      </w:r>
    </w:p>
    <w:p w14:paraId="2DEA7605" w14:textId="77777777" w:rsidR="0069079E" w:rsidRDefault="0069079E" w:rsidP="0069079E">
      <w:pPr>
        <w:pStyle w:val="Pargrafos"/>
        <w:ind w:firstLine="0"/>
        <w:rPr>
          <w:sz w:val="22"/>
          <w:szCs w:val="20"/>
        </w:rPr>
      </w:pPr>
    </w:p>
    <w:p w14:paraId="43F81A83" w14:textId="77777777" w:rsidR="0069079E" w:rsidRDefault="0069079E" w:rsidP="0069079E">
      <w:pPr>
        <w:pStyle w:val="Pargrafos"/>
        <w:ind w:firstLine="0"/>
        <w:rPr>
          <w:sz w:val="22"/>
          <w:szCs w:val="20"/>
        </w:rPr>
      </w:pPr>
    </w:p>
    <w:p w14:paraId="34954461" w14:textId="77777777" w:rsidR="0069079E" w:rsidRDefault="0069079E" w:rsidP="0069079E">
      <w:pPr>
        <w:pStyle w:val="Pargrafos"/>
        <w:ind w:firstLine="0"/>
        <w:rPr>
          <w:sz w:val="22"/>
          <w:szCs w:val="20"/>
        </w:rPr>
      </w:pPr>
    </w:p>
    <w:p w14:paraId="3B5AC01D" w14:textId="77777777" w:rsidR="0069079E" w:rsidRDefault="0069079E" w:rsidP="0069079E">
      <w:pPr>
        <w:pStyle w:val="Pargrafos"/>
        <w:ind w:firstLine="0"/>
        <w:rPr>
          <w:sz w:val="22"/>
          <w:szCs w:val="20"/>
        </w:rPr>
      </w:pPr>
    </w:p>
    <w:p w14:paraId="56516F5C" w14:textId="77777777" w:rsidR="0069079E" w:rsidRDefault="0069079E" w:rsidP="0069079E">
      <w:pPr>
        <w:pStyle w:val="Pargrafos"/>
        <w:ind w:firstLine="0"/>
        <w:rPr>
          <w:sz w:val="22"/>
          <w:szCs w:val="20"/>
        </w:rPr>
      </w:pPr>
    </w:p>
    <w:p w14:paraId="16BE74F6"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Tipo Atração</w:t>
      </w:r>
    </w:p>
    <w:tbl>
      <w:tblPr>
        <w:tblStyle w:val="Tabelacomgrade"/>
        <w:tblW w:w="0" w:type="auto"/>
        <w:tblLook w:val="04A0" w:firstRow="1" w:lastRow="0" w:firstColumn="1" w:lastColumn="0" w:noHBand="0" w:noVBand="1"/>
      </w:tblPr>
      <w:tblGrid>
        <w:gridCol w:w="9062"/>
      </w:tblGrid>
      <w:tr w:rsidR="0069079E" w14:paraId="5C28A3B7" w14:textId="77777777" w:rsidTr="0092514C">
        <w:tc>
          <w:tcPr>
            <w:tcW w:w="9062" w:type="dxa"/>
          </w:tcPr>
          <w:p w14:paraId="2399BE5C" w14:textId="77777777" w:rsidR="0069079E" w:rsidRDefault="0069079E" w:rsidP="0092514C">
            <w:pPr>
              <w:ind w:firstLine="0"/>
            </w:pPr>
            <w:r>
              <w:t>Ator principal: Usuário (Administrador)</w:t>
            </w:r>
          </w:p>
        </w:tc>
      </w:tr>
      <w:tr w:rsidR="0069079E" w14:paraId="6E5A4D91" w14:textId="77777777" w:rsidTr="0092514C">
        <w:tc>
          <w:tcPr>
            <w:tcW w:w="9062" w:type="dxa"/>
          </w:tcPr>
          <w:p w14:paraId="1E1D8A96" w14:textId="49B77AF7" w:rsidR="0069079E" w:rsidRDefault="0069079E" w:rsidP="0092514C">
            <w:pPr>
              <w:ind w:firstLine="0"/>
            </w:pPr>
            <w:r>
              <w:t xml:space="preserve">Descrição: O ator administrador deseja desativar tipos atração, seleciona a opção </w:t>
            </w:r>
            <w:r w:rsidR="00A85D5B">
              <w:t>desativar na</w:t>
            </w:r>
            <w:r>
              <w:t xml:space="preserve"> página de Listar Tipo Atração. O sistema executa o Caso de uso desativar Tipo Atração e desativa o Tipo Atração.</w:t>
            </w:r>
          </w:p>
        </w:tc>
      </w:tr>
      <w:tr w:rsidR="0069079E" w14:paraId="6102323D" w14:textId="77777777" w:rsidTr="0092514C">
        <w:tc>
          <w:tcPr>
            <w:tcW w:w="9062" w:type="dxa"/>
          </w:tcPr>
          <w:p w14:paraId="195EB2E8" w14:textId="77777777" w:rsidR="0069079E" w:rsidRDefault="0069079E" w:rsidP="0092514C">
            <w:pPr>
              <w:ind w:firstLine="0"/>
            </w:pPr>
            <w:r>
              <w:t>Pré-Requisito: Tipo Atração cadastrado.</w:t>
            </w:r>
          </w:p>
        </w:tc>
      </w:tr>
      <w:tr w:rsidR="0069079E" w14:paraId="17EDB912" w14:textId="77777777" w:rsidTr="0092514C">
        <w:tc>
          <w:tcPr>
            <w:tcW w:w="9062" w:type="dxa"/>
          </w:tcPr>
          <w:p w14:paraId="2C4E44B3" w14:textId="77777777" w:rsidR="0069079E" w:rsidRDefault="0069079E" w:rsidP="0092514C">
            <w:pPr>
              <w:ind w:firstLine="0"/>
            </w:pPr>
            <w:r>
              <w:t>Fluxo Normal:</w:t>
            </w:r>
          </w:p>
          <w:p w14:paraId="51AE4824" w14:textId="77777777" w:rsidR="0069079E" w:rsidRDefault="0069079E" w:rsidP="0092514C">
            <w:pPr>
              <w:ind w:firstLine="0"/>
            </w:pPr>
            <w:r>
              <w:t>1 – Usuário solicita desativação dos tipos atração cadastrados.</w:t>
            </w:r>
          </w:p>
          <w:p w14:paraId="26126100" w14:textId="77777777" w:rsidR="0069079E" w:rsidRDefault="0069079E" w:rsidP="0092514C">
            <w:pPr>
              <w:ind w:firstLine="0"/>
            </w:pPr>
            <w:r>
              <w:t>2 – Sistema recebe solicitação e mostra tela com os tipos atração.</w:t>
            </w:r>
          </w:p>
          <w:p w14:paraId="2A200143" w14:textId="77777777" w:rsidR="0069079E" w:rsidRDefault="0069079E" w:rsidP="0092514C">
            <w:pPr>
              <w:ind w:firstLine="0"/>
            </w:pPr>
            <w:r>
              <w:t>3 – Usuário seleciona tipo atração que deseja ter acesso às informações.</w:t>
            </w:r>
          </w:p>
          <w:p w14:paraId="28DD2D06" w14:textId="77777777" w:rsidR="0069079E" w:rsidRDefault="0069079E" w:rsidP="0092514C">
            <w:pPr>
              <w:ind w:firstLine="0"/>
            </w:pPr>
            <w:r>
              <w:t>4 – Sistema valida solicitação.</w:t>
            </w:r>
          </w:p>
          <w:p w14:paraId="4815162C" w14:textId="77777777" w:rsidR="0069079E" w:rsidRDefault="0069079E" w:rsidP="0092514C">
            <w:pPr>
              <w:ind w:firstLine="0"/>
            </w:pPr>
            <w:r>
              <w:t>5 – Sistema direciona usuário ao módulo correspondente de operações.</w:t>
            </w:r>
          </w:p>
          <w:p w14:paraId="6C006B66" w14:textId="77777777" w:rsidR="0069079E" w:rsidRDefault="0069079E" w:rsidP="0092514C">
            <w:pPr>
              <w:ind w:firstLine="0"/>
            </w:pPr>
            <w:r>
              <w:t>6 - Usuário seleciona botão “Desativar”.</w:t>
            </w:r>
          </w:p>
          <w:p w14:paraId="67252AF4" w14:textId="77777777" w:rsidR="0069079E" w:rsidRDefault="0069079E" w:rsidP="0092514C">
            <w:pPr>
              <w:ind w:firstLine="0"/>
            </w:pPr>
            <w:r>
              <w:t>7 - Sistema carrega tela de exclusão.</w:t>
            </w:r>
          </w:p>
        </w:tc>
      </w:tr>
      <w:tr w:rsidR="0069079E" w14:paraId="03B1EA5C" w14:textId="77777777" w:rsidTr="0092514C">
        <w:tc>
          <w:tcPr>
            <w:tcW w:w="9062" w:type="dxa"/>
          </w:tcPr>
          <w:p w14:paraId="15E1A6A2" w14:textId="77777777" w:rsidR="0069079E" w:rsidRDefault="0069079E" w:rsidP="0092514C">
            <w:pPr>
              <w:ind w:firstLine="0"/>
            </w:pPr>
            <w:r>
              <w:t xml:space="preserve">Fluxo alternativo: </w:t>
            </w:r>
          </w:p>
          <w:p w14:paraId="0CC24615" w14:textId="77777777" w:rsidR="0069079E" w:rsidRDefault="0069079E" w:rsidP="0092514C">
            <w:pPr>
              <w:ind w:firstLine="0"/>
            </w:pPr>
            <w:r>
              <w:t>1 – Sistema lista solicitação.</w:t>
            </w:r>
          </w:p>
          <w:p w14:paraId="14075412" w14:textId="77777777" w:rsidR="0069079E" w:rsidRDefault="0069079E" w:rsidP="0092514C">
            <w:pPr>
              <w:ind w:firstLine="0"/>
            </w:pPr>
            <w:r>
              <w:t>2 – Sistema falha ao conectar-se com o banco de dados.</w:t>
            </w:r>
          </w:p>
          <w:p w14:paraId="7830F21B" w14:textId="77777777" w:rsidR="0069079E" w:rsidRDefault="0069079E" w:rsidP="0092514C">
            <w:pPr>
              <w:ind w:firstLine="0"/>
            </w:pPr>
            <w:r>
              <w:t>3 – Sistema envia mensagem “Erro de conexão com o banco de dados”.</w:t>
            </w:r>
          </w:p>
          <w:p w14:paraId="08C4DF29" w14:textId="77777777" w:rsidR="0069079E" w:rsidRDefault="0069079E" w:rsidP="0092514C">
            <w:pPr>
              <w:ind w:firstLine="0"/>
            </w:pPr>
            <w:r>
              <w:t xml:space="preserve">4 – Sistema retorna ao fluxo normal. </w:t>
            </w:r>
          </w:p>
        </w:tc>
      </w:tr>
      <w:tr w:rsidR="0069079E" w14:paraId="3952A799" w14:textId="77777777" w:rsidTr="0092514C">
        <w:tc>
          <w:tcPr>
            <w:tcW w:w="9062" w:type="dxa"/>
          </w:tcPr>
          <w:p w14:paraId="5B788351" w14:textId="328FCFF4" w:rsidR="0069079E" w:rsidRDefault="0069079E" w:rsidP="0092514C">
            <w:pPr>
              <w:ind w:firstLine="0"/>
            </w:pPr>
            <w:r>
              <w:t>Dados:</w:t>
            </w:r>
            <w:r w:rsidR="0011502D">
              <w:t xml:space="preserve"> Lista Tipo Atração.</w:t>
            </w:r>
          </w:p>
        </w:tc>
      </w:tr>
    </w:tbl>
    <w:p w14:paraId="3D7A85FF" w14:textId="77777777" w:rsidR="0092514C" w:rsidRPr="003D759C" w:rsidRDefault="0092514C" w:rsidP="0092514C">
      <w:pPr>
        <w:pStyle w:val="Pargrafos"/>
        <w:ind w:firstLine="0"/>
        <w:rPr>
          <w:sz w:val="20"/>
          <w:szCs w:val="20"/>
        </w:rPr>
      </w:pPr>
      <w:r w:rsidRPr="003D759C">
        <w:rPr>
          <w:sz w:val="20"/>
          <w:szCs w:val="20"/>
        </w:rPr>
        <w:t>Fonte: Elaborado pelos autores.</w:t>
      </w:r>
    </w:p>
    <w:p w14:paraId="64D3E20E" w14:textId="77777777" w:rsidR="0069079E" w:rsidRPr="00EE231A" w:rsidRDefault="0069079E" w:rsidP="0069079E">
      <w:pPr>
        <w:ind w:firstLine="0"/>
        <w:rPr>
          <w:sz w:val="22"/>
          <w:szCs w:val="18"/>
        </w:rPr>
      </w:pPr>
    </w:p>
    <w:p w14:paraId="2F94153E" w14:textId="77777777" w:rsidR="0069079E" w:rsidRPr="002973E4" w:rsidRDefault="0069079E" w:rsidP="0069079E">
      <w:pPr>
        <w:pStyle w:val="Legenda"/>
        <w:keepNext/>
        <w:jc w:val="both"/>
        <w:rPr>
          <w:b w:val="0"/>
          <w:bCs w:val="0"/>
        </w:rPr>
      </w:pPr>
      <w:r>
        <w:lastRenderedPageBreak/>
        <w:t>Figura 16</w:t>
      </w:r>
      <w:r>
        <w:rPr>
          <w:noProof/>
        </w:rPr>
        <w:t xml:space="preserve"> </w:t>
      </w:r>
      <w:r w:rsidRPr="005660A0">
        <w:rPr>
          <w:noProof/>
        </w:rPr>
        <w:t xml:space="preserve">— </w:t>
      </w:r>
      <w:r w:rsidRPr="002973E4">
        <w:rPr>
          <w:b w:val="0"/>
          <w:bCs w:val="0"/>
          <w:noProof/>
        </w:rPr>
        <w:t>Diagrama de casos de uso específico – Cadastrar Atração</w:t>
      </w:r>
    </w:p>
    <w:p w14:paraId="5EFFC36A" w14:textId="77777777" w:rsidR="0069079E" w:rsidRDefault="0069079E" w:rsidP="0069079E">
      <w:pPr>
        <w:ind w:firstLine="0"/>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7"/>
                    <a:stretch>
                      <a:fillRect/>
                    </a:stretch>
                  </pic:blipFill>
                  <pic:spPr>
                    <a:xfrm>
                      <a:off x="0" y="0"/>
                      <a:ext cx="5760720" cy="3498215"/>
                    </a:xfrm>
                    <a:prstGeom prst="rect">
                      <a:avLst/>
                    </a:prstGeom>
                  </pic:spPr>
                </pic:pic>
              </a:graphicData>
            </a:graphic>
          </wp:inline>
        </w:drawing>
      </w:r>
    </w:p>
    <w:p w14:paraId="20734C33" w14:textId="6698814B" w:rsidR="0092514C" w:rsidRDefault="0092514C" w:rsidP="0092514C">
      <w:pPr>
        <w:pStyle w:val="Pargrafos"/>
        <w:ind w:firstLine="0"/>
        <w:rPr>
          <w:sz w:val="20"/>
          <w:szCs w:val="20"/>
        </w:rPr>
      </w:pPr>
      <w:r w:rsidRPr="003D759C">
        <w:rPr>
          <w:sz w:val="20"/>
          <w:szCs w:val="20"/>
        </w:rPr>
        <w:t>Fonte: Elaborado pelos autores.</w:t>
      </w:r>
    </w:p>
    <w:p w14:paraId="03A5125C" w14:textId="77777777" w:rsidR="007C6FBA" w:rsidRPr="003D759C" w:rsidRDefault="007C6FBA" w:rsidP="0092514C">
      <w:pPr>
        <w:pStyle w:val="Pargrafos"/>
        <w:ind w:firstLine="0"/>
        <w:rPr>
          <w:sz w:val="20"/>
          <w:szCs w:val="20"/>
        </w:rPr>
      </w:pPr>
    </w:p>
    <w:p w14:paraId="1F986ABD"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7D56FB07" w14:textId="77777777" w:rsidTr="0092514C">
        <w:tc>
          <w:tcPr>
            <w:tcW w:w="9062" w:type="dxa"/>
          </w:tcPr>
          <w:p w14:paraId="35439925" w14:textId="77777777" w:rsidR="0069079E" w:rsidRDefault="0069079E" w:rsidP="0092514C">
            <w:pPr>
              <w:ind w:firstLine="0"/>
            </w:pPr>
            <w:r>
              <w:t>Ator principal: Usuário (Administrador)</w:t>
            </w:r>
          </w:p>
        </w:tc>
      </w:tr>
      <w:tr w:rsidR="0069079E" w14:paraId="685E5A4F" w14:textId="77777777" w:rsidTr="0092514C">
        <w:tc>
          <w:tcPr>
            <w:tcW w:w="9062" w:type="dxa"/>
          </w:tcPr>
          <w:p w14:paraId="0CE92C8A" w14:textId="77777777" w:rsidR="0069079E" w:rsidRDefault="0069079E" w:rsidP="0092514C">
            <w:pPr>
              <w:ind w:firstLine="0"/>
            </w:pPr>
            <w:r>
              <w:t>Descrição: O ator administrador deseja listar os atração, seleciona a opção listar na página principal do sistema. O sistema executa o Caso de uso Listar Atração e exibe os dados na Listar Atração.</w:t>
            </w:r>
          </w:p>
        </w:tc>
      </w:tr>
      <w:tr w:rsidR="0069079E" w14:paraId="6252052B" w14:textId="77777777" w:rsidTr="0092514C">
        <w:tc>
          <w:tcPr>
            <w:tcW w:w="9062" w:type="dxa"/>
          </w:tcPr>
          <w:p w14:paraId="06BB810A" w14:textId="77777777" w:rsidR="0069079E" w:rsidRDefault="0069079E" w:rsidP="0092514C">
            <w:pPr>
              <w:ind w:firstLine="0"/>
            </w:pPr>
            <w:r>
              <w:t xml:space="preserve">Pré-Requisito: O Administrador estar Logado no Sistema. </w:t>
            </w:r>
          </w:p>
        </w:tc>
      </w:tr>
      <w:tr w:rsidR="0069079E" w14:paraId="7F545C4C" w14:textId="77777777" w:rsidTr="0092514C">
        <w:tc>
          <w:tcPr>
            <w:tcW w:w="9062" w:type="dxa"/>
          </w:tcPr>
          <w:p w14:paraId="7F9D26B9" w14:textId="77777777" w:rsidR="0069079E" w:rsidRDefault="0069079E" w:rsidP="0092514C">
            <w:pPr>
              <w:ind w:firstLine="0"/>
            </w:pPr>
            <w:r>
              <w:t>Fluxo Normal:</w:t>
            </w:r>
          </w:p>
          <w:p w14:paraId="4AE37AD2" w14:textId="77777777" w:rsidR="0069079E" w:rsidRDefault="0069079E" w:rsidP="0092514C">
            <w:pPr>
              <w:ind w:firstLine="0"/>
            </w:pPr>
            <w:r>
              <w:t>1 – Administrador deseja listar Atração.</w:t>
            </w:r>
          </w:p>
          <w:p w14:paraId="13EBAE9F" w14:textId="77777777" w:rsidR="0069079E" w:rsidRDefault="0069079E" w:rsidP="0092514C">
            <w:pPr>
              <w:ind w:firstLine="0"/>
            </w:pPr>
            <w:r>
              <w:t xml:space="preserve">2 – Administrador seleciona a opção Listar Atração na página Atração. </w:t>
            </w:r>
          </w:p>
          <w:p w14:paraId="5396C58E" w14:textId="77777777" w:rsidR="0069079E" w:rsidRDefault="0069079E" w:rsidP="0092514C">
            <w:pPr>
              <w:ind w:firstLine="0"/>
            </w:pPr>
            <w:r>
              <w:t xml:space="preserve">3 – Sistema executa o Caso de Uso Listar Atração. </w:t>
            </w:r>
          </w:p>
          <w:p w14:paraId="5A25B07A" w14:textId="77777777" w:rsidR="0069079E" w:rsidRDefault="0069079E" w:rsidP="0092514C">
            <w:pPr>
              <w:ind w:firstLine="0"/>
            </w:pPr>
            <w:r>
              <w:t xml:space="preserve">4 – Sistema exibe a página Listar Atração. </w:t>
            </w:r>
          </w:p>
          <w:p w14:paraId="72F014A1" w14:textId="77777777" w:rsidR="0069079E" w:rsidRDefault="0069079E" w:rsidP="0092514C">
            <w:pPr>
              <w:ind w:firstLine="0"/>
            </w:pPr>
            <w:r>
              <w:t xml:space="preserve">5 – Fim. </w:t>
            </w:r>
          </w:p>
        </w:tc>
      </w:tr>
      <w:tr w:rsidR="0069079E" w14:paraId="73B1D509" w14:textId="77777777" w:rsidTr="0092514C">
        <w:tc>
          <w:tcPr>
            <w:tcW w:w="9062" w:type="dxa"/>
          </w:tcPr>
          <w:p w14:paraId="6265BA88" w14:textId="77777777" w:rsidR="0069079E" w:rsidRDefault="0069079E" w:rsidP="0092514C">
            <w:pPr>
              <w:ind w:firstLine="0"/>
            </w:pPr>
            <w:r>
              <w:t>Fluxo alternativo: Não Contém fluxo alternativo.</w:t>
            </w:r>
          </w:p>
        </w:tc>
      </w:tr>
      <w:tr w:rsidR="0069079E" w14:paraId="1A923B1F" w14:textId="77777777" w:rsidTr="0092514C">
        <w:tc>
          <w:tcPr>
            <w:tcW w:w="9062" w:type="dxa"/>
          </w:tcPr>
          <w:p w14:paraId="0846AE1D" w14:textId="782592FB" w:rsidR="0069079E" w:rsidRDefault="0069079E" w:rsidP="0092514C">
            <w:pPr>
              <w:ind w:firstLine="0"/>
            </w:pPr>
            <w:r>
              <w:t>Dados:</w:t>
            </w:r>
            <w:r w:rsidR="0011502D">
              <w:t xml:space="preserve"> Lista Atração.</w:t>
            </w:r>
          </w:p>
        </w:tc>
      </w:tr>
    </w:tbl>
    <w:p w14:paraId="31A7C206" w14:textId="77777777" w:rsidR="007C6FBA" w:rsidRDefault="007C6FBA" w:rsidP="007C6FBA">
      <w:pPr>
        <w:pStyle w:val="Pargrafos"/>
        <w:ind w:firstLine="0"/>
        <w:rPr>
          <w:sz w:val="20"/>
          <w:szCs w:val="20"/>
        </w:rPr>
      </w:pPr>
      <w:r w:rsidRPr="003D759C">
        <w:rPr>
          <w:sz w:val="20"/>
          <w:szCs w:val="20"/>
        </w:rPr>
        <w:t>Fonte: Elaborado pelos autores.</w:t>
      </w:r>
    </w:p>
    <w:p w14:paraId="5B558A49" w14:textId="77777777" w:rsidR="0069079E" w:rsidRDefault="0069079E" w:rsidP="0069079E">
      <w:pPr>
        <w:pStyle w:val="Pargrafos"/>
        <w:ind w:firstLine="0"/>
        <w:rPr>
          <w:sz w:val="22"/>
        </w:rPr>
      </w:pPr>
    </w:p>
    <w:p w14:paraId="1D943D1E" w14:textId="77777777" w:rsidR="0069079E" w:rsidRPr="00991A0C" w:rsidRDefault="0069079E" w:rsidP="0069079E">
      <w:pPr>
        <w:pStyle w:val="Pargrafos"/>
        <w:ind w:firstLine="0"/>
        <w:rPr>
          <w:sz w:val="22"/>
        </w:rPr>
      </w:pPr>
    </w:p>
    <w:p w14:paraId="7BA70B13" w14:textId="77777777" w:rsidR="0069079E" w:rsidRDefault="0069079E" w:rsidP="0069079E">
      <w:pPr>
        <w:pStyle w:val="Legenda"/>
        <w:keepNext/>
        <w:jc w:val="left"/>
        <w:rPr>
          <w:b w:val="0"/>
          <w:bCs w:val="0"/>
        </w:rPr>
      </w:pPr>
      <w:r>
        <w:lastRenderedPageBreak/>
        <w:t>Quadro 20</w:t>
      </w:r>
      <w:r w:rsidRPr="008461B0">
        <w:t xml:space="preserve"> —</w:t>
      </w:r>
      <w:r w:rsidRPr="003F3BD9">
        <w:rPr>
          <w:b w:val="0"/>
          <w:bCs w:val="0"/>
        </w:rPr>
        <w:t xml:space="preserve"> Documentação do caso de uso Cadastrar Atração</w:t>
      </w:r>
    </w:p>
    <w:tbl>
      <w:tblPr>
        <w:tblStyle w:val="Tabelacomgrade"/>
        <w:tblW w:w="0" w:type="auto"/>
        <w:tblLook w:val="04A0" w:firstRow="1" w:lastRow="0" w:firstColumn="1" w:lastColumn="0" w:noHBand="0" w:noVBand="1"/>
      </w:tblPr>
      <w:tblGrid>
        <w:gridCol w:w="9062"/>
      </w:tblGrid>
      <w:tr w:rsidR="0069079E" w14:paraId="69CDA447" w14:textId="77777777" w:rsidTr="0092514C">
        <w:tc>
          <w:tcPr>
            <w:tcW w:w="9062" w:type="dxa"/>
          </w:tcPr>
          <w:p w14:paraId="5260E212" w14:textId="77777777" w:rsidR="0069079E" w:rsidRDefault="0069079E" w:rsidP="0092514C">
            <w:pPr>
              <w:ind w:firstLine="0"/>
            </w:pPr>
            <w:r>
              <w:t>Ator principal: Usuário (Administrador)</w:t>
            </w:r>
          </w:p>
        </w:tc>
      </w:tr>
      <w:tr w:rsidR="0069079E" w14:paraId="33CD3719" w14:textId="77777777" w:rsidTr="0092514C">
        <w:tc>
          <w:tcPr>
            <w:tcW w:w="9062" w:type="dxa"/>
          </w:tcPr>
          <w:p w14:paraId="11242C89" w14:textId="40D552B3" w:rsidR="0069079E" w:rsidRDefault="0069079E" w:rsidP="0092514C">
            <w:pPr>
              <w:ind w:firstLine="0"/>
            </w:pPr>
            <w:r>
              <w:t xml:space="preserve">Descrição: O ator administrador deseja adicionar atração, seleciona a opção </w:t>
            </w:r>
            <w:r w:rsidR="00A85D5B">
              <w:t>cadastrar na</w:t>
            </w:r>
            <w:r>
              <w:t xml:space="preserve"> página de Listar Atração. O sistema executa o Caso de uso Cadastrar Atração e exibe a tela de cadastro Atração.</w:t>
            </w:r>
          </w:p>
        </w:tc>
      </w:tr>
      <w:tr w:rsidR="0069079E" w14:paraId="1A329C8F" w14:textId="77777777" w:rsidTr="0092514C">
        <w:tc>
          <w:tcPr>
            <w:tcW w:w="9062" w:type="dxa"/>
          </w:tcPr>
          <w:p w14:paraId="62C77DD1" w14:textId="77777777" w:rsidR="0069079E" w:rsidRDefault="0069079E" w:rsidP="0092514C">
            <w:pPr>
              <w:ind w:firstLine="0"/>
            </w:pPr>
            <w:r>
              <w:t xml:space="preserve">Pré-Requisito: Preencher todos os campos do formulário de inserção. </w:t>
            </w:r>
          </w:p>
        </w:tc>
      </w:tr>
      <w:tr w:rsidR="0069079E" w14:paraId="63CF95C8" w14:textId="77777777" w:rsidTr="0092514C">
        <w:tc>
          <w:tcPr>
            <w:tcW w:w="9062" w:type="dxa"/>
          </w:tcPr>
          <w:p w14:paraId="22ACE76D" w14:textId="77777777" w:rsidR="0069079E" w:rsidRDefault="0069079E" w:rsidP="0092514C">
            <w:pPr>
              <w:ind w:firstLine="0"/>
            </w:pPr>
            <w:r>
              <w:t>Fluxo Normal:</w:t>
            </w:r>
          </w:p>
          <w:p w14:paraId="5E371364" w14:textId="77777777" w:rsidR="0069079E" w:rsidRDefault="0069079E" w:rsidP="0092514C">
            <w:pPr>
              <w:ind w:firstLine="0"/>
            </w:pPr>
            <w:r>
              <w:t xml:space="preserve">1 – Usuário solicita a inserção de uma nova atração. </w:t>
            </w:r>
          </w:p>
          <w:p w14:paraId="01EFD885" w14:textId="77777777" w:rsidR="0069079E" w:rsidRDefault="0069079E" w:rsidP="0092514C">
            <w:pPr>
              <w:ind w:firstLine="0"/>
            </w:pPr>
            <w:r>
              <w:t xml:space="preserve">2 – Sistema recebe solicitação e mostra tela com formulário de inserção. </w:t>
            </w:r>
          </w:p>
          <w:p w14:paraId="69521D16" w14:textId="77777777" w:rsidR="0069079E" w:rsidRDefault="0069079E" w:rsidP="0092514C">
            <w:pPr>
              <w:ind w:firstLine="0"/>
            </w:pPr>
            <w:r>
              <w:t xml:space="preserve">3 – Usuário informa dados da atração ao formulário e clica em “Salvar”. </w:t>
            </w:r>
          </w:p>
          <w:p w14:paraId="0E32CCBC" w14:textId="77777777" w:rsidR="0069079E" w:rsidRDefault="0069079E" w:rsidP="0092514C">
            <w:pPr>
              <w:ind w:firstLine="0"/>
            </w:pPr>
            <w:r>
              <w:t xml:space="preserve">4 – Sistema valida campos e dados adicionados. </w:t>
            </w:r>
          </w:p>
          <w:p w14:paraId="4DE4F674" w14:textId="77777777" w:rsidR="0069079E" w:rsidRDefault="0069079E" w:rsidP="0092514C">
            <w:pPr>
              <w:ind w:firstLine="0"/>
            </w:pPr>
            <w:r>
              <w:t xml:space="preserve">5 – Sistema retorna mensagem “Atração adicionada!”. </w:t>
            </w:r>
          </w:p>
        </w:tc>
      </w:tr>
      <w:tr w:rsidR="0069079E" w14:paraId="2F14D90E" w14:textId="77777777" w:rsidTr="0092514C">
        <w:tc>
          <w:tcPr>
            <w:tcW w:w="9062" w:type="dxa"/>
          </w:tcPr>
          <w:p w14:paraId="2DB20B19" w14:textId="77777777" w:rsidR="0069079E" w:rsidRDefault="0069079E" w:rsidP="0092514C">
            <w:pPr>
              <w:ind w:firstLine="0"/>
            </w:pPr>
            <w:r>
              <w:t xml:space="preserve">Fluxo alternativo: </w:t>
            </w:r>
          </w:p>
          <w:p w14:paraId="22609813" w14:textId="77777777" w:rsidR="0069079E" w:rsidRDefault="0069079E" w:rsidP="0092514C">
            <w:pPr>
              <w:ind w:firstLine="0"/>
            </w:pPr>
            <w:r>
              <w:t>1 – Sistema valida campos e dados.</w:t>
            </w:r>
          </w:p>
          <w:p w14:paraId="6EB6CA25" w14:textId="77777777" w:rsidR="0069079E" w:rsidRDefault="0069079E" w:rsidP="0092514C">
            <w:pPr>
              <w:ind w:firstLine="0"/>
            </w:pPr>
            <w:r>
              <w:t xml:space="preserve">2 – Sistema identifica inconsistência de dados informados ou campos em branco. </w:t>
            </w:r>
          </w:p>
          <w:p w14:paraId="7575E4F3" w14:textId="77777777" w:rsidR="0069079E" w:rsidRDefault="0069079E" w:rsidP="0092514C">
            <w:pPr>
              <w:ind w:firstLine="0"/>
            </w:pPr>
            <w:r>
              <w:t>3 – Sistema envia mensagem “Preencha todos os campos”.</w:t>
            </w:r>
          </w:p>
          <w:p w14:paraId="46DD33B1" w14:textId="77777777" w:rsidR="0069079E" w:rsidRDefault="0069079E" w:rsidP="0092514C">
            <w:pPr>
              <w:ind w:firstLine="0"/>
            </w:pPr>
            <w:r>
              <w:t xml:space="preserve">4 – Sistema retorna ao fluxo normal. </w:t>
            </w:r>
          </w:p>
        </w:tc>
      </w:tr>
      <w:tr w:rsidR="0069079E" w14:paraId="6809D8B1" w14:textId="77777777" w:rsidTr="0092514C">
        <w:tc>
          <w:tcPr>
            <w:tcW w:w="9062" w:type="dxa"/>
          </w:tcPr>
          <w:p w14:paraId="4DD7BA10" w14:textId="03ACD11A" w:rsidR="0069079E" w:rsidRDefault="0069079E" w:rsidP="0092514C">
            <w:pPr>
              <w:ind w:firstLine="0"/>
            </w:pPr>
            <w:r>
              <w:t>Dados:</w:t>
            </w:r>
            <w:r w:rsidR="0011502D">
              <w:t xml:space="preserve"> Lista Atração.</w:t>
            </w:r>
          </w:p>
        </w:tc>
      </w:tr>
    </w:tbl>
    <w:p w14:paraId="023EFBBA" w14:textId="77777777" w:rsidR="0092514C" w:rsidRPr="003D759C" w:rsidRDefault="0092514C" w:rsidP="0092514C">
      <w:pPr>
        <w:pStyle w:val="Pargrafos"/>
        <w:ind w:firstLine="0"/>
        <w:rPr>
          <w:sz w:val="20"/>
          <w:szCs w:val="20"/>
        </w:rPr>
      </w:pPr>
      <w:r w:rsidRPr="003D759C">
        <w:rPr>
          <w:sz w:val="20"/>
          <w:szCs w:val="20"/>
        </w:rPr>
        <w:t>Fonte: Elaborado pelos autores.</w:t>
      </w:r>
    </w:p>
    <w:p w14:paraId="71C655B7" w14:textId="77777777" w:rsidR="0069079E" w:rsidRPr="00EE231A" w:rsidRDefault="0069079E" w:rsidP="0069079E">
      <w:pPr>
        <w:pStyle w:val="Legenda"/>
        <w:jc w:val="both"/>
        <w:rPr>
          <w:b w:val="0"/>
          <w:iCs/>
          <w:szCs w:val="24"/>
        </w:rPr>
      </w:pPr>
    </w:p>
    <w:p w14:paraId="60D33EEC" w14:textId="77777777" w:rsidR="0069079E" w:rsidRDefault="0069079E" w:rsidP="0069079E">
      <w:pPr>
        <w:pStyle w:val="Legenda"/>
        <w:keepNext/>
        <w:jc w:val="left"/>
        <w:rPr>
          <w:b w:val="0"/>
          <w:noProof/>
        </w:rPr>
      </w:pPr>
      <w:r>
        <w:t xml:space="preserve">Quadro 16 </w:t>
      </w:r>
      <w:r w:rsidRPr="00606D8E">
        <w:rPr>
          <w:b w:val="0"/>
          <w:noProof/>
        </w:rPr>
        <w:t>— Documentação do caso de uso Alterar Atração</w:t>
      </w:r>
    </w:p>
    <w:tbl>
      <w:tblPr>
        <w:tblStyle w:val="Tabelacomgrade"/>
        <w:tblW w:w="0" w:type="auto"/>
        <w:tblLook w:val="04A0" w:firstRow="1" w:lastRow="0" w:firstColumn="1" w:lastColumn="0" w:noHBand="0" w:noVBand="1"/>
      </w:tblPr>
      <w:tblGrid>
        <w:gridCol w:w="9062"/>
      </w:tblGrid>
      <w:tr w:rsidR="0069079E" w14:paraId="607E018E" w14:textId="77777777" w:rsidTr="0092514C">
        <w:tc>
          <w:tcPr>
            <w:tcW w:w="9062" w:type="dxa"/>
          </w:tcPr>
          <w:p w14:paraId="2321BDE0" w14:textId="77777777" w:rsidR="0069079E" w:rsidRDefault="0069079E" w:rsidP="0092514C">
            <w:pPr>
              <w:ind w:firstLine="0"/>
            </w:pPr>
            <w:r>
              <w:t>Ator principal: Usuário (Administrador)</w:t>
            </w:r>
          </w:p>
        </w:tc>
      </w:tr>
      <w:tr w:rsidR="0069079E" w14:paraId="134B0849" w14:textId="77777777" w:rsidTr="0092514C">
        <w:tc>
          <w:tcPr>
            <w:tcW w:w="9062" w:type="dxa"/>
          </w:tcPr>
          <w:p w14:paraId="5D0E93DA" w14:textId="70494741" w:rsidR="0069079E" w:rsidRDefault="0069079E" w:rsidP="0092514C">
            <w:pPr>
              <w:ind w:firstLine="0"/>
            </w:pPr>
            <w:r>
              <w:t xml:space="preserve">Descrição: O ator administrador deseja alterar atração, seleciona a opção </w:t>
            </w:r>
            <w:r w:rsidR="00A85D5B">
              <w:t>alterar na</w:t>
            </w:r>
            <w:r>
              <w:t xml:space="preserve"> página de Listar Atração. O sistema executa o Caso de uso Alterar Atração e exibe os dados de Atração na tela de Alterar Atração.</w:t>
            </w:r>
          </w:p>
        </w:tc>
      </w:tr>
      <w:tr w:rsidR="0069079E" w14:paraId="795375B8" w14:textId="77777777" w:rsidTr="0092514C">
        <w:tc>
          <w:tcPr>
            <w:tcW w:w="9062" w:type="dxa"/>
          </w:tcPr>
          <w:p w14:paraId="40899630" w14:textId="77777777" w:rsidR="0069079E" w:rsidRDefault="0069079E" w:rsidP="0092514C">
            <w:pPr>
              <w:ind w:firstLine="0"/>
            </w:pPr>
            <w:r>
              <w:t>Pré-Requisito: Atração cadastrado.</w:t>
            </w:r>
          </w:p>
        </w:tc>
      </w:tr>
      <w:tr w:rsidR="0069079E" w14:paraId="59124F35" w14:textId="77777777" w:rsidTr="0092514C">
        <w:tc>
          <w:tcPr>
            <w:tcW w:w="9062" w:type="dxa"/>
          </w:tcPr>
          <w:p w14:paraId="11D7FC39" w14:textId="77777777" w:rsidR="0069079E" w:rsidRDefault="0069079E" w:rsidP="0092514C">
            <w:pPr>
              <w:ind w:firstLine="0"/>
            </w:pPr>
            <w:r>
              <w:t>Fluxo Normal:</w:t>
            </w:r>
          </w:p>
          <w:p w14:paraId="25F3CB3C" w14:textId="77777777" w:rsidR="0069079E" w:rsidRDefault="0069079E" w:rsidP="0092514C">
            <w:pPr>
              <w:ind w:firstLine="0"/>
            </w:pPr>
            <w:r>
              <w:t>1 – Usuário solicita a alteração de uma atração.</w:t>
            </w:r>
          </w:p>
          <w:p w14:paraId="14C87CF0" w14:textId="77777777" w:rsidR="0069079E" w:rsidRDefault="0069079E" w:rsidP="0092514C">
            <w:pPr>
              <w:ind w:firstLine="0"/>
            </w:pPr>
            <w:r>
              <w:t>2 – Sistema recebe solicitação e mostra tela com os dados da atração.</w:t>
            </w:r>
          </w:p>
          <w:p w14:paraId="6A6DC93E" w14:textId="77777777" w:rsidR="0069079E" w:rsidRDefault="0069079E" w:rsidP="0092514C">
            <w:pPr>
              <w:ind w:firstLine="0"/>
            </w:pPr>
            <w:r>
              <w:t xml:space="preserve">3 – Usuário altera os dados da atração e seleciona o botão “Salvar”. </w:t>
            </w:r>
          </w:p>
          <w:p w14:paraId="10CE495C" w14:textId="77777777" w:rsidR="0069079E" w:rsidRDefault="0069079E" w:rsidP="0092514C">
            <w:pPr>
              <w:ind w:firstLine="0"/>
            </w:pPr>
            <w:r>
              <w:t xml:space="preserve">4 – Sistema valida solicitação e altera dados. </w:t>
            </w:r>
          </w:p>
          <w:p w14:paraId="54E10F3C" w14:textId="77777777" w:rsidR="0069079E" w:rsidRDefault="0069079E" w:rsidP="0092514C">
            <w:pPr>
              <w:ind w:firstLine="0"/>
            </w:pPr>
            <w:r>
              <w:t>5 – Sistema envia mensagem “Alteração realizada com sucesso”.</w:t>
            </w:r>
          </w:p>
        </w:tc>
      </w:tr>
      <w:tr w:rsidR="0069079E" w14:paraId="2827F57A" w14:textId="77777777" w:rsidTr="0092514C">
        <w:tc>
          <w:tcPr>
            <w:tcW w:w="9062" w:type="dxa"/>
          </w:tcPr>
          <w:p w14:paraId="2E757900" w14:textId="77777777" w:rsidR="0069079E" w:rsidRDefault="0069079E" w:rsidP="0092514C">
            <w:pPr>
              <w:ind w:firstLine="0"/>
            </w:pPr>
            <w:r>
              <w:t xml:space="preserve">Fluxo alternativo: </w:t>
            </w:r>
          </w:p>
          <w:p w14:paraId="6BAFB92F" w14:textId="77777777" w:rsidR="0069079E" w:rsidRDefault="0069079E" w:rsidP="0092514C">
            <w:pPr>
              <w:ind w:firstLine="0"/>
            </w:pPr>
            <w:r>
              <w:lastRenderedPageBreak/>
              <w:t>1 – Sistema valida solicitação e altera dados.</w:t>
            </w:r>
          </w:p>
          <w:p w14:paraId="4F602527" w14:textId="77777777" w:rsidR="0069079E" w:rsidRDefault="0069079E" w:rsidP="0092514C">
            <w:pPr>
              <w:ind w:firstLine="0"/>
            </w:pPr>
            <w:r>
              <w:t xml:space="preserve">2 – Sistema falha ao conectar-se com o banco de dados. </w:t>
            </w:r>
          </w:p>
          <w:p w14:paraId="367E245B" w14:textId="77777777" w:rsidR="0069079E" w:rsidRDefault="0069079E" w:rsidP="0092514C">
            <w:pPr>
              <w:ind w:firstLine="0"/>
            </w:pPr>
            <w:r>
              <w:t>3 – Sistema envia mensagem “Erro de conexão com o banco de dados”.</w:t>
            </w:r>
          </w:p>
          <w:p w14:paraId="20459313" w14:textId="77777777" w:rsidR="0069079E" w:rsidRDefault="0069079E" w:rsidP="0092514C">
            <w:pPr>
              <w:ind w:firstLine="0"/>
            </w:pPr>
            <w:r>
              <w:t xml:space="preserve">4 – Sistema retorna ao fluxo normal. </w:t>
            </w:r>
          </w:p>
        </w:tc>
      </w:tr>
      <w:tr w:rsidR="0069079E" w14:paraId="65F3D5F8" w14:textId="77777777" w:rsidTr="0092514C">
        <w:tc>
          <w:tcPr>
            <w:tcW w:w="9062" w:type="dxa"/>
          </w:tcPr>
          <w:p w14:paraId="20011E4B" w14:textId="511785A3" w:rsidR="0069079E" w:rsidRDefault="0069079E" w:rsidP="0092514C">
            <w:pPr>
              <w:ind w:firstLine="0"/>
            </w:pPr>
            <w:r>
              <w:lastRenderedPageBreak/>
              <w:t>Dados:</w:t>
            </w:r>
            <w:r w:rsidR="0011502D">
              <w:t xml:space="preserve"> Lista Atração.</w:t>
            </w:r>
          </w:p>
        </w:tc>
      </w:tr>
    </w:tbl>
    <w:p w14:paraId="454BAEB7" w14:textId="77777777" w:rsidR="0092514C" w:rsidRPr="003D759C" w:rsidRDefault="0092514C" w:rsidP="0092514C">
      <w:pPr>
        <w:pStyle w:val="Pargrafos"/>
        <w:ind w:firstLine="0"/>
        <w:rPr>
          <w:sz w:val="20"/>
          <w:szCs w:val="20"/>
        </w:rPr>
      </w:pPr>
      <w:r w:rsidRPr="003D759C">
        <w:rPr>
          <w:sz w:val="20"/>
          <w:szCs w:val="20"/>
        </w:rPr>
        <w:t>Fonte: Elaborado pelos autores.</w:t>
      </w:r>
    </w:p>
    <w:p w14:paraId="6A159638" w14:textId="77777777" w:rsidR="0069079E" w:rsidRPr="0052496D" w:rsidRDefault="0069079E" w:rsidP="0069079E">
      <w:pPr>
        <w:pStyle w:val="Pargrafos"/>
        <w:ind w:firstLine="0"/>
        <w:rPr>
          <w:sz w:val="22"/>
          <w:szCs w:val="20"/>
        </w:rPr>
      </w:pPr>
    </w:p>
    <w:p w14:paraId="5930D32F" w14:textId="77777777" w:rsidR="0069079E" w:rsidRDefault="0069079E" w:rsidP="0069079E">
      <w:pPr>
        <w:pStyle w:val="Legenda"/>
        <w:keepNext/>
        <w:jc w:val="left"/>
        <w:rPr>
          <w:b w:val="0"/>
          <w:noProof/>
        </w:rPr>
      </w:pPr>
      <w:r>
        <w:t xml:space="preserve">Quadro 17 </w:t>
      </w:r>
      <w:r w:rsidRPr="00606D8E">
        <w:rPr>
          <w:b w:val="0"/>
          <w:noProof/>
        </w:rPr>
        <w:t>— Documentação do caso de uso Excluir Atração</w:t>
      </w:r>
    </w:p>
    <w:tbl>
      <w:tblPr>
        <w:tblStyle w:val="Tabelacomgrade"/>
        <w:tblW w:w="0" w:type="auto"/>
        <w:tblLook w:val="04A0" w:firstRow="1" w:lastRow="0" w:firstColumn="1" w:lastColumn="0" w:noHBand="0" w:noVBand="1"/>
      </w:tblPr>
      <w:tblGrid>
        <w:gridCol w:w="9062"/>
      </w:tblGrid>
      <w:tr w:rsidR="0069079E" w14:paraId="6888FD35" w14:textId="77777777" w:rsidTr="0092514C">
        <w:tc>
          <w:tcPr>
            <w:tcW w:w="9062" w:type="dxa"/>
          </w:tcPr>
          <w:p w14:paraId="4122A10B" w14:textId="77777777" w:rsidR="0069079E" w:rsidRDefault="0069079E" w:rsidP="0092514C">
            <w:pPr>
              <w:ind w:firstLine="0"/>
            </w:pPr>
            <w:r>
              <w:t>Ator principal: Usuário (Administrador)</w:t>
            </w:r>
          </w:p>
        </w:tc>
      </w:tr>
      <w:tr w:rsidR="0069079E" w14:paraId="0517205B" w14:textId="77777777" w:rsidTr="0092514C">
        <w:tc>
          <w:tcPr>
            <w:tcW w:w="9062" w:type="dxa"/>
          </w:tcPr>
          <w:p w14:paraId="6A66CEC4" w14:textId="0F3CA292" w:rsidR="0069079E" w:rsidRDefault="0069079E" w:rsidP="0092514C">
            <w:pPr>
              <w:ind w:firstLine="0"/>
            </w:pPr>
            <w:r>
              <w:t xml:space="preserve">Descrição: O ator administrador deseja excluir atração, seleciona a opção </w:t>
            </w:r>
            <w:r w:rsidR="00A85D5B">
              <w:t>excluir na</w:t>
            </w:r>
            <w:r>
              <w:t xml:space="preserve"> página de Listar Atração. O sistema executa o Caso de uso excluir Atração e exclui a Atração.</w:t>
            </w:r>
          </w:p>
        </w:tc>
      </w:tr>
      <w:tr w:rsidR="0069079E" w14:paraId="4CC90841" w14:textId="77777777" w:rsidTr="0092514C">
        <w:tc>
          <w:tcPr>
            <w:tcW w:w="9062" w:type="dxa"/>
          </w:tcPr>
          <w:p w14:paraId="6340ECCB" w14:textId="77777777" w:rsidR="0069079E" w:rsidRDefault="0069079E" w:rsidP="0092514C">
            <w:pPr>
              <w:ind w:firstLine="0"/>
            </w:pPr>
            <w:r>
              <w:t>Pré-Requisito: Atração cadastrado.</w:t>
            </w:r>
          </w:p>
        </w:tc>
      </w:tr>
      <w:tr w:rsidR="0069079E" w14:paraId="6CF78422" w14:textId="77777777" w:rsidTr="0092514C">
        <w:tc>
          <w:tcPr>
            <w:tcW w:w="9062" w:type="dxa"/>
          </w:tcPr>
          <w:p w14:paraId="574E7DA7" w14:textId="77777777" w:rsidR="0069079E" w:rsidRDefault="0069079E" w:rsidP="0092514C">
            <w:pPr>
              <w:ind w:firstLine="0"/>
            </w:pPr>
            <w:r>
              <w:t>Fluxo Normal:</w:t>
            </w:r>
          </w:p>
          <w:p w14:paraId="793759EA" w14:textId="77777777" w:rsidR="0069079E" w:rsidRDefault="0069079E" w:rsidP="0092514C">
            <w:pPr>
              <w:ind w:firstLine="0"/>
            </w:pPr>
            <w:r>
              <w:t>1 – Usuário solicita exclusão das atrações cadastrados.</w:t>
            </w:r>
          </w:p>
          <w:p w14:paraId="5B815593" w14:textId="77777777" w:rsidR="0069079E" w:rsidRDefault="0069079E" w:rsidP="0092514C">
            <w:pPr>
              <w:ind w:firstLine="0"/>
            </w:pPr>
            <w:r>
              <w:t>2 – Sistema recebe solicitação e mostra tela com as atrações.</w:t>
            </w:r>
          </w:p>
          <w:p w14:paraId="0BBCD414" w14:textId="77777777" w:rsidR="0069079E" w:rsidRDefault="0069079E" w:rsidP="0092514C">
            <w:pPr>
              <w:ind w:firstLine="0"/>
            </w:pPr>
            <w:r>
              <w:t>3 – Usuário seleciona atração que deseja ter acesso às informações.</w:t>
            </w:r>
          </w:p>
          <w:p w14:paraId="6620B76A" w14:textId="77777777" w:rsidR="0069079E" w:rsidRDefault="0069079E" w:rsidP="0092514C">
            <w:pPr>
              <w:ind w:firstLine="0"/>
            </w:pPr>
            <w:r>
              <w:t>4 – Sistema valida solicitação.</w:t>
            </w:r>
          </w:p>
          <w:p w14:paraId="10294789" w14:textId="77777777" w:rsidR="0069079E" w:rsidRDefault="0069079E" w:rsidP="0092514C">
            <w:pPr>
              <w:ind w:firstLine="0"/>
            </w:pPr>
            <w:r>
              <w:t>5 – Sistema direciona usuário ao módulo correspondente de operações.</w:t>
            </w:r>
          </w:p>
          <w:p w14:paraId="1AAA0712" w14:textId="77777777" w:rsidR="0069079E" w:rsidRDefault="0069079E" w:rsidP="0092514C">
            <w:pPr>
              <w:ind w:firstLine="0"/>
            </w:pPr>
            <w:r>
              <w:t>6 - Usuário seleciona botão “Excluir”.</w:t>
            </w:r>
          </w:p>
          <w:p w14:paraId="07DE0F24" w14:textId="77777777" w:rsidR="0069079E" w:rsidRDefault="0069079E" w:rsidP="0092514C">
            <w:pPr>
              <w:ind w:firstLine="0"/>
            </w:pPr>
            <w:r>
              <w:t>7 - Sistema carrega tela de exclusão.</w:t>
            </w:r>
          </w:p>
        </w:tc>
      </w:tr>
      <w:tr w:rsidR="0069079E" w14:paraId="0B0FE166" w14:textId="77777777" w:rsidTr="0092514C">
        <w:tc>
          <w:tcPr>
            <w:tcW w:w="9062" w:type="dxa"/>
          </w:tcPr>
          <w:p w14:paraId="6E95050F" w14:textId="77777777" w:rsidR="0069079E" w:rsidRDefault="0069079E" w:rsidP="0092514C">
            <w:pPr>
              <w:ind w:firstLine="0"/>
            </w:pPr>
            <w:r>
              <w:t xml:space="preserve">Fluxo alternativo: </w:t>
            </w:r>
          </w:p>
          <w:p w14:paraId="65F00243" w14:textId="77777777" w:rsidR="0069079E" w:rsidRDefault="0069079E" w:rsidP="0092514C">
            <w:pPr>
              <w:ind w:firstLine="0"/>
            </w:pPr>
            <w:r>
              <w:t>1 – Sistema lista solicitação.</w:t>
            </w:r>
          </w:p>
          <w:p w14:paraId="4393C13F" w14:textId="77777777" w:rsidR="0069079E" w:rsidRDefault="0069079E" w:rsidP="0092514C">
            <w:pPr>
              <w:ind w:firstLine="0"/>
            </w:pPr>
            <w:r>
              <w:t>2 – Sistema falha ao conectar-se com o banco de dados.</w:t>
            </w:r>
          </w:p>
          <w:p w14:paraId="16695FDC" w14:textId="77777777" w:rsidR="0069079E" w:rsidRDefault="0069079E" w:rsidP="0092514C">
            <w:pPr>
              <w:ind w:firstLine="0"/>
            </w:pPr>
            <w:r>
              <w:t>3 – Sistema envia mensagem “Erro de conexão com o banco de dados”.</w:t>
            </w:r>
          </w:p>
          <w:p w14:paraId="638F49D2" w14:textId="77777777" w:rsidR="0069079E" w:rsidRDefault="0069079E" w:rsidP="0092514C">
            <w:pPr>
              <w:ind w:firstLine="0"/>
            </w:pPr>
            <w:r>
              <w:t xml:space="preserve">4 – Sistema retorna ao fluxo normal. </w:t>
            </w:r>
          </w:p>
        </w:tc>
      </w:tr>
      <w:tr w:rsidR="0069079E" w14:paraId="61657DCE" w14:textId="77777777" w:rsidTr="0092514C">
        <w:tc>
          <w:tcPr>
            <w:tcW w:w="9062" w:type="dxa"/>
          </w:tcPr>
          <w:p w14:paraId="7B46ACF0" w14:textId="425F132F" w:rsidR="0069079E" w:rsidRDefault="0069079E" w:rsidP="0092514C">
            <w:pPr>
              <w:ind w:firstLine="0"/>
            </w:pPr>
            <w:r>
              <w:t>Dados:</w:t>
            </w:r>
            <w:r w:rsidR="0011502D">
              <w:t xml:space="preserve"> Lista Atração.</w:t>
            </w:r>
          </w:p>
        </w:tc>
      </w:tr>
    </w:tbl>
    <w:p w14:paraId="037A7967" w14:textId="77777777" w:rsidR="0092514C" w:rsidRPr="003D759C" w:rsidRDefault="0092514C" w:rsidP="0092514C">
      <w:pPr>
        <w:pStyle w:val="Pargrafos"/>
        <w:ind w:firstLine="0"/>
        <w:rPr>
          <w:sz w:val="20"/>
          <w:szCs w:val="20"/>
        </w:rPr>
      </w:pPr>
      <w:r w:rsidRPr="003D759C">
        <w:rPr>
          <w:sz w:val="20"/>
          <w:szCs w:val="20"/>
        </w:rPr>
        <w:t>Fonte: Elaborado pelos autores.</w:t>
      </w:r>
    </w:p>
    <w:p w14:paraId="208A38EF" w14:textId="0BCB2F9B" w:rsidR="0069079E" w:rsidRDefault="0069079E" w:rsidP="0069079E">
      <w:pPr>
        <w:pStyle w:val="Pargrafos"/>
        <w:ind w:firstLine="0"/>
        <w:rPr>
          <w:sz w:val="22"/>
          <w:szCs w:val="20"/>
        </w:rPr>
      </w:pPr>
    </w:p>
    <w:p w14:paraId="0CEE1578" w14:textId="24BA4D00" w:rsidR="007C6FBA" w:rsidRDefault="007C6FBA" w:rsidP="0069079E">
      <w:pPr>
        <w:pStyle w:val="Pargrafos"/>
        <w:ind w:firstLine="0"/>
        <w:rPr>
          <w:sz w:val="22"/>
          <w:szCs w:val="20"/>
        </w:rPr>
      </w:pPr>
    </w:p>
    <w:p w14:paraId="1A28B984" w14:textId="2761BF7E" w:rsidR="007C6FBA" w:rsidRDefault="007C6FBA" w:rsidP="0069079E">
      <w:pPr>
        <w:pStyle w:val="Pargrafos"/>
        <w:ind w:firstLine="0"/>
        <w:rPr>
          <w:sz w:val="22"/>
          <w:szCs w:val="20"/>
        </w:rPr>
      </w:pPr>
    </w:p>
    <w:p w14:paraId="6BFC03A3" w14:textId="3E246D44" w:rsidR="007C6FBA" w:rsidRDefault="007C6FBA" w:rsidP="0069079E">
      <w:pPr>
        <w:pStyle w:val="Pargrafos"/>
        <w:ind w:firstLine="0"/>
        <w:rPr>
          <w:sz w:val="22"/>
          <w:szCs w:val="20"/>
        </w:rPr>
      </w:pPr>
    </w:p>
    <w:p w14:paraId="168096A8" w14:textId="5E207369" w:rsidR="007C6FBA" w:rsidRDefault="007C6FBA" w:rsidP="0069079E">
      <w:pPr>
        <w:pStyle w:val="Pargrafos"/>
        <w:ind w:firstLine="0"/>
        <w:rPr>
          <w:sz w:val="22"/>
          <w:szCs w:val="20"/>
        </w:rPr>
      </w:pPr>
    </w:p>
    <w:p w14:paraId="1DF86ED2" w14:textId="77777777" w:rsidR="007C6FBA" w:rsidRDefault="007C6FBA" w:rsidP="0069079E">
      <w:pPr>
        <w:pStyle w:val="Pargrafos"/>
        <w:ind w:firstLine="0"/>
        <w:rPr>
          <w:sz w:val="22"/>
          <w:szCs w:val="20"/>
        </w:rPr>
      </w:pPr>
    </w:p>
    <w:p w14:paraId="71B6FC84"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Atração</w:t>
      </w:r>
    </w:p>
    <w:tbl>
      <w:tblPr>
        <w:tblStyle w:val="Tabelacomgrade"/>
        <w:tblW w:w="0" w:type="auto"/>
        <w:tblLook w:val="04A0" w:firstRow="1" w:lastRow="0" w:firstColumn="1" w:lastColumn="0" w:noHBand="0" w:noVBand="1"/>
      </w:tblPr>
      <w:tblGrid>
        <w:gridCol w:w="9062"/>
      </w:tblGrid>
      <w:tr w:rsidR="0069079E" w14:paraId="37C53B51" w14:textId="77777777" w:rsidTr="0092514C">
        <w:tc>
          <w:tcPr>
            <w:tcW w:w="9062" w:type="dxa"/>
          </w:tcPr>
          <w:p w14:paraId="1402500A" w14:textId="77777777" w:rsidR="0069079E" w:rsidRDefault="0069079E" w:rsidP="0092514C">
            <w:pPr>
              <w:ind w:firstLine="0"/>
            </w:pPr>
            <w:r>
              <w:t>Ator principal: Usuário (Administrador)</w:t>
            </w:r>
          </w:p>
        </w:tc>
      </w:tr>
      <w:tr w:rsidR="0069079E" w14:paraId="138AE53B" w14:textId="77777777" w:rsidTr="0092514C">
        <w:tc>
          <w:tcPr>
            <w:tcW w:w="9062" w:type="dxa"/>
          </w:tcPr>
          <w:p w14:paraId="2481684C" w14:textId="76C13C43" w:rsidR="0069079E" w:rsidRDefault="0069079E" w:rsidP="0092514C">
            <w:pPr>
              <w:ind w:firstLine="0"/>
            </w:pPr>
            <w:r>
              <w:t>Descrição: O ator administrador deseja desativar atração, seleciona a opção desativar na página de Listar Atração. O sistema executa o Caso de uso desativar Atração e desativa a Atração.</w:t>
            </w:r>
          </w:p>
        </w:tc>
      </w:tr>
      <w:tr w:rsidR="0069079E" w14:paraId="6688DE2E" w14:textId="77777777" w:rsidTr="0092514C">
        <w:tc>
          <w:tcPr>
            <w:tcW w:w="9062" w:type="dxa"/>
          </w:tcPr>
          <w:p w14:paraId="5288D60F" w14:textId="77777777" w:rsidR="0069079E" w:rsidRDefault="0069079E" w:rsidP="0092514C">
            <w:pPr>
              <w:ind w:firstLine="0"/>
            </w:pPr>
            <w:r>
              <w:t>Pré-Requisito: Atração cadastrado.</w:t>
            </w:r>
          </w:p>
        </w:tc>
      </w:tr>
      <w:tr w:rsidR="0069079E" w14:paraId="01B82963" w14:textId="77777777" w:rsidTr="0092514C">
        <w:tc>
          <w:tcPr>
            <w:tcW w:w="9062" w:type="dxa"/>
          </w:tcPr>
          <w:p w14:paraId="2BC077A9" w14:textId="77777777" w:rsidR="0069079E" w:rsidRDefault="0069079E" w:rsidP="0092514C">
            <w:pPr>
              <w:ind w:firstLine="0"/>
            </w:pPr>
            <w:r>
              <w:t>Fluxo Normal:</w:t>
            </w:r>
          </w:p>
          <w:p w14:paraId="11BB45EB" w14:textId="77777777" w:rsidR="0069079E" w:rsidRDefault="0069079E" w:rsidP="0092514C">
            <w:pPr>
              <w:ind w:firstLine="0"/>
            </w:pPr>
            <w:r>
              <w:t>1 – Usuário solicita desativação das atrações cadastrados.</w:t>
            </w:r>
          </w:p>
          <w:p w14:paraId="587612B3" w14:textId="77777777" w:rsidR="0069079E" w:rsidRDefault="0069079E" w:rsidP="0092514C">
            <w:pPr>
              <w:ind w:firstLine="0"/>
            </w:pPr>
            <w:r>
              <w:t>2 – Sistema recebe solicitação e mostra tela com as atrações.</w:t>
            </w:r>
          </w:p>
          <w:p w14:paraId="44B83E0F" w14:textId="77777777" w:rsidR="0069079E" w:rsidRDefault="0069079E" w:rsidP="0092514C">
            <w:pPr>
              <w:ind w:firstLine="0"/>
            </w:pPr>
            <w:r>
              <w:t>3 – Usuário seleciona atração que deseja ter acesso às informações.</w:t>
            </w:r>
          </w:p>
          <w:p w14:paraId="6B31A7E7" w14:textId="77777777" w:rsidR="0069079E" w:rsidRDefault="0069079E" w:rsidP="0092514C">
            <w:pPr>
              <w:ind w:firstLine="0"/>
            </w:pPr>
            <w:r>
              <w:t>4 – Sistema valida solicitação.</w:t>
            </w:r>
          </w:p>
          <w:p w14:paraId="6B033CAE" w14:textId="77777777" w:rsidR="0069079E" w:rsidRDefault="0069079E" w:rsidP="0092514C">
            <w:pPr>
              <w:ind w:firstLine="0"/>
            </w:pPr>
            <w:r>
              <w:t>5 – Sistema direciona usuário ao módulo correspondente de operações.</w:t>
            </w:r>
          </w:p>
          <w:p w14:paraId="763BD179" w14:textId="77777777" w:rsidR="0069079E" w:rsidRDefault="0069079E" w:rsidP="0092514C">
            <w:pPr>
              <w:ind w:firstLine="0"/>
            </w:pPr>
            <w:r>
              <w:t>6 - Usuário seleciona botão “Desativar”.</w:t>
            </w:r>
          </w:p>
          <w:p w14:paraId="6FE00F4E" w14:textId="77777777" w:rsidR="0069079E" w:rsidRDefault="0069079E" w:rsidP="0092514C">
            <w:pPr>
              <w:ind w:firstLine="0"/>
            </w:pPr>
            <w:r>
              <w:t>7 - Sistema carrega tela de exclusão.</w:t>
            </w:r>
          </w:p>
        </w:tc>
      </w:tr>
      <w:tr w:rsidR="0069079E" w14:paraId="7C2D5193" w14:textId="77777777" w:rsidTr="0092514C">
        <w:tc>
          <w:tcPr>
            <w:tcW w:w="9062" w:type="dxa"/>
          </w:tcPr>
          <w:p w14:paraId="11186CCC" w14:textId="77777777" w:rsidR="0069079E" w:rsidRDefault="0069079E" w:rsidP="0092514C">
            <w:pPr>
              <w:ind w:firstLine="0"/>
            </w:pPr>
            <w:r>
              <w:t xml:space="preserve">Fluxo alternativo: </w:t>
            </w:r>
          </w:p>
          <w:p w14:paraId="71127991" w14:textId="77777777" w:rsidR="0069079E" w:rsidRDefault="0069079E" w:rsidP="0092514C">
            <w:pPr>
              <w:ind w:firstLine="0"/>
            </w:pPr>
            <w:r>
              <w:t>1 – Sistema lista solicitação.</w:t>
            </w:r>
          </w:p>
          <w:p w14:paraId="6CCEAE01" w14:textId="77777777" w:rsidR="0069079E" w:rsidRDefault="0069079E" w:rsidP="0092514C">
            <w:pPr>
              <w:ind w:firstLine="0"/>
            </w:pPr>
            <w:r>
              <w:t>2 – Sistema falha ao conectar-se com o banco de dados.</w:t>
            </w:r>
          </w:p>
          <w:p w14:paraId="4FF63FCB" w14:textId="77777777" w:rsidR="0069079E" w:rsidRDefault="0069079E" w:rsidP="0092514C">
            <w:pPr>
              <w:ind w:firstLine="0"/>
            </w:pPr>
            <w:r>
              <w:t>3 – Sistema envia mensagem “Erro de conexão com o banco de dados”.</w:t>
            </w:r>
          </w:p>
          <w:p w14:paraId="34FA2A16" w14:textId="77777777" w:rsidR="0069079E" w:rsidRDefault="0069079E" w:rsidP="0092514C">
            <w:pPr>
              <w:ind w:firstLine="0"/>
            </w:pPr>
            <w:r>
              <w:t xml:space="preserve">4 – Sistema retorna ao fluxo normal. </w:t>
            </w:r>
          </w:p>
        </w:tc>
      </w:tr>
      <w:tr w:rsidR="0069079E" w14:paraId="0C5D7AAA" w14:textId="77777777" w:rsidTr="0092514C">
        <w:tc>
          <w:tcPr>
            <w:tcW w:w="9062" w:type="dxa"/>
          </w:tcPr>
          <w:p w14:paraId="719F6E75" w14:textId="5DCF5A1F" w:rsidR="0069079E" w:rsidRDefault="0069079E" w:rsidP="0092514C">
            <w:pPr>
              <w:ind w:firstLine="0"/>
            </w:pPr>
            <w:r>
              <w:t>Dados:</w:t>
            </w:r>
            <w:r w:rsidR="0011502D">
              <w:t xml:space="preserve"> Lista Atração.</w:t>
            </w:r>
          </w:p>
        </w:tc>
      </w:tr>
    </w:tbl>
    <w:p w14:paraId="0C902383" w14:textId="77777777" w:rsidR="0092514C" w:rsidRPr="003D759C" w:rsidRDefault="0092514C" w:rsidP="0092514C">
      <w:pPr>
        <w:pStyle w:val="Pargrafos"/>
        <w:ind w:firstLine="0"/>
        <w:rPr>
          <w:sz w:val="20"/>
          <w:szCs w:val="20"/>
        </w:rPr>
      </w:pPr>
      <w:r w:rsidRPr="003D759C">
        <w:rPr>
          <w:sz w:val="20"/>
          <w:szCs w:val="20"/>
        </w:rPr>
        <w:t>Fonte: Elaborado pelos autores.</w:t>
      </w:r>
    </w:p>
    <w:p w14:paraId="60FC33C3" w14:textId="77777777" w:rsidR="0069079E" w:rsidRDefault="0069079E" w:rsidP="0069079E">
      <w:pPr>
        <w:pStyle w:val="Pargrafos"/>
        <w:ind w:firstLine="0"/>
        <w:rPr>
          <w:sz w:val="22"/>
        </w:rPr>
      </w:pPr>
    </w:p>
    <w:p w14:paraId="465A9C14" w14:textId="77777777" w:rsidR="0069079E" w:rsidRPr="005660A0" w:rsidRDefault="0069079E" w:rsidP="0069079E">
      <w:pPr>
        <w:pStyle w:val="Legenda"/>
        <w:keepNext/>
        <w:jc w:val="left"/>
        <w:rPr>
          <w:b w:val="0"/>
          <w:bCs w:val="0"/>
        </w:rPr>
      </w:pPr>
      <w:r>
        <w:lastRenderedPageBreak/>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Turismo</w:t>
      </w:r>
    </w:p>
    <w:p w14:paraId="1D2275BF" w14:textId="77777777" w:rsidR="0069079E" w:rsidRDefault="0069079E" w:rsidP="0069079E">
      <w:pPr>
        <w:pStyle w:val="Pargrafos"/>
        <w:ind w:firstLine="0"/>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8"/>
                    <a:stretch>
                      <a:fillRect/>
                    </a:stretch>
                  </pic:blipFill>
                  <pic:spPr>
                    <a:xfrm>
                      <a:off x="0" y="0"/>
                      <a:ext cx="5760720" cy="3520440"/>
                    </a:xfrm>
                    <a:prstGeom prst="rect">
                      <a:avLst/>
                    </a:prstGeom>
                  </pic:spPr>
                </pic:pic>
              </a:graphicData>
            </a:graphic>
          </wp:inline>
        </w:drawing>
      </w:r>
    </w:p>
    <w:p w14:paraId="10AF09D2" w14:textId="77777777" w:rsidR="0092514C" w:rsidRPr="003D759C" w:rsidRDefault="0092514C" w:rsidP="0092514C">
      <w:pPr>
        <w:pStyle w:val="Pargrafos"/>
        <w:ind w:firstLine="0"/>
        <w:rPr>
          <w:sz w:val="20"/>
          <w:szCs w:val="20"/>
        </w:rPr>
      </w:pPr>
      <w:r w:rsidRPr="003D759C">
        <w:rPr>
          <w:sz w:val="20"/>
          <w:szCs w:val="20"/>
        </w:rPr>
        <w:t>Fonte: Elaborado pelos autores.</w:t>
      </w:r>
    </w:p>
    <w:p w14:paraId="39F6327D" w14:textId="77777777" w:rsidR="0069079E" w:rsidRDefault="0069079E" w:rsidP="0069079E">
      <w:pPr>
        <w:ind w:firstLine="0"/>
      </w:pPr>
    </w:p>
    <w:p w14:paraId="34FBB390"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09876F2F" w14:textId="77777777" w:rsidTr="0092514C">
        <w:tc>
          <w:tcPr>
            <w:tcW w:w="9062" w:type="dxa"/>
          </w:tcPr>
          <w:p w14:paraId="37246019" w14:textId="77777777" w:rsidR="0069079E" w:rsidRDefault="0069079E" w:rsidP="0092514C">
            <w:pPr>
              <w:ind w:firstLine="0"/>
            </w:pPr>
            <w:r>
              <w:t>Ator principal: Usuário (Administrador)</w:t>
            </w:r>
          </w:p>
        </w:tc>
      </w:tr>
      <w:tr w:rsidR="0069079E" w14:paraId="29CAF463" w14:textId="77777777" w:rsidTr="0092514C">
        <w:tc>
          <w:tcPr>
            <w:tcW w:w="9062" w:type="dxa"/>
          </w:tcPr>
          <w:p w14:paraId="2BC11838" w14:textId="77777777" w:rsidR="0069079E" w:rsidRDefault="0069079E" w:rsidP="0092514C">
            <w:pPr>
              <w:ind w:firstLine="0"/>
            </w:pPr>
            <w:r>
              <w:t>Descrição: O ator administrador deseja listar os turismos, seleciona a opção listar na página principal do sistema. O sistema executa o Caso de uso Listar Turismo e exibe os dados na Página Listar Turismo.</w:t>
            </w:r>
          </w:p>
        </w:tc>
      </w:tr>
      <w:tr w:rsidR="0069079E" w14:paraId="3F679D67" w14:textId="77777777" w:rsidTr="0092514C">
        <w:tc>
          <w:tcPr>
            <w:tcW w:w="9062" w:type="dxa"/>
          </w:tcPr>
          <w:p w14:paraId="6A0E3DD9" w14:textId="77777777" w:rsidR="0069079E" w:rsidRDefault="0069079E" w:rsidP="0092514C">
            <w:pPr>
              <w:ind w:firstLine="0"/>
            </w:pPr>
            <w:r>
              <w:t xml:space="preserve">Pré-Requisito: O Administrador estar Logado no Sistema. </w:t>
            </w:r>
          </w:p>
        </w:tc>
      </w:tr>
      <w:tr w:rsidR="0069079E" w14:paraId="6A0E464A" w14:textId="77777777" w:rsidTr="0092514C">
        <w:tc>
          <w:tcPr>
            <w:tcW w:w="9062" w:type="dxa"/>
          </w:tcPr>
          <w:p w14:paraId="050E3DA8" w14:textId="77777777" w:rsidR="0069079E" w:rsidRDefault="0069079E" w:rsidP="0092514C">
            <w:pPr>
              <w:ind w:firstLine="0"/>
            </w:pPr>
            <w:r>
              <w:t>Fluxo Normal:</w:t>
            </w:r>
          </w:p>
          <w:p w14:paraId="0E600337" w14:textId="77777777" w:rsidR="0069079E" w:rsidRDefault="0069079E" w:rsidP="0092514C">
            <w:pPr>
              <w:ind w:firstLine="0"/>
            </w:pPr>
            <w:r>
              <w:t>1 – Administrador deseja listar Turismo.</w:t>
            </w:r>
          </w:p>
          <w:p w14:paraId="14681CC4" w14:textId="77777777" w:rsidR="0069079E" w:rsidRDefault="0069079E" w:rsidP="0092514C">
            <w:pPr>
              <w:ind w:firstLine="0"/>
            </w:pPr>
            <w:r>
              <w:t xml:space="preserve">2 – Administrador seleciona a opção Listar Turismo na página Turismo. </w:t>
            </w:r>
          </w:p>
          <w:p w14:paraId="79243F20" w14:textId="77777777" w:rsidR="0069079E" w:rsidRDefault="0069079E" w:rsidP="0092514C">
            <w:pPr>
              <w:ind w:firstLine="0"/>
            </w:pPr>
            <w:r>
              <w:t xml:space="preserve">3 – Sistema executa o Caso de Uso Listar Turismo. </w:t>
            </w:r>
          </w:p>
          <w:p w14:paraId="7E96AA1A" w14:textId="77777777" w:rsidR="0069079E" w:rsidRDefault="0069079E" w:rsidP="0092514C">
            <w:pPr>
              <w:ind w:firstLine="0"/>
            </w:pPr>
            <w:r>
              <w:t xml:space="preserve">4 – Sistema exibe a página Listar Turismo. </w:t>
            </w:r>
          </w:p>
          <w:p w14:paraId="7508B4D5" w14:textId="77777777" w:rsidR="0069079E" w:rsidRDefault="0069079E" w:rsidP="0092514C">
            <w:pPr>
              <w:ind w:firstLine="0"/>
            </w:pPr>
            <w:r>
              <w:t xml:space="preserve">5 – Fim. </w:t>
            </w:r>
          </w:p>
        </w:tc>
      </w:tr>
      <w:tr w:rsidR="0069079E" w14:paraId="0AE49F4B" w14:textId="77777777" w:rsidTr="0092514C">
        <w:tc>
          <w:tcPr>
            <w:tcW w:w="9062" w:type="dxa"/>
          </w:tcPr>
          <w:p w14:paraId="40AB68EA" w14:textId="77777777" w:rsidR="0069079E" w:rsidRDefault="0069079E" w:rsidP="0092514C">
            <w:pPr>
              <w:ind w:firstLine="0"/>
            </w:pPr>
            <w:r>
              <w:t>Fluxo alternativo: Não Contém fluxo alternativo.</w:t>
            </w:r>
          </w:p>
        </w:tc>
      </w:tr>
      <w:tr w:rsidR="0069079E" w14:paraId="7A8C38C9" w14:textId="77777777" w:rsidTr="0092514C">
        <w:tc>
          <w:tcPr>
            <w:tcW w:w="9062" w:type="dxa"/>
          </w:tcPr>
          <w:p w14:paraId="7FBFC241" w14:textId="65413CE0" w:rsidR="0069079E" w:rsidRDefault="0069079E" w:rsidP="0092514C">
            <w:pPr>
              <w:ind w:firstLine="0"/>
            </w:pPr>
            <w:r>
              <w:t>Dados:</w:t>
            </w:r>
            <w:r w:rsidR="0011502D">
              <w:t xml:space="preserve"> Lista Turismo.</w:t>
            </w:r>
          </w:p>
        </w:tc>
      </w:tr>
    </w:tbl>
    <w:p w14:paraId="26187DBB" w14:textId="77777777" w:rsidR="0092514C" w:rsidRPr="003D759C" w:rsidRDefault="0092514C" w:rsidP="0092514C">
      <w:pPr>
        <w:pStyle w:val="Pargrafos"/>
        <w:ind w:firstLine="0"/>
        <w:rPr>
          <w:sz w:val="20"/>
          <w:szCs w:val="20"/>
        </w:rPr>
      </w:pPr>
      <w:r w:rsidRPr="003D759C">
        <w:rPr>
          <w:sz w:val="20"/>
          <w:szCs w:val="20"/>
        </w:rPr>
        <w:t>Fonte: Elaborado pelos autores.</w:t>
      </w:r>
    </w:p>
    <w:p w14:paraId="66A40D9F" w14:textId="5EC02270" w:rsidR="0069079E" w:rsidRDefault="0069079E" w:rsidP="0069079E">
      <w:pPr>
        <w:ind w:firstLine="0"/>
        <w:jc w:val="center"/>
      </w:pPr>
    </w:p>
    <w:p w14:paraId="0BF60CB7" w14:textId="77777777" w:rsidR="007C6FBA" w:rsidRDefault="007C6FBA" w:rsidP="0069079E">
      <w:pPr>
        <w:ind w:firstLine="0"/>
        <w:jc w:val="center"/>
      </w:pPr>
    </w:p>
    <w:p w14:paraId="3EAB8D44"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20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69FB3D5E" w14:textId="77777777" w:rsidTr="0092514C">
        <w:tc>
          <w:tcPr>
            <w:tcW w:w="9062" w:type="dxa"/>
          </w:tcPr>
          <w:p w14:paraId="565730E2" w14:textId="77777777" w:rsidR="0069079E" w:rsidRDefault="0069079E" w:rsidP="0092514C">
            <w:pPr>
              <w:ind w:firstLine="0"/>
            </w:pPr>
            <w:r>
              <w:t>Ator principal: Usuário (Administrador)</w:t>
            </w:r>
          </w:p>
        </w:tc>
      </w:tr>
      <w:tr w:rsidR="0069079E" w14:paraId="2CFD22D4" w14:textId="77777777" w:rsidTr="0092514C">
        <w:tc>
          <w:tcPr>
            <w:tcW w:w="9062" w:type="dxa"/>
          </w:tcPr>
          <w:p w14:paraId="666E353C" w14:textId="2F4841DC" w:rsidR="0069079E" w:rsidRDefault="0069079E" w:rsidP="0092514C">
            <w:pPr>
              <w:ind w:firstLine="0"/>
            </w:pPr>
            <w:r>
              <w:t xml:space="preserve">Descrição: O ator administrador deseja adicionar turismo, seleciona a opção </w:t>
            </w:r>
            <w:r w:rsidR="00A85D5B">
              <w:t>cadastrar na</w:t>
            </w:r>
            <w:r>
              <w:t xml:space="preserve"> página de Listar Turismo. O sistema executa o Caso de uso Cadastrar Turismo e exibe a tela de cadastro Turismo.</w:t>
            </w:r>
          </w:p>
        </w:tc>
      </w:tr>
      <w:tr w:rsidR="0069079E" w14:paraId="29C27CFC" w14:textId="77777777" w:rsidTr="0092514C">
        <w:tc>
          <w:tcPr>
            <w:tcW w:w="9062" w:type="dxa"/>
          </w:tcPr>
          <w:p w14:paraId="062DE54D" w14:textId="77777777" w:rsidR="0069079E" w:rsidRDefault="0069079E" w:rsidP="0092514C">
            <w:pPr>
              <w:ind w:firstLine="0"/>
            </w:pPr>
            <w:r>
              <w:t xml:space="preserve">Pré-Requisito: Preencher todos os campos do formulário de inserção. </w:t>
            </w:r>
          </w:p>
        </w:tc>
      </w:tr>
      <w:tr w:rsidR="0069079E" w14:paraId="3BA02ED0" w14:textId="77777777" w:rsidTr="0092514C">
        <w:tc>
          <w:tcPr>
            <w:tcW w:w="9062" w:type="dxa"/>
          </w:tcPr>
          <w:p w14:paraId="2541AA5D" w14:textId="77777777" w:rsidR="0069079E" w:rsidRDefault="0069079E" w:rsidP="0092514C">
            <w:pPr>
              <w:ind w:firstLine="0"/>
            </w:pPr>
            <w:r>
              <w:t>Fluxo Normal:</w:t>
            </w:r>
          </w:p>
          <w:p w14:paraId="63316AF4" w14:textId="77777777" w:rsidR="0069079E" w:rsidRDefault="0069079E" w:rsidP="0092514C">
            <w:pPr>
              <w:ind w:firstLine="0"/>
            </w:pPr>
            <w:r>
              <w:t xml:space="preserve">1 – Usuário solicita a inserção de um novo turismo. </w:t>
            </w:r>
          </w:p>
          <w:p w14:paraId="79E1032E" w14:textId="77777777" w:rsidR="0069079E" w:rsidRDefault="0069079E" w:rsidP="0092514C">
            <w:pPr>
              <w:ind w:firstLine="0"/>
            </w:pPr>
            <w:r>
              <w:t xml:space="preserve">2 – Sistema recebe solicitação e mostra tela com formulário de inserção. </w:t>
            </w:r>
          </w:p>
          <w:p w14:paraId="4843F52B" w14:textId="77777777" w:rsidR="0069079E" w:rsidRDefault="0069079E" w:rsidP="0092514C">
            <w:pPr>
              <w:ind w:firstLine="0"/>
            </w:pPr>
            <w:r>
              <w:t xml:space="preserve">3 – Usuário informa dados do turismo ao formulário e clica em “Salvar”. </w:t>
            </w:r>
          </w:p>
          <w:p w14:paraId="72215D64" w14:textId="77777777" w:rsidR="0069079E" w:rsidRDefault="0069079E" w:rsidP="0092514C">
            <w:pPr>
              <w:ind w:firstLine="0"/>
            </w:pPr>
            <w:r>
              <w:t xml:space="preserve">4 – Sistema valida campos e dados adicionados. </w:t>
            </w:r>
          </w:p>
          <w:p w14:paraId="0508BF51" w14:textId="77777777" w:rsidR="0069079E" w:rsidRDefault="0069079E" w:rsidP="0092514C">
            <w:pPr>
              <w:ind w:firstLine="0"/>
            </w:pPr>
            <w:r>
              <w:t xml:space="preserve">5 – Sistema retorna mensagem “Turismo adicionado!”. </w:t>
            </w:r>
          </w:p>
        </w:tc>
      </w:tr>
      <w:tr w:rsidR="0069079E" w14:paraId="2E8848F2" w14:textId="77777777" w:rsidTr="0092514C">
        <w:tc>
          <w:tcPr>
            <w:tcW w:w="9062" w:type="dxa"/>
          </w:tcPr>
          <w:p w14:paraId="0B30B7BC" w14:textId="77777777" w:rsidR="0069079E" w:rsidRDefault="0069079E" w:rsidP="0092514C">
            <w:pPr>
              <w:ind w:firstLine="0"/>
            </w:pPr>
            <w:r>
              <w:t xml:space="preserve">Fluxo alternativo: </w:t>
            </w:r>
          </w:p>
          <w:p w14:paraId="6705566D" w14:textId="77777777" w:rsidR="0069079E" w:rsidRDefault="0069079E" w:rsidP="0092514C">
            <w:pPr>
              <w:ind w:firstLine="0"/>
            </w:pPr>
            <w:r>
              <w:t>1 – Sistema valida campos e dados.</w:t>
            </w:r>
          </w:p>
          <w:p w14:paraId="52D1771A" w14:textId="77777777" w:rsidR="0069079E" w:rsidRDefault="0069079E" w:rsidP="0092514C">
            <w:pPr>
              <w:ind w:firstLine="0"/>
            </w:pPr>
            <w:r>
              <w:t xml:space="preserve">2 – Sistema identifica inconsistência de dados informados ou campos em branco. </w:t>
            </w:r>
          </w:p>
          <w:p w14:paraId="48D302AD" w14:textId="77777777" w:rsidR="0069079E" w:rsidRDefault="0069079E" w:rsidP="0092514C">
            <w:pPr>
              <w:ind w:firstLine="0"/>
            </w:pPr>
            <w:r>
              <w:t>3 – Sistema envia mensagem “Preencha todos os campos”.</w:t>
            </w:r>
          </w:p>
          <w:p w14:paraId="621A85B5" w14:textId="77777777" w:rsidR="0069079E" w:rsidRDefault="0069079E" w:rsidP="0092514C">
            <w:pPr>
              <w:ind w:firstLine="0"/>
            </w:pPr>
            <w:r>
              <w:t xml:space="preserve">4 – Sistema retorna ao fluxo normal. </w:t>
            </w:r>
          </w:p>
        </w:tc>
      </w:tr>
      <w:tr w:rsidR="0069079E" w14:paraId="23443CA0" w14:textId="77777777" w:rsidTr="0092514C">
        <w:tc>
          <w:tcPr>
            <w:tcW w:w="9062" w:type="dxa"/>
          </w:tcPr>
          <w:p w14:paraId="3D633DBC" w14:textId="03D576C2" w:rsidR="0069079E" w:rsidRDefault="0069079E" w:rsidP="0092514C">
            <w:pPr>
              <w:ind w:firstLine="0"/>
            </w:pPr>
            <w:r>
              <w:t>Dados:</w:t>
            </w:r>
            <w:r w:rsidR="0011502D">
              <w:t xml:space="preserve"> Lista Turismo.</w:t>
            </w:r>
          </w:p>
        </w:tc>
      </w:tr>
    </w:tbl>
    <w:p w14:paraId="149C2A81" w14:textId="77777777" w:rsidR="0092514C" w:rsidRPr="003D759C" w:rsidRDefault="0092514C" w:rsidP="0092514C">
      <w:pPr>
        <w:pStyle w:val="Pargrafos"/>
        <w:ind w:firstLine="0"/>
        <w:rPr>
          <w:sz w:val="20"/>
          <w:szCs w:val="20"/>
        </w:rPr>
      </w:pPr>
      <w:r w:rsidRPr="003D759C">
        <w:rPr>
          <w:sz w:val="20"/>
          <w:szCs w:val="20"/>
        </w:rPr>
        <w:t>Fonte: Elaborado pelos autores.</w:t>
      </w:r>
    </w:p>
    <w:p w14:paraId="40C9DAAD" w14:textId="77777777" w:rsidR="0069079E" w:rsidRDefault="0069079E" w:rsidP="0069079E">
      <w:pPr>
        <w:ind w:firstLine="0"/>
        <w:rPr>
          <w:szCs w:val="24"/>
        </w:rPr>
      </w:pPr>
    </w:p>
    <w:p w14:paraId="1AD6E3C9" w14:textId="77777777" w:rsidR="0069079E" w:rsidRDefault="0069079E" w:rsidP="0069079E">
      <w:pPr>
        <w:pStyle w:val="Legenda"/>
        <w:keepNext/>
        <w:jc w:val="left"/>
        <w:rPr>
          <w:b w:val="0"/>
        </w:rPr>
      </w:pPr>
      <w:r>
        <w:t xml:space="preserve">Quadro 21 </w:t>
      </w:r>
      <w:r w:rsidRPr="005660A0">
        <w:t xml:space="preserve">— </w:t>
      </w:r>
      <w:r w:rsidRPr="00606D8E">
        <w:rPr>
          <w:b w:val="0"/>
        </w:rPr>
        <w:t>Documentação do caso de uso Alterar Turismo</w:t>
      </w:r>
    </w:p>
    <w:tbl>
      <w:tblPr>
        <w:tblStyle w:val="Tabelacomgrade"/>
        <w:tblW w:w="0" w:type="auto"/>
        <w:tblLook w:val="04A0" w:firstRow="1" w:lastRow="0" w:firstColumn="1" w:lastColumn="0" w:noHBand="0" w:noVBand="1"/>
      </w:tblPr>
      <w:tblGrid>
        <w:gridCol w:w="9062"/>
      </w:tblGrid>
      <w:tr w:rsidR="0069079E" w14:paraId="6ACA5790" w14:textId="77777777" w:rsidTr="0092514C">
        <w:tc>
          <w:tcPr>
            <w:tcW w:w="9062" w:type="dxa"/>
          </w:tcPr>
          <w:p w14:paraId="40ED4DB1" w14:textId="77777777" w:rsidR="0069079E" w:rsidRDefault="0069079E" w:rsidP="0092514C">
            <w:pPr>
              <w:ind w:firstLine="0"/>
            </w:pPr>
            <w:r>
              <w:t>Ator principal: Usuário (Administrador)</w:t>
            </w:r>
          </w:p>
        </w:tc>
      </w:tr>
      <w:tr w:rsidR="0069079E" w14:paraId="3C996E83" w14:textId="77777777" w:rsidTr="0092514C">
        <w:tc>
          <w:tcPr>
            <w:tcW w:w="9062" w:type="dxa"/>
          </w:tcPr>
          <w:p w14:paraId="6F8E2E77" w14:textId="3F535797" w:rsidR="0069079E" w:rsidRDefault="0069079E" w:rsidP="0092514C">
            <w:pPr>
              <w:ind w:firstLine="0"/>
            </w:pPr>
            <w:r>
              <w:t xml:space="preserve">Descrição: O ator administrador deseja alterar turismo, seleciona a opção </w:t>
            </w:r>
            <w:r w:rsidR="00A85D5B">
              <w:t>alterar na</w:t>
            </w:r>
            <w:r>
              <w:t xml:space="preserve"> página de Listar Turismo. O sistema executa o Caso de uso Alterar Turismo e exibe os dados de Turismo na tela de Alterar Turismo.</w:t>
            </w:r>
          </w:p>
        </w:tc>
      </w:tr>
      <w:tr w:rsidR="0069079E" w14:paraId="32FC301A" w14:textId="77777777" w:rsidTr="0092514C">
        <w:tc>
          <w:tcPr>
            <w:tcW w:w="9062" w:type="dxa"/>
          </w:tcPr>
          <w:p w14:paraId="653164FD" w14:textId="77777777" w:rsidR="0069079E" w:rsidRDefault="0069079E" w:rsidP="0092514C">
            <w:pPr>
              <w:ind w:firstLine="0"/>
            </w:pPr>
            <w:r>
              <w:t>Pré-Requisito: Turismo cadastrado.</w:t>
            </w:r>
          </w:p>
        </w:tc>
      </w:tr>
      <w:tr w:rsidR="0069079E" w14:paraId="4225385E" w14:textId="77777777" w:rsidTr="0092514C">
        <w:tc>
          <w:tcPr>
            <w:tcW w:w="9062" w:type="dxa"/>
          </w:tcPr>
          <w:p w14:paraId="0FCE2865" w14:textId="77777777" w:rsidR="0069079E" w:rsidRDefault="0069079E" w:rsidP="0092514C">
            <w:pPr>
              <w:ind w:firstLine="0"/>
            </w:pPr>
            <w:r>
              <w:t>Fluxo Normal:</w:t>
            </w:r>
          </w:p>
          <w:p w14:paraId="72F06116" w14:textId="77777777" w:rsidR="0069079E" w:rsidRDefault="0069079E" w:rsidP="0092514C">
            <w:pPr>
              <w:ind w:firstLine="0"/>
            </w:pPr>
            <w:r>
              <w:t>1 – Usuário solicita a alteração de um turismo.</w:t>
            </w:r>
          </w:p>
          <w:p w14:paraId="0AC98441" w14:textId="77777777" w:rsidR="0069079E" w:rsidRDefault="0069079E" w:rsidP="0092514C">
            <w:pPr>
              <w:ind w:firstLine="0"/>
            </w:pPr>
            <w:r>
              <w:t>2 – Sistema recebe solicitação e mostra tela com os dados do turismo.</w:t>
            </w:r>
          </w:p>
          <w:p w14:paraId="6FE35D72" w14:textId="77777777" w:rsidR="0069079E" w:rsidRDefault="0069079E" w:rsidP="0092514C">
            <w:pPr>
              <w:ind w:firstLine="0"/>
            </w:pPr>
            <w:r>
              <w:t xml:space="preserve">3 – Usuário altera os dados do turismo e seleciona o botão “Salvar”. </w:t>
            </w:r>
          </w:p>
          <w:p w14:paraId="0084C239" w14:textId="77777777" w:rsidR="0069079E" w:rsidRDefault="0069079E" w:rsidP="0092514C">
            <w:pPr>
              <w:ind w:firstLine="0"/>
            </w:pPr>
            <w:r>
              <w:t xml:space="preserve">4 – Sistema valida solicitação e altera dados. </w:t>
            </w:r>
          </w:p>
          <w:p w14:paraId="001BB617" w14:textId="77777777" w:rsidR="0069079E" w:rsidRDefault="0069079E" w:rsidP="0092514C">
            <w:pPr>
              <w:ind w:firstLine="0"/>
            </w:pPr>
            <w:r>
              <w:t>5 – Sistema envia mensagem “Alteração realizada com sucesso”.</w:t>
            </w:r>
          </w:p>
        </w:tc>
      </w:tr>
      <w:tr w:rsidR="0069079E" w14:paraId="48751BFA" w14:textId="77777777" w:rsidTr="0092514C">
        <w:tc>
          <w:tcPr>
            <w:tcW w:w="9062" w:type="dxa"/>
          </w:tcPr>
          <w:p w14:paraId="28F05357" w14:textId="77777777" w:rsidR="0069079E" w:rsidRDefault="0069079E" w:rsidP="0092514C">
            <w:pPr>
              <w:ind w:firstLine="0"/>
            </w:pPr>
            <w:r>
              <w:t xml:space="preserve">Fluxo alternativo: </w:t>
            </w:r>
          </w:p>
          <w:p w14:paraId="26B9EEDF" w14:textId="77777777" w:rsidR="0069079E" w:rsidRDefault="0069079E" w:rsidP="0092514C">
            <w:pPr>
              <w:ind w:firstLine="0"/>
            </w:pPr>
            <w:r>
              <w:lastRenderedPageBreak/>
              <w:t>1 – Sistema valida solicitação e altera dados.</w:t>
            </w:r>
          </w:p>
          <w:p w14:paraId="460DB8AE" w14:textId="77777777" w:rsidR="0069079E" w:rsidRDefault="0069079E" w:rsidP="0092514C">
            <w:pPr>
              <w:ind w:firstLine="0"/>
            </w:pPr>
            <w:r>
              <w:t xml:space="preserve">2 – Sistema falha ao conectar-se com o banco de dados. </w:t>
            </w:r>
          </w:p>
          <w:p w14:paraId="1772B29F" w14:textId="77777777" w:rsidR="0069079E" w:rsidRDefault="0069079E" w:rsidP="0092514C">
            <w:pPr>
              <w:ind w:firstLine="0"/>
            </w:pPr>
            <w:r>
              <w:t>3 – Sistema envia mensagem “Erro de conexão com o banco de dados”.</w:t>
            </w:r>
          </w:p>
          <w:p w14:paraId="263B3536" w14:textId="77777777" w:rsidR="0069079E" w:rsidRDefault="0069079E" w:rsidP="0092514C">
            <w:pPr>
              <w:ind w:firstLine="0"/>
            </w:pPr>
            <w:r>
              <w:t xml:space="preserve">4 – Sistema retorna ao fluxo normal. </w:t>
            </w:r>
          </w:p>
        </w:tc>
      </w:tr>
      <w:tr w:rsidR="0069079E" w14:paraId="73E07489" w14:textId="77777777" w:rsidTr="0092514C">
        <w:tc>
          <w:tcPr>
            <w:tcW w:w="9062" w:type="dxa"/>
          </w:tcPr>
          <w:p w14:paraId="4FBF2AF9" w14:textId="505C646F" w:rsidR="0069079E" w:rsidRDefault="0069079E" w:rsidP="0092514C">
            <w:pPr>
              <w:ind w:firstLine="0"/>
            </w:pPr>
            <w:r>
              <w:lastRenderedPageBreak/>
              <w:t>Dados:</w:t>
            </w:r>
            <w:r w:rsidR="0011502D">
              <w:t xml:space="preserve"> Lista Turismo.</w:t>
            </w:r>
          </w:p>
        </w:tc>
      </w:tr>
    </w:tbl>
    <w:p w14:paraId="461759D9" w14:textId="77777777" w:rsidR="0092514C" w:rsidRPr="003D759C" w:rsidRDefault="0092514C" w:rsidP="0092514C">
      <w:pPr>
        <w:pStyle w:val="Pargrafos"/>
        <w:ind w:firstLine="0"/>
        <w:rPr>
          <w:sz w:val="20"/>
          <w:szCs w:val="20"/>
        </w:rPr>
      </w:pPr>
      <w:r w:rsidRPr="003D759C">
        <w:rPr>
          <w:sz w:val="20"/>
          <w:szCs w:val="20"/>
        </w:rPr>
        <w:t>Fonte: Elaborado pelos autores.</w:t>
      </w:r>
    </w:p>
    <w:p w14:paraId="2BF33085" w14:textId="77777777" w:rsidR="0069079E" w:rsidRDefault="0069079E" w:rsidP="0069079E">
      <w:pPr>
        <w:ind w:firstLine="0"/>
      </w:pPr>
    </w:p>
    <w:p w14:paraId="2B992F64" w14:textId="77777777" w:rsidR="0069079E" w:rsidRDefault="0069079E" w:rsidP="0069079E">
      <w:pPr>
        <w:pStyle w:val="Legenda"/>
        <w:jc w:val="left"/>
        <w:rPr>
          <w:b w:val="0"/>
          <w:bCs w:val="0"/>
          <w:szCs w:val="24"/>
        </w:rPr>
      </w:pPr>
      <w:r w:rsidRPr="00487D00">
        <w:rPr>
          <w:szCs w:val="24"/>
        </w:rPr>
        <w:t xml:space="preserve">Quadro </w:t>
      </w:r>
      <w:r>
        <w:rPr>
          <w:szCs w:val="24"/>
        </w:rPr>
        <w:t>22</w:t>
      </w:r>
      <w:r w:rsidRPr="00487D00">
        <w:rPr>
          <w:szCs w:val="24"/>
        </w:rPr>
        <w:t xml:space="preserve"> </w:t>
      </w:r>
      <w:r w:rsidRPr="005660A0">
        <w:rPr>
          <w:b w:val="0"/>
          <w:bCs w:val="0"/>
          <w:szCs w:val="24"/>
        </w:rPr>
        <w:t>— Documentação do caso de uso Excluir Turismo</w:t>
      </w:r>
    </w:p>
    <w:tbl>
      <w:tblPr>
        <w:tblStyle w:val="Tabelacomgrade"/>
        <w:tblW w:w="0" w:type="auto"/>
        <w:tblLook w:val="04A0" w:firstRow="1" w:lastRow="0" w:firstColumn="1" w:lastColumn="0" w:noHBand="0" w:noVBand="1"/>
      </w:tblPr>
      <w:tblGrid>
        <w:gridCol w:w="9062"/>
      </w:tblGrid>
      <w:tr w:rsidR="0069079E" w14:paraId="7740C712" w14:textId="77777777" w:rsidTr="0092514C">
        <w:tc>
          <w:tcPr>
            <w:tcW w:w="9062" w:type="dxa"/>
          </w:tcPr>
          <w:p w14:paraId="2EBBD756" w14:textId="77777777" w:rsidR="0069079E" w:rsidRDefault="0069079E" w:rsidP="0092514C">
            <w:pPr>
              <w:ind w:firstLine="0"/>
            </w:pPr>
            <w:r>
              <w:t>Ator principal: Usuário (Administrador)</w:t>
            </w:r>
          </w:p>
        </w:tc>
      </w:tr>
      <w:tr w:rsidR="0069079E" w14:paraId="2F80D142" w14:textId="77777777" w:rsidTr="0092514C">
        <w:tc>
          <w:tcPr>
            <w:tcW w:w="9062" w:type="dxa"/>
          </w:tcPr>
          <w:p w14:paraId="0B21ECA9" w14:textId="61617267" w:rsidR="0069079E" w:rsidRDefault="0069079E" w:rsidP="0092514C">
            <w:pPr>
              <w:ind w:firstLine="0"/>
            </w:pPr>
            <w:r>
              <w:t xml:space="preserve">Descrição: O ator administrador deseja excluir turismo, seleciona a opção </w:t>
            </w:r>
            <w:r w:rsidR="00A85D5B">
              <w:t>excluir na</w:t>
            </w:r>
            <w:r>
              <w:t xml:space="preserve"> página de Listar Turismo. O sistema executa o Caso de uso excluir Turismo e exclui o Turismo.</w:t>
            </w:r>
          </w:p>
        </w:tc>
      </w:tr>
      <w:tr w:rsidR="0069079E" w14:paraId="25FC9BF9" w14:textId="77777777" w:rsidTr="0092514C">
        <w:tc>
          <w:tcPr>
            <w:tcW w:w="9062" w:type="dxa"/>
          </w:tcPr>
          <w:p w14:paraId="7BE89DDA" w14:textId="77777777" w:rsidR="0069079E" w:rsidRDefault="0069079E" w:rsidP="0092514C">
            <w:pPr>
              <w:ind w:firstLine="0"/>
            </w:pPr>
            <w:r>
              <w:t>Pré-Requisito: Turismo cadastrado.</w:t>
            </w:r>
          </w:p>
        </w:tc>
      </w:tr>
      <w:tr w:rsidR="0069079E" w14:paraId="76F77D4B" w14:textId="77777777" w:rsidTr="0092514C">
        <w:tc>
          <w:tcPr>
            <w:tcW w:w="9062" w:type="dxa"/>
          </w:tcPr>
          <w:p w14:paraId="66F868F6" w14:textId="77777777" w:rsidR="0069079E" w:rsidRDefault="0069079E" w:rsidP="0092514C">
            <w:pPr>
              <w:ind w:firstLine="0"/>
            </w:pPr>
            <w:r>
              <w:t>Fluxo Normal:</w:t>
            </w:r>
          </w:p>
          <w:p w14:paraId="62DF8679" w14:textId="77777777" w:rsidR="0069079E" w:rsidRDefault="0069079E" w:rsidP="0092514C">
            <w:pPr>
              <w:ind w:firstLine="0"/>
            </w:pPr>
            <w:r>
              <w:t>1 – Usuário solicita exclusão dos turismos cadastrados.</w:t>
            </w:r>
          </w:p>
          <w:p w14:paraId="3436B962" w14:textId="77777777" w:rsidR="0069079E" w:rsidRDefault="0069079E" w:rsidP="0092514C">
            <w:pPr>
              <w:ind w:firstLine="0"/>
            </w:pPr>
            <w:r>
              <w:t>2 – Sistema recebe solicitação e mostra tela com os turismos.</w:t>
            </w:r>
          </w:p>
          <w:p w14:paraId="3272ADE2" w14:textId="77777777" w:rsidR="0069079E" w:rsidRDefault="0069079E" w:rsidP="0092514C">
            <w:pPr>
              <w:ind w:firstLine="0"/>
            </w:pPr>
            <w:r>
              <w:t>3 – Usuário seleciona turismo que deseja ter acesso às informações.</w:t>
            </w:r>
          </w:p>
          <w:p w14:paraId="7485834D" w14:textId="77777777" w:rsidR="0069079E" w:rsidRDefault="0069079E" w:rsidP="0092514C">
            <w:pPr>
              <w:ind w:firstLine="0"/>
            </w:pPr>
            <w:r>
              <w:t>4 – Sistema valida solicitação.</w:t>
            </w:r>
          </w:p>
          <w:p w14:paraId="410B16C3" w14:textId="77777777" w:rsidR="0069079E" w:rsidRDefault="0069079E" w:rsidP="0092514C">
            <w:pPr>
              <w:ind w:firstLine="0"/>
            </w:pPr>
            <w:r>
              <w:t>5 – Sistema direciona usuário ao módulo correspondente de operações.</w:t>
            </w:r>
          </w:p>
          <w:p w14:paraId="6174FEFE" w14:textId="77777777" w:rsidR="0069079E" w:rsidRDefault="0069079E" w:rsidP="0092514C">
            <w:pPr>
              <w:ind w:firstLine="0"/>
            </w:pPr>
            <w:r>
              <w:t>6 - Usuário seleciona botão “Excluir”.</w:t>
            </w:r>
          </w:p>
          <w:p w14:paraId="60675367" w14:textId="77777777" w:rsidR="0069079E" w:rsidRDefault="0069079E" w:rsidP="0092514C">
            <w:pPr>
              <w:ind w:firstLine="0"/>
            </w:pPr>
            <w:r>
              <w:t>7 - Sistema carrega tela de exclusão.</w:t>
            </w:r>
          </w:p>
        </w:tc>
      </w:tr>
      <w:tr w:rsidR="0069079E" w14:paraId="44240D59" w14:textId="77777777" w:rsidTr="0092514C">
        <w:tc>
          <w:tcPr>
            <w:tcW w:w="9062" w:type="dxa"/>
          </w:tcPr>
          <w:p w14:paraId="0F8E8F26" w14:textId="77777777" w:rsidR="0069079E" w:rsidRDefault="0069079E" w:rsidP="0092514C">
            <w:pPr>
              <w:ind w:firstLine="0"/>
            </w:pPr>
            <w:r>
              <w:t xml:space="preserve">Fluxo alternativo: </w:t>
            </w:r>
          </w:p>
          <w:p w14:paraId="6B1663AB" w14:textId="77777777" w:rsidR="0069079E" w:rsidRDefault="0069079E" w:rsidP="0092514C">
            <w:pPr>
              <w:ind w:firstLine="0"/>
            </w:pPr>
            <w:r>
              <w:t>1 – Sistema lista solicitação.</w:t>
            </w:r>
          </w:p>
          <w:p w14:paraId="54FA802B" w14:textId="77777777" w:rsidR="0069079E" w:rsidRDefault="0069079E" w:rsidP="0092514C">
            <w:pPr>
              <w:ind w:firstLine="0"/>
            </w:pPr>
            <w:r>
              <w:t>2 – Sistema falha ao conectar-se com o banco de dados.</w:t>
            </w:r>
          </w:p>
          <w:p w14:paraId="2913E4F0" w14:textId="77777777" w:rsidR="0069079E" w:rsidRDefault="0069079E" w:rsidP="0092514C">
            <w:pPr>
              <w:ind w:firstLine="0"/>
            </w:pPr>
            <w:r>
              <w:t>3 – Sistema envia mensagem “Erro de conexão com o banco de dados”.</w:t>
            </w:r>
          </w:p>
          <w:p w14:paraId="7B429391" w14:textId="77777777" w:rsidR="0069079E" w:rsidRDefault="0069079E" w:rsidP="0092514C">
            <w:pPr>
              <w:ind w:firstLine="0"/>
            </w:pPr>
            <w:r>
              <w:t xml:space="preserve">4 – Sistema retorna ao fluxo normal. </w:t>
            </w:r>
          </w:p>
        </w:tc>
      </w:tr>
      <w:tr w:rsidR="0069079E" w14:paraId="27BACD5D" w14:textId="77777777" w:rsidTr="0092514C">
        <w:tc>
          <w:tcPr>
            <w:tcW w:w="9062" w:type="dxa"/>
          </w:tcPr>
          <w:p w14:paraId="3620E9EC" w14:textId="40DD1DEE" w:rsidR="0069079E" w:rsidRDefault="0069079E" w:rsidP="0092514C">
            <w:pPr>
              <w:ind w:firstLine="0"/>
            </w:pPr>
            <w:r>
              <w:t>Dados:</w:t>
            </w:r>
            <w:r w:rsidR="0011502D">
              <w:t xml:space="preserve"> Lista Turismo.</w:t>
            </w:r>
          </w:p>
        </w:tc>
      </w:tr>
    </w:tbl>
    <w:p w14:paraId="08DEC283" w14:textId="77777777" w:rsidR="0092514C" w:rsidRPr="003D759C" w:rsidRDefault="0092514C" w:rsidP="0092514C">
      <w:pPr>
        <w:pStyle w:val="Pargrafos"/>
        <w:ind w:firstLine="0"/>
        <w:rPr>
          <w:sz w:val="20"/>
          <w:szCs w:val="20"/>
        </w:rPr>
      </w:pPr>
      <w:r w:rsidRPr="003D759C">
        <w:rPr>
          <w:sz w:val="20"/>
          <w:szCs w:val="20"/>
        </w:rPr>
        <w:t>Fonte: Elaborado pelos autores.</w:t>
      </w:r>
    </w:p>
    <w:p w14:paraId="18B3D348" w14:textId="77777777" w:rsidR="0069079E" w:rsidRPr="005F58A6" w:rsidRDefault="0069079E" w:rsidP="0069079E">
      <w:pPr>
        <w:ind w:firstLine="0"/>
      </w:pPr>
    </w:p>
    <w:p w14:paraId="45BD236F" w14:textId="77777777" w:rsidR="0069079E" w:rsidRPr="002F0BAB" w:rsidRDefault="0069079E" w:rsidP="0069079E">
      <w:pPr>
        <w:pStyle w:val="Legenda"/>
        <w:keepNext/>
        <w:jc w:val="left"/>
        <w:rPr>
          <w:b w:val="0"/>
          <w:noProof/>
        </w:rPr>
      </w:pPr>
      <w:r>
        <w:t xml:space="preserve">Quadro 23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Turismo</w:t>
      </w:r>
    </w:p>
    <w:tbl>
      <w:tblPr>
        <w:tblStyle w:val="Tabelacomgrade"/>
        <w:tblW w:w="0" w:type="auto"/>
        <w:tblLook w:val="04A0" w:firstRow="1" w:lastRow="0" w:firstColumn="1" w:lastColumn="0" w:noHBand="0" w:noVBand="1"/>
      </w:tblPr>
      <w:tblGrid>
        <w:gridCol w:w="9062"/>
      </w:tblGrid>
      <w:tr w:rsidR="0069079E" w14:paraId="55D94BD1" w14:textId="77777777" w:rsidTr="0092514C">
        <w:tc>
          <w:tcPr>
            <w:tcW w:w="9062" w:type="dxa"/>
          </w:tcPr>
          <w:p w14:paraId="04052E99" w14:textId="77777777" w:rsidR="0069079E" w:rsidRDefault="0069079E" w:rsidP="0092514C">
            <w:pPr>
              <w:ind w:firstLine="0"/>
            </w:pPr>
            <w:r>
              <w:t>Ator principal: Usuário (Administrador)</w:t>
            </w:r>
          </w:p>
        </w:tc>
      </w:tr>
      <w:tr w:rsidR="0069079E" w14:paraId="54AEEF0D" w14:textId="77777777" w:rsidTr="0092514C">
        <w:tc>
          <w:tcPr>
            <w:tcW w:w="9062" w:type="dxa"/>
          </w:tcPr>
          <w:p w14:paraId="0C3E7F86" w14:textId="1C3BB883" w:rsidR="0069079E" w:rsidRDefault="0069079E" w:rsidP="0092514C">
            <w:pPr>
              <w:ind w:firstLine="0"/>
            </w:pPr>
            <w:r>
              <w:t xml:space="preserve">Descrição: O ator administrador deseja desativar turismo, seleciona a opção </w:t>
            </w:r>
            <w:r w:rsidR="00A85D5B">
              <w:t>desativar na</w:t>
            </w:r>
            <w:r>
              <w:t xml:space="preserve"> página de Listar Turismo. O sistema executa o Caso de uso desativar Turismo e desativa o Turismo.</w:t>
            </w:r>
          </w:p>
        </w:tc>
      </w:tr>
      <w:tr w:rsidR="0069079E" w14:paraId="17ED3999" w14:textId="77777777" w:rsidTr="0092514C">
        <w:tc>
          <w:tcPr>
            <w:tcW w:w="9062" w:type="dxa"/>
          </w:tcPr>
          <w:p w14:paraId="5615A87A" w14:textId="77777777" w:rsidR="0069079E" w:rsidRDefault="0069079E" w:rsidP="0092514C">
            <w:pPr>
              <w:ind w:firstLine="0"/>
            </w:pPr>
            <w:r>
              <w:lastRenderedPageBreak/>
              <w:t>Pré-Requisito: Turismo cadastrado.</w:t>
            </w:r>
          </w:p>
        </w:tc>
      </w:tr>
      <w:tr w:rsidR="0069079E" w14:paraId="6AF808E8" w14:textId="77777777" w:rsidTr="0092514C">
        <w:tc>
          <w:tcPr>
            <w:tcW w:w="9062" w:type="dxa"/>
          </w:tcPr>
          <w:p w14:paraId="02C75DEE" w14:textId="77777777" w:rsidR="0069079E" w:rsidRDefault="0069079E" w:rsidP="0092514C">
            <w:pPr>
              <w:ind w:firstLine="0"/>
            </w:pPr>
            <w:r>
              <w:t>Fluxo Normal:</w:t>
            </w:r>
          </w:p>
          <w:p w14:paraId="356B218B" w14:textId="77777777" w:rsidR="0069079E" w:rsidRDefault="0069079E" w:rsidP="0092514C">
            <w:pPr>
              <w:ind w:firstLine="0"/>
            </w:pPr>
            <w:r>
              <w:t>1 – Usuário solicita desativação dos turismos cadastrados.</w:t>
            </w:r>
          </w:p>
          <w:p w14:paraId="69F2A02C" w14:textId="77777777" w:rsidR="0069079E" w:rsidRDefault="0069079E" w:rsidP="0092514C">
            <w:pPr>
              <w:ind w:firstLine="0"/>
            </w:pPr>
            <w:r>
              <w:t>2 – Sistema recebe solicitação e mostra tela com os turismos.</w:t>
            </w:r>
          </w:p>
          <w:p w14:paraId="1BF79E30" w14:textId="77777777" w:rsidR="0069079E" w:rsidRDefault="0069079E" w:rsidP="0092514C">
            <w:pPr>
              <w:ind w:firstLine="0"/>
            </w:pPr>
            <w:r>
              <w:t>3 – Usuário seleciona turismo que deseja ter acesso às informações.</w:t>
            </w:r>
          </w:p>
          <w:p w14:paraId="057C67FD" w14:textId="77777777" w:rsidR="0069079E" w:rsidRDefault="0069079E" w:rsidP="0092514C">
            <w:pPr>
              <w:ind w:firstLine="0"/>
            </w:pPr>
            <w:r>
              <w:t>4 – Sistema valida solicitação.</w:t>
            </w:r>
          </w:p>
          <w:p w14:paraId="10AE1281" w14:textId="77777777" w:rsidR="0069079E" w:rsidRDefault="0069079E" w:rsidP="0092514C">
            <w:pPr>
              <w:ind w:firstLine="0"/>
            </w:pPr>
            <w:r>
              <w:t>5 – Sistema direciona usuário ao módulo correspondente de operações.</w:t>
            </w:r>
          </w:p>
          <w:p w14:paraId="01089E2F" w14:textId="77777777" w:rsidR="0069079E" w:rsidRDefault="0069079E" w:rsidP="0092514C">
            <w:pPr>
              <w:ind w:firstLine="0"/>
            </w:pPr>
            <w:r>
              <w:t>6 - Usuário seleciona botão “Desativar”.</w:t>
            </w:r>
          </w:p>
          <w:p w14:paraId="42A910D8" w14:textId="77777777" w:rsidR="0069079E" w:rsidRDefault="0069079E" w:rsidP="0092514C">
            <w:pPr>
              <w:ind w:firstLine="0"/>
            </w:pPr>
            <w:r>
              <w:t>7 - Sistema carrega tela de exclusão.</w:t>
            </w:r>
          </w:p>
        </w:tc>
      </w:tr>
      <w:tr w:rsidR="0069079E" w14:paraId="0E3BDD41" w14:textId="77777777" w:rsidTr="0092514C">
        <w:tc>
          <w:tcPr>
            <w:tcW w:w="9062" w:type="dxa"/>
          </w:tcPr>
          <w:p w14:paraId="487A9ACD" w14:textId="77777777" w:rsidR="0069079E" w:rsidRDefault="0069079E" w:rsidP="0092514C">
            <w:pPr>
              <w:ind w:firstLine="0"/>
            </w:pPr>
            <w:r>
              <w:t xml:space="preserve">Fluxo alternativo: </w:t>
            </w:r>
          </w:p>
          <w:p w14:paraId="22918151" w14:textId="77777777" w:rsidR="0069079E" w:rsidRDefault="0069079E" w:rsidP="0092514C">
            <w:pPr>
              <w:ind w:firstLine="0"/>
            </w:pPr>
            <w:r>
              <w:t>1 – Sistema lista solicitação.</w:t>
            </w:r>
          </w:p>
          <w:p w14:paraId="431AC7E8" w14:textId="77777777" w:rsidR="0069079E" w:rsidRDefault="0069079E" w:rsidP="0092514C">
            <w:pPr>
              <w:ind w:firstLine="0"/>
            </w:pPr>
            <w:r>
              <w:t>2 – Sistema falha ao conectar-se com o banco de dados.</w:t>
            </w:r>
          </w:p>
          <w:p w14:paraId="7573F40F" w14:textId="77777777" w:rsidR="0069079E" w:rsidRDefault="0069079E" w:rsidP="0092514C">
            <w:pPr>
              <w:ind w:firstLine="0"/>
            </w:pPr>
            <w:r>
              <w:t>3 – Sistema envia mensagem “Erro de conexão com o banco de dados”.</w:t>
            </w:r>
          </w:p>
          <w:p w14:paraId="7C66C90C" w14:textId="77777777" w:rsidR="0069079E" w:rsidRDefault="0069079E" w:rsidP="0092514C">
            <w:pPr>
              <w:ind w:firstLine="0"/>
            </w:pPr>
            <w:r>
              <w:t xml:space="preserve">4 – Sistema retorna ao fluxo normal. </w:t>
            </w:r>
          </w:p>
        </w:tc>
      </w:tr>
      <w:tr w:rsidR="0069079E" w14:paraId="09DECDC1" w14:textId="77777777" w:rsidTr="0092514C">
        <w:tc>
          <w:tcPr>
            <w:tcW w:w="9062" w:type="dxa"/>
          </w:tcPr>
          <w:p w14:paraId="29A3BEE3" w14:textId="7B9D73F0" w:rsidR="0069079E" w:rsidRDefault="0069079E" w:rsidP="0092514C">
            <w:pPr>
              <w:ind w:firstLine="0"/>
            </w:pPr>
            <w:r>
              <w:t>Dados:</w:t>
            </w:r>
            <w:r w:rsidR="0011502D">
              <w:t xml:space="preserve"> Lista Turismo.</w:t>
            </w:r>
          </w:p>
        </w:tc>
      </w:tr>
    </w:tbl>
    <w:p w14:paraId="64D8C58C" w14:textId="77777777" w:rsidR="0092514C" w:rsidRPr="003D759C" w:rsidRDefault="0092514C" w:rsidP="0092514C">
      <w:pPr>
        <w:pStyle w:val="Pargrafos"/>
        <w:ind w:firstLine="0"/>
        <w:rPr>
          <w:sz w:val="20"/>
          <w:szCs w:val="20"/>
        </w:rPr>
      </w:pPr>
      <w:r w:rsidRPr="003D759C">
        <w:rPr>
          <w:sz w:val="20"/>
          <w:szCs w:val="20"/>
        </w:rPr>
        <w:t>Fonte: Elaborado pelos autores.</w:t>
      </w:r>
    </w:p>
    <w:p w14:paraId="57CAE306" w14:textId="77777777" w:rsidR="0069079E" w:rsidRDefault="0069079E" w:rsidP="0069079E">
      <w:pPr>
        <w:ind w:firstLine="0"/>
      </w:pPr>
    </w:p>
    <w:p w14:paraId="1D745418" w14:textId="77777777" w:rsidR="0069079E" w:rsidRPr="005660A0" w:rsidRDefault="0069079E" w:rsidP="0069079E">
      <w:pPr>
        <w:pStyle w:val="Legenda"/>
        <w:keepNext/>
        <w:jc w:val="left"/>
        <w:rPr>
          <w:b w:val="0"/>
          <w:bCs w:val="0"/>
        </w:rPr>
      </w:pPr>
      <w:r>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w:t>
      </w:r>
      <w:r>
        <w:rPr>
          <w:b w:val="0"/>
          <w:bCs w:val="0"/>
          <w:noProof/>
        </w:rPr>
        <w:t>Empresa</w:t>
      </w:r>
    </w:p>
    <w:p w14:paraId="12CADA50" w14:textId="77777777" w:rsidR="0069079E" w:rsidRDefault="0069079E" w:rsidP="0069079E">
      <w:pPr>
        <w:ind w:firstLine="0"/>
      </w:pPr>
      <w:r>
        <w:rPr>
          <w:noProof/>
        </w:rPr>
        <w:drawing>
          <wp:inline distT="0" distB="0" distL="0" distR="0" wp14:anchorId="7E180334" wp14:editId="7A3FD01B">
            <wp:extent cx="5760720" cy="2804160"/>
            <wp:effectExtent l="0" t="0" r="0" b="0"/>
            <wp:docPr id="108714358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3588" name="Imagem 1" descr="Diagrama&#10;&#10;Descrição gerada automaticamente"/>
                    <pic:cNvPicPr/>
                  </pic:nvPicPr>
                  <pic:blipFill>
                    <a:blip r:embed="rId29"/>
                    <a:stretch>
                      <a:fillRect/>
                    </a:stretch>
                  </pic:blipFill>
                  <pic:spPr>
                    <a:xfrm>
                      <a:off x="0" y="0"/>
                      <a:ext cx="5760720" cy="2804160"/>
                    </a:xfrm>
                    <a:prstGeom prst="rect">
                      <a:avLst/>
                    </a:prstGeom>
                  </pic:spPr>
                </pic:pic>
              </a:graphicData>
            </a:graphic>
          </wp:inline>
        </w:drawing>
      </w:r>
    </w:p>
    <w:p w14:paraId="6B1F8145" w14:textId="0455C556" w:rsidR="0092514C" w:rsidRDefault="0092514C" w:rsidP="0092514C">
      <w:pPr>
        <w:pStyle w:val="Pargrafos"/>
        <w:ind w:firstLine="0"/>
        <w:rPr>
          <w:sz w:val="20"/>
          <w:szCs w:val="20"/>
        </w:rPr>
      </w:pPr>
      <w:r w:rsidRPr="003D759C">
        <w:rPr>
          <w:sz w:val="20"/>
          <w:szCs w:val="20"/>
        </w:rPr>
        <w:t>Fonte: Elaborado pelos autores.</w:t>
      </w:r>
    </w:p>
    <w:p w14:paraId="69801A74" w14:textId="79527CC7" w:rsidR="0092514C" w:rsidRDefault="0092514C" w:rsidP="0092514C">
      <w:pPr>
        <w:pStyle w:val="Pargrafos"/>
        <w:ind w:firstLine="0"/>
        <w:rPr>
          <w:sz w:val="20"/>
          <w:szCs w:val="20"/>
        </w:rPr>
      </w:pPr>
    </w:p>
    <w:p w14:paraId="6C89D640" w14:textId="7EED4E1B" w:rsidR="007C6FBA" w:rsidRDefault="007C6FBA" w:rsidP="0092514C">
      <w:pPr>
        <w:pStyle w:val="Pargrafos"/>
        <w:ind w:firstLine="0"/>
        <w:rPr>
          <w:sz w:val="20"/>
          <w:szCs w:val="20"/>
        </w:rPr>
      </w:pPr>
    </w:p>
    <w:p w14:paraId="70DA618F" w14:textId="04DD9F9E" w:rsidR="007C6FBA" w:rsidRDefault="007C6FBA" w:rsidP="0092514C">
      <w:pPr>
        <w:pStyle w:val="Pargrafos"/>
        <w:ind w:firstLine="0"/>
        <w:rPr>
          <w:sz w:val="20"/>
          <w:szCs w:val="20"/>
        </w:rPr>
      </w:pPr>
    </w:p>
    <w:p w14:paraId="45411CD5" w14:textId="6DFBE633" w:rsidR="007C6FBA" w:rsidRDefault="007C6FBA" w:rsidP="0092514C">
      <w:pPr>
        <w:pStyle w:val="Pargrafos"/>
        <w:ind w:firstLine="0"/>
        <w:rPr>
          <w:sz w:val="20"/>
          <w:szCs w:val="20"/>
        </w:rPr>
      </w:pPr>
    </w:p>
    <w:p w14:paraId="73BB3606" w14:textId="77777777" w:rsidR="007C6FBA" w:rsidRPr="003D759C" w:rsidRDefault="007C6FBA" w:rsidP="0092514C">
      <w:pPr>
        <w:pStyle w:val="Pargrafos"/>
        <w:ind w:firstLine="0"/>
        <w:rPr>
          <w:sz w:val="20"/>
          <w:szCs w:val="20"/>
        </w:rPr>
      </w:pPr>
    </w:p>
    <w:p w14:paraId="4936C55F"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Empresa</w:t>
      </w:r>
    </w:p>
    <w:tbl>
      <w:tblPr>
        <w:tblStyle w:val="Tabelacomgrade"/>
        <w:tblW w:w="0" w:type="auto"/>
        <w:tblLook w:val="04A0" w:firstRow="1" w:lastRow="0" w:firstColumn="1" w:lastColumn="0" w:noHBand="0" w:noVBand="1"/>
      </w:tblPr>
      <w:tblGrid>
        <w:gridCol w:w="9062"/>
      </w:tblGrid>
      <w:tr w:rsidR="0069079E" w14:paraId="5FBDF855" w14:textId="77777777" w:rsidTr="0092514C">
        <w:tc>
          <w:tcPr>
            <w:tcW w:w="9062" w:type="dxa"/>
          </w:tcPr>
          <w:p w14:paraId="553EA7F3" w14:textId="77777777" w:rsidR="0069079E" w:rsidRDefault="0069079E" w:rsidP="0092514C">
            <w:pPr>
              <w:ind w:firstLine="0"/>
            </w:pPr>
            <w:r>
              <w:t>Ator principal: Usuário (Administrador)</w:t>
            </w:r>
          </w:p>
        </w:tc>
      </w:tr>
      <w:tr w:rsidR="0069079E" w14:paraId="34B551FB" w14:textId="77777777" w:rsidTr="0092514C">
        <w:tc>
          <w:tcPr>
            <w:tcW w:w="9062" w:type="dxa"/>
          </w:tcPr>
          <w:p w14:paraId="15ECB3AB" w14:textId="77777777" w:rsidR="0069079E" w:rsidRDefault="0069079E" w:rsidP="0092514C">
            <w:pPr>
              <w:ind w:firstLine="0"/>
            </w:pPr>
            <w:r>
              <w:t>Descrição: O ator administrador deseja listar as empresas, seleciona a opção listar na página principal do sistema. O sistema executa o Caso de uso Listar Empresa e exibe os dados na Listar Empresa.</w:t>
            </w:r>
          </w:p>
        </w:tc>
      </w:tr>
      <w:tr w:rsidR="0069079E" w14:paraId="27A11294" w14:textId="77777777" w:rsidTr="0092514C">
        <w:tc>
          <w:tcPr>
            <w:tcW w:w="9062" w:type="dxa"/>
          </w:tcPr>
          <w:p w14:paraId="2B16E021" w14:textId="77777777" w:rsidR="0069079E" w:rsidRDefault="0069079E" w:rsidP="0092514C">
            <w:pPr>
              <w:ind w:firstLine="0"/>
            </w:pPr>
            <w:r>
              <w:t xml:space="preserve">Pré-Requisito: O Administrador estar Logado no Sistema. </w:t>
            </w:r>
          </w:p>
        </w:tc>
      </w:tr>
      <w:tr w:rsidR="0069079E" w14:paraId="650C8EB5" w14:textId="77777777" w:rsidTr="0092514C">
        <w:tc>
          <w:tcPr>
            <w:tcW w:w="9062" w:type="dxa"/>
          </w:tcPr>
          <w:p w14:paraId="69528145" w14:textId="77777777" w:rsidR="0069079E" w:rsidRDefault="0069079E" w:rsidP="0092514C">
            <w:pPr>
              <w:ind w:firstLine="0"/>
            </w:pPr>
            <w:r>
              <w:t>Fluxo Normal:</w:t>
            </w:r>
          </w:p>
          <w:p w14:paraId="1D36152D" w14:textId="77777777" w:rsidR="0069079E" w:rsidRDefault="0069079E" w:rsidP="0092514C">
            <w:pPr>
              <w:ind w:firstLine="0"/>
            </w:pPr>
            <w:r>
              <w:t>1 – Administrador deseja listar Empresa.</w:t>
            </w:r>
          </w:p>
          <w:p w14:paraId="3ED72269" w14:textId="77777777" w:rsidR="0069079E" w:rsidRDefault="0069079E" w:rsidP="0092514C">
            <w:pPr>
              <w:ind w:firstLine="0"/>
            </w:pPr>
            <w:r>
              <w:t xml:space="preserve">2 – Administrador seleciona a opção Listar Empresa na página Empresa. </w:t>
            </w:r>
          </w:p>
          <w:p w14:paraId="5E4FDF6C" w14:textId="77777777" w:rsidR="0069079E" w:rsidRDefault="0069079E" w:rsidP="0092514C">
            <w:pPr>
              <w:ind w:firstLine="0"/>
            </w:pPr>
            <w:r>
              <w:t xml:space="preserve">3 – Sistema executa o Caso de Uso Listar Empresa. </w:t>
            </w:r>
          </w:p>
          <w:p w14:paraId="393B24CD" w14:textId="77777777" w:rsidR="0069079E" w:rsidRDefault="0069079E" w:rsidP="0092514C">
            <w:pPr>
              <w:ind w:firstLine="0"/>
            </w:pPr>
            <w:r>
              <w:t xml:space="preserve">4 – Sistema exibe a página Listar Empresa. </w:t>
            </w:r>
          </w:p>
          <w:p w14:paraId="2CFF9BE6" w14:textId="77777777" w:rsidR="0069079E" w:rsidRDefault="0069079E" w:rsidP="0092514C">
            <w:pPr>
              <w:ind w:firstLine="0"/>
            </w:pPr>
            <w:r>
              <w:t xml:space="preserve">5 – Fim. </w:t>
            </w:r>
          </w:p>
        </w:tc>
      </w:tr>
      <w:tr w:rsidR="0069079E" w14:paraId="7A9A6EFA" w14:textId="77777777" w:rsidTr="0092514C">
        <w:tc>
          <w:tcPr>
            <w:tcW w:w="9062" w:type="dxa"/>
          </w:tcPr>
          <w:p w14:paraId="2DCBB2E3" w14:textId="77777777" w:rsidR="0069079E" w:rsidRDefault="0069079E" w:rsidP="0092514C">
            <w:pPr>
              <w:ind w:firstLine="0"/>
            </w:pPr>
            <w:r>
              <w:t>Fluxo alternativo: Não Contém fluxo alternativo.</w:t>
            </w:r>
          </w:p>
        </w:tc>
      </w:tr>
      <w:tr w:rsidR="0069079E" w14:paraId="4F055912" w14:textId="77777777" w:rsidTr="0092514C">
        <w:tc>
          <w:tcPr>
            <w:tcW w:w="9062" w:type="dxa"/>
          </w:tcPr>
          <w:p w14:paraId="11A055B9" w14:textId="61750D5E" w:rsidR="0069079E" w:rsidRDefault="0069079E" w:rsidP="0092514C">
            <w:pPr>
              <w:ind w:firstLine="0"/>
            </w:pPr>
            <w:r>
              <w:t>Dados:</w:t>
            </w:r>
            <w:r w:rsidR="0011502D">
              <w:t xml:space="preserve"> Lista Empresa.</w:t>
            </w:r>
          </w:p>
        </w:tc>
      </w:tr>
    </w:tbl>
    <w:p w14:paraId="086A8664" w14:textId="5CE583D5" w:rsidR="0069079E" w:rsidRPr="007C6FBA" w:rsidRDefault="0092514C" w:rsidP="0069079E">
      <w:pPr>
        <w:pStyle w:val="Pargrafos"/>
        <w:ind w:firstLine="0"/>
        <w:rPr>
          <w:sz w:val="20"/>
          <w:szCs w:val="20"/>
        </w:rPr>
      </w:pPr>
      <w:r w:rsidRPr="003D759C">
        <w:rPr>
          <w:sz w:val="20"/>
          <w:szCs w:val="20"/>
        </w:rPr>
        <w:t>Fonte: Elaborado pelos autores.</w:t>
      </w:r>
    </w:p>
    <w:p w14:paraId="4C9CE44C" w14:textId="77777777" w:rsidR="0069079E" w:rsidRPr="00991A0C" w:rsidRDefault="0069079E" w:rsidP="0069079E">
      <w:pPr>
        <w:pStyle w:val="Pargrafos"/>
        <w:ind w:firstLine="0"/>
        <w:rPr>
          <w:sz w:val="22"/>
        </w:rPr>
      </w:pPr>
    </w:p>
    <w:p w14:paraId="368516D7" w14:textId="77777777" w:rsidR="0069079E" w:rsidRDefault="0069079E" w:rsidP="0069079E">
      <w:pPr>
        <w:pStyle w:val="Legenda"/>
        <w:keepNext/>
        <w:jc w:val="left"/>
        <w:rPr>
          <w:b w:val="0"/>
          <w:bCs w:val="0"/>
        </w:rPr>
      </w:pPr>
      <w:r>
        <w:t>Quadro 20</w:t>
      </w:r>
      <w:r w:rsidRPr="008461B0">
        <w:t xml:space="preserve"> —</w:t>
      </w:r>
      <w:r w:rsidRPr="003F3BD9">
        <w:rPr>
          <w:b w:val="0"/>
          <w:bCs w:val="0"/>
        </w:rPr>
        <w:t xml:space="preserve"> Documentação do caso de uso Cadastrar </w:t>
      </w:r>
      <w:r>
        <w:rPr>
          <w:b w:val="0"/>
          <w:bCs w:val="0"/>
        </w:rPr>
        <w:t>Empresa</w:t>
      </w:r>
    </w:p>
    <w:tbl>
      <w:tblPr>
        <w:tblStyle w:val="Tabelacomgrade"/>
        <w:tblW w:w="0" w:type="auto"/>
        <w:tblLook w:val="04A0" w:firstRow="1" w:lastRow="0" w:firstColumn="1" w:lastColumn="0" w:noHBand="0" w:noVBand="1"/>
      </w:tblPr>
      <w:tblGrid>
        <w:gridCol w:w="9062"/>
      </w:tblGrid>
      <w:tr w:rsidR="0069079E" w14:paraId="22FB1DCC" w14:textId="77777777" w:rsidTr="0092514C">
        <w:tc>
          <w:tcPr>
            <w:tcW w:w="9062" w:type="dxa"/>
          </w:tcPr>
          <w:p w14:paraId="2ACA03A8" w14:textId="77777777" w:rsidR="0069079E" w:rsidRDefault="0069079E" w:rsidP="0092514C">
            <w:pPr>
              <w:ind w:firstLine="0"/>
            </w:pPr>
            <w:r>
              <w:t>Ator principal: Usuário (Administrador)</w:t>
            </w:r>
          </w:p>
        </w:tc>
      </w:tr>
      <w:tr w:rsidR="0069079E" w14:paraId="68273A12" w14:textId="77777777" w:rsidTr="0092514C">
        <w:tc>
          <w:tcPr>
            <w:tcW w:w="9062" w:type="dxa"/>
          </w:tcPr>
          <w:p w14:paraId="16B2E5D1" w14:textId="4F58121E" w:rsidR="0069079E" w:rsidRDefault="0069079E" w:rsidP="0092514C">
            <w:pPr>
              <w:ind w:firstLine="0"/>
            </w:pPr>
            <w:r>
              <w:t xml:space="preserve">Descrição: O ator administrador deseja adicionar empresa, seleciona a opção </w:t>
            </w:r>
            <w:r w:rsidR="00A85D5B">
              <w:t>cadastrar na</w:t>
            </w:r>
            <w:r>
              <w:t xml:space="preserve"> página de Listar Empresa. O sistema executa o Caso de uso Cadastrar Empresa e exibe a tela de cadastro Empresa.</w:t>
            </w:r>
          </w:p>
        </w:tc>
      </w:tr>
      <w:tr w:rsidR="0069079E" w14:paraId="451B9363" w14:textId="77777777" w:rsidTr="0092514C">
        <w:tc>
          <w:tcPr>
            <w:tcW w:w="9062" w:type="dxa"/>
          </w:tcPr>
          <w:p w14:paraId="43EBB8C1" w14:textId="77777777" w:rsidR="0069079E" w:rsidRDefault="0069079E" w:rsidP="0092514C">
            <w:pPr>
              <w:ind w:firstLine="0"/>
            </w:pPr>
            <w:r>
              <w:t xml:space="preserve">Pré-Requisito: Preencher todos os campos do formulário de inserção. </w:t>
            </w:r>
          </w:p>
        </w:tc>
      </w:tr>
      <w:tr w:rsidR="0069079E" w14:paraId="41503044" w14:textId="77777777" w:rsidTr="0092514C">
        <w:tc>
          <w:tcPr>
            <w:tcW w:w="9062" w:type="dxa"/>
          </w:tcPr>
          <w:p w14:paraId="4DF21D8C" w14:textId="77777777" w:rsidR="0069079E" w:rsidRDefault="0069079E" w:rsidP="0092514C">
            <w:pPr>
              <w:ind w:firstLine="0"/>
            </w:pPr>
            <w:r>
              <w:t>Fluxo Normal:</w:t>
            </w:r>
          </w:p>
          <w:p w14:paraId="5C6462DE" w14:textId="77777777" w:rsidR="0069079E" w:rsidRDefault="0069079E" w:rsidP="0092514C">
            <w:pPr>
              <w:ind w:firstLine="0"/>
            </w:pPr>
            <w:r>
              <w:t xml:space="preserve">1 – Usuário solicita a inserção de uma nova empresa. </w:t>
            </w:r>
          </w:p>
          <w:p w14:paraId="1231C4C7" w14:textId="77777777" w:rsidR="0069079E" w:rsidRDefault="0069079E" w:rsidP="0092514C">
            <w:pPr>
              <w:ind w:firstLine="0"/>
            </w:pPr>
            <w:r>
              <w:t xml:space="preserve">2 – Sistema recebe solicitação e mostra tela com formulário de inserção. </w:t>
            </w:r>
          </w:p>
          <w:p w14:paraId="1A56CFE0" w14:textId="77777777" w:rsidR="0069079E" w:rsidRDefault="0069079E" w:rsidP="0092514C">
            <w:pPr>
              <w:ind w:firstLine="0"/>
            </w:pPr>
            <w:r>
              <w:t xml:space="preserve">3 – Usuário informa dados da empresa ao formulário e clica em “Salvar”. </w:t>
            </w:r>
          </w:p>
          <w:p w14:paraId="0F718617" w14:textId="77777777" w:rsidR="0069079E" w:rsidRDefault="0069079E" w:rsidP="0092514C">
            <w:pPr>
              <w:ind w:firstLine="0"/>
            </w:pPr>
            <w:r>
              <w:t xml:space="preserve">4 – Sistema valida campos e dados adicionados. </w:t>
            </w:r>
          </w:p>
          <w:p w14:paraId="1131DF4C" w14:textId="77777777" w:rsidR="0069079E" w:rsidRDefault="0069079E" w:rsidP="0092514C">
            <w:pPr>
              <w:ind w:firstLine="0"/>
            </w:pPr>
            <w:r>
              <w:t xml:space="preserve">5 – Sistema retorna mensagem “Atração adicionada!”. </w:t>
            </w:r>
          </w:p>
        </w:tc>
      </w:tr>
      <w:tr w:rsidR="0069079E" w14:paraId="0743A21E" w14:textId="77777777" w:rsidTr="0092514C">
        <w:tc>
          <w:tcPr>
            <w:tcW w:w="9062" w:type="dxa"/>
          </w:tcPr>
          <w:p w14:paraId="3C586962" w14:textId="77777777" w:rsidR="0069079E" w:rsidRDefault="0069079E" w:rsidP="0092514C">
            <w:pPr>
              <w:ind w:firstLine="0"/>
            </w:pPr>
            <w:r>
              <w:t xml:space="preserve">Fluxo alternativo: </w:t>
            </w:r>
          </w:p>
          <w:p w14:paraId="26CFB5C9" w14:textId="77777777" w:rsidR="0069079E" w:rsidRDefault="0069079E" w:rsidP="0092514C">
            <w:pPr>
              <w:ind w:firstLine="0"/>
            </w:pPr>
            <w:r>
              <w:t>1 – Sistema valida campos e dados.</w:t>
            </w:r>
          </w:p>
          <w:p w14:paraId="097DAA0D" w14:textId="77777777" w:rsidR="0069079E" w:rsidRDefault="0069079E" w:rsidP="0092514C">
            <w:pPr>
              <w:ind w:firstLine="0"/>
            </w:pPr>
            <w:r>
              <w:t xml:space="preserve">2 – Sistema identifica inconsistência de dados informados ou campos em branco. </w:t>
            </w:r>
          </w:p>
          <w:p w14:paraId="34F179E2" w14:textId="77777777" w:rsidR="0069079E" w:rsidRDefault="0069079E" w:rsidP="0092514C">
            <w:pPr>
              <w:ind w:firstLine="0"/>
            </w:pPr>
            <w:r>
              <w:t>3 – Sistema envia mensagem “Preencha todos os campos”.</w:t>
            </w:r>
          </w:p>
          <w:p w14:paraId="2EDD9FAE" w14:textId="77777777" w:rsidR="0069079E" w:rsidRDefault="0069079E" w:rsidP="0092514C">
            <w:pPr>
              <w:ind w:firstLine="0"/>
            </w:pPr>
            <w:r>
              <w:t xml:space="preserve">4 – Sistema retorna ao fluxo normal. </w:t>
            </w:r>
          </w:p>
        </w:tc>
      </w:tr>
      <w:tr w:rsidR="0069079E" w14:paraId="7E7D706A" w14:textId="77777777" w:rsidTr="0092514C">
        <w:tc>
          <w:tcPr>
            <w:tcW w:w="9062" w:type="dxa"/>
          </w:tcPr>
          <w:p w14:paraId="48AF0C73" w14:textId="27D36474" w:rsidR="0069079E" w:rsidRDefault="0069079E" w:rsidP="0092514C">
            <w:pPr>
              <w:ind w:firstLine="0"/>
            </w:pPr>
            <w:r>
              <w:lastRenderedPageBreak/>
              <w:t>Dados:</w:t>
            </w:r>
            <w:r w:rsidR="0011502D">
              <w:t xml:space="preserve"> Lista Empresa.</w:t>
            </w:r>
          </w:p>
        </w:tc>
      </w:tr>
    </w:tbl>
    <w:p w14:paraId="7283C667" w14:textId="77777777" w:rsidR="0092514C" w:rsidRPr="003D759C" w:rsidRDefault="0092514C" w:rsidP="0092514C">
      <w:pPr>
        <w:pStyle w:val="Pargrafos"/>
        <w:ind w:firstLine="0"/>
        <w:rPr>
          <w:sz w:val="20"/>
          <w:szCs w:val="20"/>
        </w:rPr>
      </w:pPr>
      <w:r w:rsidRPr="003D759C">
        <w:rPr>
          <w:sz w:val="20"/>
          <w:szCs w:val="20"/>
        </w:rPr>
        <w:t>Fonte: Elaborado pelos autores.</w:t>
      </w:r>
    </w:p>
    <w:p w14:paraId="39AFC9D4" w14:textId="77777777" w:rsidR="0069079E" w:rsidRPr="00EE231A" w:rsidRDefault="0069079E" w:rsidP="0069079E">
      <w:pPr>
        <w:pStyle w:val="Legenda"/>
        <w:jc w:val="both"/>
        <w:rPr>
          <w:b w:val="0"/>
          <w:iCs/>
          <w:szCs w:val="24"/>
        </w:rPr>
      </w:pPr>
    </w:p>
    <w:p w14:paraId="27DEA02F" w14:textId="77777777" w:rsidR="0069079E" w:rsidRDefault="0069079E" w:rsidP="0069079E">
      <w:pPr>
        <w:pStyle w:val="Legenda"/>
        <w:keepNext/>
        <w:jc w:val="left"/>
        <w:rPr>
          <w:b w:val="0"/>
          <w:noProof/>
        </w:rPr>
      </w:pPr>
      <w:r>
        <w:t xml:space="preserve">Quadro 16 </w:t>
      </w:r>
      <w:r w:rsidRPr="00606D8E">
        <w:rPr>
          <w:b w:val="0"/>
          <w:noProof/>
        </w:rPr>
        <w:t xml:space="preserve">— Documentação do caso de uso Alterar </w:t>
      </w:r>
      <w:r>
        <w:rPr>
          <w:b w:val="0"/>
          <w:noProof/>
        </w:rPr>
        <w:t>Empresa</w:t>
      </w:r>
    </w:p>
    <w:tbl>
      <w:tblPr>
        <w:tblStyle w:val="Tabelacomgrade"/>
        <w:tblW w:w="0" w:type="auto"/>
        <w:tblLook w:val="04A0" w:firstRow="1" w:lastRow="0" w:firstColumn="1" w:lastColumn="0" w:noHBand="0" w:noVBand="1"/>
      </w:tblPr>
      <w:tblGrid>
        <w:gridCol w:w="9062"/>
      </w:tblGrid>
      <w:tr w:rsidR="0069079E" w14:paraId="6E869E2E" w14:textId="77777777" w:rsidTr="0092514C">
        <w:tc>
          <w:tcPr>
            <w:tcW w:w="9062" w:type="dxa"/>
          </w:tcPr>
          <w:p w14:paraId="22B40092" w14:textId="77777777" w:rsidR="0069079E" w:rsidRDefault="0069079E" w:rsidP="0092514C">
            <w:pPr>
              <w:ind w:firstLine="0"/>
            </w:pPr>
            <w:r>
              <w:t>Ator principal: Usuário (Administrador)</w:t>
            </w:r>
          </w:p>
        </w:tc>
      </w:tr>
      <w:tr w:rsidR="0069079E" w14:paraId="6D1BF87C" w14:textId="77777777" w:rsidTr="0092514C">
        <w:tc>
          <w:tcPr>
            <w:tcW w:w="9062" w:type="dxa"/>
          </w:tcPr>
          <w:p w14:paraId="3D6F2CF1" w14:textId="45B95E85" w:rsidR="0069079E" w:rsidRDefault="0069079E" w:rsidP="0092514C">
            <w:pPr>
              <w:ind w:firstLine="0"/>
            </w:pPr>
            <w:r>
              <w:t xml:space="preserve">Descrição: O ator administrador deseja alterar empresa, seleciona a opção </w:t>
            </w:r>
            <w:r w:rsidR="00A85D5B">
              <w:t>alterar na</w:t>
            </w:r>
            <w:r>
              <w:t xml:space="preserve"> página de Listar Empresa. O sistema executa o Caso de uso Alterar Empresa e exibe os dados de Atração na tela de Alterar Empresa.</w:t>
            </w:r>
          </w:p>
        </w:tc>
      </w:tr>
      <w:tr w:rsidR="0069079E" w14:paraId="79C79B1A" w14:textId="77777777" w:rsidTr="0092514C">
        <w:tc>
          <w:tcPr>
            <w:tcW w:w="9062" w:type="dxa"/>
          </w:tcPr>
          <w:p w14:paraId="65188C34" w14:textId="77777777" w:rsidR="0069079E" w:rsidRDefault="0069079E" w:rsidP="0092514C">
            <w:pPr>
              <w:ind w:firstLine="0"/>
            </w:pPr>
            <w:r>
              <w:t>Pré-Requisito: Empresa cadastrado.</w:t>
            </w:r>
          </w:p>
        </w:tc>
      </w:tr>
      <w:tr w:rsidR="0069079E" w14:paraId="620F67A4" w14:textId="77777777" w:rsidTr="0092514C">
        <w:tc>
          <w:tcPr>
            <w:tcW w:w="9062" w:type="dxa"/>
          </w:tcPr>
          <w:p w14:paraId="79962A14" w14:textId="77777777" w:rsidR="0069079E" w:rsidRDefault="0069079E" w:rsidP="0092514C">
            <w:pPr>
              <w:ind w:firstLine="0"/>
            </w:pPr>
            <w:r>
              <w:t>Fluxo Normal:</w:t>
            </w:r>
          </w:p>
          <w:p w14:paraId="10D9485D" w14:textId="77777777" w:rsidR="0069079E" w:rsidRDefault="0069079E" w:rsidP="0092514C">
            <w:pPr>
              <w:ind w:firstLine="0"/>
            </w:pPr>
            <w:r>
              <w:t>1 – Usuário solicita a alteração de uma empresa.</w:t>
            </w:r>
          </w:p>
          <w:p w14:paraId="7AB9DE70" w14:textId="77777777" w:rsidR="0069079E" w:rsidRDefault="0069079E" w:rsidP="0092514C">
            <w:pPr>
              <w:ind w:firstLine="0"/>
            </w:pPr>
            <w:r>
              <w:t>2 – Sistema recebe solicitação e mostra tela com os dados da empresa.</w:t>
            </w:r>
          </w:p>
          <w:p w14:paraId="479779E7" w14:textId="77777777" w:rsidR="0069079E" w:rsidRDefault="0069079E" w:rsidP="0092514C">
            <w:pPr>
              <w:ind w:firstLine="0"/>
            </w:pPr>
            <w:r>
              <w:t xml:space="preserve">3 – Usuário altera os dados da empresa e seleciona o botão “Salvar”. </w:t>
            </w:r>
          </w:p>
          <w:p w14:paraId="192C7FA4" w14:textId="77777777" w:rsidR="0069079E" w:rsidRDefault="0069079E" w:rsidP="0092514C">
            <w:pPr>
              <w:ind w:firstLine="0"/>
            </w:pPr>
            <w:r>
              <w:t xml:space="preserve">4 – Sistema valida solicitação e altera dados. </w:t>
            </w:r>
          </w:p>
          <w:p w14:paraId="5B297F8F" w14:textId="77777777" w:rsidR="0069079E" w:rsidRDefault="0069079E" w:rsidP="0092514C">
            <w:pPr>
              <w:ind w:firstLine="0"/>
            </w:pPr>
            <w:r>
              <w:t>5 – Sistema envia mensagem “Alteração realizada com sucesso”.</w:t>
            </w:r>
          </w:p>
        </w:tc>
      </w:tr>
      <w:tr w:rsidR="0069079E" w14:paraId="07A30F7D" w14:textId="77777777" w:rsidTr="0092514C">
        <w:tc>
          <w:tcPr>
            <w:tcW w:w="9062" w:type="dxa"/>
          </w:tcPr>
          <w:p w14:paraId="0407DE7E" w14:textId="77777777" w:rsidR="0069079E" w:rsidRDefault="0069079E" w:rsidP="0092514C">
            <w:pPr>
              <w:ind w:firstLine="0"/>
            </w:pPr>
            <w:r>
              <w:t xml:space="preserve">Fluxo alternativo: </w:t>
            </w:r>
          </w:p>
          <w:p w14:paraId="3CEF2811" w14:textId="77777777" w:rsidR="0069079E" w:rsidRDefault="0069079E" w:rsidP="0092514C">
            <w:pPr>
              <w:ind w:firstLine="0"/>
            </w:pPr>
            <w:r>
              <w:t>1 – Sistema valida solicitação e altera dados.</w:t>
            </w:r>
          </w:p>
          <w:p w14:paraId="3DE0F908" w14:textId="77777777" w:rsidR="0069079E" w:rsidRDefault="0069079E" w:rsidP="0092514C">
            <w:pPr>
              <w:ind w:firstLine="0"/>
            </w:pPr>
            <w:r>
              <w:t xml:space="preserve">2 – Sistema falha ao conectar-se com o banco de dados. </w:t>
            </w:r>
          </w:p>
          <w:p w14:paraId="7ABE6E1C" w14:textId="77777777" w:rsidR="0069079E" w:rsidRDefault="0069079E" w:rsidP="0092514C">
            <w:pPr>
              <w:ind w:firstLine="0"/>
            </w:pPr>
            <w:r>
              <w:t>3 – Sistema envia mensagem “Erro de conexão com o banco de dados”.</w:t>
            </w:r>
          </w:p>
          <w:p w14:paraId="76932FF0" w14:textId="77777777" w:rsidR="0069079E" w:rsidRDefault="0069079E" w:rsidP="0092514C">
            <w:pPr>
              <w:ind w:firstLine="0"/>
            </w:pPr>
            <w:r>
              <w:t xml:space="preserve">4 – Sistema retorna ao fluxo normal. </w:t>
            </w:r>
          </w:p>
        </w:tc>
      </w:tr>
      <w:tr w:rsidR="0069079E" w14:paraId="32D689D4" w14:textId="77777777" w:rsidTr="0092514C">
        <w:tc>
          <w:tcPr>
            <w:tcW w:w="9062" w:type="dxa"/>
          </w:tcPr>
          <w:p w14:paraId="1595E749" w14:textId="5EC11B46" w:rsidR="0069079E" w:rsidRDefault="0069079E" w:rsidP="0092514C">
            <w:pPr>
              <w:ind w:firstLine="0"/>
            </w:pPr>
            <w:r>
              <w:t>Dados:</w:t>
            </w:r>
            <w:r w:rsidR="0011502D">
              <w:t xml:space="preserve"> Lista Empresa.</w:t>
            </w:r>
          </w:p>
        </w:tc>
      </w:tr>
    </w:tbl>
    <w:p w14:paraId="445F5DB2" w14:textId="77777777" w:rsidR="0092514C" w:rsidRPr="003D759C" w:rsidRDefault="0092514C" w:rsidP="0092514C">
      <w:pPr>
        <w:pStyle w:val="Pargrafos"/>
        <w:ind w:firstLine="0"/>
        <w:rPr>
          <w:sz w:val="20"/>
          <w:szCs w:val="20"/>
        </w:rPr>
      </w:pPr>
      <w:r w:rsidRPr="003D759C">
        <w:rPr>
          <w:sz w:val="20"/>
          <w:szCs w:val="20"/>
        </w:rPr>
        <w:t>Fonte: Elaborado pelos autores.</w:t>
      </w:r>
    </w:p>
    <w:p w14:paraId="1A238BA3" w14:textId="77777777" w:rsidR="0069079E" w:rsidRPr="0052496D" w:rsidRDefault="0069079E" w:rsidP="0069079E">
      <w:pPr>
        <w:pStyle w:val="Pargrafos"/>
        <w:ind w:firstLine="0"/>
        <w:rPr>
          <w:sz w:val="22"/>
          <w:szCs w:val="20"/>
        </w:rPr>
      </w:pPr>
    </w:p>
    <w:p w14:paraId="60B0A097" w14:textId="77777777" w:rsidR="0069079E" w:rsidRDefault="0069079E" w:rsidP="0069079E">
      <w:pPr>
        <w:pStyle w:val="Legenda"/>
        <w:keepNext/>
        <w:jc w:val="left"/>
        <w:rPr>
          <w:b w:val="0"/>
          <w:noProof/>
        </w:rPr>
      </w:pPr>
      <w:r>
        <w:t xml:space="preserve">Quadro 17 </w:t>
      </w:r>
      <w:r w:rsidRPr="00606D8E">
        <w:rPr>
          <w:b w:val="0"/>
          <w:noProof/>
        </w:rPr>
        <w:t xml:space="preserve">— Documentação do caso de uso Excluir </w:t>
      </w:r>
      <w:r>
        <w:rPr>
          <w:b w:val="0"/>
          <w:noProof/>
        </w:rPr>
        <w:t>Empresa</w:t>
      </w:r>
    </w:p>
    <w:tbl>
      <w:tblPr>
        <w:tblStyle w:val="Tabelacomgrade"/>
        <w:tblW w:w="0" w:type="auto"/>
        <w:tblLook w:val="04A0" w:firstRow="1" w:lastRow="0" w:firstColumn="1" w:lastColumn="0" w:noHBand="0" w:noVBand="1"/>
      </w:tblPr>
      <w:tblGrid>
        <w:gridCol w:w="9062"/>
      </w:tblGrid>
      <w:tr w:rsidR="0069079E" w14:paraId="6BC39288" w14:textId="77777777" w:rsidTr="0092514C">
        <w:tc>
          <w:tcPr>
            <w:tcW w:w="9062" w:type="dxa"/>
          </w:tcPr>
          <w:p w14:paraId="730D996B" w14:textId="77777777" w:rsidR="0069079E" w:rsidRDefault="0069079E" w:rsidP="0092514C">
            <w:pPr>
              <w:ind w:firstLine="0"/>
            </w:pPr>
            <w:r>
              <w:t>Ator principal: Usuário (Administrador)</w:t>
            </w:r>
          </w:p>
        </w:tc>
      </w:tr>
      <w:tr w:rsidR="0069079E" w14:paraId="56F3DD93" w14:textId="77777777" w:rsidTr="0092514C">
        <w:tc>
          <w:tcPr>
            <w:tcW w:w="9062" w:type="dxa"/>
          </w:tcPr>
          <w:p w14:paraId="48D96491" w14:textId="0C186EA4" w:rsidR="0069079E" w:rsidRDefault="0069079E" w:rsidP="0092514C">
            <w:pPr>
              <w:ind w:firstLine="0"/>
            </w:pPr>
            <w:r>
              <w:t xml:space="preserve">Descrição: O ator administrador deseja excluir empresa, seleciona a opção </w:t>
            </w:r>
            <w:r w:rsidR="00A85D5B">
              <w:t>excluir na</w:t>
            </w:r>
            <w:r>
              <w:t xml:space="preserve"> página de Listar Empresa. O sistema executa o Caso de uso excluir Empresa e exclui a Empresa.</w:t>
            </w:r>
          </w:p>
        </w:tc>
      </w:tr>
      <w:tr w:rsidR="0069079E" w14:paraId="58532C7A" w14:textId="77777777" w:rsidTr="0092514C">
        <w:tc>
          <w:tcPr>
            <w:tcW w:w="9062" w:type="dxa"/>
          </w:tcPr>
          <w:p w14:paraId="64883481" w14:textId="77777777" w:rsidR="0069079E" w:rsidRDefault="0069079E" w:rsidP="0092514C">
            <w:pPr>
              <w:ind w:firstLine="0"/>
            </w:pPr>
            <w:r>
              <w:t>Pré-Requisito: Empresa cadastrado.</w:t>
            </w:r>
          </w:p>
        </w:tc>
      </w:tr>
      <w:tr w:rsidR="0069079E" w14:paraId="39E01A1C" w14:textId="77777777" w:rsidTr="0092514C">
        <w:tc>
          <w:tcPr>
            <w:tcW w:w="9062" w:type="dxa"/>
          </w:tcPr>
          <w:p w14:paraId="09DE2894" w14:textId="77777777" w:rsidR="0069079E" w:rsidRDefault="0069079E" w:rsidP="0092514C">
            <w:pPr>
              <w:ind w:firstLine="0"/>
            </w:pPr>
            <w:r>
              <w:t>Fluxo Normal:</w:t>
            </w:r>
          </w:p>
          <w:p w14:paraId="2AC76A97" w14:textId="77777777" w:rsidR="0069079E" w:rsidRDefault="0069079E" w:rsidP="0092514C">
            <w:pPr>
              <w:ind w:firstLine="0"/>
            </w:pPr>
            <w:r>
              <w:t>1 – Usuário solicita exclusão das empresas cadastrados.</w:t>
            </w:r>
          </w:p>
          <w:p w14:paraId="3F50FEDE" w14:textId="77777777" w:rsidR="0069079E" w:rsidRDefault="0069079E" w:rsidP="0092514C">
            <w:pPr>
              <w:ind w:firstLine="0"/>
            </w:pPr>
            <w:r>
              <w:t>2 – Sistema recebe solicitação e mostra tela com as empresas.</w:t>
            </w:r>
          </w:p>
          <w:p w14:paraId="214E6696" w14:textId="77777777" w:rsidR="0069079E" w:rsidRDefault="0069079E" w:rsidP="0092514C">
            <w:pPr>
              <w:ind w:firstLine="0"/>
            </w:pPr>
            <w:r>
              <w:t>3 – Usuário seleciona atração que deseja ter acesso às informações.</w:t>
            </w:r>
          </w:p>
          <w:p w14:paraId="57C25D76" w14:textId="77777777" w:rsidR="0069079E" w:rsidRDefault="0069079E" w:rsidP="0092514C">
            <w:pPr>
              <w:ind w:firstLine="0"/>
            </w:pPr>
            <w:r>
              <w:t>4 – Sistema valida solicitação.</w:t>
            </w:r>
          </w:p>
          <w:p w14:paraId="568850F5" w14:textId="77777777" w:rsidR="0069079E" w:rsidRDefault="0069079E" w:rsidP="0092514C">
            <w:pPr>
              <w:ind w:firstLine="0"/>
            </w:pPr>
            <w:r>
              <w:lastRenderedPageBreak/>
              <w:t>5 – Sistema direciona usuário ao módulo correspondente de operações.</w:t>
            </w:r>
          </w:p>
          <w:p w14:paraId="46969FB8" w14:textId="77777777" w:rsidR="0069079E" w:rsidRDefault="0069079E" w:rsidP="0092514C">
            <w:pPr>
              <w:ind w:firstLine="0"/>
            </w:pPr>
            <w:r>
              <w:t>6 - Usuário seleciona botão “Excluir”.</w:t>
            </w:r>
          </w:p>
          <w:p w14:paraId="1B7A3215" w14:textId="77777777" w:rsidR="0069079E" w:rsidRDefault="0069079E" w:rsidP="0092514C">
            <w:pPr>
              <w:ind w:firstLine="0"/>
            </w:pPr>
            <w:r>
              <w:t>7 - Sistema carrega tela de exclusão.</w:t>
            </w:r>
          </w:p>
        </w:tc>
      </w:tr>
      <w:tr w:rsidR="0069079E" w14:paraId="1022B561" w14:textId="77777777" w:rsidTr="0092514C">
        <w:tc>
          <w:tcPr>
            <w:tcW w:w="9062" w:type="dxa"/>
          </w:tcPr>
          <w:p w14:paraId="65566CC7" w14:textId="77777777" w:rsidR="0069079E" w:rsidRDefault="0069079E" w:rsidP="0092514C">
            <w:pPr>
              <w:ind w:firstLine="0"/>
            </w:pPr>
            <w:r>
              <w:lastRenderedPageBreak/>
              <w:t xml:space="preserve">Fluxo alternativo: </w:t>
            </w:r>
          </w:p>
          <w:p w14:paraId="3F97E882" w14:textId="77777777" w:rsidR="0069079E" w:rsidRDefault="0069079E" w:rsidP="0092514C">
            <w:pPr>
              <w:ind w:firstLine="0"/>
            </w:pPr>
            <w:r>
              <w:t>1 – Sistema lista solicitação.</w:t>
            </w:r>
          </w:p>
          <w:p w14:paraId="41BF9161" w14:textId="77777777" w:rsidR="0069079E" w:rsidRDefault="0069079E" w:rsidP="0092514C">
            <w:pPr>
              <w:ind w:firstLine="0"/>
            </w:pPr>
            <w:r>
              <w:t>2 – Sistema falha ao conectar-se com o banco de dados.</w:t>
            </w:r>
          </w:p>
          <w:p w14:paraId="6D38FB05" w14:textId="77777777" w:rsidR="0069079E" w:rsidRDefault="0069079E" w:rsidP="0092514C">
            <w:pPr>
              <w:ind w:firstLine="0"/>
            </w:pPr>
            <w:r>
              <w:t>3 – Sistema envia mensagem “Erro de conexão com o banco de dados”.</w:t>
            </w:r>
          </w:p>
          <w:p w14:paraId="3E02E547" w14:textId="77777777" w:rsidR="0069079E" w:rsidRDefault="0069079E" w:rsidP="0092514C">
            <w:pPr>
              <w:ind w:firstLine="0"/>
            </w:pPr>
            <w:r>
              <w:t xml:space="preserve">4 – Sistema retorna ao fluxo normal. </w:t>
            </w:r>
          </w:p>
        </w:tc>
      </w:tr>
      <w:tr w:rsidR="0069079E" w14:paraId="559C7E3A" w14:textId="77777777" w:rsidTr="0092514C">
        <w:tc>
          <w:tcPr>
            <w:tcW w:w="9062" w:type="dxa"/>
          </w:tcPr>
          <w:p w14:paraId="1E9502E3" w14:textId="08FCC938" w:rsidR="0069079E" w:rsidRDefault="0069079E" w:rsidP="0092514C">
            <w:pPr>
              <w:ind w:firstLine="0"/>
            </w:pPr>
            <w:r>
              <w:t>Dados:</w:t>
            </w:r>
            <w:r w:rsidR="0011502D">
              <w:t xml:space="preserve"> Lista Empresa.</w:t>
            </w:r>
          </w:p>
        </w:tc>
      </w:tr>
    </w:tbl>
    <w:p w14:paraId="199A4E4F" w14:textId="77777777" w:rsidR="0092514C" w:rsidRPr="003D759C" w:rsidRDefault="0092514C" w:rsidP="0092514C">
      <w:pPr>
        <w:pStyle w:val="Pargrafos"/>
        <w:ind w:firstLine="0"/>
        <w:rPr>
          <w:sz w:val="20"/>
          <w:szCs w:val="20"/>
        </w:rPr>
      </w:pPr>
      <w:r w:rsidRPr="003D759C">
        <w:rPr>
          <w:sz w:val="20"/>
          <w:szCs w:val="20"/>
        </w:rPr>
        <w:t>Fonte: Elaborado pelos autores.</w:t>
      </w:r>
    </w:p>
    <w:p w14:paraId="6AB3C62A" w14:textId="77777777" w:rsidR="0069079E" w:rsidRDefault="0069079E" w:rsidP="0069079E">
      <w:pPr>
        <w:pStyle w:val="Pargrafos"/>
        <w:ind w:firstLine="0"/>
        <w:rPr>
          <w:sz w:val="22"/>
          <w:szCs w:val="20"/>
        </w:rPr>
      </w:pPr>
    </w:p>
    <w:p w14:paraId="0DC61EA4" w14:textId="77777777" w:rsidR="0069079E" w:rsidRDefault="0069079E" w:rsidP="0069079E">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w:t>
      </w:r>
      <w:r>
        <w:rPr>
          <w:b w:val="0"/>
        </w:rPr>
        <w:t>Empresa</w:t>
      </w:r>
    </w:p>
    <w:tbl>
      <w:tblPr>
        <w:tblStyle w:val="Tabelacomgrade"/>
        <w:tblW w:w="0" w:type="auto"/>
        <w:tblLook w:val="04A0" w:firstRow="1" w:lastRow="0" w:firstColumn="1" w:lastColumn="0" w:noHBand="0" w:noVBand="1"/>
      </w:tblPr>
      <w:tblGrid>
        <w:gridCol w:w="9062"/>
      </w:tblGrid>
      <w:tr w:rsidR="0069079E" w14:paraId="7575B3A9" w14:textId="77777777" w:rsidTr="0092514C">
        <w:tc>
          <w:tcPr>
            <w:tcW w:w="9062" w:type="dxa"/>
          </w:tcPr>
          <w:p w14:paraId="049223D7" w14:textId="77777777" w:rsidR="0069079E" w:rsidRDefault="0069079E" w:rsidP="0092514C">
            <w:pPr>
              <w:ind w:firstLine="0"/>
            </w:pPr>
            <w:r>
              <w:t>Ator principal: Usuário (Administrador)</w:t>
            </w:r>
          </w:p>
        </w:tc>
      </w:tr>
      <w:tr w:rsidR="0069079E" w14:paraId="551A8415" w14:textId="77777777" w:rsidTr="0092514C">
        <w:tc>
          <w:tcPr>
            <w:tcW w:w="9062" w:type="dxa"/>
          </w:tcPr>
          <w:p w14:paraId="3F7A6251" w14:textId="256171EB" w:rsidR="0069079E" w:rsidRDefault="0069079E" w:rsidP="0092514C">
            <w:pPr>
              <w:ind w:firstLine="0"/>
            </w:pPr>
            <w:r>
              <w:t>Descrição: O ator administrador deseja desativar empresa, seleciona a opção desativar na página de Listar Empresa. O sistema executa o Caso de uso desativar Empresa e desativa a Empresa.</w:t>
            </w:r>
          </w:p>
        </w:tc>
      </w:tr>
      <w:tr w:rsidR="0069079E" w14:paraId="32B4A141" w14:textId="77777777" w:rsidTr="0092514C">
        <w:tc>
          <w:tcPr>
            <w:tcW w:w="9062" w:type="dxa"/>
          </w:tcPr>
          <w:p w14:paraId="7549FE7B" w14:textId="77777777" w:rsidR="0069079E" w:rsidRDefault="0069079E" w:rsidP="0092514C">
            <w:pPr>
              <w:ind w:firstLine="0"/>
            </w:pPr>
            <w:r>
              <w:t>Pré-Requisito: Empresa cadastrado.</w:t>
            </w:r>
          </w:p>
        </w:tc>
      </w:tr>
      <w:tr w:rsidR="0069079E" w14:paraId="1C2C10C2" w14:textId="77777777" w:rsidTr="0092514C">
        <w:tc>
          <w:tcPr>
            <w:tcW w:w="9062" w:type="dxa"/>
          </w:tcPr>
          <w:p w14:paraId="569B1C18" w14:textId="77777777" w:rsidR="0069079E" w:rsidRDefault="0069079E" w:rsidP="0092514C">
            <w:pPr>
              <w:ind w:firstLine="0"/>
            </w:pPr>
            <w:r>
              <w:t>Fluxo Normal:</w:t>
            </w:r>
          </w:p>
          <w:p w14:paraId="1791AAA0" w14:textId="77777777" w:rsidR="0069079E" w:rsidRDefault="0069079E" w:rsidP="0092514C">
            <w:pPr>
              <w:ind w:firstLine="0"/>
            </w:pPr>
            <w:r>
              <w:t>1 – Usuário solicita desativação das empresas cadastrados.</w:t>
            </w:r>
          </w:p>
          <w:p w14:paraId="4A4B70CD" w14:textId="77777777" w:rsidR="0069079E" w:rsidRDefault="0069079E" w:rsidP="0092514C">
            <w:pPr>
              <w:ind w:firstLine="0"/>
            </w:pPr>
            <w:r>
              <w:t>2 – Sistema recebe solicitação e mostra tela com as empresas.</w:t>
            </w:r>
          </w:p>
          <w:p w14:paraId="4B33368C" w14:textId="77777777" w:rsidR="0069079E" w:rsidRDefault="0069079E" w:rsidP="0092514C">
            <w:pPr>
              <w:ind w:firstLine="0"/>
            </w:pPr>
            <w:r>
              <w:t>3 – Usuário seleciona empresa que deseja ter acesso às informações.</w:t>
            </w:r>
          </w:p>
          <w:p w14:paraId="06C07D0B" w14:textId="77777777" w:rsidR="0069079E" w:rsidRDefault="0069079E" w:rsidP="0092514C">
            <w:pPr>
              <w:ind w:firstLine="0"/>
            </w:pPr>
            <w:r>
              <w:t>4 – Sistema valida solicitação.</w:t>
            </w:r>
          </w:p>
          <w:p w14:paraId="2189BCDB" w14:textId="77777777" w:rsidR="0069079E" w:rsidRDefault="0069079E" w:rsidP="0092514C">
            <w:pPr>
              <w:ind w:firstLine="0"/>
            </w:pPr>
            <w:r>
              <w:t>5 – Sistema direciona usuário ao módulo correspondente de operações.</w:t>
            </w:r>
          </w:p>
          <w:p w14:paraId="3C1ED754" w14:textId="77777777" w:rsidR="0069079E" w:rsidRDefault="0069079E" w:rsidP="0092514C">
            <w:pPr>
              <w:ind w:firstLine="0"/>
            </w:pPr>
            <w:r>
              <w:t>6 - Usuário seleciona botão “Desativar”.</w:t>
            </w:r>
          </w:p>
          <w:p w14:paraId="06378D15" w14:textId="77777777" w:rsidR="0069079E" w:rsidRDefault="0069079E" w:rsidP="0092514C">
            <w:pPr>
              <w:ind w:firstLine="0"/>
            </w:pPr>
            <w:r>
              <w:t>7 - Sistema carrega tela de exclusão.</w:t>
            </w:r>
          </w:p>
        </w:tc>
      </w:tr>
      <w:tr w:rsidR="0069079E" w14:paraId="7F683A19" w14:textId="77777777" w:rsidTr="0092514C">
        <w:tc>
          <w:tcPr>
            <w:tcW w:w="9062" w:type="dxa"/>
          </w:tcPr>
          <w:p w14:paraId="618BA9CE" w14:textId="77777777" w:rsidR="0069079E" w:rsidRDefault="0069079E" w:rsidP="0092514C">
            <w:pPr>
              <w:ind w:firstLine="0"/>
            </w:pPr>
            <w:r>
              <w:t xml:space="preserve">Fluxo alternativo: </w:t>
            </w:r>
          </w:p>
          <w:p w14:paraId="45FE410B" w14:textId="77777777" w:rsidR="0069079E" w:rsidRDefault="0069079E" w:rsidP="0092514C">
            <w:pPr>
              <w:ind w:firstLine="0"/>
            </w:pPr>
            <w:r>
              <w:t>1 – Sistema lista solicitação.</w:t>
            </w:r>
          </w:p>
          <w:p w14:paraId="46120A7A" w14:textId="77777777" w:rsidR="0069079E" w:rsidRDefault="0069079E" w:rsidP="0092514C">
            <w:pPr>
              <w:ind w:firstLine="0"/>
            </w:pPr>
            <w:r>
              <w:t>2 – Sistema falha ao conectar-se com o banco de dados.</w:t>
            </w:r>
          </w:p>
          <w:p w14:paraId="3D28CF19" w14:textId="77777777" w:rsidR="0069079E" w:rsidRDefault="0069079E" w:rsidP="0092514C">
            <w:pPr>
              <w:ind w:firstLine="0"/>
            </w:pPr>
            <w:r>
              <w:t>3 – Sistema envia mensagem “Erro de conexão com o banco de dados”.</w:t>
            </w:r>
          </w:p>
          <w:p w14:paraId="619DD7AF" w14:textId="77777777" w:rsidR="0069079E" w:rsidRDefault="0069079E" w:rsidP="0092514C">
            <w:pPr>
              <w:ind w:firstLine="0"/>
            </w:pPr>
            <w:r>
              <w:t xml:space="preserve">4 – Sistema retorna ao fluxo normal. </w:t>
            </w:r>
          </w:p>
        </w:tc>
      </w:tr>
      <w:tr w:rsidR="0069079E" w14:paraId="2EE3C732" w14:textId="77777777" w:rsidTr="0092514C">
        <w:tc>
          <w:tcPr>
            <w:tcW w:w="9062" w:type="dxa"/>
          </w:tcPr>
          <w:p w14:paraId="5C89D601" w14:textId="3A212A52" w:rsidR="0069079E" w:rsidRDefault="0069079E" w:rsidP="0092514C">
            <w:pPr>
              <w:ind w:firstLine="0"/>
            </w:pPr>
            <w:r>
              <w:t>Dados:</w:t>
            </w:r>
            <w:r w:rsidR="0011502D">
              <w:t xml:space="preserve"> Lista Empresa.</w:t>
            </w:r>
          </w:p>
        </w:tc>
      </w:tr>
    </w:tbl>
    <w:p w14:paraId="4FBADB9B" w14:textId="77777777" w:rsidR="0092514C" w:rsidRPr="003D759C" w:rsidRDefault="0092514C" w:rsidP="0092514C">
      <w:pPr>
        <w:pStyle w:val="Pargrafos"/>
        <w:ind w:firstLine="0"/>
        <w:rPr>
          <w:sz w:val="20"/>
          <w:szCs w:val="20"/>
        </w:rPr>
      </w:pPr>
      <w:r w:rsidRPr="003D759C">
        <w:rPr>
          <w:sz w:val="20"/>
          <w:szCs w:val="20"/>
        </w:rPr>
        <w:t>Fonte: Elaborado pelos autores.</w:t>
      </w:r>
    </w:p>
    <w:p w14:paraId="25A5219F" w14:textId="77777777" w:rsidR="0069079E" w:rsidRPr="00EE231A" w:rsidRDefault="0069079E" w:rsidP="0069079E">
      <w:pPr>
        <w:ind w:firstLine="0"/>
        <w:rPr>
          <w:sz w:val="22"/>
          <w:szCs w:val="18"/>
        </w:rPr>
      </w:pPr>
    </w:p>
    <w:p w14:paraId="7F50EB0E" w14:textId="7446B253" w:rsidR="00BB3F9A" w:rsidRDefault="00BB3F9A" w:rsidP="0067020F">
      <w:pPr>
        <w:pStyle w:val="Ttulo2"/>
        <w:numPr>
          <w:ilvl w:val="0"/>
          <w:numId w:val="0"/>
        </w:numPr>
        <w:spacing w:after="240"/>
        <w:rPr>
          <w:szCs w:val="24"/>
        </w:rPr>
      </w:pPr>
      <w:bookmarkStart w:id="91" w:name="_Toc174376467"/>
      <w:r>
        <w:rPr>
          <w:szCs w:val="24"/>
        </w:rPr>
        <w:lastRenderedPageBreak/>
        <w:t>3.</w:t>
      </w:r>
      <w:r w:rsidR="003867FE">
        <w:rPr>
          <w:szCs w:val="24"/>
        </w:rPr>
        <w:t>7</w:t>
      </w:r>
      <w:r w:rsidRPr="000959C0">
        <w:rPr>
          <w:szCs w:val="24"/>
        </w:rPr>
        <w:t xml:space="preserve"> Diagrama de </w:t>
      </w:r>
      <w:r w:rsidR="00AD24F8">
        <w:rPr>
          <w:szCs w:val="24"/>
        </w:rPr>
        <w:t>Sequência</w:t>
      </w:r>
      <w:bookmarkEnd w:id="91"/>
    </w:p>
    <w:p w14:paraId="117FC424" w14:textId="5FF1D289"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00D022C1" w:rsidR="00C3566B" w:rsidRDefault="007D11EC" w:rsidP="00154ECE">
      <w:pPr>
        <w:pStyle w:val="PargrafodaLista"/>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14:paraId="3286D97D" w14:textId="0B233092" w:rsidR="00C3566B" w:rsidRDefault="004418F2" w:rsidP="00154ECE">
      <w:pPr>
        <w:pStyle w:val="PargrafodaLista"/>
        <w:numPr>
          <w:ilvl w:val="0"/>
          <w:numId w:val="13"/>
        </w:numPr>
      </w:pPr>
      <w:r w:rsidRPr="0067020F">
        <w:rPr>
          <w:b/>
          <w:i/>
          <w:iCs/>
        </w:rPr>
        <w:t>Interface</w:t>
      </w:r>
      <w:r w:rsidR="00C3566B" w:rsidRP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14:paraId="7A526261" w14:textId="6600E320" w:rsidR="00C3566B" w:rsidRDefault="004418F2" w:rsidP="00154ECE">
      <w:pPr>
        <w:pStyle w:val="PargrafodaLista"/>
        <w:numPr>
          <w:ilvl w:val="0"/>
          <w:numId w:val="13"/>
        </w:numPr>
      </w:pPr>
      <w:proofErr w:type="spellStart"/>
      <w:r w:rsidRPr="0067020F">
        <w:rPr>
          <w:b/>
          <w:i/>
          <w:iCs/>
        </w:rPr>
        <w:t>Controller</w:t>
      </w:r>
      <w:proofErr w:type="spellEnd"/>
      <w:r w:rsidR="007D11EC" w:rsidRPr="00C3566B">
        <w:rPr>
          <w:b/>
        </w:rPr>
        <w:t>:</w:t>
      </w:r>
      <w:r w:rsidR="00700F3F">
        <w:rPr>
          <w:b/>
        </w:rPr>
        <w:t xml:space="preserve"> </w:t>
      </w:r>
      <w:r w:rsidR="00700F3F">
        <w:t xml:space="preserve">Camada responsável por obter </w:t>
      </w:r>
      <w:r w:rsidR="007A051F">
        <w:t xml:space="preserve">requisições da </w:t>
      </w:r>
      <w:r w:rsidR="007A051F" w:rsidRPr="0067020F">
        <w:rPr>
          <w:i/>
          <w:iCs/>
        </w:rPr>
        <w:t>Interface</w:t>
      </w:r>
      <w:r w:rsidR="007A051F">
        <w:t xml:space="preserve"> e transmit</w:t>
      </w:r>
      <w:r w:rsidR="00700F3F">
        <w:t>i-las</w:t>
      </w:r>
      <w:r w:rsidR="007A051F">
        <w:t xml:space="preserve"> para a </w:t>
      </w:r>
      <w:proofErr w:type="spellStart"/>
      <w:r w:rsidR="007A051F" w:rsidRPr="0067020F">
        <w:rPr>
          <w:i/>
          <w:iCs/>
        </w:rPr>
        <w:t>Repository</w:t>
      </w:r>
      <w:proofErr w:type="spellEnd"/>
      <w:r w:rsidR="00C3566B">
        <w:t>.</w:t>
      </w:r>
    </w:p>
    <w:p w14:paraId="6D944FEC" w14:textId="4B1A4130" w:rsidR="00125898" w:rsidRDefault="00B140FB" w:rsidP="00154ECE">
      <w:pPr>
        <w:pStyle w:val="PargrafodaLista"/>
        <w:numPr>
          <w:ilvl w:val="0"/>
          <w:numId w:val="13"/>
        </w:numPr>
      </w:pPr>
      <w:proofErr w:type="spellStart"/>
      <w:r w:rsidRPr="0067020F">
        <w:rPr>
          <w:b/>
          <w:i/>
          <w:iCs/>
        </w:rPr>
        <w:t>Repository</w:t>
      </w:r>
      <w:proofErr w:type="spellEnd"/>
      <w:r w:rsidR="007D11EC" w:rsidRPr="00C3566B">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14:paraId="2002D5DE" w14:textId="11601D49" w:rsidR="004418F2" w:rsidRDefault="007D11EC" w:rsidP="00397B91">
      <w:pPr>
        <w:pStyle w:val="PargrafodaLista"/>
        <w:numPr>
          <w:ilvl w:val="0"/>
          <w:numId w:val="13"/>
        </w:numPr>
      </w:pPr>
      <w:r>
        <w:rPr>
          <w:b/>
        </w:rPr>
        <w:t>Banco de Dados:</w:t>
      </w:r>
      <w:r>
        <w:t xml:space="preserve"> </w:t>
      </w:r>
      <w:r w:rsidR="001B3350">
        <w:t>Refere-se a onde os dados são armazenados</w:t>
      </w:r>
      <w:r w:rsidR="006C6201">
        <w:t xml:space="preserve"> de forma organizada e </w:t>
      </w:r>
      <w:r w:rsidR="00023ADD">
        <w:t>estruturada</w:t>
      </w:r>
      <w:r w:rsidR="0067020F">
        <w:t>, representados nos diagramas como “</w:t>
      </w:r>
      <w:proofErr w:type="spellStart"/>
      <w:r w:rsidR="0067020F">
        <w:t>DBComtur</w:t>
      </w:r>
      <w:proofErr w:type="spellEnd"/>
      <w:r w:rsidR="0067020F">
        <w:t>”</w:t>
      </w:r>
      <w:r w:rsidR="001B3350">
        <w:t xml:space="preserve">. </w:t>
      </w:r>
    </w:p>
    <w:p w14:paraId="2F7C5DE2" w14:textId="265C0DF4" w:rsidR="00AA3175" w:rsidRDefault="00AA3175" w:rsidP="00EE231A">
      <w:pPr>
        <w:ind w:firstLine="0"/>
      </w:pPr>
    </w:p>
    <w:p w14:paraId="34900B5B" w14:textId="15106100" w:rsidR="0011502D" w:rsidRDefault="0011502D" w:rsidP="00EE231A">
      <w:pPr>
        <w:ind w:firstLine="0"/>
      </w:pPr>
    </w:p>
    <w:p w14:paraId="306606A8" w14:textId="28D4FA01" w:rsidR="0011502D" w:rsidRDefault="0011502D" w:rsidP="00EE231A">
      <w:pPr>
        <w:ind w:firstLine="0"/>
      </w:pPr>
    </w:p>
    <w:p w14:paraId="0D87BD87" w14:textId="58A27EA7" w:rsidR="0011502D" w:rsidRDefault="0011502D" w:rsidP="00EE231A">
      <w:pPr>
        <w:ind w:firstLine="0"/>
      </w:pPr>
    </w:p>
    <w:p w14:paraId="6CE1A54E" w14:textId="6111C8A2" w:rsidR="0011502D" w:rsidRDefault="0011502D" w:rsidP="00EE231A">
      <w:pPr>
        <w:ind w:firstLine="0"/>
      </w:pPr>
    </w:p>
    <w:p w14:paraId="024AEAB6" w14:textId="5DA6C21D" w:rsidR="0011502D" w:rsidRDefault="0011502D" w:rsidP="00EE231A">
      <w:pPr>
        <w:ind w:firstLine="0"/>
      </w:pPr>
    </w:p>
    <w:p w14:paraId="6171C805" w14:textId="6030344B" w:rsidR="0011502D" w:rsidRDefault="0011502D" w:rsidP="00EE231A">
      <w:pPr>
        <w:ind w:firstLine="0"/>
      </w:pPr>
    </w:p>
    <w:p w14:paraId="3453183C" w14:textId="2E0D320F" w:rsidR="0011502D" w:rsidRDefault="0011502D" w:rsidP="00EE231A">
      <w:pPr>
        <w:ind w:firstLine="0"/>
      </w:pPr>
    </w:p>
    <w:p w14:paraId="4B4627F1" w14:textId="2BBEFE79" w:rsidR="0011502D" w:rsidRDefault="0011502D" w:rsidP="00EE231A">
      <w:pPr>
        <w:ind w:firstLine="0"/>
      </w:pPr>
    </w:p>
    <w:p w14:paraId="593520AD" w14:textId="49006AF6" w:rsidR="0011502D" w:rsidRDefault="0011502D" w:rsidP="00EE231A">
      <w:pPr>
        <w:ind w:firstLine="0"/>
      </w:pPr>
    </w:p>
    <w:p w14:paraId="30144126" w14:textId="138BF722" w:rsidR="0011502D" w:rsidRDefault="0011502D" w:rsidP="00EE231A">
      <w:pPr>
        <w:ind w:firstLine="0"/>
      </w:pPr>
    </w:p>
    <w:p w14:paraId="7B948314" w14:textId="353DD39A" w:rsidR="0011502D" w:rsidRDefault="0011502D" w:rsidP="00EE231A">
      <w:pPr>
        <w:ind w:firstLine="0"/>
      </w:pPr>
    </w:p>
    <w:p w14:paraId="1FEB9D54" w14:textId="07AAE2A5" w:rsidR="0011502D" w:rsidRDefault="0011502D" w:rsidP="00EE231A">
      <w:pPr>
        <w:ind w:firstLine="0"/>
      </w:pPr>
    </w:p>
    <w:p w14:paraId="2CACCC48" w14:textId="02B35FF4" w:rsidR="007D11EC" w:rsidRPr="00AA3175" w:rsidRDefault="007D11EC" w:rsidP="00700F3F">
      <w:pPr>
        <w:pStyle w:val="Ttulo2"/>
        <w:numPr>
          <w:ilvl w:val="0"/>
          <w:numId w:val="0"/>
        </w:numPr>
        <w:rPr>
          <w:szCs w:val="24"/>
        </w:rPr>
      </w:pPr>
      <w:bookmarkStart w:id="92" w:name="_Toc174376468"/>
      <w:r>
        <w:rPr>
          <w:szCs w:val="24"/>
        </w:rPr>
        <w:lastRenderedPageBreak/>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92"/>
    </w:p>
    <w:p w14:paraId="659EC579" w14:textId="0BDA33F3" w:rsidR="00595865" w:rsidRDefault="004418F2" w:rsidP="00BE50F1">
      <w:r>
        <w:t xml:space="preserve">Demonstra-se na </w:t>
      </w:r>
      <w:r w:rsidR="00700F3F">
        <w:t>Figura 13</w:t>
      </w:r>
      <w:r>
        <w:t>,</w:t>
      </w:r>
      <w:r w:rsidR="007D11EC">
        <w:t xml:space="preserve"> o processo de cadastro de Tipo Turismo. O fluxo começa com a solicitação de cadastro pelo funcionário, passa pela validação e armazenamento de dados na </w:t>
      </w:r>
      <w:r w:rsidR="00AA3175">
        <w:t xml:space="preserve">camada </w:t>
      </w:r>
      <w:bookmarkStart w:id="93" w:name="_Hlk168598362"/>
      <w:proofErr w:type="spellStart"/>
      <w:r w:rsidR="00AA3175" w:rsidRPr="00700F3F">
        <w:rPr>
          <w:i/>
          <w:iCs/>
        </w:rPr>
        <w:t>Controller</w:t>
      </w:r>
      <w:bookmarkEnd w:id="93"/>
      <w:proofErr w:type="spellEnd"/>
      <w:r w:rsidR="00AA3175">
        <w:t xml:space="preserve">, </w:t>
      </w:r>
      <w:proofErr w:type="spellStart"/>
      <w:r w:rsidR="00AA3175" w:rsidRPr="00700F3F">
        <w:rPr>
          <w:i/>
          <w:iCs/>
        </w:rPr>
        <w:t>Reposito</w:t>
      </w:r>
      <w:r w:rsidRPr="00700F3F">
        <w:rPr>
          <w:i/>
          <w:iCs/>
        </w:rPr>
        <w:t>r</w:t>
      </w:r>
      <w:r w:rsidR="00AA3175" w:rsidRPr="00700F3F">
        <w:rPr>
          <w:i/>
          <w:iCs/>
        </w:rPr>
        <w:t>y</w:t>
      </w:r>
      <w:proofErr w:type="spellEnd"/>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00AA3175" w:rsidRPr="00700F3F">
        <w:rPr>
          <w:i/>
          <w:iCs/>
        </w:rPr>
        <w:t>Interface</w:t>
      </w:r>
      <w:r w:rsidR="007D11EC">
        <w:t xml:space="preserve">. </w:t>
      </w:r>
    </w:p>
    <w:p w14:paraId="1A697103" w14:textId="1CDD8A72" w:rsidR="00B15BBE" w:rsidRDefault="00B15BBE" w:rsidP="00C021DE">
      <w:pPr>
        <w:pStyle w:val="Legenda"/>
        <w:keepNext/>
        <w:spacing w:before="240"/>
      </w:pPr>
      <w:bookmarkStart w:id="94" w:name="_Toc181361890"/>
      <w:r>
        <w:t xml:space="preserve">Figura </w:t>
      </w:r>
      <w:fldSimple w:instr=" SEQ Figura \* ARABIC ">
        <w:r w:rsidR="007074D2">
          <w:rPr>
            <w:noProof/>
          </w:rPr>
          <w:t>16</w:t>
        </w:r>
      </w:fldSimple>
      <w:r>
        <w:t xml:space="preserve"> </w:t>
      </w:r>
      <w:r w:rsidRPr="00B15BBE">
        <w:rPr>
          <w:b w:val="0"/>
          <w:noProof/>
        </w:rPr>
        <w:t>— Diagrama de Sequência – Cadastrar Tipo Turismo</w:t>
      </w:r>
      <w:bookmarkEnd w:id="94"/>
    </w:p>
    <w:p w14:paraId="16F60FB5" w14:textId="7FA914C0" w:rsidR="00595865" w:rsidRDefault="00846D3C" w:rsidP="00C021DE">
      <w:pPr>
        <w:ind w:firstLine="0"/>
        <w:jc w:val="center"/>
        <w:rPr>
          <w:sz w:val="22"/>
          <w:szCs w:val="18"/>
        </w:rPr>
      </w:pPr>
      <w:r>
        <w:rPr>
          <w:noProof/>
        </w:rPr>
        <w:drawing>
          <wp:inline distT="0" distB="0" distL="0" distR="0" wp14:anchorId="148E01DD" wp14:editId="2E0D52D6">
            <wp:extent cx="6922954" cy="4434444"/>
            <wp:effectExtent l="6032" t="0" r="0" b="0"/>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rot="16200000">
                      <a:off x="0" y="0"/>
                      <a:ext cx="6933305" cy="4441074"/>
                    </a:xfrm>
                    <a:prstGeom prst="rect">
                      <a:avLst/>
                    </a:prstGeom>
                  </pic:spPr>
                </pic:pic>
              </a:graphicData>
            </a:graphic>
          </wp:inline>
        </w:drawing>
      </w:r>
    </w:p>
    <w:p w14:paraId="7BDEA81B" w14:textId="3C04A11D" w:rsidR="0092514C" w:rsidRPr="003D759C" w:rsidRDefault="0092514C" w:rsidP="00C021DE">
      <w:pPr>
        <w:pStyle w:val="Pargrafos"/>
        <w:ind w:firstLine="0"/>
        <w:jc w:val="center"/>
        <w:rPr>
          <w:sz w:val="20"/>
          <w:szCs w:val="20"/>
        </w:rPr>
      </w:pPr>
      <w:r w:rsidRPr="003D759C">
        <w:rPr>
          <w:sz w:val="20"/>
          <w:szCs w:val="20"/>
        </w:rPr>
        <w:t>Fonte: Elaborado pelos autores.</w:t>
      </w:r>
    </w:p>
    <w:p w14:paraId="0C568E96" w14:textId="38A8BFD7" w:rsidR="00595865" w:rsidRPr="00AA3175" w:rsidRDefault="00595865" w:rsidP="00595865">
      <w:pPr>
        <w:pStyle w:val="Ttulo2"/>
        <w:numPr>
          <w:ilvl w:val="0"/>
          <w:numId w:val="0"/>
        </w:numPr>
        <w:rPr>
          <w:szCs w:val="24"/>
        </w:rPr>
      </w:pPr>
      <w:bookmarkStart w:id="95" w:name="_Toc174376469"/>
      <w:r>
        <w:rPr>
          <w:szCs w:val="24"/>
        </w:rPr>
        <w:lastRenderedPageBreak/>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95"/>
    </w:p>
    <w:p w14:paraId="78F4E522" w14:textId="006ABC28" w:rsidR="0092514C" w:rsidRDefault="00BF130F" w:rsidP="00397B91">
      <w:r>
        <w:t>Na</w:t>
      </w:r>
      <w:r w:rsidR="00BE50F1">
        <w:t xml:space="preserve"> </w:t>
      </w:r>
      <w:r w:rsidR="00700F3F">
        <w:t>F</w:t>
      </w:r>
      <w:r w:rsidR="00BE50F1">
        <w:t>igura</w:t>
      </w:r>
      <w:r w:rsidR="00700F3F">
        <w:t xml:space="preserve"> 14, observa-se </w:t>
      </w:r>
      <w:r w:rsidR="00BE50F1">
        <w:t xml:space="preserve">o fluxo para alterar um Tipo de Atração. O processo começa com o funcionário solicitando a alteração, seguida pela validação e atualização dos dados na camada </w:t>
      </w:r>
      <w:proofErr w:type="spellStart"/>
      <w:r w:rsidR="00B140FB" w:rsidRPr="00700F3F">
        <w:rPr>
          <w:i/>
          <w:iCs/>
        </w:rPr>
        <w:t>Controller</w:t>
      </w:r>
      <w:proofErr w:type="spellEnd"/>
      <w:r w:rsidR="00B140FB">
        <w:t xml:space="preserve"> </w:t>
      </w:r>
      <w:r w:rsidR="00BE50F1">
        <w:t xml:space="preserve">e no </w:t>
      </w:r>
      <w:proofErr w:type="spellStart"/>
      <w:r w:rsidR="00BE50F1" w:rsidRPr="00700F3F">
        <w:rPr>
          <w:i/>
          <w:iCs/>
        </w:rPr>
        <w:t>R</w:t>
      </w:r>
      <w:r w:rsidR="00B140FB" w:rsidRPr="00700F3F">
        <w:rPr>
          <w:i/>
          <w:iCs/>
        </w:rPr>
        <w:t>epository</w:t>
      </w:r>
      <w:proofErr w:type="spellEnd"/>
      <w:r w:rsidR="00BE50F1">
        <w:t xml:space="preserve">. No </w:t>
      </w:r>
      <w:proofErr w:type="spellStart"/>
      <w:r w:rsidR="00B140FB" w:rsidRPr="00700F3F">
        <w:rPr>
          <w:i/>
          <w:iCs/>
        </w:rPr>
        <w:t>Repository</w:t>
      </w:r>
      <w:proofErr w:type="spellEnd"/>
      <w:r w:rsidR="00BE50F1">
        <w:t xml:space="preserve">, verifica-se a existência dos dados, envia-se os novos dados para o Banco de Dados, e retorna-se com a confirmação da atualização. Finalmente, a </w:t>
      </w:r>
      <w:r w:rsidR="00BE50F1" w:rsidRPr="00700F3F">
        <w:rPr>
          <w:i/>
          <w:iCs/>
        </w:rPr>
        <w:t>Interface</w:t>
      </w:r>
      <w:r w:rsidR="00BE50F1">
        <w:t xml:space="preserve"> recupera e envia a lista atualizada de tipos de atração</w:t>
      </w:r>
      <w:r w:rsidR="00595865" w:rsidRPr="00595865">
        <w:t>.</w:t>
      </w:r>
    </w:p>
    <w:p w14:paraId="75164E7F" w14:textId="21692A4F" w:rsidR="00BE50F1" w:rsidRDefault="00BE50F1" w:rsidP="00C021DE">
      <w:pPr>
        <w:pStyle w:val="Legenda"/>
        <w:keepNext/>
        <w:spacing w:before="240"/>
      </w:pPr>
      <w:bookmarkStart w:id="96" w:name="_Toc181361891"/>
      <w:r>
        <w:t xml:space="preserve">Figura </w:t>
      </w:r>
      <w:fldSimple w:instr=" SEQ Figura \* ARABIC ">
        <w:r w:rsidR="007074D2">
          <w:rPr>
            <w:noProof/>
          </w:rPr>
          <w:t>17</w:t>
        </w:r>
      </w:fldSimple>
      <w:r>
        <w:t xml:space="preserve"> </w:t>
      </w:r>
      <w:r w:rsidRPr="00E73C42">
        <w:rPr>
          <w:noProof/>
        </w:rPr>
        <w:t xml:space="preserve">— </w:t>
      </w:r>
      <w:r w:rsidRPr="00BE50F1">
        <w:rPr>
          <w:b w:val="0"/>
          <w:noProof/>
        </w:rPr>
        <w:t>Diagrama de Sequência – Alterar Tipo Atração</w:t>
      </w:r>
      <w:bookmarkEnd w:id="96"/>
    </w:p>
    <w:p w14:paraId="5FD6A0CE" w14:textId="6826AA4C" w:rsidR="001A3FB9" w:rsidRDefault="00846D3C" w:rsidP="00C021DE">
      <w:pPr>
        <w:ind w:firstLine="0"/>
        <w:jc w:val="center"/>
      </w:pPr>
      <w:r>
        <w:rPr>
          <w:noProof/>
        </w:rPr>
        <w:drawing>
          <wp:inline distT="0" distB="0" distL="0" distR="0" wp14:anchorId="2E60012C" wp14:editId="1BB60663">
            <wp:extent cx="6640229" cy="4279698"/>
            <wp:effectExtent l="0" t="635" r="7620" b="7620"/>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rot="16200000">
                      <a:off x="0" y="0"/>
                      <a:ext cx="6710673" cy="4325100"/>
                    </a:xfrm>
                    <a:prstGeom prst="rect">
                      <a:avLst/>
                    </a:prstGeom>
                  </pic:spPr>
                </pic:pic>
              </a:graphicData>
            </a:graphic>
          </wp:inline>
        </w:drawing>
      </w:r>
    </w:p>
    <w:p w14:paraId="4AAC72F6" w14:textId="6880D8D4" w:rsidR="0092514C" w:rsidRPr="003D759C" w:rsidRDefault="0092514C" w:rsidP="00C021DE">
      <w:pPr>
        <w:pStyle w:val="Pargrafos"/>
        <w:ind w:firstLine="0"/>
        <w:jc w:val="center"/>
        <w:rPr>
          <w:sz w:val="20"/>
          <w:szCs w:val="20"/>
        </w:rPr>
      </w:pPr>
      <w:r w:rsidRPr="003D759C">
        <w:rPr>
          <w:sz w:val="20"/>
          <w:szCs w:val="20"/>
        </w:rPr>
        <w:t>Fonte: Elaborado pelos autores.</w:t>
      </w:r>
    </w:p>
    <w:p w14:paraId="215F98A7" w14:textId="3E5AB0CB" w:rsidR="00B15BBE" w:rsidRPr="00AA3175" w:rsidRDefault="00B15BBE" w:rsidP="00B15BBE">
      <w:pPr>
        <w:pStyle w:val="Ttulo2"/>
        <w:numPr>
          <w:ilvl w:val="0"/>
          <w:numId w:val="0"/>
        </w:numPr>
        <w:rPr>
          <w:szCs w:val="24"/>
        </w:rPr>
      </w:pPr>
      <w:bookmarkStart w:id="97" w:name="_Toc174376470"/>
      <w:r>
        <w:rPr>
          <w:szCs w:val="24"/>
        </w:rPr>
        <w:lastRenderedPageBreak/>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97"/>
    </w:p>
    <w:p w14:paraId="5F77E1CA" w14:textId="703A922A" w:rsidR="00397B91" w:rsidRDefault="00BF130F" w:rsidP="00397B91">
      <w:r>
        <w:t>Ilustra-se</w:t>
      </w:r>
      <w:r w:rsidR="001A52FD" w:rsidRPr="001A52FD">
        <w:t xml:space="preserve"> </w:t>
      </w:r>
      <w:r w:rsidR="00700F3F">
        <w:t>na Figura 15</w:t>
      </w:r>
      <w:r w:rsidR="001A52FD" w:rsidRPr="001A52FD">
        <w:t>, o fluxo para listar usuários</w:t>
      </w:r>
      <w:r w:rsidR="001A52FD">
        <w:t>. Inicialmente,</w:t>
      </w:r>
      <w:r>
        <w:t xml:space="preserve"> o</w:t>
      </w:r>
      <w:r w:rsidR="001A52FD">
        <w:t xml:space="preserve"> funcionário solicita a listagem através da </w:t>
      </w:r>
      <w:r w:rsidR="001A52FD" w:rsidRPr="00700F3F">
        <w:rPr>
          <w:i/>
          <w:iCs/>
        </w:rPr>
        <w:t>Interface</w:t>
      </w:r>
      <w:r w:rsidR="001A52FD">
        <w:t xml:space="preserve">, que encaminha a solicitação ao </w:t>
      </w:r>
      <w:proofErr w:type="spellStart"/>
      <w:r w:rsidR="001A52FD" w:rsidRPr="00700F3F">
        <w:rPr>
          <w:i/>
          <w:iCs/>
        </w:rPr>
        <w:t>Controller</w:t>
      </w:r>
      <w:proofErr w:type="spellEnd"/>
      <w:r w:rsidR="001A52FD">
        <w:t xml:space="preserve">. </w:t>
      </w:r>
      <w:r w:rsidR="00B140FB">
        <w:t>A</w:t>
      </w:r>
      <w:r w:rsidR="001A52FD">
        <w:t xml:space="preserve"> </w:t>
      </w:r>
      <w:proofErr w:type="spellStart"/>
      <w:r w:rsidR="001A52FD" w:rsidRPr="00700F3F">
        <w:rPr>
          <w:i/>
          <w:iCs/>
        </w:rPr>
        <w:t>Controller</w:t>
      </w:r>
      <w:proofErr w:type="spellEnd"/>
      <w:r w:rsidR="001A52FD">
        <w:t xml:space="preserve"> então repassa a solicitação ao </w:t>
      </w:r>
      <w:proofErr w:type="spellStart"/>
      <w:r w:rsidR="00B140FB" w:rsidRPr="00700F3F">
        <w:rPr>
          <w:i/>
          <w:iCs/>
        </w:rPr>
        <w:t>Repository</w:t>
      </w:r>
      <w:proofErr w:type="spellEnd"/>
      <w:r w:rsidR="001A52FD">
        <w:t xml:space="preserve">, que consulta o Banco de Dados. Após a consulta, o Banco de Dados retorna a lista de usuários ao </w:t>
      </w:r>
      <w:proofErr w:type="spellStart"/>
      <w:r w:rsidR="00B140FB" w:rsidRPr="00700F3F">
        <w:rPr>
          <w:i/>
          <w:iCs/>
        </w:rPr>
        <w:t>Repository</w:t>
      </w:r>
      <w:proofErr w:type="spellEnd"/>
      <w:r w:rsidR="001A52FD">
        <w:t xml:space="preserve">, que encaminha essa lista de volta ao </w:t>
      </w:r>
      <w:proofErr w:type="spellStart"/>
      <w:r w:rsidR="001A52FD" w:rsidRPr="00700F3F">
        <w:rPr>
          <w:i/>
          <w:iCs/>
        </w:rPr>
        <w:t>Controller</w:t>
      </w:r>
      <w:proofErr w:type="spellEnd"/>
      <w:r w:rsidR="001A52FD">
        <w:t>, e por fim, a Interface entrega a lista de usuários ao funcionário.</w:t>
      </w:r>
    </w:p>
    <w:p w14:paraId="159E5D6F" w14:textId="6C7FFAFD" w:rsidR="00A11C50" w:rsidRDefault="00A11C50" w:rsidP="00C021DE">
      <w:pPr>
        <w:pStyle w:val="Legenda"/>
        <w:keepNext/>
        <w:spacing w:before="240"/>
      </w:pPr>
      <w:bookmarkStart w:id="98" w:name="_Toc181361892"/>
      <w:r>
        <w:t xml:space="preserve">Figura </w:t>
      </w:r>
      <w:fldSimple w:instr=" SEQ Figura \* ARABIC ">
        <w:r w:rsidR="007074D2">
          <w:rPr>
            <w:noProof/>
          </w:rPr>
          <w:t>18</w:t>
        </w:r>
      </w:fldSimple>
      <w:r>
        <w:t xml:space="preserve"> </w:t>
      </w:r>
      <w:r w:rsidRPr="00A11C50">
        <w:rPr>
          <w:b w:val="0"/>
          <w:noProof/>
        </w:rPr>
        <w:t>— Diagrama de Sequência – Listar Usuário</w:t>
      </w:r>
      <w:bookmarkEnd w:id="98"/>
    </w:p>
    <w:p w14:paraId="15BE1876" w14:textId="109B5999" w:rsidR="00C3566B" w:rsidRDefault="00A11C50" w:rsidP="00C021DE">
      <w:pPr>
        <w:ind w:firstLine="0"/>
        <w:jc w:val="center"/>
        <w:rPr>
          <w:sz w:val="22"/>
          <w:szCs w:val="18"/>
        </w:rPr>
      </w:pPr>
      <w:r w:rsidRPr="00A11C50">
        <w:rPr>
          <w:noProof/>
          <w:sz w:val="22"/>
          <w:szCs w:val="18"/>
        </w:rPr>
        <w:drawing>
          <wp:inline distT="0" distB="0" distL="0" distR="0" wp14:anchorId="59C58546" wp14:editId="12AB169C">
            <wp:extent cx="6658185" cy="2354438"/>
            <wp:effectExtent l="0" t="635" r="8890" b="889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rot="16200000">
                      <a:off x="0" y="0"/>
                      <a:ext cx="6710954" cy="2373098"/>
                    </a:xfrm>
                    <a:prstGeom prst="rect">
                      <a:avLst/>
                    </a:prstGeom>
                  </pic:spPr>
                </pic:pic>
              </a:graphicData>
            </a:graphic>
          </wp:inline>
        </w:drawing>
      </w:r>
    </w:p>
    <w:p w14:paraId="3BFDA091" w14:textId="0ACF9521" w:rsidR="00397B91" w:rsidRPr="003D759C" w:rsidRDefault="0092514C" w:rsidP="00C021DE">
      <w:pPr>
        <w:pStyle w:val="Pargrafos"/>
        <w:ind w:firstLine="0"/>
        <w:jc w:val="center"/>
        <w:rPr>
          <w:sz w:val="20"/>
          <w:szCs w:val="20"/>
        </w:rPr>
      </w:pPr>
      <w:r w:rsidRPr="003D759C">
        <w:rPr>
          <w:sz w:val="20"/>
          <w:szCs w:val="20"/>
        </w:rPr>
        <w:t>Fonte: Elaborado pelos autores.</w:t>
      </w:r>
    </w:p>
    <w:p w14:paraId="2D867367" w14:textId="1D6BE21E" w:rsidR="0012321C" w:rsidRPr="00AA3175" w:rsidRDefault="0012321C" w:rsidP="0012321C">
      <w:pPr>
        <w:pStyle w:val="Ttulo2"/>
        <w:numPr>
          <w:ilvl w:val="0"/>
          <w:numId w:val="0"/>
        </w:numPr>
        <w:rPr>
          <w:szCs w:val="24"/>
        </w:rPr>
      </w:pPr>
      <w:bookmarkStart w:id="99" w:name="_Toc174376471"/>
      <w:r>
        <w:rPr>
          <w:szCs w:val="24"/>
        </w:rPr>
        <w:lastRenderedPageBreak/>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99"/>
    </w:p>
    <w:p w14:paraId="1A3B5045" w14:textId="13D22D77" w:rsidR="0092514C" w:rsidRDefault="00C021DE" w:rsidP="00397B91">
      <w:r>
        <w:t>Pode-se visualizar na Figura 16,</w:t>
      </w:r>
      <w:r w:rsidR="00C21157">
        <w:t xml:space="preserve">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w:t>
      </w:r>
      <w:proofErr w:type="spellStart"/>
      <w:r w:rsidR="00BF130F" w:rsidRPr="00BF130F">
        <w:t>Controller</w:t>
      </w:r>
      <w:proofErr w:type="spellEnd"/>
      <w:r w:rsidR="00BF130F" w:rsidRPr="00BF130F">
        <w:t xml:space="preserve">. </w:t>
      </w:r>
      <w:r w:rsidR="00B140FB">
        <w:t>A</w:t>
      </w:r>
      <w:r w:rsidR="00BF130F" w:rsidRPr="00BF130F">
        <w:t xml:space="preserve"> </w:t>
      </w:r>
      <w:proofErr w:type="spellStart"/>
      <w:r w:rsidR="00BF130F" w:rsidRPr="00BF130F">
        <w:t>Controller</w:t>
      </w:r>
      <w:proofErr w:type="spellEnd"/>
      <w:r w:rsidR="00BF130F" w:rsidRPr="00BF130F">
        <w:t xml:space="preserve"> então repassa a solicitação ao </w:t>
      </w:r>
      <w:proofErr w:type="spellStart"/>
      <w:r w:rsidR="00B140FB">
        <w:t>Repository</w:t>
      </w:r>
      <w:proofErr w:type="spellEnd"/>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proofErr w:type="spellStart"/>
      <w:r w:rsidR="00B140FB">
        <w:t>Repository</w:t>
      </w:r>
      <w:proofErr w:type="spellEnd"/>
      <w:r w:rsidR="00BF130F" w:rsidRPr="00BF130F">
        <w:t xml:space="preserve">, </w:t>
      </w:r>
      <w:r w:rsidR="00C21157">
        <w:t xml:space="preserve">e a </w:t>
      </w:r>
      <w:proofErr w:type="spellStart"/>
      <w:r w:rsidR="00BF130F" w:rsidRPr="00BF130F">
        <w:t>Controller</w:t>
      </w:r>
      <w:proofErr w:type="spellEnd"/>
      <w:r w:rsidR="00BF130F" w:rsidRPr="00BF130F">
        <w:t xml:space="preserve">,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666C8413" w:rsidR="00BF130F" w:rsidRDefault="00BF130F" w:rsidP="00C021DE">
      <w:pPr>
        <w:pStyle w:val="Legenda"/>
        <w:keepNext/>
        <w:spacing w:before="240"/>
      </w:pPr>
      <w:bookmarkStart w:id="100" w:name="_Toc181361893"/>
      <w:r>
        <w:t xml:space="preserve">Figura </w:t>
      </w:r>
      <w:fldSimple w:instr=" SEQ Figura \* ARABIC ">
        <w:r w:rsidR="007074D2">
          <w:rPr>
            <w:noProof/>
          </w:rPr>
          <w:t>19</w:t>
        </w:r>
      </w:fldSimple>
      <w:r>
        <w:t xml:space="preserve"> </w:t>
      </w:r>
      <w:r w:rsidRPr="00805F5E">
        <w:rPr>
          <w:noProof/>
        </w:rPr>
        <w:t xml:space="preserve">— </w:t>
      </w:r>
      <w:r w:rsidRPr="00BF130F">
        <w:rPr>
          <w:b w:val="0"/>
          <w:noProof/>
        </w:rPr>
        <w:t>Diagrama de Sequência – Excluir Empresa</w:t>
      </w:r>
      <w:bookmarkEnd w:id="100"/>
    </w:p>
    <w:p w14:paraId="6C2DEE15" w14:textId="119E23C0" w:rsidR="00BF130F" w:rsidRPr="007E5A8A" w:rsidRDefault="007E5A8A" w:rsidP="00C021DE">
      <w:pPr>
        <w:ind w:firstLine="0"/>
        <w:jc w:val="center"/>
      </w:pPr>
      <w:r>
        <w:rPr>
          <w:noProof/>
        </w:rPr>
        <w:drawing>
          <wp:inline distT="0" distB="0" distL="0" distR="0" wp14:anchorId="7ACE3A7D" wp14:editId="19F5CF54">
            <wp:extent cx="6384610" cy="3281684"/>
            <wp:effectExtent l="8255" t="0" r="5715" b="5715"/>
            <wp:docPr id="32" name="Grá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rot="16200000">
                      <a:off x="0" y="0"/>
                      <a:ext cx="6424474" cy="3302174"/>
                    </a:xfrm>
                    <a:prstGeom prst="rect">
                      <a:avLst/>
                    </a:prstGeom>
                  </pic:spPr>
                </pic:pic>
              </a:graphicData>
            </a:graphic>
          </wp:inline>
        </w:drawing>
      </w:r>
    </w:p>
    <w:p w14:paraId="5A669DD3" w14:textId="1505430F" w:rsidR="0092514C" w:rsidRPr="003D759C" w:rsidRDefault="0092514C" w:rsidP="00C021DE">
      <w:pPr>
        <w:pStyle w:val="Pargrafos"/>
        <w:ind w:firstLine="0"/>
        <w:jc w:val="center"/>
        <w:rPr>
          <w:sz w:val="20"/>
          <w:szCs w:val="20"/>
        </w:rPr>
      </w:pPr>
      <w:r w:rsidRPr="003D759C">
        <w:rPr>
          <w:sz w:val="20"/>
          <w:szCs w:val="20"/>
        </w:rPr>
        <w:t>Fonte: Elaborado pelos autores.</w:t>
      </w:r>
    </w:p>
    <w:p w14:paraId="0C18FE00" w14:textId="320B20AC" w:rsidR="00C21157" w:rsidRDefault="00C21157" w:rsidP="00C21157">
      <w:pPr>
        <w:pStyle w:val="Ttulo2"/>
        <w:numPr>
          <w:ilvl w:val="0"/>
          <w:numId w:val="0"/>
        </w:numPr>
        <w:rPr>
          <w:noProof/>
        </w:rPr>
      </w:pPr>
      <w:bookmarkStart w:id="101" w:name="_Toc174376472"/>
      <w:r>
        <w:rPr>
          <w:szCs w:val="24"/>
        </w:rPr>
        <w:lastRenderedPageBreak/>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101"/>
      <w:r>
        <w:rPr>
          <w:noProof/>
        </w:rPr>
        <w:t xml:space="preserve"> </w:t>
      </w:r>
    </w:p>
    <w:p w14:paraId="72EAD7F2" w14:textId="64625024" w:rsidR="0092514C" w:rsidRDefault="00C021DE" w:rsidP="00397B91">
      <w:r>
        <w:t>D</w:t>
      </w:r>
      <w:r w:rsidR="00640342" w:rsidRPr="00640342">
        <w:t>elineia-se</w:t>
      </w:r>
      <w:r>
        <w:t xml:space="preserve"> na Figura 17,</w:t>
      </w:r>
      <w:r w:rsidR="00640342" w:rsidRPr="00640342">
        <w:t xml:space="preserve"> o processo de consulta de atração. O fluxo começa com a solicitação de consulta pela </w:t>
      </w:r>
      <w:r w:rsidR="00640342" w:rsidRPr="00C021DE">
        <w:rPr>
          <w:i/>
          <w:iCs/>
        </w:rPr>
        <w:t>Interface</w:t>
      </w:r>
      <w:r w:rsidR="00640342" w:rsidRPr="00640342">
        <w:t xml:space="preserve">, que pede os dados necessários ao funcionário e, após recebê-los, os envia ao </w:t>
      </w:r>
      <w:proofErr w:type="spellStart"/>
      <w:r w:rsidR="00640342" w:rsidRPr="00C021DE">
        <w:rPr>
          <w:i/>
          <w:iCs/>
        </w:rPr>
        <w:t>Controller</w:t>
      </w:r>
      <w:proofErr w:type="spellEnd"/>
      <w:r w:rsidR="00640342" w:rsidRPr="00640342">
        <w:t xml:space="preserve">. Este, por sua vez, encaminha a solicitação ao </w:t>
      </w:r>
      <w:proofErr w:type="spellStart"/>
      <w:r w:rsidR="00B140FB" w:rsidRPr="00C021DE">
        <w:rPr>
          <w:i/>
          <w:iCs/>
        </w:rPr>
        <w:t>Repository</w:t>
      </w:r>
      <w:proofErr w:type="spellEnd"/>
      <w:r w:rsidR="00640342" w:rsidRPr="00640342">
        <w:t xml:space="preserve">, que a envia ao Banco de Dados. Após o processamento, o Banco de Dados retorna os dados ao </w:t>
      </w:r>
      <w:proofErr w:type="spellStart"/>
      <w:r w:rsidR="00B140FB" w:rsidRPr="00C021DE">
        <w:rPr>
          <w:i/>
          <w:iCs/>
        </w:rPr>
        <w:t>Repository</w:t>
      </w:r>
      <w:proofErr w:type="spellEnd"/>
      <w:r w:rsidR="00640342" w:rsidRPr="00640342">
        <w:t xml:space="preserve">, que os </w:t>
      </w:r>
      <w:r w:rsidR="00D07F80">
        <w:t xml:space="preserve">leva </w:t>
      </w:r>
      <w:r w:rsidR="00640342" w:rsidRPr="00640342">
        <w:t xml:space="preserve">a </w:t>
      </w:r>
      <w:proofErr w:type="spellStart"/>
      <w:r w:rsidR="00640342" w:rsidRPr="00C021DE">
        <w:rPr>
          <w:i/>
          <w:iCs/>
        </w:rPr>
        <w:t>Controller</w:t>
      </w:r>
      <w:proofErr w:type="spellEnd"/>
      <w:r w:rsidR="00D07F80">
        <w:t xml:space="preserve"> e</w:t>
      </w:r>
      <w:r w:rsidR="00640342" w:rsidRPr="00640342">
        <w:t xml:space="preserve"> retorna os dados à </w:t>
      </w:r>
      <w:r w:rsidR="00640342" w:rsidRPr="00C021DE">
        <w:rPr>
          <w:i/>
          <w:iCs/>
        </w:rPr>
        <w:t>Interface</w:t>
      </w:r>
      <w:r w:rsidR="00640342" w:rsidRPr="00640342">
        <w:t xml:space="preserve"> para consulta.</w:t>
      </w:r>
    </w:p>
    <w:p w14:paraId="110001C0" w14:textId="62B387F7" w:rsidR="00C21157" w:rsidRDefault="00C21157" w:rsidP="00C021DE">
      <w:pPr>
        <w:pStyle w:val="Legenda"/>
        <w:keepNext/>
        <w:spacing w:before="240"/>
      </w:pPr>
      <w:bookmarkStart w:id="102" w:name="_Toc181361894"/>
      <w:r>
        <w:t xml:space="preserve">Figura </w:t>
      </w:r>
      <w:fldSimple w:instr=" SEQ Figura \* ARABIC ">
        <w:r w:rsidR="007074D2">
          <w:rPr>
            <w:noProof/>
          </w:rPr>
          <w:t>20</w:t>
        </w:r>
      </w:fldSimple>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102"/>
    </w:p>
    <w:p w14:paraId="7CB99408" w14:textId="59A79D49" w:rsidR="00C21157" w:rsidRPr="00C21157" w:rsidRDefault="007E5A8A" w:rsidP="00C021DE">
      <w:pPr>
        <w:ind w:firstLine="0"/>
        <w:jc w:val="center"/>
      </w:pPr>
      <w:r>
        <w:rPr>
          <w:noProof/>
        </w:rPr>
        <w:drawing>
          <wp:inline distT="0" distB="0" distL="0" distR="0" wp14:anchorId="0E49D89B" wp14:editId="3ACD7677">
            <wp:extent cx="6658207" cy="3903037"/>
            <wp:effectExtent l="6033" t="0" r="0" b="0"/>
            <wp:docPr id="29" name="Grá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rot="16200000">
                      <a:off x="0" y="0"/>
                      <a:ext cx="6714774" cy="3936197"/>
                    </a:xfrm>
                    <a:prstGeom prst="rect">
                      <a:avLst/>
                    </a:prstGeom>
                  </pic:spPr>
                </pic:pic>
              </a:graphicData>
            </a:graphic>
          </wp:inline>
        </w:drawing>
      </w:r>
    </w:p>
    <w:p w14:paraId="366B4125"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66CF192F" w14:textId="2187AC23" w:rsidR="007944D7" w:rsidRDefault="0082521E" w:rsidP="005F772A">
      <w:pPr>
        <w:pStyle w:val="Ttulo1"/>
        <w:ind w:left="426"/>
      </w:pPr>
      <w:bookmarkStart w:id="103" w:name="_Toc174376473"/>
      <w:r w:rsidRPr="002B3561">
        <w:lastRenderedPageBreak/>
        <w:t>DEFINIÇÃO DA INTERFACE COM O USUÁRIO</w:t>
      </w:r>
      <w:r w:rsidR="007944D7" w:rsidRPr="002B3561">
        <w:t xml:space="preserve"> </w:t>
      </w:r>
      <w:r w:rsidR="00B6588B" w:rsidRPr="002B3561">
        <w:t>(</w:t>
      </w:r>
      <w:r w:rsidRPr="002B3561">
        <w:t>UX</w:t>
      </w:r>
      <w:r w:rsidR="00B6588B" w:rsidRPr="002B3561">
        <w:t>)</w:t>
      </w:r>
      <w:bookmarkEnd w:id="103"/>
      <w:r w:rsidR="007A458A" w:rsidRPr="002B3561">
        <w:t xml:space="preserve"> </w:t>
      </w:r>
    </w:p>
    <w:p w14:paraId="6CE37156" w14:textId="4398DCC4" w:rsidR="00997B5A" w:rsidRPr="00997B5A" w:rsidRDefault="00997B5A" w:rsidP="00997B5A">
      <w:pPr>
        <w:pStyle w:val="Pargrafo"/>
        <w:spacing w:after="240" w:line="360" w:lineRule="auto"/>
      </w:pPr>
      <w:r>
        <w:rPr>
          <w:rStyle w:val="normaltextrun"/>
          <w:color w:val="000000"/>
          <w:shd w:val="clear" w:color="auto" w:fill="FFFFFF"/>
        </w:rPr>
        <w:t> </w:t>
      </w:r>
      <w:proofErr w:type="spellStart"/>
      <w:r>
        <w:rPr>
          <w:rStyle w:val="normaltextrun"/>
          <w:color w:val="000000"/>
          <w:shd w:val="clear" w:color="auto" w:fill="FFFFFF"/>
        </w:rPr>
        <w:t>User</w:t>
      </w:r>
      <w:proofErr w:type="spellEnd"/>
      <w:r>
        <w:rPr>
          <w:rStyle w:val="normaltextrun"/>
          <w:color w:val="000000"/>
          <w:shd w:val="clear" w:color="auto" w:fill="FFFFFF"/>
        </w:rPr>
        <w:t xml:space="preserve"> Experience (UX), traduzido para o português como Experiência do Usuário, é o estudo de práticas e técnicas para garantir que as necessidades e expectativas do usuário sejam atendidas de maneira satisfatória e intuitiva. O objetivo é proporcionar uma experiência agradável para melhorar a usabilidade e satisfação, apresentando valor real ao serviço ou produto oferecido (Unger e Chandler, 2009).</w:t>
      </w:r>
      <w:r>
        <w:rPr>
          <w:rStyle w:val="eop"/>
          <w:color w:val="000000"/>
          <w:shd w:val="clear" w:color="auto" w:fill="FFFFFF"/>
        </w:rPr>
        <w:t> </w:t>
      </w:r>
    </w:p>
    <w:p w14:paraId="402774C4" w14:textId="0D4A7C63" w:rsidR="004D6472" w:rsidRDefault="004D6472" w:rsidP="00F929F5">
      <w:pPr>
        <w:pStyle w:val="Ttulo2"/>
        <w:numPr>
          <w:ilvl w:val="1"/>
          <w:numId w:val="11"/>
        </w:numPr>
        <w:spacing w:after="240"/>
      </w:pPr>
      <w:bookmarkStart w:id="104" w:name="_Toc174376474"/>
      <w:r>
        <w:t>Descrição de Cenário</w:t>
      </w:r>
      <w:bookmarkEnd w:id="104"/>
    </w:p>
    <w:p w14:paraId="61B71117" w14:textId="77777777" w:rsidR="00F929F5" w:rsidRPr="00F929F5" w:rsidRDefault="00F929F5" w:rsidP="00F929F5">
      <w:pPr>
        <w:pStyle w:val="Legenda"/>
        <w:keepNext/>
        <w:ind w:firstLine="851"/>
        <w:jc w:val="both"/>
        <w:rPr>
          <w:b w:val="0"/>
          <w:bCs w:val="0"/>
          <w:szCs w:val="24"/>
        </w:rPr>
      </w:pPr>
      <w:r w:rsidRPr="00F929F5">
        <w:rPr>
          <w:b w:val="0"/>
          <w:bCs w:val="0"/>
          <w:szCs w:val="24"/>
        </w:rPr>
        <w:t>Conforme destacado por Unger e Chandler (2009)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 é uma das ferramentas fundamentais para orientar o design de experiência do usuário, permitindo uma avaliação detalhada da eficácia do sistema sob diversas circunstâncias.</w:t>
      </w:r>
    </w:p>
    <w:p w14:paraId="57F53897" w14:textId="77777777" w:rsidR="00F929F5" w:rsidRDefault="00F929F5" w:rsidP="00F929F5">
      <w:pPr>
        <w:pStyle w:val="Legenda"/>
        <w:keepNext/>
        <w:ind w:firstLine="851"/>
        <w:jc w:val="both"/>
        <w:rPr>
          <w:b w:val="0"/>
          <w:bCs w:val="0"/>
          <w:szCs w:val="24"/>
        </w:rPr>
      </w:pPr>
      <w:r w:rsidRPr="00F929F5">
        <w:rPr>
          <w:b w:val="0"/>
          <w:bCs w:val="0"/>
          <w:szCs w:val="24"/>
        </w:rPr>
        <w:t>O primeiro cenário mostra como um comerciante local, ao ver sobre o site de turismo da cidade, pode usar a plataforma para aumentar a visibilidade de seu negócio.</w:t>
      </w:r>
    </w:p>
    <w:p w14:paraId="2CBC71A8" w14:textId="2B2ED344" w:rsidR="004D6472" w:rsidRPr="005660A0" w:rsidRDefault="004D6472" w:rsidP="00F929F5">
      <w:pPr>
        <w:pStyle w:val="Legenda"/>
        <w:keepNext/>
        <w:spacing w:before="240"/>
        <w:rPr>
          <w:b w:val="0"/>
          <w:bCs w:val="0"/>
        </w:rPr>
      </w:pPr>
      <w:bookmarkStart w:id="105" w:name="_Toc181361895"/>
      <w:r>
        <w:t xml:space="preserve">Figura </w:t>
      </w:r>
      <w:fldSimple w:instr=" SEQ Figura \* ARABIC ">
        <w:r w:rsidR="007074D2">
          <w:rPr>
            <w:noProof/>
          </w:rPr>
          <w:t>21</w:t>
        </w:r>
      </w:fldSimple>
      <w:r>
        <w:rPr>
          <w:noProof/>
        </w:rPr>
        <w:t xml:space="preserve"> </w:t>
      </w:r>
      <w:r w:rsidR="005660A0" w:rsidRPr="00606D8E">
        <w:rPr>
          <w:b w:val="0"/>
          <w:szCs w:val="24"/>
        </w:rPr>
        <w:t xml:space="preserve">— </w:t>
      </w:r>
      <w:r w:rsidRPr="005660A0">
        <w:rPr>
          <w:b w:val="0"/>
          <w:bCs w:val="0"/>
          <w:noProof/>
        </w:rPr>
        <w:t>Imagem do primeiro cenário</w:t>
      </w:r>
      <w:bookmarkEnd w:id="105"/>
    </w:p>
    <w:p w14:paraId="5460F97F" w14:textId="4888BF37" w:rsidR="004D6472" w:rsidRDefault="00C301E5" w:rsidP="00F929F5">
      <w:pPr>
        <w:pStyle w:val="NormalWeb"/>
        <w:keepNext/>
        <w:jc w:val="center"/>
      </w:pPr>
      <w:r w:rsidRPr="00C301E5">
        <w:rPr>
          <w:noProof/>
        </w:rPr>
        <w:drawing>
          <wp:inline distT="0" distB="0" distL="0" distR="0" wp14:anchorId="411C7E6B" wp14:editId="29390237">
            <wp:extent cx="3297280" cy="3283833"/>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19532" cy="3305995"/>
                    </a:xfrm>
                    <a:prstGeom prst="rect">
                      <a:avLst/>
                    </a:prstGeom>
                  </pic:spPr>
                </pic:pic>
              </a:graphicData>
            </a:graphic>
          </wp:inline>
        </w:drawing>
      </w:r>
    </w:p>
    <w:p w14:paraId="4BAF0760" w14:textId="1492AB92" w:rsidR="0092514C" w:rsidRDefault="0092514C" w:rsidP="00F929F5">
      <w:pPr>
        <w:pStyle w:val="Pargrafos"/>
        <w:ind w:firstLine="0"/>
        <w:jc w:val="center"/>
        <w:rPr>
          <w:sz w:val="20"/>
          <w:szCs w:val="20"/>
        </w:rPr>
      </w:pPr>
      <w:r w:rsidRPr="003D759C">
        <w:rPr>
          <w:sz w:val="20"/>
          <w:szCs w:val="20"/>
        </w:rPr>
        <w:t>Fonte: Elaborado pelos autores.</w:t>
      </w:r>
    </w:p>
    <w:p w14:paraId="59CCB889" w14:textId="049AA57E" w:rsidR="00F929F5" w:rsidRPr="00F929F5" w:rsidRDefault="00F929F5" w:rsidP="00F929F5">
      <w:pPr>
        <w:pStyle w:val="Pargrafos"/>
        <w:spacing w:before="240"/>
        <w:rPr>
          <w:szCs w:val="20"/>
        </w:rPr>
      </w:pPr>
      <w:r w:rsidRPr="00F929F5">
        <w:rPr>
          <w:rStyle w:val="Forte"/>
          <w:b w:val="0"/>
        </w:rPr>
        <w:lastRenderedPageBreak/>
        <w:t>O segundo cenário</w:t>
      </w:r>
      <w:r>
        <w:rPr>
          <w:rStyle w:val="ui-provider"/>
        </w:rPr>
        <w:t xml:space="preserve"> demonstra como uma funcionária do Conselho pode utilizar o site para promover eventos e facilitar o acesso às informações turísticas.</w:t>
      </w:r>
    </w:p>
    <w:p w14:paraId="1F778F96" w14:textId="35AF36BD" w:rsidR="004D6472" w:rsidRPr="005660A0" w:rsidRDefault="004D6472" w:rsidP="00F929F5">
      <w:pPr>
        <w:pStyle w:val="Legenda"/>
        <w:keepNext/>
        <w:rPr>
          <w:b w:val="0"/>
          <w:bCs w:val="0"/>
        </w:rPr>
      </w:pPr>
      <w:bookmarkStart w:id="106" w:name="_Toc181361896"/>
      <w:r>
        <w:t xml:space="preserve">Figura </w:t>
      </w:r>
      <w:fldSimple w:instr=" SEQ Figura \* ARABIC ">
        <w:r w:rsidR="007074D2">
          <w:rPr>
            <w:noProof/>
          </w:rPr>
          <w:t>22</w:t>
        </w:r>
      </w:fldSimple>
      <w:r>
        <w:t xml:space="preserve"> </w:t>
      </w:r>
      <w:r w:rsidR="005660A0" w:rsidRPr="00606D8E">
        <w:rPr>
          <w:b w:val="0"/>
          <w:szCs w:val="24"/>
        </w:rPr>
        <w:t xml:space="preserve">— </w:t>
      </w:r>
      <w:r w:rsidRPr="005660A0">
        <w:rPr>
          <w:b w:val="0"/>
          <w:bCs w:val="0"/>
        </w:rPr>
        <w:t>Imagem do segundo cenário</w:t>
      </w:r>
      <w:bookmarkEnd w:id="106"/>
    </w:p>
    <w:p w14:paraId="48CC1EDF" w14:textId="43EAB2D9" w:rsidR="004D6472" w:rsidRDefault="00C301E5" w:rsidP="00F929F5">
      <w:pPr>
        <w:pStyle w:val="NormalWeb"/>
        <w:jc w:val="center"/>
      </w:pPr>
      <w:r w:rsidRPr="00C301E5">
        <w:rPr>
          <w:noProof/>
        </w:rPr>
        <w:drawing>
          <wp:inline distT="0" distB="0" distL="0" distR="0" wp14:anchorId="1DDBF6D7" wp14:editId="51E51333">
            <wp:extent cx="3232605" cy="3294607"/>
            <wp:effectExtent l="0" t="0" r="6350" b="127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83223" cy="3346196"/>
                    </a:xfrm>
                    <a:prstGeom prst="rect">
                      <a:avLst/>
                    </a:prstGeom>
                  </pic:spPr>
                </pic:pic>
              </a:graphicData>
            </a:graphic>
          </wp:inline>
        </w:drawing>
      </w:r>
    </w:p>
    <w:p w14:paraId="14BACD09" w14:textId="77777777" w:rsidR="0092514C" w:rsidRPr="003D759C" w:rsidRDefault="0092514C" w:rsidP="00F929F5">
      <w:pPr>
        <w:pStyle w:val="Pargrafos"/>
        <w:ind w:firstLine="0"/>
        <w:jc w:val="center"/>
        <w:rPr>
          <w:sz w:val="20"/>
          <w:szCs w:val="20"/>
        </w:rPr>
      </w:pPr>
      <w:r w:rsidRPr="003D759C">
        <w:rPr>
          <w:sz w:val="20"/>
          <w:szCs w:val="20"/>
        </w:rPr>
        <w:t>Fonte: Elaborado pelos autores.</w:t>
      </w:r>
    </w:p>
    <w:p w14:paraId="0B11F02D" w14:textId="77777777" w:rsidR="004D6472" w:rsidRPr="004D6472" w:rsidRDefault="004D6472" w:rsidP="004D6472"/>
    <w:p w14:paraId="7F7596F1" w14:textId="2BAC746A" w:rsidR="00E35487" w:rsidRPr="002B3561" w:rsidRDefault="004D6472" w:rsidP="00F929F5">
      <w:pPr>
        <w:pStyle w:val="Ttulo2"/>
        <w:numPr>
          <w:ilvl w:val="1"/>
          <w:numId w:val="11"/>
        </w:numPr>
        <w:spacing w:after="240"/>
      </w:pPr>
      <w:bookmarkStart w:id="107" w:name="_Toc174376475"/>
      <w:r>
        <w:t>Descrição de Personas</w:t>
      </w:r>
      <w:bookmarkEnd w:id="107"/>
    </w:p>
    <w:p w14:paraId="06EDA9A2" w14:textId="77777777" w:rsidR="00F929F5" w:rsidRPr="00F929F5" w:rsidRDefault="00F929F5" w:rsidP="00F929F5">
      <w:pPr>
        <w:pStyle w:val="Legenda"/>
        <w:keepNext/>
        <w:ind w:firstLine="851"/>
        <w:jc w:val="both"/>
        <w:rPr>
          <w:b w:val="0"/>
          <w:bCs w:val="0"/>
          <w:szCs w:val="24"/>
        </w:rPr>
      </w:pPr>
      <w:r w:rsidRPr="00F929F5">
        <w:rPr>
          <w:b w:val="0"/>
          <w:bCs w:val="0"/>
          <w:szCs w:val="24"/>
        </w:rPr>
        <w:t>Unger e Chandler (2009) define que personas são representações fictícias de usuários que interagem com um sistema específico. Elas são desenvolvidas com foco no usuário para garantir uma compreensão aprofundada das suas necessidades, comportamentos e motivações. Ao criar personas, os designers e desenvolvedores buscam uma visão mais humanizada e centrada no usuário, permitindo a criação de soluções que atendam de maneira satisfatória às expectativas e requisitos de quem usará o produto final.</w:t>
      </w:r>
    </w:p>
    <w:p w14:paraId="18CFFCFC" w14:textId="77777777" w:rsidR="00F929F5" w:rsidRDefault="00F929F5" w:rsidP="00F929F5">
      <w:pPr>
        <w:pStyle w:val="Legenda"/>
        <w:keepNext/>
        <w:ind w:firstLine="851"/>
        <w:jc w:val="both"/>
        <w:rPr>
          <w:b w:val="0"/>
          <w:bCs w:val="0"/>
          <w:szCs w:val="24"/>
        </w:rPr>
      </w:pPr>
      <w:r w:rsidRPr="00F929F5">
        <w:rPr>
          <w:b w:val="0"/>
          <w:bCs w:val="0"/>
          <w:szCs w:val="24"/>
        </w:rPr>
        <w:t xml:space="preserve">Para o Comtur, foi desenvolvido duas personas de acordo com as funcionalidades e objetivos do sistema. A primeira (Figura 23) é um empresário dono de uma loja de sapatos que </w:t>
      </w:r>
      <w:r w:rsidRPr="00F929F5">
        <w:rPr>
          <w:b w:val="0"/>
          <w:bCs w:val="0"/>
          <w:szCs w:val="24"/>
        </w:rPr>
        <w:lastRenderedPageBreak/>
        <w:t>representa os comerciantes locais que precisam do turismo para impulsionar suas vendas e querem uma plataforma eficaz para se promover.</w:t>
      </w:r>
    </w:p>
    <w:p w14:paraId="4BA56E24" w14:textId="6C1C6808" w:rsidR="00F4024C" w:rsidRPr="005660A0" w:rsidRDefault="00F4024C" w:rsidP="00F929F5">
      <w:pPr>
        <w:pStyle w:val="Legenda"/>
        <w:keepNext/>
        <w:rPr>
          <w:b w:val="0"/>
          <w:bCs w:val="0"/>
        </w:rPr>
      </w:pPr>
      <w:bookmarkStart w:id="108" w:name="_Toc181361897"/>
      <w:r>
        <w:t xml:space="preserve">Figura </w:t>
      </w:r>
      <w:fldSimple w:instr=" SEQ Figura \* ARABIC ">
        <w:r w:rsidR="007074D2">
          <w:rPr>
            <w:noProof/>
          </w:rPr>
          <w:t>23</w:t>
        </w:r>
      </w:fldSimple>
      <w:r>
        <w:t xml:space="preserve"> </w:t>
      </w:r>
      <w:r w:rsidR="005660A0" w:rsidRPr="00606D8E">
        <w:rPr>
          <w:b w:val="0"/>
          <w:szCs w:val="24"/>
        </w:rPr>
        <w:t>—</w:t>
      </w:r>
      <w:r w:rsidRPr="005660A0">
        <w:rPr>
          <w:b w:val="0"/>
          <w:bCs w:val="0"/>
        </w:rPr>
        <w:t xml:space="preserve"> Imagem da primeira persona</w:t>
      </w:r>
      <w:bookmarkEnd w:id="108"/>
    </w:p>
    <w:p w14:paraId="2B126C19" w14:textId="0015E614" w:rsidR="00E35487" w:rsidRDefault="00E35487" w:rsidP="00F929F5">
      <w:pPr>
        <w:ind w:firstLine="0"/>
        <w:jc w:val="center"/>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8744" cy="3937000"/>
                    </a:xfrm>
                    <a:prstGeom prst="rect">
                      <a:avLst/>
                    </a:prstGeom>
                  </pic:spPr>
                </pic:pic>
              </a:graphicData>
            </a:graphic>
          </wp:inline>
        </w:drawing>
      </w:r>
    </w:p>
    <w:p w14:paraId="5D589FF8" w14:textId="2BEBCB49" w:rsidR="0092514C" w:rsidRDefault="0092514C" w:rsidP="00F929F5">
      <w:pPr>
        <w:pStyle w:val="Pargrafos"/>
        <w:ind w:firstLine="0"/>
        <w:jc w:val="center"/>
        <w:rPr>
          <w:sz w:val="20"/>
          <w:szCs w:val="20"/>
        </w:rPr>
      </w:pPr>
      <w:r w:rsidRPr="003D759C">
        <w:rPr>
          <w:sz w:val="20"/>
          <w:szCs w:val="20"/>
        </w:rPr>
        <w:t>Fonte: Elaborado pelos autores.</w:t>
      </w:r>
    </w:p>
    <w:p w14:paraId="0FE266E5" w14:textId="3A9DAD33" w:rsidR="00997EA7" w:rsidRDefault="00997EA7" w:rsidP="00F929F5">
      <w:pPr>
        <w:pStyle w:val="Pargrafos"/>
        <w:ind w:firstLine="0"/>
        <w:jc w:val="center"/>
        <w:rPr>
          <w:sz w:val="20"/>
          <w:szCs w:val="20"/>
        </w:rPr>
      </w:pPr>
    </w:p>
    <w:p w14:paraId="4E0A58F0" w14:textId="2678079D" w:rsidR="00997EA7" w:rsidRPr="003D759C" w:rsidRDefault="00997EA7" w:rsidP="00997EA7">
      <w:pPr>
        <w:pStyle w:val="Pargrafos"/>
        <w:ind w:firstLine="1135"/>
        <w:rPr>
          <w:sz w:val="20"/>
          <w:szCs w:val="20"/>
        </w:rPr>
      </w:pPr>
      <w:r>
        <w:rPr>
          <w:rStyle w:val="ui-provider"/>
        </w:rPr>
        <w:t>A segunda persona é uma funcionária do Conselho Municipal de Turismo da prefeitura de Jales (Figura 24) escolhida para representar os interesses e desafios dos servidores públicos que buscam divulgar eventos e atrair mais turistas para a cidade, garantindo que o site atenda às necessidades de campanha cultural e de informação.</w:t>
      </w:r>
    </w:p>
    <w:p w14:paraId="7F25D8C2" w14:textId="7087FA39" w:rsidR="00F4024C" w:rsidRPr="005660A0" w:rsidRDefault="00F4024C" w:rsidP="00F929F5">
      <w:pPr>
        <w:pStyle w:val="Legenda"/>
        <w:keepNext/>
        <w:rPr>
          <w:b w:val="0"/>
          <w:bCs w:val="0"/>
        </w:rPr>
      </w:pPr>
      <w:bookmarkStart w:id="109" w:name="_Toc181361898"/>
      <w:r>
        <w:lastRenderedPageBreak/>
        <w:t xml:space="preserve">Figura </w:t>
      </w:r>
      <w:fldSimple w:instr=" SEQ Figura \* ARABIC ">
        <w:r w:rsidR="007074D2">
          <w:rPr>
            <w:noProof/>
          </w:rPr>
          <w:t>24</w:t>
        </w:r>
      </w:fldSimple>
      <w:r>
        <w:t xml:space="preserve"> </w:t>
      </w:r>
      <w:r w:rsidR="005660A0" w:rsidRPr="00606D8E">
        <w:rPr>
          <w:b w:val="0"/>
          <w:szCs w:val="24"/>
        </w:rPr>
        <w:t xml:space="preserve">— </w:t>
      </w:r>
      <w:r w:rsidRPr="005660A0">
        <w:rPr>
          <w:b w:val="0"/>
          <w:bCs w:val="0"/>
        </w:rPr>
        <w:t>Imagem da segunda persona</w:t>
      </w:r>
      <w:bookmarkEnd w:id="109"/>
    </w:p>
    <w:p w14:paraId="63E0AB97" w14:textId="05F9F67E" w:rsidR="00E35487" w:rsidRDefault="00F929F5" w:rsidP="00F929F5">
      <w:pPr>
        <w:ind w:firstLine="0"/>
        <w:jc w:val="center"/>
        <w:rPr>
          <w:szCs w:val="24"/>
        </w:rPr>
      </w:pPr>
      <w:r>
        <w:rPr>
          <w:noProof/>
        </w:rPr>
        <w:drawing>
          <wp:inline distT="0" distB="0" distL="0" distR="0" wp14:anchorId="133B12B4" wp14:editId="2701AA96">
            <wp:extent cx="3997960" cy="4274185"/>
            <wp:effectExtent l="0" t="0" r="2540" b="0"/>
            <wp:docPr id="2" name="Imagem 2" descr="C:\Users\Aluno\AppData\Local\Microsoft\Windows\INetCache\Content.MSO\9852F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9852F4C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960" cy="4274185"/>
                    </a:xfrm>
                    <a:prstGeom prst="rect">
                      <a:avLst/>
                    </a:prstGeom>
                    <a:noFill/>
                    <a:ln>
                      <a:noFill/>
                    </a:ln>
                  </pic:spPr>
                </pic:pic>
              </a:graphicData>
            </a:graphic>
          </wp:inline>
        </w:drawing>
      </w:r>
    </w:p>
    <w:p w14:paraId="04F54099" w14:textId="12D65D81" w:rsidR="00B6588B" w:rsidRPr="0011502D" w:rsidRDefault="0092514C" w:rsidP="00F929F5">
      <w:pPr>
        <w:pStyle w:val="Pargrafos"/>
        <w:ind w:firstLine="0"/>
        <w:jc w:val="center"/>
        <w:rPr>
          <w:sz w:val="20"/>
          <w:szCs w:val="20"/>
        </w:rPr>
      </w:pPr>
      <w:r w:rsidRPr="003D759C">
        <w:rPr>
          <w:sz w:val="20"/>
          <w:szCs w:val="20"/>
        </w:rPr>
        <w:t>Fonte: Elaborado pelos autores.</w:t>
      </w:r>
    </w:p>
    <w:p w14:paraId="6360F092" w14:textId="7D9E36E8" w:rsidR="000E2981" w:rsidRDefault="000E2981" w:rsidP="00F929F5">
      <w:pPr>
        <w:pStyle w:val="Ttulo2"/>
        <w:numPr>
          <w:ilvl w:val="1"/>
          <w:numId w:val="11"/>
        </w:numPr>
        <w:spacing w:before="240" w:after="240"/>
        <w:ind w:left="426"/>
      </w:pPr>
      <w:bookmarkStart w:id="110" w:name="_Toc174376476"/>
      <w:r w:rsidRPr="002B3561">
        <w:t>Esboços de tela (</w:t>
      </w:r>
      <w:proofErr w:type="spellStart"/>
      <w:r w:rsidRPr="00C021DE">
        <w:rPr>
          <w:i/>
          <w:iCs/>
        </w:rPr>
        <w:t>wireframes</w:t>
      </w:r>
      <w:proofErr w:type="spellEnd"/>
      <w:r w:rsidRPr="002B3561">
        <w:t>)</w:t>
      </w:r>
      <w:bookmarkEnd w:id="110"/>
    </w:p>
    <w:p w14:paraId="080F1D13" w14:textId="1B39EA8E" w:rsidR="005F1A8F" w:rsidRDefault="00B84327" w:rsidP="005F1A8F">
      <w:r w:rsidRPr="00B84327">
        <w:t xml:space="preserve">Os </w:t>
      </w:r>
      <w:proofErr w:type="spellStart"/>
      <w:r w:rsidRPr="00C021DE">
        <w:rPr>
          <w:i/>
          <w:iCs/>
        </w:rPr>
        <w:t>wireframes</w:t>
      </w:r>
      <w:proofErr w:type="spellEnd"/>
      <w:r w:rsidRPr="00B84327">
        <w:t xml:space="preserve"> são representações visuais esquemáticas e simplificadas de interfaces de usuário, desempenhando um papel crucial no processo de design de experiência do usuário. Nielsen</w:t>
      </w:r>
      <w:r w:rsidR="00C021DE">
        <w:t xml:space="preserve"> (2006) define </w:t>
      </w:r>
      <w:proofErr w:type="spellStart"/>
      <w:r w:rsidR="00C021DE">
        <w:rPr>
          <w:i/>
          <w:iCs/>
        </w:rPr>
        <w:t>wireframes</w:t>
      </w:r>
      <w:proofErr w:type="spellEnd"/>
      <w:r w:rsidR="00C021DE">
        <w:t xml:space="preserve"> como:</w:t>
      </w:r>
      <w:r w:rsidRPr="00B84327">
        <w:t xml:space="preserve"> "</w:t>
      </w:r>
      <w:proofErr w:type="spellStart"/>
      <w:r w:rsidRPr="00C021DE">
        <w:rPr>
          <w:i/>
          <w:iCs/>
        </w:rPr>
        <w:t>wireframes</w:t>
      </w:r>
      <w:proofErr w:type="spellEnd"/>
      <w:r w:rsidRPr="00B84327">
        <w:t xml:space="preserve"> são esboços visuais que representam a estrutura e o </w:t>
      </w:r>
      <w:r w:rsidRPr="00C021DE">
        <w:rPr>
          <w:i/>
          <w:iCs/>
        </w:rPr>
        <w:t>layout</w:t>
      </w:r>
      <w:r w:rsidRPr="00B84327">
        <w:t xml:space="preserve"> básico de uma página da </w:t>
      </w:r>
      <w:r w:rsidRPr="00C021DE">
        <w:rPr>
          <w:i/>
          <w:iCs/>
        </w:rPr>
        <w:t>web</w:t>
      </w:r>
      <w:r w:rsidRPr="00B84327">
        <w:t xml:space="preserve"> ou aplicativo".</w:t>
      </w:r>
    </w:p>
    <w:p w14:paraId="46DB1048" w14:textId="663B1CBE" w:rsidR="005F1A8F" w:rsidRPr="00397B91" w:rsidRDefault="005F1A8F" w:rsidP="00C021DE">
      <w:pPr>
        <w:pStyle w:val="Legenda"/>
        <w:keepNext/>
        <w:spacing w:before="240" w:line="240" w:lineRule="auto"/>
        <w:rPr>
          <w:szCs w:val="24"/>
        </w:rPr>
      </w:pPr>
      <w:bookmarkStart w:id="111" w:name="_Toc181361899"/>
      <w:r w:rsidRPr="00397B91">
        <w:rPr>
          <w:szCs w:val="24"/>
        </w:rPr>
        <w:lastRenderedPageBreak/>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25</w:t>
      </w:r>
      <w:r w:rsidR="001A3FB9" w:rsidRPr="00397B91">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11"/>
    </w:p>
    <w:p w14:paraId="5D0C84B4" w14:textId="77777777" w:rsidR="005F1A8F" w:rsidRDefault="005F1A8F" w:rsidP="00C021DE">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4"/>
                    <a:stretch>
                      <a:fillRect/>
                    </a:stretch>
                  </pic:blipFill>
                  <pic:spPr>
                    <a:xfrm>
                      <a:off x="0" y="0"/>
                      <a:ext cx="4074395" cy="2646200"/>
                    </a:xfrm>
                    <a:prstGeom prst="rect">
                      <a:avLst/>
                    </a:prstGeom>
                  </pic:spPr>
                </pic:pic>
              </a:graphicData>
            </a:graphic>
          </wp:inline>
        </w:drawing>
      </w:r>
    </w:p>
    <w:p w14:paraId="43D95892"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2BD620B5" w14:textId="77777777" w:rsidR="005F1A8F" w:rsidRDefault="005F1A8F" w:rsidP="005F1A8F">
      <w:pPr>
        <w:spacing w:line="240" w:lineRule="auto"/>
        <w:ind w:firstLine="0"/>
        <w:rPr>
          <w:sz w:val="22"/>
          <w:szCs w:val="18"/>
        </w:rPr>
      </w:pPr>
    </w:p>
    <w:p w14:paraId="291E7DCB" w14:textId="11ACB9D1" w:rsidR="00B84327" w:rsidRDefault="00B84327" w:rsidP="00B84327">
      <w:pPr>
        <w:ind w:firstLine="709"/>
      </w:pPr>
      <w:r>
        <w:t xml:space="preserve">O </w:t>
      </w:r>
      <w:proofErr w:type="spellStart"/>
      <w:r w:rsidRPr="00C021DE">
        <w:rPr>
          <w:i/>
          <w:iCs/>
        </w:rPr>
        <w:t>wireframe</w:t>
      </w:r>
      <w:proofErr w:type="spellEnd"/>
      <w:r>
        <w:t xml:space="preserve"> de </w:t>
      </w:r>
      <w:r w:rsidRPr="00C021DE">
        <w:rPr>
          <w:i/>
          <w:iCs/>
        </w:rPr>
        <w:t>login</w:t>
      </w:r>
      <w:r>
        <w:t xml:space="preserve"> no Comtur </w:t>
      </w:r>
      <w:r w:rsidR="00C021DE">
        <w:t>(Figura 22) possui</w:t>
      </w:r>
      <w:r>
        <w:t xml:space="preserve"> uma disposição simplificada e estruturada para garantir uma experiência de usuário eficiente. Na parte superior da página, são claramente identificados os campos essenciais, refletindo a abordagem minimalista típica de </w:t>
      </w:r>
      <w:proofErr w:type="spellStart"/>
      <w:r w:rsidRPr="00C021DE">
        <w:rPr>
          <w:i/>
          <w:iCs/>
        </w:rPr>
        <w:t>Wireframes</w:t>
      </w:r>
      <w:proofErr w:type="spellEnd"/>
      <w:r>
        <w:t xml:space="preserve">. </w:t>
      </w:r>
    </w:p>
    <w:p w14:paraId="4CEF3A04" w14:textId="5ADBDC86" w:rsidR="005660A0" w:rsidRDefault="00B84327" w:rsidP="00A414C4">
      <w:pPr>
        <w:ind w:firstLine="709"/>
        <w:rPr>
          <w:sz w:val="22"/>
          <w:szCs w:val="18"/>
        </w:rPr>
      </w:pPr>
      <w:r>
        <w:t xml:space="preserve">Além dos campos tradicionais de login, o </w:t>
      </w:r>
      <w:proofErr w:type="spellStart"/>
      <w:r w:rsidRPr="00C021DE">
        <w:rPr>
          <w:i/>
          <w:iCs/>
        </w:rPr>
        <w:t>wireframe</w:t>
      </w:r>
      <w:proofErr w:type="spellEnd"/>
      <w:r>
        <w:t xml:space="preserve"> inclui uma opção de "Cadastrar-se", estrategicamente posicionada para oferecer uma alternativa imediata a usuários que ainda não possuem uma conta. Essa abordagem, inspirada nas melhores práticas de usabilidade, segue os princípios de Nielsen</w:t>
      </w:r>
      <w:r w:rsidR="00C021DE">
        <w:t xml:space="preserve"> (2006)</w:t>
      </w:r>
      <w:r>
        <w:t xml:space="preserve"> sobre a clareza na apresentação de informações importantes em interfaces de usuário.</w:t>
      </w:r>
    </w:p>
    <w:p w14:paraId="0A7F9ECF" w14:textId="027EE7A2" w:rsidR="005660A0" w:rsidRDefault="005660A0" w:rsidP="00C26AD3">
      <w:pPr>
        <w:pStyle w:val="Legenda"/>
        <w:keepNext/>
      </w:pPr>
      <w:bookmarkStart w:id="112" w:name="_Toc181361900"/>
      <w:r>
        <w:t xml:space="preserve">Figura </w:t>
      </w:r>
      <w:fldSimple w:instr=" SEQ Figura \* ARABIC ">
        <w:r w:rsidR="007074D2">
          <w:rPr>
            <w:noProof/>
          </w:rPr>
          <w:t>26</w:t>
        </w:r>
      </w:fldSimple>
      <w:r>
        <w:t xml:space="preserve"> </w:t>
      </w:r>
      <w:r w:rsidRPr="00482633">
        <w:t xml:space="preserve">— </w:t>
      </w:r>
      <w:r w:rsidRPr="005660A0">
        <w:rPr>
          <w:b w:val="0"/>
          <w:bCs w:val="0"/>
        </w:rPr>
        <w:t xml:space="preserve">Imagem do </w:t>
      </w:r>
      <w:proofErr w:type="spellStart"/>
      <w:r w:rsidR="00C26AD3" w:rsidRPr="00C26AD3">
        <w:rPr>
          <w:b w:val="0"/>
          <w:bCs w:val="0"/>
          <w:i/>
          <w:iCs/>
        </w:rPr>
        <w:t>w</w:t>
      </w:r>
      <w:r w:rsidRPr="00C26AD3">
        <w:rPr>
          <w:b w:val="0"/>
          <w:bCs w:val="0"/>
          <w:i/>
          <w:iCs/>
        </w:rPr>
        <w:t>ireframe</w:t>
      </w:r>
      <w:proofErr w:type="spellEnd"/>
      <w:r w:rsidRPr="005660A0">
        <w:rPr>
          <w:b w:val="0"/>
          <w:bCs w:val="0"/>
        </w:rPr>
        <w:t xml:space="preserve"> da Tela Inicial </w:t>
      </w:r>
      <w:r w:rsidR="00A414C4">
        <w:rPr>
          <w:b w:val="0"/>
          <w:bCs w:val="0"/>
        </w:rPr>
        <w:t>do Administrador</w:t>
      </w:r>
      <w:bookmarkEnd w:id="112"/>
    </w:p>
    <w:p w14:paraId="2EAD3DC1" w14:textId="4A377779" w:rsidR="005660A0" w:rsidRDefault="005F1A8F" w:rsidP="00C26AD3">
      <w:pPr>
        <w:ind w:firstLine="0"/>
        <w:jc w:val="center"/>
        <w:rPr>
          <w:sz w:val="22"/>
          <w:szCs w:val="18"/>
        </w:rPr>
      </w:pPr>
      <w:r w:rsidRPr="00C51FF3">
        <w:rPr>
          <w:noProof/>
          <w:sz w:val="22"/>
          <w:szCs w:val="18"/>
        </w:rPr>
        <w:drawing>
          <wp:inline distT="0" distB="0" distL="0" distR="0" wp14:anchorId="10602263" wp14:editId="457EED82">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Default="0092514C" w:rsidP="00C26AD3">
      <w:pPr>
        <w:pStyle w:val="Pargrafos"/>
        <w:ind w:firstLine="0"/>
        <w:jc w:val="center"/>
        <w:rPr>
          <w:sz w:val="20"/>
          <w:szCs w:val="20"/>
        </w:rPr>
      </w:pPr>
      <w:r w:rsidRPr="003D759C">
        <w:rPr>
          <w:sz w:val="20"/>
          <w:szCs w:val="20"/>
        </w:rPr>
        <w:lastRenderedPageBreak/>
        <w:t>Fonte: Elaborado pelos autores.</w:t>
      </w:r>
    </w:p>
    <w:p w14:paraId="2D298416" w14:textId="77777777" w:rsidR="0092514C" w:rsidRPr="003D759C" w:rsidRDefault="0092514C" w:rsidP="0092514C">
      <w:pPr>
        <w:pStyle w:val="Pargrafos"/>
        <w:ind w:firstLine="0"/>
        <w:rPr>
          <w:sz w:val="20"/>
          <w:szCs w:val="20"/>
        </w:rPr>
      </w:pPr>
    </w:p>
    <w:p w14:paraId="46D6449A" w14:textId="5A0112E0" w:rsidR="0057564B" w:rsidRDefault="00A414C4" w:rsidP="00397B91">
      <w:pPr>
        <w:ind w:firstLine="709"/>
      </w:pPr>
      <w:r w:rsidRPr="00A414C4">
        <w:t xml:space="preserve">O </w:t>
      </w:r>
      <w:proofErr w:type="spellStart"/>
      <w:r w:rsidRPr="00C26AD3">
        <w:rPr>
          <w:i/>
          <w:iCs/>
        </w:rPr>
        <w:t>wireframe</w:t>
      </w:r>
      <w:proofErr w:type="spellEnd"/>
      <w:r w:rsidRPr="00A414C4">
        <w:t xml:space="preserve"> da tela inicial para o administrador no Comtur</w:t>
      </w:r>
      <w:r w:rsidR="00C26AD3">
        <w:t xml:space="preserve"> (Figura 23)</w:t>
      </w:r>
      <w:r w:rsidRPr="00A414C4">
        <w:t xml:space="preserve"> é estruturado para garantir uma navegação intuitiva e eficiente. Inclui um </w:t>
      </w:r>
      <w:proofErr w:type="spellStart"/>
      <w:r w:rsidRPr="00C26AD3">
        <w:rPr>
          <w:i/>
          <w:iCs/>
        </w:rPr>
        <w:t>Navbar</w:t>
      </w:r>
      <w:proofErr w:type="spellEnd"/>
      <w:r w:rsidRPr="00A414C4">
        <w:t xml:space="preserve"> na parte superior para acesso rápido às principais seções, um </w:t>
      </w:r>
      <w:proofErr w:type="spellStart"/>
      <w:r w:rsidRPr="00C26AD3">
        <w:rPr>
          <w:i/>
          <w:iCs/>
        </w:rPr>
        <w:t>Sidebar</w:t>
      </w:r>
      <w:proofErr w:type="spellEnd"/>
      <w:r w:rsidRPr="00A414C4">
        <w:t xml:space="preserve"> à esquerda para uma navegação mais detalhada e um botão "</w:t>
      </w:r>
      <w:r w:rsidRPr="00C26AD3">
        <w:rPr>
          <w:i/>
          <w:iCs/>
        </w:rPr>
        <w:t>Logout</w:t>
      </w:r>
      <w:r w:rsidRPr="00A414C4">
        <w:t xml:space="preserve">" para encerrar sessões facilmente. Seis </w:t>
      </w:r>
      <w:r w:rsidRPr="00C26AD3">
        <w:rPr>
          <w:i/>
          <w:iCs/>
        </w:rPr>
        <w:t>cards</w:t>
      </w:r>
      <w:r w:rsidRPr="00A414C4">
        <w:t xml:space="preserve"> no corpo principal oferecem atalhos visuais para informações e funcionalidades importantes</w:t>
      </w:r>
      <w:r>
        <w:t>.</w:t>
      </w:r>
      <w:r w:rsidR="00B84327" w:rsidRPr="00B84327">
        <w:t xml:space="preserve"> </w:t>
      </w:r>
    </w:p>
    <w:p w14:paraId="5EE6DA8E" w14:textId="77777777" w:rsidR="00A414C4" w:rsidRDefault="00A414C4" w:rsidP="00397B91">
      <w:pPr>
        <w:ind w:firstLine="709"/>
      </w:pPr>
    </w:p>
    <w:p w14:paraId="67B7C5BE" w14:textId="4D0FB95A" w:rsidR="00A414C4" w:rsidRDefault="00A414C4" w:rsidP="00C26AD3">
      <w:pPr>
        <w:pStyle w:val="Legenda"/>
        <w:keepNext/>
      </w:pPr>
      <w:bookmarkStart w:id="113" w:name="_Toc181361901"/>
      <w:r>
        <w:t xml:space="preserve">Figura </w:t>
      </w:r>
      <w:fldSimple w:instr=" SEQ Figura \* ARABIC ">
        <w:r w:rsidR="007074D2">
          <w:rPr>
            <w:noProof/>
          </w:rPr>
          <w:t>27</w:t>
        </w:r>
      </w:fldSimple>
      <w:r>
        <w:t xml:space="preserve"> </w:t>
      </w:r>
      <w:r w:rsidRPr="00A7183D">
        <w:rPr>
          <w:noProof/>
        </w:rPr>
        <w:t xml:space="preserve">— </w:t>
      </w:r>
      <w:r w:rsidRPr="00A414C4">
        <w:rPr>
          <w:b w:val="0"/>
          <w:noProof/>
        </w:rPr>
        <w:t xml:space="preserve">Imagem do </w:t>
      </w:r>
      <w:r w:rsidR="00C26AD3" w:rsidRP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13"/>
    </w:p>
    <w:p w14:paraId="743D46C9" w14:textId="77ED76F5" w:rsidR="005660A0" w:rsidRDefault="00A414C4" w:rsidP="00C26AD3">
      <w:pPr>
        <w:ind w:firstLine="0"/>
        <w:jc w:val="center"/>
      </w:pPr>
      <w:r>
        <w:rPr>
          <w:noProof/>
        </w:rPr>
        <w:drawing>
          <wp:inline distT="0" distB="0" distL="0" distR="0" wp14:anchorId="0DDB65A8" wp14:editId="4687095C">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Default="0092514C" w:rsidP="00C26AD3">
      <w:pPr>
        <w:pStyle w:val="Pargrafos"/>
        <w:ind w:firstLine="0"/>
        <w:jc w:val="center"/>
        <w:rPr>
          <w:sz w:val="20"/>
          <w:szCs w:val="20"/>
        </w:rPr>
      </w:pPr>
      <w:r w:rsidRPr="003D759C">
        <w:rPr>
          <w:sz w:val="20"/>
          <w:szCs w:val="20"/>
        </w:rPr>
        <w:t>Fonte: Elaborado pelos autores.</w:t>
      </w:r>
    </w:p>
    <w:p w14:paraId="0FEE1BD5" w14:textId="77777777" w:rsidR="00A414C4" w:rsidRPr="00397B91" w:rsidRDefault="00A414C4" w:rsidP="00397B91">
      <w:pPr>
        <w:pStyle w:val="Pargrafos"/>
        <w:ind w:firstLine="0"/>
        <w:rPr>
          <w:sz w:val="20"/>
          <w:szCs w:val="20"/>
        </w:rPr>
      </w:pPr>
    </w:p>
    <w:p w14:paraId="11E96A90" w14:textId="6CE100CA" w:rsidR="00A414C4" w:rsidRDefault="00A414C4" w:rsidP="005F1A8F">
      <w:pPr>
        <w:ind w:firstLine="709"/>
      </w:pPr>
      <w:r w:rsidRPr="00A414C4">
        <w:t xml:space="preserve">O </w:t>
      </w:r>
      <w:proofErr w:type="spellStart"/>
      <w:r w:rsidRPr="00C26AD3">
        <w:rPr>
          <w:i/>
          <w:iCs/>
        </w:rPr>
        <w:t>wireframe</w:t>
      </w:r>
      <w:proofErr w:type="spellEnd"/>
      <w:r w:rsidRPr="00A414C4">
        <w:t xml:space="preserve"> para a tela de cadastro de turismos </w:t>
      </w:r>
      <w:r w:rsidR="00C26AD3">
        <w:t xml:space="preserve">(Figura 24) </w:t>
      </w:r>
      <w:r w:rsidRPr="00A414C4">
        <w:t xml:space="preserve">mantém a consistência com o </w:t>
      </w:r>
      <w:proofErr w:type="spellStart"/>
      <w:r w:rsidRPr="00C26AD3">
        <w:rPr>
          <w:i/>
          <w:iCs/>
        </w:rPr>
        <w:t>Navbar</w:t>
      </w:r>
      <w:proofErr w:type="spellEnd"/>
      <w:r w:rsidRPr="00A414C4">
        <w:t xml:space="preserve"> e </w:t>
      </w:r>
      <w:proofErr w:type="spellStart"/>
      <w:r w:rsidRPr="00C26AD3">
        <w:rPr>
          <w:i/>
          <w:iCs/>
        </w:rPr>
        <w:t>Sidebar</w:t>
      </w:r>
      <w:proofErr w:type="spellEnd"/>
      <w:r w:rsidRPr="00A414C4">
        <w:t xml:space="preserve">, proporcionando uma navegação intuitiva. O </w:t>
      </w:r>
      <w:proofErr w:type="spellStart"/>
      <w:r w:rsidRPr="00C26AD3">
        <w:rPr>
          <w:i/>
          <w:iCs/>
        </w:rPr>
        <w:t>Navbar</w:t>
      </w:r>
      <w:proofErr w:type="spellEnd"/>
      <w:r w:rsidRPr="00A414C4">
        <w:t xml:space="preserve"> superior continua oferecendo acesso rápido a diferentes seções, enquanto o </w:t>
      </w:r>
      <w:proofErr w:type="spellStart"/>
      <w:r w:rsidRPr="00C26AD3">
        <w:rPr>
          <w:i/>
          <w:iCs/>
        </w:rPr>
        <w:t>Sidebar</w:t>
      </w:r>
      <w:proofErr w:type="spellEnd"/>
      <w:r w:rsidRPr="00A414C4">
        <w:t xml:space="preserve"> à esquerda organiza links específicos para o cadastro de notícias. O corpo principal da tela destaca áreas para preenchimento dos detalhes do turismo, mantendo um design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38343FBA" w:rsidR="00A3700A" w:rsidRPr="00397B91" w:rsidRDefault="005F1A8F" w:rsidP="00C26AD3">
      <w:pPr>
        <w:pStyle w:val="Legenda"/>
        <w:keepNext/>
        <w:spacing w:line="240" w:lineRule="auto"/>
        <w:rPr>
          <w:b w:val="0"/>
          <w:bCs w:val="0"/>
          <w:noProof/>
          <w:szCs w:val="24"/>
        </w:rPr>
      </w:pPr>
      <w:bookmarkStart w:id="114" w:name="_Toc181361902"/>
      <w:r w:rsidRPr="00397B91">
        <w:rPr>
          <w:szCs w:val="24"/>
        </w:rPr>
        <w:lastRenderedPageBreak/>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28</w:t>
      </w:r>
      <w:r w:rsidR="001A3FB9" w:rsidRPr="00397B91">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Wireframe da Tela </w:t>
      </w:r>
      <w:r w:rsidR="00A414C4">
        <w:rPr>
          <w:b w:val="0"/>
          <w:bCs w:val="0"/>
          <w:noProof/>
          <w:szCs w:val="24"/>
        </w:rPr>
        <w:t>Inicial do Empresario</w:t>
      </w:r>
      <w:bookmarkEnd w:id="114"/>
    </w:p>
    <w:p w14:paraId="6CF2323C" w14:textId="61B517B8" w:rsidR="005F1A8F" w:rsidRDefault="00A414C4" w:rsidP="00C26AD3">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5B3A9C02" w14:textId="77777777" w:rsidR="005F1A8F" w:rsidRDefault="005F1A8F" w:rsidP="005F1A8F">
      <w:pPr>
        <w:ind w:firstLine="709"/>
      </w:pPr>
    </w:p>
    <w:p w14:paraId="1B1F2BEA" w14:textId="056E5BB7" w:rsidR="00A414C4" w:rsidRDefault="00A414C4" w:rsidP="005F1A8F">
      <w:r w:rsidRPr="00A414C4">
        <w:t xml:space="preserve">Demonstra-se na </w:t>
      </w:r>
      <w:r w:rsidR="00C26AD3">
        <w:t xml:space="preserve">Figura 25 </w:t>
      </w:r>
      <w:r w:rsidRPr="00A414C4">
        <w:t xml:space="preserve">o </w:t>
      </w:r>
      <w:proofErr w:type="spellStart"/>
      <w:r w:rsidRPr="00C26AD3">
        <w:rPr>
          <w:i/>
          <w:iCs/>
        </w:rPr>
        <w:t>wireframe</w:t>
      </w:r>
      <w:proofErr w:type="spellEnd"/>
      <w:r w:rsidRPr="00A414C4">
        <w:t xml:space="preserve"> da tela inicial para o </w:t>
      </w:r>
      <w:r w:rsidR="00C26AD3" w:rsidRPr="00A414C4">
        <w:t>empresário</w:t>
      </w:r>
      <w:r w:rsidRPr="00A414C4">
        <w:t xml:space="preserve">, que possui uma navegação intuitiva e eficiente. Inclui um </w:t>
      </w:r>
      <w:proofErr w:type="spellStart"/>
      <w:r w:rsidRPr="00C26AD3">
        <w:rPr>
          <w:i/>
          <w:iCs/>
        </w:rPr>
        <w:t>Navbar</w:t>
      </w:r>
      <w:proofErr w:type="spellEnd"/>
      <w:r w:rsidRPr="00A414C4">
        <w:t xml:space="preserve"> na parte superior para acesso rápido às principais seções, um </w:t>
      </w:r>
      <w:proofErr w:type="spellStart"/>
      <w:r w:rsidRPr="00C26AD3">
        <w:rPr>
          <w:i/>
          <w:iCs/>
        </w:rPr>
        <w:t>Sidebar</w:t>
      </w:r>
      <w:proofErr w:type="spellEnd"/>
      <w:r w:rsidRPr="00A414C4">
        <w:t xml:space="preserve"> à esquerda para uma navegação mais</w:t>
      </w:r>
      <w:r>
        <w:t xml:space="preserve"> detalhada</w:t>
      </w:r>
      <w:r w:rsidRPr="00A414C4">
        <w:t xml:space="preserve">. Além disso, possui três </w:t>
      </w:r>
      <w:r w:rsidRPr="00C26AD3">
        <w:rPr>
          <w:i/>
          <w:iCs/>
        </w:rPr>
        <w:t>cards</w:t>
      </w:r>
      <w:r w:rsidRPr="00A414C4">
        <w:t xml:space="preserve"> com intuito de trazer dados sobre a empresa, e uma tabela com as últimas avaliações</w:t>
      </w:r>
      <w:r w:rsidR="00C26AD3">
        <w:t>.</w:t>
      </w:r>
    </w:p>
    <w:p w14:paraId="6DF195DC" w14:textId="75C1401D" w:rsidR="005F1A8F" w:rsidRDefault="005F1A8F" w:rsidP="005F1A8F">
      <w:r w:rsidRPr="003F5197">
        <w:t xml:space="preserve">Em síntese, os </w:t>
      </w:r>
      <w:proofErr w:type="spellStart"/>
      <w:r w:rsidRPr="00C26AD3">
        <w:rPr>
          <w:i/>
          <w:iCs/>
        </w:rPr>
        <w:t>wireframes</w:t>
      </w:r>
      <w:proofErr w:type="spellEnd"/>
      <w:r w:rsidRPr="003F5197">
        <w:t xml:space="preserve"> desenvolvidos para as telas de cadastro de notícias e atrações no Comtur refletem uma abordagem consistente e intuitiva, mantendo a usabilidade como prioridade. A estrutura organizada, aliada ao </w:t>
      </w:r>
      <w:proofErr w:type="spellStart"/>
      <w:r w:rsidRPr="00C26AD3">
        <w:rPr>
          <w:i/>
          <w:iCs/>
        </w:rPr>
        <w:t>Navbar</w:t>
      </w:r>
      <w:proofErr w:type="spellEnd"/>
      <w:r w:rsidRPr="003F5197">
        <w:t xml:space="preserve"> e </w:t>
      </w:r>
      <w:proofErr w:type="spellStart"/>
      <w:r w:rsidRPr="00C26AD3">
        <w:rPr>
          <w:i/>
          <w:iCs/>
        </w:rPr>
        <w:t>Sidebar</w:t>
      </w:r>
      <w:proofErr w:type="spellEnd"/>
      <w:r w:rsidRPr="003F5197">
        <w:t xml:space="preserve">, proporciona uma experiência de navegação clara e eficiente para os administradores. A continuidade no design, seja durante o cadastro de notícias ou atrações, contribui para a familiaridade do usuário, simplificando os processos de entrada de dados. Assim, os </w:t>
      </w:r>
      <w:proofErr w:type="spellStart"/>
      <w:r w:rsidR="005660A0" w:rsidRPr="00C26AD3">
        <w:rPr>
          <w:i/>
          <w:iCs/>
        </w:rPr>
        <w:t>Wireframes</w:t>
      </w:r>
      <w:proofErr w:type="spellEnd"/>
      <w:r w:rsidRPr="003F5197">
        <w:t xml:space="preserve"> reforçam a importância da consistência e usabilidade no desenvolvimento de interfaces, promovendo uma experiência de usuário coesa e eficaz no Comtur.</w:t>
      </w:r>
    </w:p>
    <w:p w14:paraId="4C156D76" w14:textId="77777777" w:rsidR="000E2981" w:rsidRPr="000E2981" w:rsidRDefault="000E2981" w:rsidP="000E2981"/>
    <w:p w14:paraId="1AA3A4A4" w14:textId="77777777" w:rsidR="005F1A8F" w:rsidRDefault="005F1A8F" w:rsidP="00C26AD3">
      <w:pPr>
        <w:pStyle w:val="Ttulo2"/>
        <w:numPr>
          <w:ilvl w:val="1"/>
          <w:numId w:val="11"/>
        </w:numPr>
        <w:spacing w:after="240"/>
        <w:ind w:left="426"/>
      </w:pPr>
      <w:bookmarkStart w:id="115" w:name="_Toc151931911"/>
      <w:bookmarkStart w:id="116" w:name="_Toc174376477"/>
      <w:r w:rsidRPr="002B3561">
        <w:t>Protótipos de tela</w:t>
      </w:r>
      <w:bookmarkEnd w:id="115"/>
      <w:bookmarkEnd w:id="116"/>
      <w:r w:rsidRPr="002B3561">
        <w:t xml:space="preserve"> </w:t>
      </w:r>
    </w:p>
    <w:p w14:paraId="12EFE266" w14:textId="2CCB7F7A" w:rsidR="005F1A8F" w:rsidRPr="007B6D5F" w:rsidRDefault="005F1A8F" w:rsidP="00A3700A">
      <w:pPr>
        <w:pStyle w:val="PargrafodaLista"/>
        <w:ind w:left="0"/>
      </w:pPr>
      <w:r w:rsidRPr="007B6D5F">
        <w:t xml:space="preserve">Os protótipos de tela, </w:t>
      </w:r>
      <w:r w:rsidRPr="00C26AD3">
        <w:rPr>
          <w:highlight w:val="yellow"/>
        </w:rPr>
        <w:t xml:space="preserve">conforme destacado por Bill </w:t>
      </w:r>
      <w:proofErr w:type="spellStart"/>
      <w:r w:rsidRPr="00C26AD3">
        <w:rPr>
          <w:highlight w:val="yellow"/>
        </w:rPr>
        <w:t>Buxton</w:t>
      </w:r>
      <w:proofErr w:type="spellEnd"/>
      <w:r w:rsidRPr="007B6D5F">
        <w:t xml:space="preserve">, são "representações tangíveis e interativas da proposta de design, permitindo a exploração, comunicação e refinamento de ideias". No contexto do Comtur, essas representações desempenham um papel essencial ao fornecer uma visão visual antecipada das interfaces planejadas. Como afirma Don </w:t>
      </w:r>
      <w:r w:rsidRPr="007B6D5F">
        <w:lastRenderedPageBreak/>
        <w:t xml:space="preserve">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w:t>
      </w:r>
    </w:p>
    <w:p w14:paraId="17CD2D16" w14:textId="1226F8AC" w:rsidR="005F1A8F" w:rsidRPr="00596B85" w:rsidRDefault="005F1A8F" w:rsidP="00A3700A">
      <w:pPr>
        <w:pStyle w:val="PargrafodaLista"/>
        <w:ind w:left="0"/>
        <w:rPr>
          <w:b/>
          <w:bCs/>
          <w:sz w:val="22"/>
          <w:szCs w:val="18"/>
        </w:rPr>
      </w:pPr>
      <w:r w:rsidRPr="007B6D5F">
        <w:t>A importância dos protótipos no Comtur transcende a mera visualização, pois, como Nielsen</w:t>
      </w:r>
      <w:r w:rsidR="00C26AD3">
        <w:t xml:space="preserve"> (2006)</w:t>
      </w:r>
      <w:r w:rsidRPr="007B6D5F">
        <w:t xml:space="preserve">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Comtur, os protótipos de tela emergem como ferramentas indispensáveis para a validação de conceitos, o refinamento de funcionalidades e a garantia de uma experiência de usuário otimizada desde as fases iniciais do desenvolvimento.</w:t>
      </w:r>
    </w:p>
    <w:p w14:paraId="35476A27" w14:textId="6C9DD824" w:rsidR="005F1A8F" w:rsidRPr="00397B91" w:rsidRDefault="005F1A8F" w:rsidP="00C26AD3">
      <w:pPr>
        <w:pStyle w:val="Legenda"/>
        <w:keepNext/>
        <w:spacing w:before="240" w:line="240" w:lineRule="auto"/>
        <w:rPr>
          <w:szCs w:val="24"/>
        </w:rPr>
      </w:pPr>
      <w:bookmarkStart w:id="117" w:name="_Toc181361903"/>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29</w:t>
      </w:r>
      <w:r w:rsidR="001A3FB9" w:rsidRPr="00397B91">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17"/>
    </w:p>
    <w:p w14:paraId="0FC026BF" w14:textId="77777777" w:rsidR="005F1A8F" w:rsidRDefault="005F1A8F" w:rsidP="00C26AD3">
      <w:pPr>
        <w:pStyle w:val="PargrafodaLista"/>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32F1A5CC" w14:textId="77777777" w:rsidR="005F1A8F" w:rsidRDefault="005F1A8F" w:rsidP="00C26AD3">
      <w:pPr>
        <w:spacing w:line="240" w:lineRule="auto"/>
        <w:ind w:firstLine="709"/>
        <w:jc w:val="center"/>
      </w:pPr>
    </w:p>
    <w:p w14:paraId="6D36AA04" w14:textId="55A3652A" w:rsidR="005F1A8F" w:rsidRDefault="00A85D5B" w:rsidP="0011502D">
      <w:r>
        <w:t xml:space="preserve">Exibe-se </w:t>
      </w:r>
      <w:r w:rsidR="004A30B5">
        <w:t>na Figura 26, o</w:t>
      </w:r>
      <w:r w:rsidR="005F1A8F" w:rsidRPr="00CE5A03">
        <w:t xml:space="preserve"> protótipo de tela para o Login</w:t>
      </w:r>
      <w:r w:rsidR="0011502D">
        <w:t xml:space="preserve"> </w:t>
      </w:r>
      <w:r w:rsidR="005F1A8F" w:rsidRPr="00CE5A03">
        <w:t xml:space="preserve">no </w:t>
      </w:r>
      <w:r w:rsidRPr="00CE5A03">
        <w:t>Comtur</w:t>
      </w:r>
      <w:r>
        <w:t>, i</w:t>
      </w:r>
      <w:r w:rsidRPr="00CE5A03">
        <w:t>nspirado</w:t>
      </w:r>
      <w:r w:rsidR="005F1A8F" w:rsidRPr="00CE5A03">
        <w:t xml:space="preserve"> pelas diretrizes de design de Don Norman, busca oferecer uma experiência de usuário eficaz e intuitiva. A inclusão de elementos como botões de "Entrar" e "Esqueceu a Senha" contribui para uma experiência de login acessível e orientada pelo usuário, refletindo o compromisso do Comtur com a usabilidade.</w:t>
      </w:r>
    </w:p>
    <w:p w14:paraId="55C8C155" w14:textId="1EF2F786" w:rsidR="008B0B71" w:rsidRDefault="008B0B71" w:rsidP="004A30B5">
      <w:pPr>
        <w:pStyle w:val="Legenda"/>
        <w:keepNext/>
        <w:spacing w:before="240"/>
      </w:pPr>
      <w:bookmarkStart w:id="118" w:name="_Toc181361904"/>
      <w:r>
        <w:lastRenderedPageBreak/>
        <w:t xml:space="preserve">Figura </w:t>
      </w:r>
      <w:fldSimple w:instr=" SEQ Figura \* ARABIC ">
        <w:r w:rsidR="007074D2">
          <w:rPr>
            <w:noProof/>
          </w:rPr>
          <w:t>30</w:t>
        </w:r>
      </w:fldSimple>
      <w:r>
        <w:t xml:space="preserve"> </w:t>
      </w:r>
      <w:r w:rsidRPr="00A715A0">
        <w:rPr>
          <w:noProof/>
        </w:rPr>
        <w:t>—</w:t>
      </w:r>
      <w:r w:rsidRPr="008B0B71">
        <w:rPr>
          <w:b w:val="0"/>
          <w:bCs w:val="0"/>
          <w:noProof/>
        </w:rPr>
        <w:t xml:space="preserve"> Imagem do Prototipo da Tela Inicial do Administrador</w:t>
      </w:r>
      <w:bookmarkEnd w:id="118"/>
    </w:p>
    <w:p w14:paraId="5236A3F8" w14:textId="38029393" w:rsidR="008B0B71" w:rsidRPr="00A85D5B" w:rsidRDefault="005F1A8F" w:rsidP="004A30B5">
      <w:pPr>
        <w:pStyle w:val="Legenda"/>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14:paraId="2C2895C4"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73048871" w14:textId="1B443D52" w:rsidR="005F1A8F" w:rsidRPr="0011502D" w:rsidRDefault="005F1A8F" w:rsidP="004A30B5">
      <w:pPr>
        <w:spacing w:before="240"/>
      </w:pPr>
      <w:r w:rsidRPr="001612B4">
        <w:t>O protótipo de tela para a Tela Inicial do Administrador</w:t>
      </w:r>
      <w:r w:rsidR="004A30B5">
        <w:t xml:space="preserve"> (</w:t>
      </w:r>
      <w:proofErr w:type="spellStart"/>
      <w:r w:rsidR="004A30B5">
        <w:t>Figua</w:t>
      </w:r>
      <w:proofErr w:type="spellEnd"/>
      <w:r w:rsidR="004A30B5">
        <w:t xml:space="preserve"> 27)</w:t>
      </w:r>
      <w:r w:rsidRPr="001612B4">
        <w:t xml:space="preserve"> no </w:t>
      </w:r>
      <w:proofErr w:type="spellStart"/>
      <w:r w:rsidRPr="001612B4">
        <w:t>Comtur</w:t>
      </w:r>
      <w:proofErr w:type="spellEnd"/>
      <w:r w:rsidR="00A85D5B">
        <w:t xml:space="preserve"> é i</w:t>
      </w:r>
      <w:r w:rsidRPr="001612B4">
        <w:t xml:space="preserve">nspirado por conceitos de design </w:t>
      </w:r>
      <w:r w:rsidRPr="004A30B5">
        <w:rPr>
          <w:highlight w:val="yellow"/>
        </w:rPr>
        <w:t>de Johnson</w:t>
      </w:r>
      <w:r w:rsidR="004A30B5" w:rsidRPr="004A30B5">
        <w:rPr>
          <w:highlight w:val="yellow"/>
        </w:rPr>
        <w:t xml:space="preserve"> </w:t>
      </w:r>
      <w:r w:rsidR="004A30B5" w:rsidRPr="004A30B5">
        <w:rPr>
          <w:i/>
          <w:iCs/>
          <w:highlight w:val="yellow"/>
        </w:rPr>
        <w:t>et al.</w:t>
      </w:r>
      <w:r w:rsidR="004A30B5" w:rsidRPr="004A30B5">
        <w:rPr>
          <w:highlight w:val="yellow"/>
        </w:rPr>
        <w:t xml:space="preserve"> (1994), QUAIS CONCEITOS?</w:t>
      </w:r>
      <w:r w:rsidR="004A30B5">
        <w:t xml:space="preserve"> </w:t>
      </w:r>
      <w:r w:rsidRPr="001612B4">
        <w:t xml:space="preserve"> a tela destaca um </w:t>
      </w:r>
      <w:proofErr w:type="spellStart"/>
      <w:r w:rsidRPr="001612B4">
        <w:t>Navbar</w:t>
      </w:r>
      <w:proofErr w:type="spellEnd"/>
      <w:r w:rsidRPr="001612B4">
        <w:t xml:space="preserve"> e um </w:t>
      </w:r>
      <w:proofErr w:type="spellStart"/>
      <w:r w:rsidRPr="001612B4">
        <w:t>Sidebar</w:t>
      </w:r>
      <w:proofErr w:type="spellEnd"/>
      <w:r w:rsidRPr="001612B4">
        <w:t xml:space="preserve">. Seis cards </w:t>
      </w:r>
      <w:r w:rsidR="00A85D5B">
        <w:t xml:space="preserve">que </w:t>
      </w:r>
      <w:r w:rsidRPr="001612B4">
        <w:t>oferecem atalhos visuais para áreas importantes. Essa abordagem proporciona uma experiência coesa, refletindo a prioridade do Comtur em oferecer uma interface eficiente e intuitiva.</w:t>
      </w:r>
    </w:p>
    <w:p w14:paraId="6B1E7C92" w14:textId="025A0074" w:rsidR="008B0B71" w:rsidRPr="00397B91" w:rsidRDefault="005F1A8F" w:rsidP="004A30B5">
      <w:pPr>
        <w:pStyle w:val="Legenda"/>
        <w:keepNext/>
        <w:spacing w:before="240"/>
        <w:rPr>
          <w:b w:val="0"/>
          <w:bCs w:val="0"/>
          <w:noProof/>
          <w:szCs w:val="24"/>
        </w:rPr>
      </w:pPr>
      <w:bookmarkStart w:id="119" w:name="_Toc181361905"/>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31</w:t>
      </w:r>
      <w:r w:rsidR="001A3FB9" w:rsidRPr="00397B91">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19"/>
    </w:p>
    <w:p w14:paraId="05A0A7C7" w14:textId="26F33B39" w:rsidR="005F1A8F" w:rsidRDefault="007D46FD" w:rsidP="004A30B5">
      <w:pPr>
        <w:pStyle w:val="PargrafodaLista"/>
        <w:ind w:left="0" w:firstLine="0"/>
        <w:jc w:val="center"/>
      </w:pPr>
      <w:r>
        <w:rPr>
          <w:noProof/>
        </w:rPr>
        <w:drawing>
          <wp:inline distT="0" distB="0" distL="0" distR="0" wp14:anchorId="0D74EFB3" wp14:editId="5F7655DF">
            <wp:extent cx="3912782" cy="25412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12782" cy="2541260"/>
                    </a:xfrm>
                    <a:prstGeom prst="rect">
                      <a:avLst/>
                    </a:prstGeom>
                    <a:noFill/>
                    <a:ln>
                      <a:noFill/>
                    </a:ln>
                  </pic:spPr>
                </pic:pic>
              </a:graphicData>
            </a:graphic>
          </wp:inline>
        </w:drawing>
      </w:r>
    </w:p>
    <w:p w14:paraId="68E865D0" w14:textId="042622F5" w:rsidR="005F1A8F" w:rsidRPr="00A85D5B" w:rsidRDefault="0092514C" w:rsidP="004A30B5">
      <w:pPr>
        <w:pStyle w:val="Pargrafos"/>
        <w:ind w:firstLine="0"/>
        <w:jc w:val="center"/>
        <w:rPr>
          <w:sz w:val="20"/>
          <w:szCs w:val="20"/>
        </w:rPr>
      </w:pPr>
      <w:r w:rsidRPr="003D759C">
        <w:rPr>
          <w:sz w:val="20"/>
          <w:szCs w:val="20"/>
        </w:rPr>
        <w:t>Fonte: Elaborado pelos autores.</w:t>
      </w:r>
    </w:p>
    <w:p w14:paraId="3696D56C" w14:textId="2BAB0CB7" w:rsidR="005F1A8F" w:rsidRDefault="007D46FD" w:rsidP="004A30B5">
      <w:pPr>
        <w:spacing w:before="240"/>
      </w:pPr>
      <w:r w:rsidRPr="007D46FD">
        <w:t>A tela de cadastro de turismos</w:t>
      </w:r>
      <w:r w:rsidR="004A30B5">
        <w:t xml:space="preserve"> (Figura 28)</w:t>
      </w:r>
      <w:r w:rsidRPr="007D46FD">
        <w:t xml:space="preserve"> no Comtur mantém a coesão com o </w:t>
      </w:r>
      <w:proofErr w:type="spellStart"/>
      <w:r w:rsidRPr="004A30B5">
        <w:rPr>
          <w:i/>
          <w:iCs/>
        </w:rPr>
        <w:t>Navbar</w:t>
      </w:r>
      <w:proofErr w:type="spellEnd"/>
      <w:r w:rsidRPr="007D46FD">
        <w:t xml:space="preserve"> e </w:t>
      </w:r>
      <w:proofErr w:type="spellStart"/>
      <w:r w:rsidRPr="004A30B5">
        <w:rPr>
          <w:i/>
          <w:iCs/>
        </w:rPr>
        <w:t>Sidebar</w:t>
      </w:r>
      <w:proofErr w:type="spellEnd"/>
      <w:r w:rsidRPr="007D46FD">
        <w:t xml:space="preserve">, garantindo uma navegação intuitiva. O </w:t>
      </w:r>
      <w:proofErr w:type="spellStart"/>
      <w:r w:rsidRPr="004A30B5">
        <w:rPr>
          <w:i/>
          <w:iCs/>
        </w:rPr>
        <w:t>Navbar</w:t>
      </w:r>
      <w:proofErr w:type="spellEnd"/>
      <w:r w:rsidRPr="007D46FD">
        <w:t xml:space="preserve"> superior continua proporcionando acesso rápido a diferentes seções, enquanto o </w:t>
      </w:r>
      <w:proofErr w:type="spellStart"/>
      <w:r w:rsidRPr="004A30B5">
        <w:rPr>
          <w:i/>
          <w:iCs/>
        </w:rPr>
        <w:t>Sidebar</w:t>
      </w:r>
      <w:proofErr w:type="spellEnd"/>
      <w:r w:rsidRPr="007D46FD">
        <w:t xml:space="preserve"> à esquerda organiza links específicos para o cadastro de notícias. O corpo principal da tela destaca áreas para preenchimento dos detalhes </w:t>
      </w:r>
      <w:r w:rsidRPr="007D46FD">
        <w:lastRenderedPageBreak/>
        <w:t>do turismo, mantendo um design claro e simplificado para facilitar a entrada de dados pelo administrador. Essa abordagem garante uma experiência fluida e eficiente durante o processo de cadastro</w:t>
      </w:r>
      <w:r w:rsidR="005F1A8F" w:rsidRPr="00B65A83">
        <w:t>.</w:t>
      </w:r>
    </w:p>
    <w:p w14:paraId="668C0D7A" w14:textId="291BAF2C" w:rsidR="005F1A8F" w:rsidRPr="00397B91" w:rsidRDefault="005F1A8F" w:rsidP="004A30B5">
      <w:pPr>
        <w:pStyle w:val="Legenda"/>
        <w:keepNext/>
        <w:spacing w:before="240"/>
        <w:rPr>
          <w:b w:val="0"/>
          <w:bCs w:val="0"/>
          <w:szCs w:val="24"/>
        </w:rPr>
      </w:pPr>
      <w:bookmarkStart w:id="120" w:name="_Toc181361906"/>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32</w:t>
      </w:r>
      <w:r w:rsidR="001A3FB9" w:rsidRPr="00397B91">
        <w:rPr>
          <w:szCs w:val="24"/>
        </w:rPr>
        <w:fldChar w:fldCharType="end"/>
      </w:r>
      <w:r w:rsidRPr="00397B91">
        <w:rPr>
          <w:szCs w:val="24"/>
        </w:rPr>
        <w:t xml:space="preserve"> </w:t>
      </w:r>
      <w:r w:rsidR="008B0B71" w:rsidRPr="00397B91">
        <w:rPr>
          <w:noProof/>
          <w:szCs w:val="24"/>
        </w:rPr>
        <w:t>—</w:t>
      </w:r>
      <w:r w:rsidR="008B0B71" w:rsidRPr="00397B91">
        <w:rPr>
          <w:b w:val="0"/>
          <w:bCs w:val="0"/>
          <w:noProof/>
          <w:szCs w:val="24"/>
        </w:rPr>
        <w:t xml:space="preserve"> </w:t>
      </w:r>
      <w:r w:rsidRPr="00397B91">
        <w:rPr>
          <w:b w:val="0"/>
          <w:bCs w:val="0"/>
          <w:szCs w:val="24"/>
        </w:rPr>
        <w:t xml:space="preserve">Imagem do </w:t>
      </w:r>
      <w:r w:rsidR="008B0B71" w:rsidRPr="00397B91">
        <w:rPr>
          <w:b w:val="0"/>
          <w:bCs w:val="0"/>
          <w:szCs w:val="24"/>
        </w:rPr>
        <w:t>Protótipo</w:t>
      </w:r>
      <w:r w:rsidRPr="00397B91">
        <w:rPr>
          <w:b w:val="0"/>
          <w:bCs w:val="0"/>
          <w:szCs w:val="24"/>
        </w:rPr>
        <w:t xml:space="preserve"> da Tela </w:t>
      </w:r>
      <w:r w:rsidR="007D46FD">
        <w:rPr>
          <w:b w:val="0"/>
          <w:bCs w:val="0"/>
          <w:szCs w:val="24"/>
        </w:rPr>
        <w:t>Inicial de Empresário</w:t>
      </w:r>
      <w:bookmarkEnd w:id="120"/>
    </w:p>
    <w:p w14:paraId="25EDF78F" w14:textId="4E6D4145" w:rsidR="005F1A8F" w:rsidRDefault="007D46FD" w:rsidP="004A30B5">
      <w:pPr>
        <w:pStyle w:val="PargrafodaLista"/>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4B38A9A0" w14:textId="1D5D0318" w:rsidR="005F1A8F" w:rsidRDefault="007D46FD" w:rsidP="007D46FD">
      <w:pPr>
        <w:pStyle w:val="PargrafodaLista"/>
        <w:ind w:left="0"/>
        <w:rPr>
          <w:sz w:val="22"/>
          <w:szCs w:val="18"/>
        </w:rPr>
      </w:pPr>
      <w:r w:rsidRPr="007D46FD">
        <w:rPr>
          <w:sz w:val="22"/>
          <w:szCs w:val="18"/>
        </w:rPr>
        <w:t xml:space="preserve">Demonstra-se na </w:t>
      </w:r>
      <w:r w:rsidR="004A30B5">
        <w:rPr>
          <w:sz w:val="22"/>
          <w:szCs w:val="18"/>
        </w:rPr>
        <w:t xml:space="preserve">Figura 29 </w:t>
      </w:r>
      <w:r w:rsidRPr="007D46FD">
        <w:rPr>
          <w:sz w:val="22"/>
          <w:szCs w:val="18"/>
        </w:rPr>
        <w:t xml:space="preserve">o layout inicial para o empresário no Comtur, que apresenta uma navegação intuitiva e eficiente. Inclui um </w:t>
      </w:r>
      <w:proofErr w:type="spellStart"/>
      <w:r w:rsidRPr="004A30B5">
        <w:rPr>
          <w:i/>
          <w:iCs/>
          <w:sz w:val="22"/>
          <w:szCs w:val="18"/>
        </w:rPr>
        <w:t>Navbar</w:t>
      </w:r>
      <w:proofErr w:type="spellEnd"/>
      <w:r w:rsidRPr="007D46FD">
        <w:rPr>
          <w:sz w:val="22"/>
          <w:szCs w:val="18"/>
        </w:rPr>
        <w:t xml:space="preserve"> na parte superior para acesso rápido às principais seções, um </w:t>
      </w:r>
      <w:proofErr w:type="spellStart"/>
      <w:r w:rsidRPr="004A30B5">
        <w:rPr>
          <w:i/>
          <w:iCs/>
          <w:sz w:val="22"/>
          <w:szCs w:val="18"/>
        </w:rPr>
        <w:t>Sidebar</w:t>
      </w:r>
      <w:proofErr w:type="spellEnd"/>
      <w:r w:rsidRPr="007D46FD">
        <w:rPr>
          <w:sz w:val="22"/>
          <w:szCs w:val="18"/>
        </w:rPr>
        <w:t xml:space="preserve"> à esquerda para uma navegação mais detalhada e um botão "</w:t>
      </w:r>
      <w:r w:rsidRPr="004A30B5">
        <w:rPr>
          <w:i/>
          <w:iCs/>
          <w:sz w:val="22"/>
          <w:szCs w:val="18"/>
        </w:rPr>
        <w:t>Logout</w:t>
      </w:r>
      <w:r w:rsidRPr="007D46FD">
        <w:rPr>
          <w:sz w:val="22"/>
          <w:szCs w:val="18"/>
        </w:rPr>
        <w:t>" para encerrar sessões facilmente. Além disso, exibe três cards com o intuito de fornecer dados sobre a empresa e uma tabela com as últimas avaliações.</w:t>
      </w:r>
    </w:p>
    <w:p w14:paraId="65029ECE" w14:textId="77777777" w:rsidR="004A30B5" w:rsidRDefault="004A30B5" w:rsidP="004A30B5">
      <w:pPr>
        <w:ind w:firstLine="0"/>
        <w:rPr>
          <w:sz w:val="22"/>
          <w:szCs w:val="18"/>
        </w:rPr>
      </w:pPr>
    </w:p>
    <w:p w14:paraId="412910CD" w14:textId="77777777" w:rsidR="004A30B5" w:rsidRPr="004A30B5" w:rsidRDefault="004A30B5" w:rsidP="004A30B5">
      <w:pPr>
        <w:pStyle w:val="Ttulo2"/>
        <w:numPr>
          <w:ilvl w:val="1"/>
          <w:numId w:val="11"/>
        </w:numPr>
        <w:spacing w:after="240"/>
        <w:ind w:left="426"/>
      </w:pPr>
      <w:bookmarkStart w:id="121" w:name="_Toc174376478"/>
      <w:r w:rsidRPr="004A30B5">
        <w:t>Acessibilidade</w:t>
      </w:r>
      <w:bookmarkEnd w:id="121"/>
    </w:p>
    <w:p w14:paraId="1CED6256" w14:textId="732E7A2F" w:rsidR="004A30B5" w:rsidRPr="004A30B5" w:rsidRDefault="004A30B5" w:rsidP="004A30B5">
      <w:pPr>
        <w:ind w:firstLine="0"/>
        <w:rPr>
          <w:sz w:val="22"/>
          <w:szCs w:val="18"/>
        </w:rPr>
      </w:pPr>
    </w:p>
    <w:p w14:paraId="68F1E161" w14:textId="5D3273DE" w:rsidR="007944D7" w:rsidRDefault="009A2471" w:rsidP="00A3700A">
      <w:pPr>
        <w:pStyle w:val="Ttulo1"/>
        <w:ind w:left="426" w:hanging="426"/>
        <w:rPr>
          <w:caps w:val="0"/>
        </w:rPr>
      </w:pPr>
      <w:bookmarkStart w:id="122" w:name="_Toc174376479"/>
      <w:r>
        <w:rPr>
          <w:caps w:val="0"/>
        </w:rPr>
        <w:lastRenderedPageBreak/>
        <w:t>BANCO DE DADOS</w:t>
      </w:r>
      <w:bookmarkEnd w:id="122"/>
    </w:p>
    <w:p w14:paraId="2F3EC988" w14:textId="3167314D" w:rsidR="00ED35A6" w:rsidRPr="00ED35A6" w:rsidRDefault="00ED35A6" w:rsidP="008F1AD0">
      <w:pPr>
        <w:pStyle w:val="Pargrafo"/>
        <w:spacing w:line="360" w:lineRule="auto"/>
        <w:rPr>
          <w:rStyle w:val="normaltextrun"/>
          <w:color w:val="000000"/>
          <w:shd w:val="clear" w:color="auto" w:fill="FFFFFF"/>
        </w:rPr>
      </w:pPr>
      <w:r w:rsidRPr="00ED35A6">
        <w:rPr>
          <w:rStyle w:val="normaltextrun"/>
          <w:color w:val="000000"/>
          <w:shd w:val="clear" w:color="auto" w:fill="FFFFFF"/>
        </w:rPr>
        <w:t>Conforme os conceitos apresentados no livro “Banco de Dados: Projeto e Implementação”, um banco de dados é uma coleção de dados que permite o armazenamento, gerenciamento e recuperação das informações. Ele deve atender às demandas particulares de uma aplicação, assegurando a segurança e integridade, podendo ser categorizado como relacional e não relacional. O modelo relacional organiza os dados em tabelas,</w:t>
      </w:r>
      <w:r w:rsidR="008F1AD0">
        <w:t xml:space="preserve"> </w:t>
      </w:r>
      <w:r w:rsidRPr="00ED35A6">
        <w:rPr>
          <w:rStyle w:val="normaltextrun"/>
          <w:color w:val="000000"/>
          <w:shd w:val="clear" w:color="auto" w:fill="FFFFFF"/>
        </w:rPr>
        <w:t xml:space="preserve">compostas por linhas e colunas. Cada tabela representa uma entidade, sendo seus relacionamentos determinados por chaves primárias e estrangeiras. </w:t>
      </w:r>
    </w:p>
    <w:p w14:paraId="78F5BD3D" w14:textId="16C6451E" w:rsidR="00CB245F" w:rsidRPr="00997B5A" w:rsidRDefault="00ED35A6" w:rsidP="008F1AD0">
      <w:pPr>
        <w:pStyle w:val="Pargrafo"/>
        <w:spacing w:line="360" w:lineRule="auto"/>
        <w:rPr>
          <w:color w:val="000000"/>
          <w:shd w:val="clear" w:color="auto" w:fill="FFFFFF"/>
        </w:rPr>
      </w:pPr>
      <w:r w:rsidRPr="00ED35A6">
        <w:rPr>
          <w:rStyle w:val="normaltextrun"/>
          <w:color w:val="000000"/>
          <w:shd w:val="clear" w:color="auto" w:fill="FFFFFF"/>
        </w:rPr>
        <w:t xml:space="preserve"> O PostgreSQL é um Sistema Gerenciador de Banco de Dados (SGBD) relacional, muito utilizado por sua capacidade de armazenamento, conformidade com padrões SQL e segurança. Além de oferecer recursos avançados como transações ACID, replicação e </w:t>
      </w:r>
      <w:proofErr w:type="spellStart"/>
      <w:r w:rsidRPr="008F1AD0">
        <w:rPr>
          <w:rStyle w:val="normaltextrun"/>
          <w:i/>
          <w:color w:val="000000"/>
          <w:shd w:val="clear" w:color="auto" w:fill="FFFFFF"/>
        </w:rPr>
        <w:t>multithreads</w:t>
      </w:r>
      <w:proofErr w:type="spellEnd"/>
      <w:r w:rsidRPr="00ED35A6">
        <w:rPr>
          <w:rStyle w:val="normaltextrun"/>
          <w:color w:val="000000"/>
          <w:shd w:val="clear" w:color="auto" w:fill="FFFFFF"/>
        </w:rPr>
        <w:t>, popularizando seu uso no meio empresarial e projetos de grande escala (Milani, 2008).</w:t>
      </w:r>
    </w:p>
    <w:p w14:paraId="60178EEB" w14:textId="28B2D5C0" w:rsidR="00981C54" w:rsidRPr="00981C54" w:rsidRDefault="00981C54" w:rsidP="00997B5A">
      <w:pPr>
        <w:pStyle w:val="Ttulo2"/>
        <w:numPr>
          <w:ilvl w:val="1"/>
          <w:numId w:val="10"/>
        </w:numPr>
        <w:spacing w:before="240"/>
        <w:ind w:left="284"/>
      </w:pPr>
      <w:bookmarkStart w:id="123" w:name="_Toc174376480"/>
      <w:r>
        <w:t>Modelo Entidade Relacionamento</w:t>
      </w:r>
      <w:bookmarkEnd w:id="123"/>
    </w:p>
    <w:p w14:paraId="25F01BF5" w14:textId="5792FD24" w:rsidR="00E35487" w:rsidRDefault="00E35487" w:rsidP="006108EB">
      <w:pPr>
        <w:pStyle w:val="NormalWeb"/>
        <w:spacing w:before="240" w:beforeAutospacing="0"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3D0622BF" w14:textId="5D9AFD33" w:rsidR="00C301E5" w:rsidRDefault="00C301E5" w:rsidP="006108EB">
      <w:pPr>
        <w:pStyle w:val="NormalWeb"/>
        <w:spacing w:before="240" w:beforeAutospacing="0" w:line="360" w:lineRule="auto"/>
        <w:ind w:firstLine="851"/>
        <w:rPr>
          <w:noProof/>
        </w:rPr>
      </w:pPr>
    </w:p>
    <w:p w14:paraId="1DF0662B" w14:textId="2255AD32" w:rsidR="00C301E5" w:rsidRDefault="00C301E5" w:rsidP="006108EB">
      <w:pPr>
        <w:pStyle w:val="NormalWeb"/>
        <w:spacing w:before="240" w:beforeAutospacing="0" w:line="360" w:lineRule="auto"/>
        <w:ind w:firstLine="851"/>
        <w:rPr>
          <w:noProof/>
        </w:rPr>
      </w:pPr>
    </w:p>
    <w:p w14:paraId="4BE20E89" w14:textId="0A93DB5A" w:rsidR="00C301E5" w:rsidRDefault="00C301E5" w:rsidP="006108EB">
      <w:pPr>
        <w:pStyle w:val="NormalWeb"/>
        <w:spacing w:before="240" w:beforeAutospacing="0" w:line="360" w:lineRule="auto"/>
        <w:ind w:firstLine="851"/>
        <w:rPr>
          <w:noProof/>
        </w:rPr>
      </w:pPr>
    </w:p>
    <w:p w14:paraId="6552B9C6" w14:textId="29F2C8DD" w:rsidR="00C301E5" w:rsidRDefault="00C301E5" w:rsidP="006108EB">
      <w:pPr>
        <w:pStyle w:val="NormalWeb"/>
        <w:spacing w:before="240" w:beforeAutospacing="0" w:line="360" w:lineRule="auto"/>
        <w:ind w:firstLine="851"/>
        <w:rPr>
          <w:noProof/>
        </w:rPr>
      </w:pPr>
    </w:p>
    <w:p w14:paraId="6210830D" w14:textId="384FCD8D" w:rsidR="00C301E5" w:rsidRDefault="00C301E5" w:rsidP="006108EB">
      <w:pPr>
        <w:pStyle w:val="NormalWeb"/>
        <w:spacing w:before="240" w:beforeAutospacing="0" w:line="360" w:lineRule="auto"/>
        <w:ind w:firstLine="851"/>
        <w:rPr>
          <w:noProof/>
        </w:rPr>
      </w:pPr>
    </w:p>
    <w:p w14:paraId="688D7DA6" w14:textId="72F519DD" w:rsidR="00C301E5" w:rsidRDefault="00C301E5" w:rsidP="006108EB">
      <w:pPr>
        <w:pStyle w:val="NormalWeb"/>
        <w:spacing w:before="240" w:beforeAutospacing="0" w:line="360" w:lineRule="auto"/>
        <w:ind w:firstLine="851"/>
        <w:rPr>
          <w:noProof/>
        </w:rPr>
      </w:pPr>
    </w:p>
    <w:p w14:paraId="3FEE2EFE" w14:textId="227882C5" w:rsidR="00C301E5" w:rsidRDefault="00C301E5" w:rsidP="006108EB">
      <w:pPr>
        <w:pStyle w:val="NormalWeb"/>
        <w:spacing w:before="240" w:beforeAutospacing="0" w:line="360" w:lineRule="auto"/>
        <w:ind w:firstLine="851"/>
        <w:rPr>
          <w:noProof/>
        </w:rPr>
      </w:pPr>
    </w:p>
    <w:p w14:paraId="043D78D1" w14:textId="77777777" w:rsidR="00C301E5" w:rsidRDefault="00C301E5" w:rsidP="006108EB">
      <w:pPr>
        <w:pStyle w:val="NormalWeb"/>
        <w:spacing w:before="240" w:beforeAutospacing="0" w:line="360" w:lineRule="auto"/>
        <w:ind w:firstLine="851"/>
        <w:rPr>
          <w:noProof/>
        </w:rPr>
      </w:pPr>
    </w:p>
    <w:p w14:paraId="63094089" w14:textId="449DFA87" w:rsidR="008F7E68" w:rsidRPr="008F7E68" w:rsidRDefault="00E35487" w:rsidP="006108EB">
      <w:pPr>
        <w:pStyle w:val="Legenda"/>
        <w:spacing w:before="240"/>
        <w:rPr>
          <w:szCs w:val="24"/>
        </w:rPr>
      </w:pPr>
      <w:bookmarkStart w:id="124" w:name="_Toc320011802"/>
      <w:bookmarkStart w:id="125" w:name="_Toc181361907"/>
      <w:r>
        <w:lastRenderedPageBreak/>
        <w:t xml:space="preserve">Figura </w:t>
      </w:r>
      <w:fldSimple w:instr=" SEQ Figura \* ARABIC ">
        <w:r w:rsidR="007074D2">
          <w:rPr>
            <w:noProof/>
          </w:rPr>
          <w:t>33</w:t>
        </w:r>
      </w:fldSimple>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24"/>
      <w:bookmarkEnd w:id="125"/>
    </w:p>
    <w:p w14:paraId="74A30BDF" w14:textId="61A3F54E" w:rsidR="008F7E68" w:rsidRDefault="007074D2" w:rsidP="007074D2">
      <w:pPr>
        <w:pStyle w:val="NormalWeb"/>
        <w:jc w:val="center"/>
        <w:rPr>
          <w:sz w:val="20"/>
          <w:szCs w:val="20"/>
        </w:rPr>
      </w:pPr>
      <w:r>
        <w:rPr>
          <w:noProof/>
        </w:rPr>
        <w:drawing>
          <wp:inline distT="0" distB="0" distL="0" distR="0" wp14:anchorId="163D9F70" wp14:editId="6359EDBB">
            <wp:extent cx="5760720" cy="4206416"/>
            <wp:effectExtent l="0" t="3810" r="7620" b="762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16200000">
                      <a:off x="0" y="0"/>
                      <a:ext cx="5760720" cy="4206416"/>
                    </a:xfrm>
                    <a:prstGeom prst="rect">
                      <a:avLst/>
                    </a:prstGeom>
                    <a:noFill/>
                    <a:ln>
                      <a:noFill/>
                    </a:ln>
                  </pic:spPr>
                </pic:pic>
              </a:graphicData>
            </a:graphic>
          </wp:inline>
        </w:drawing>
      </w:r>
    </w:p>
    <w:p w14:paraId="4F3BA398" w14:textId="7FB7CEFF" w:rsidR="00F42256" w:rsidRPr="007074D2" w:rsidRDefault="0092514C" w:rsidP="007074D2">
      <w:pPr>
        <w:pStyle w:val="NormalWeb"/>
        <w:jc w:val="center"/>
        <w:rPr>
          <w:sz w:val="28"/>
        </w:rPr>
      </w:pPr>
      <w:r w:rsidRPr="007074D2">
        <w:rPr>
          <w:sz w:val="22"/>
          <w:szCs w:val="20"/>
        </w:rPr>
        <w:t>Fonte: Elaborado pelos autores.</w:t>
      </w:r>
    </w:p>
    <w:p w14:paraId="30E9A904" w14:textId="31C72422" w:rsidR="007C45DB" w:rsidRDefault="007C45DB" w:rsidP="00154ECE">
      <w:pPr>
        <w:pStyle w:val="Ttulo2"/>
        <w:numPr>
          <w:ilvl w:val="1"/>
          <w:numId w:val="10"/>
        </w:numPr>
        <w:ind w:left="-709" w:firstLine="709"/>
      </w:pPr>
      <w:bookmarkStart w:id="126" w:name="_Toc174376481"/>
      <w:bookmarkStart w:id="127" w:name="_Toc151931915"/>
      <w:r>
        <w:t>Script das Tabelas</w:t>
      </w:r>
      <w:bookmarkEnd w:id="126"/>
    </w:p>
    <w:p w14:paraId="37E0159B" w14:textId="56DB45DC" w:rsidR="00F42256" w:rsidRDefault="007C45DB" w:rsidP="006108EB">
      <w:pPr>
        <w:pStyle w:val="NormalWeb"/>
        <w:spacing w:before="24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3513E708" w14:textId="77777777" w:rsidR="00C301E5" w:rsidRDefault="00C301E5" w:rsidP="006108EB">
      <w:pPr>
        <w:pStyle w:val="NormalWeb"/>
        <w:spacing w:before="240" w:beforeAutospacing="0" w:after="0" w:afterAutospacing="0" w:line="360" w:lineRule="auto"/>
        <w:ind w:firstLine="851"/>
      </w:pPr>
    </w:p>
    <w:p w14:paraId="7E4A77B4" w14:textId="51101483" w:rsidR="007C45DB" w:rsidRDefault="007C45DB" w:rsidP="00677212">
      <w:pPr>
        <w:pStyle w:val="Legenda"/>
        <w:keepNext/>
        <w:spacing w:before="240"/>
      </w:pPr>
      <w:bookmarkStart w:id="128" w:name="_Toc174115531"/>
      <w:r>
        <w:lastRenderedPageBreak/>
        <w:t xml:space="preserve">Quadro </w:t>
      </w:r>
      <w:fldSimple w:instr=" SEQ Quadro \* ARABIC ">
        <w:r w:rsidR="00E87170">
          <w:rPr>
            <w:noProof/>
          </w:rPr>
          <w:t>22</w:t>
        </w:r>
      </w:fldSimple>
      <w:r>
        <w:t xml:space="preserve"> </w:t>
      </w:r>
      <w:r w:rsidR="008B0B71" w:rsidRPr="00A715A0">
        <w:rPr>
          <w:noProof/>
        </w:rPr>
        <w:t>—</w:t>
      </w:r>
      <w:r w:rsidR="008B0B71" w:rsidRPr="008B0B71">
        <w:rPr>
          <w:b w:val="0"/>
          <w:bCs w:val="0"/>
          <w:noProof/>
        </w:rPr>
        <w:t xml:space="preserve"> </w:t>
      </w:r>
      <w:r w:rsidRPr="007C45DB">
        <w:rPr>
          <w:b w:val="0"/>
        </w:rPr>
        <w:t>Script SQL – Tabela TipoTurismo</w:t>
      </w:r>
      <w:bookmarkEnd w:id="128"/>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7AA7F789" w14:textId="7777777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tipoturismo</w:t>
            </w:r>
            <w:proofErr w:type="spellEnd"/>
            <w:r w:rsidRPr="00677212">
              <w:rPr>
                <w:szCs w:val="24"/>
                <w:lang w:val="en-US"/>
              </w:rPr>
              <w:t xml:space="preserve"> (</w:t>
            </w:r>
          </w:p>
          <w:p w14:paraId="18D04213" w14:textId="49E42F4B"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tipoturismoid</w:t>
            </w:r>
            <w:proofErr w:type="spellEnd"/>
            <w:r w:rsidRPr="00677212">
              <w:rPr>
                <w:szCs w:val="24"/>
                <w:lang w:val="en-US"/>
              </w:rPr>
              <w:t xml:space="preserve"> integer GENERATED BY DEFAULT AS IDENTITY,</w:t>
            </w:r>
          </w:p>
          <w:p w14:paraId="08839DC2" w14:textId="51F73493"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3C47E090" w14:textId="13A8CD90"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imagemtipoturismo</w:t>
            </w:r>
            <w:proofErr w:type="spellEnd"/>
            <w:r w:rsidRPr="00677212">
              <w:rPr>
                <w:szCs w:val="24"/>
                <w:lang w:val="en-US"/>
              </w:rPr>
              <w:t xml:space="preserve"> text NULL,</w:t>
            </w:r>
          </w:p>
          <w:p w14:paraId="2C7EB9EC" w14:textId="4DE2BED7"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14AF62C3" w14:textId="0EC01A6C"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PK_tipoturismo</w:t>
            </w:r>
            <w:proofErr w:type="spellEnd"/>
            <w:r w:rsidRPr="00677212">
              <w:rPr>
                <w:szCs w:val="24"/>
                <w:lang w:val="en-US"/>
              </w:rPr>
              <w:t>" PRIMARY KEY (</w:t>
            </w:r>
            <w:proofErr w:type="spellStart"/>
            <w:r w:rsidRPr="00677212">
              <w:rPr>
                <w:szCs w:val="24"/>
                <w:lang w:val="en-US"/>
              </w:rPr>
              <w:t>tipoturismoid</w:t>
            </w:r>
            <w:proofErr w:type="spellEnd"/>
            <w:r w:rsidRPr="00677212">
              <w:rPr>
                <w:szCs w:val="24"/>
                <w:lang w:val="en-US"/>
              </w:rPr>
              <w:t>),</w:t>
            </w:r>
          </w:p>
          <w:p w14:paraId="198584C7" w14:textId="77777777" w:rsidR="00C301E5" w:rsidRDefault="000D0E44" w:rsidP="00C301E5">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FK_tipoturismo_usuario_usuarioid</w:t>
            </w:r>
            <w:proofErr w:type="spellEnd"/>
            <w:r w:rsidRPr="00677212">
              <w:rPr>
                <w:szCs w:val="24"/>
                <w:lang w:val="en-US"/>
              </w:rPr>
              <w:t>" FOREIGN KEY (</w:t>
            </w:r>
            <w:proofErr w:type="spellStart"/>
            <w:r w:rsidRPr="00677212">
              <w:rPr>
                <w:szCs w:val="24"/>
                <w:lang w:val="en-US"/>
              </w:rPr>
              <w:t>usuarioid</w:t>
            </w:r>
            <w:proofErr w:type="spellEnd"/>
            <w:r w:rsidRPr="00677212">
              <w:rPr>
                <w:szCs w:val="24"/>
                <w:lang w:val="en-US"/>
              </w:rPr>
              <w:t xml:space="preserve">) REFERENCES </w:t>
            </w:r>
            <w:proofErr w:type="spellStart"/>
            <w:r w:rsidRPr="00677212">
              <w:rPr>
                <w:szCs w:val="24"/>
                <w:lang w:val="en-US"/>
              </w:rPr>
              <w:t>usuario</w:t>
            </w:r>
            <w:proofErr w:type="spellEnd"/>
            <w:r w:rsidRPr="00677212">
              <w:rPr>
                <w:szCs w:val="24"/>
                <w:lang w:val="en-US"/>
              </w:rPr>
              <w:t xml:space="preserve"> (</w:t>
            </w:r>
            <w:proofErr w:type="spellStart"/>
            <w:r w:rsidRPr="00677212">
              <w:rPr>
                <w:szCs w:val="24"/>
                <w:lang w:val="en-US"/>
              </w:rPr>
              <w:t>usuarioid</w:t>
            </w:r>
            <w:proofErr w:type="spellEnd"/>
            <w:r w:rsidRPr="00677212">
              <w:rPr>
                <w:szCs w:val="24"/>
                <w:lang w:val="en-US"/>
              </w:rPr>
              <w:t>) ON DELETE CASCADE</w:t>
            </w:r>
          </w:p>
          <w:p w14:paraId="6C394841" w14:textId="05B20564" w:rsidR="007C45DB" w:rsidRPr="00C301E5" w:rsidRDefault="000D0E44" w:rsidP="00C301E5">
            <w:pPr>
              <w:autoSpaceDE w:val="0"/>
              <w:autoSpaceDN w:val="0"/>
              <w:adjustRightInd w:val="0"/>
              <w:spacing w:line="240" w:lineRule="auto"/>
              <w:ind w:firstLine="0"/>
              <w:rPr>
                <w:rStyle w:val="ui-provider"/>
                <w:szCs w:val="24"/>
                <w:lang w:val="en-US"/>
              </w:rPr>
            </w:pPr>
            <w:r w:rsidRPr="00677212">
              <w:t>);</w:t>
            </w:r>
          </w:p>
        </w:tc>
      </w:tr>
    </w:tbl>
    <w:p w14:paraId="6B85D3DB" w14:textId="7BB6ED00" w:rsidR="000D0E44" w:rsidRPr="00677212" w:rsidRDefault="0092514C" w:rsidP="00677212">
      <w:pPr>
        <w:pStyle w:val="Pargrafos"/>
        <w:ind w:firstLine="0"/>
        <w:jc w:val="center"/>
        <w:rPr>
          <w:sz w:val="22"/>
          <w:szCs w:val="20"/>
        </w:rPr>
      </w:pPr>
      <w:r w:rsidRPr="00677212">
        <w:rPr>
          <w:sz w:val="22"/>
          <w:szCs w:val="20"/>
        </w:rPr>
        <w:t>Fonte: Elaborado pelos autores.</w:t>
      </w:r>
    </w:p>
    <w:p w14:paraId="5E533448" w14:textId="5E8FA200" w:rsidR="007C45DB" w:rsidRDefault="007C45DB" w:rsidP="00677212">
      <w:pPr>
        <w:pStyle w:val="Legenda"/>
        <w:keepNext/>
        <w:spacing w:before="240"/>
      </w:pPr>
      <w:bookmarkStart w:id="129" w:name="_Toc174115532"/>
      <w:r>
        <w:t xml:space="preserve">Quadro </w:t>
      </w:r>
      <w:fldSimple w:instr=" SEQ Quadro \* ARABIC ">
        <w:r w:rsidR="00E87170">
          <w:rPr>
            <w:noProof/>
          </w:rPr>
          <w:t>23</w:t>
        </w:r>
      </w:fldSimple>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29"/>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7EA20652" w14:textId="7777777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tipoatracao</w:t>
            </w:r>
            <w:proofErr w:type="spellEnd"/>
            <w:r w:rsidRPr="00677212">
              <w:rPr>
                <w:szCs w:val="24"/>
                <w:lang w:val="en-US"/>
              </w:rPr>
              <w:t xml:space="preserve"> (</w:t>
            </w:r>
          </w:p>
          <w:p w14:paraId="28D96509" w14:textId="0AF6AA47"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tipoatracaoid</w:t>
            </w:r>
            <w:proofErr w:type="spellEnd"/>
            <w:r w:rsidRPr="00677212">
              <w:rPr>
                <w:szCs w:val="24"/>
                <w:lang w:val="en-US"/>
              </w:rPr>
              <w:t xml:space="preserve"> integer GENERATED BY DEFAULT AS IDENTITY,</w:t>
            </w:r>
          </w:p>
          <w:p w14:paraId="3705DDD1" w14:textId="33EF1A2B"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771B62B4" w14:textId="76CBBC2F"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70A6940A" w14:textId="00FF4BBE"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PK_tipoatracao</w:t>
            </w:r>
            <w:proofErr w:type="spellEnd"/>
            <w:r w:rsidRPr="00677212">
              <w:rPr>
                <w:szCs w:val="24"/>
                <w:lang w:val="en-US"/>
              </w:rPr>
              <w:t>" PRIMARY KEY (</w:t>
            </w:r>
            <w:proofErr w:type="spellStart"/>
            <w:r w:rsidRPr="00677212">
              <w:rPr>
                <w:szCs w:val="24"/>
                <w:lang w:val="en-US"/>
              </w:rPr>
              <w:t>tipoatracaoid</w:t>
            </w:r>
            <w:proofErr w:type="spellEnd"/>
            <w:r w:rsidRPr="00677212">
              <w:rPr>
                <w:szCs w:val="24"/>
                <w:lang w:val="en-US"/>
              </w:rPr>
              <w:t>),</w:t>
            </w:r>
          </w:p>
          <w:p w14:paraId="2DF7A9FC" w14:textId="77777777" w:rsidR="00C301E5" w:rsidRDefault="000D0E44" w:rsidP="00C301E5">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FK_tipoatracao_usuario_usuarioid</w:t>
            </w:r>
            <w:proofErr w:type="spellEnd"/>
            <w:r w:rsidRPr="00677212">
              <w:rPr>
                <w:szCs w:val="24"/>
                <w:lang w:val="en-US"/>
              </w:rPr>
              <w:t>" FOREIGN KEY (</w:t>
            </w:r>
            <w:proofErr w:type="spellStart"/>
            <w:r w:rsidRPr="00677212">
              <w:rPr>
                <w:szCs w:val="24"/>
                <w:lang w:val="en-US"/>
              </w:rPr>
              <w:t>usuarioid</w:t>
            </w:r>
            <w:proofErr w:type="spellEnd"/>
            <w:r w:rsidRPr="00677212">
              <w:rPr>
                <w:szCs w:val="24"/>
                <w:lang w:val="en-US"/>
              </w:rPr>
              <w:t xml:space="preserve">) REFERENCES </w:t>
            </w:r>
            <w:proofErr w:type="spellStart"/>
            <w:r w:rsidRPr="00677212">
              <w:rPr>
                <w:szCs w:val="24"/>
                <w:lang w:val="en-US"/>
              </w:rPr>
              <w:t>usuario</w:t>
            </w:r>
            <w:proofErr w:type="spellEnd"/>
            <w:r w:rsidRPr="00677212">
              <w:rPr>
                <w:szCs w:val="24"/>
                <w:lang w:val="en-US"/>
              </w:rPr>
              <w:t xml:space="preserve"> (</w:t>
            </w:r>
            <w:proofErr w:type="spellStart"/>
            <w:r w:rsidRPr="00677212">
              <w:rPr>
                <w:szCs w:val="24"/>
                <w:lang w:val="en-US"/>
              </w:rPr>
              <w:t>usuarioid</w:t>
            </w:r>
            <w:proofErr w:type="spellEnd"/>
            <w:r w:rsidRPr="00677212">
              <w:rPr>
                <w:szCs w:val="24"/>
                <w:lang w:val="en-US"/>
              </w:rPr>
              <w:t>) ON DELETE CASCADE</w:t>
            </w:r>
          </w:p>
          <w:p w14:paraId="22EDD374" w14:textId="3D096F17" w:rsidR="007C45DB" w:rsidRPr="00C301E5" w:rsidRDefault="000D0E44" w:rsidP="00C301E5">
            <w:pPr>
              <w:autoSpaceDE w:val="0"/>
              <w:autoSpaceDN w:val="0"/>
              <w:adjustRightInd w:val="0"/>
              <w:spacing w:line="240" w:lineRule="auto"/>
              <w:ind w:firstLine="0"/>
              <w:rPr>
                <w:szCs w:val="24"/>
                <w:lang w:val="en-US"/>
              </w:rPr>
            </w:pPr>
            <w:r w:rsidRPr="00677212">
              <w:t>);</w:t>
            </w:r>
          </w:p>
        </w:tc>
      </w:tr>
    </w:tbl>
    <w:p w14:paraId="4DAB6EDB" w14:textId="7B0AA08B" w:rsidR="000D0E44" w:rsidRPr="00677212" w:rsidRDefault="0092514C" w:rsidP="00677212">
      <w:pPr>
        <w:pStyle w:val="Pargrafos"/>
        <w:ind w:firstLine="0"/>
        <w:jc w:val="center"/>
        <w:rPr>
          <w:rStyle w:val="Forte"/>
          <w:b w:val="0"/>
          <w:bCs/>
          <w:sz w:val="22"/>
          <w:szCs w:val="20"/>
        </w:rPr>
      </w:pPr>
      <w:r w:rsidRPr="00677212">
        <w:rPr>
          <w:sz w:val="22"/>
          <w:szCs w:val="20"/>
        </w:rPr>
        <w:t>Fonte: Elaborado pelos autores.</w:t>
      </w:r>
    </w:p>
    <w:p w14:paraId="06DA0716" w14:textId="1D84BBB5" w:rsidR="00D81744" w:rsidRDefault="00D81744" w:rsidP="00677212">
      <w:pPr>
        <w:pStyle w:val="Legenda"/>
        <w:keepNext/>
        <w:spacing w:before="240"/>
      </w:pPr>
      <w:bookmarkStart w:id="130" w:name="_Toc174115533"/>
      <w:r>
        <w:t xml:space="preserve">Quadro </w:t>
      </w:r>
      <w:fldSimple w:instr=" SEQ Quadro \* ARABIC ">
        <w:r w:rsidR="00E87170">
          <w:rPr>
            <w:noProof/>
          </w:rPr>
          <w:t>24</w:t>
        </w:r>
      </w:fldSimple>
      <w:r>
        <w:t xml:space="preserve"> </w:t>
      </w:r>
      <w:r w:rsidRPr="00D81744">
        <w:t>—</w:t>
      </w:r>
      <w:r w:rsidRPr="00D81744">
        <w:rPr>
          <w:b w:val="0"/>
        </w:rPr>
        <w:t xml:space="preserve"> Script SQL – Tabela Noticia</w:t>
      </w:r>
      <w:bookmarkEnd w:id="130"/>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28957F0C"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noticia</w:t>
            </w:r>
            <w:proofErr w:type="spellEnd"/>
            <w:r w:rsidRPr="007074D2">
              <w:rPr>
                <w:szCs w:val="24"/>
                <w:lang w:val="en-US"/>
              </w:rPr>
              <w:t xml:space="preserve"> (</w:t>
            </w:r>
          </w:p>
          <w:p w14:paraId="0A37B3EC" w14:textId="4C5FAB54"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noticiaid</w:t>
            </w:r>
            <w:proofErr w:type="spellEnd"/>
            <w:r w:rsidRPr="007074D2">
              <w:rPr>
                <w:szCs w:val="24"/>
                <w:lang w:val="en-US"/>
              </w:rPr>
              <w:t xml:space="preserve"> integer GENERATED BY DEFAULT AS IDENTITY,</w:t>
            </w:r>
          </w:p>
          <w:p w14:paraId="15FE1FEE" w14:textId="0D3C9E1E"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titulo</w:t>
            </w:r>
            <w:proofErr w:type="spellEnd"/>
            <w:r w:rsidRPr="007074D2">
              <w:rPr>
                <w:szCs w:val="24"/>
                <w:lang w:val="en-US"/>
              </w:rPr>
              <w:t xml:space="preserve"> text NOT NULL,</w:t>
            </w:r>
          </w:p>
          <w:p w14:paraId="511BB3F8" w14:textId="698AAE4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subtitulo</w:t>
            </w:r>
            <w:proofErr w:type="spellEnd"/>
            <w:r w:rsidRPr="007074D2">
              <w:rPr>
                <w:szCs w:val="24"/>
                <w:lang w:val="en-US"/>
              </w:rPr>
              <w:t xml:space="preserve"> text NOT NULL,</w:t>
            </w:r>
          </w:p>
          <w:p w14:paraId="2ED40803" w14:textId="084BC6C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conteudo</w:t>
            </w:r>
            <w:proofErr w:type="spellEnd"/>
            <w:r w:rsidRPr="007074D2">
              <w:rPr>
                <w:szCs w:val="24"/>
                <w:lang w:val="en-US"/>
              </w:rPr>
              <w:t xml:space="preserve"> text NOT NULL,</w:t>
            </w:r>
          </w:p>
          <w:p w14:paraId="1744298B" w14:textId="5E15D85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datapublicacao</w:t>
            </w:r>
            <w:proofErr w:type="spellEnd"/>
            <w:r w:rsidRPr="007074D2">
              <w:rPr>
                <w:szCs w:val="24"/>
                <w:lang w:val="en-US"/>
              </w:rPr>
              <w:t xml:space="preserve"> date NOT NULL,</w:t>
            </w:r>
          </w:p>
          <w:p w14:paraId="2CFA73CB" w14:textId="0718B0B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horapublicacao</w:t>
            </w:r>
            <w:proofErr w:type="spellEnd"/>
            <w:r w:rsidRPr="007074D2">
              <w:rPr>
                <w:szCs w:val="24"/>
                <w:lang w:val="en-US"/>
              </w:rPr>
              <w:t xml:space="preserve"> text NOT NULL,</w:t>
            </w:r>
          </w:p>
          <w:p w14:paraId="1F38F25D" w14:textId="593EFCD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66B6956D" w14:textId="6075D68F"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NULL,</w:t>
            </w:r>
          </w:p>
          <w:p w14:paraId="058F66EB" w14:textId="23B516B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PK_noticia</w:t>
            </w:r>
            <w:proofErr w:type="spellEnd"/>
            <w:r w:rsidRPr="007074D2">
              <w:rPr>
                <w:szCs w:val="24"/>
                <w:lang w:val="en-US"/>
              </w:rPr>
              <w:t>" PRIMARY KEY (</w:t>
            </w:r>
            <w:proofErr w:type="spellStart"/>
            <w:r w:rsidRPr="007074D2">
              <w:rPr>
                <w:szCs w:val="24"/>
                <w:lang w:val="en-US"/>
              </w:rPr>
              <w:t>noticiaid</w:t>
            </w:r>
            <w:proofErr w:type="spellEnd"/>
            <w:r w:rsidRPr="007074D2">
              <w:rPr>
                <w:szCs w:val="24"/>
                <w:lang w:val="en-US"/>
              </w:rPr>
              <w:t>),</w:t>
            </w:r>
          </w:p>
          <w:p w14:paraId="696C038F" w14:textId="75358AD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23004A5F" w14:textId="77777777" w:rsidR="00C301E5" w:rsidRDefault="000D0E44" w:rsidP="00C301E5">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1FDF737B" w14:textId="6404B0D2" w:rsidR="007C45DB" w:rsidRPr="00C301E5" w:rsidRDefault="000D0E44" w:rsidP="00C301E5">
            <w:pPr>
              <w:autoSpaceDE w:val="0"/>
              <w:autoSpaceDN w:val="0"/>
              <w:adjustRightInd w:val="0"/>
              <w:spacing w:line="240" w:lineRule="auto"/>
              <w:ind w:firstLine="0"/>
              <w:rPr>
                <w:szCs w:val="24"/>
                <w:lang w:val="en-US"/>
              </w:rPr>
            </w:pPr>
            <w:r w:rsidRPr="007074D2">
              <w:t>);</w:t>
            </w:r>
          </w:p>
        </w:tc>
      </w:tr>
    </w:tbl>
    <w:p w14:paraId="52B3DCE9" w14:textId="77777777" w:rsidR="0092514C" w:rsidRPr="007074D2" w:rsidRDefault="0092514C" w:rsidP="00677212">
      <w:pPr>
        <w:pStyle w:val="Pargrafos"/>
        <w:ind w:firstLine="0"/>
        <w:jc w:val="center"/>
        <w:rPr>
          <w:sz w:val="22"/>
          <w:szCs w:val="20"/>
        </w:rPr>
      </w:pPr>
      <w:r w:rsidRPr="007074D2">
        <w:rPr>
          <w:sz w:val="22"/>
          <w:szCs w:val="20"/>
        </w:rPr>
        <w:t>Fonte: Elaborado pelos autores.</w:t>
      </w:r>
    </w:p>
    <w:p w14:paraId="56A3DE75" w14:textId="679A16A7" w:rsidR="00C301E5" w:rsidRDefault="00C301E5" w:rsidP="007074D2">
      <w:pPr>
        <w:pStyle w:val="Legenda"/>
        <w:keepNext/>
        <w:spacing w:before="240"/>
      </w:pPr>
      <w:bookmarkStart w:id="131" w:name="_Toc174115534"/>
    </w:p>
    <w:p w14:paraId="1D63F0F1" w14:textId="1E1F1316" w:rsidR="00C301E5" w:rsidRDefault="00C301E5" w:rsidP="00C301E5"/>
    <w:p w14:paraId="292BFC0D" w14:textId="77777777" w:rsidR="00C301E5" w:rsidRPr="00C301E5" w:rsidRDefault="00C301E5" w:rsidP="00C301E5"/>
    <w:p w14:paraId="2CFD0F67" w14:textId="64882943" w:rsidR="00D81744" w:rsidRDefault="00D81744" w:rsidP="007074D2">
      <w:pPr>
        <w:pStyle w:val="Legenda"/>
        <w:keepNext/>
        <w:spacing w:before="240"/>
      </w:pPr>
      <w:r>
        <w:lastRenderedPageBreak/>
        <w:t xml:space="preserve">Quadro </w:t>
      </w:r>
      <w:fldSimple w:instr=" SEQ Quadro \* ARABIC ">
        <w:r w:rsidR="00E87170">
          <w:rPr>
            <w:noProof/>
          </w:rPr>
          <w:t>25</w:t>
        </w:r>
      </w:fldSimple>
      <w:r>
        <w:t xml:space="preserve"> </w:t>
      </w:r>
      <w:r w:rsidRPr="00D81744">
        <w:t>—</w:t>
      </w:r>
      <w:r w:rsidRPr="00D81744">
        <w:rPr>
          <w:b w:val="0"/>
        </w:rPr>
        <w:t xml:space="preserve"> Script SQL – Tabela </w:t>
      </w:r>
      <w:proofErr w:type="spellStart"/>
      <w:r w:rsidRPr="00D81744">
        <w:rPr>
          <w:b w:val="0"/>
        </w:rPr>
        <w:t>Usuario</w:t>
      </w:r>
      <w:bookmarkEnd w:id="131"/>
      <w:proofErr w:type="spellEnd"/>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250B79AA"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usuario</w:t>
            </w:r>
            <w:proofErr w:type="spellEnd"/>
            <w:r w:rsidRPr="007074D2">
              <w:rPr>
                <w:szCs w:val="24"/>
                <w:lang w:val="en-US"/>
              </w:rPr>
              <w:t xml:space="preserve"> (</w:t>
            </w:r>
          </w:p>
          <w:p w14:paraId="444744DA" w14:textId="1C18F67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GENERATED BY DEFAULT AS IDENTITY,</w:t>
            </w:r>
          </w:p>
          <w:p w14:paraId="7D292DB7" w14:textId="04B34FE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2FCBD379" w14:textId="6E0C23C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telefone</w:t>
            </w:r>
            <w:proofErr w:type="spellEnd"/>
            <w:r w:rsidRPr="007074D2">
              <w:rPr>
                <w:szCs w:val="24"/>
                <w:lang w:val="en-US"/>
              </w:rPr>
              <w:t xml:space="preserve"> text NOT NULL,</w:t>
            </w:r>
          </w:p>
          <w:p w14:paraId="397C8487" w14:textId="62C4AC1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emailusuario</w:t>
            </w:r>
            <w:proofErr w:type="spellEnd"/>
            <w:r w:rsidRPr="007074D2">
              <w:rPr>
                <w:szCs w:val="24"/>
                <w:lang w:val="en-US"/>
              </w:rPr>
              <w:t xml:space="preserve"> text NOT NULL,</w:t>
            </w:r>
          </w:p>
          <w:p w14:paraId="78F4F207" w14:textId="2E0A7CF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senhausuario</w:t>
            </w:r>
            <w:proofErr w:type="spellEnd"/>
            <w:r w:rsidRPr="007074D2">
              <w:rPr>
                <w:szCs w:val="24"/>
                <w:lang w:val="en-US"/>
              </w:rPr>
              <w:t xml:space="preserve"> text NOT NULL,</w:t>
            </w:r>
          </w:p>
          <w:p w14:paraId="67F5DF37" w14:textId="6368F9AD"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tipousuario</w:t>
            </w:r>
            <w:proofErr w:type="spellEnd"/>
            <w:r w:rsidRPr="007074D2">
              <w:rPr>
                <w:szCs w:val="24"/>
                <w:lang w:val="en-US"/>
              </w:rPr>
              <w:t xml:space="preserve"> integer NOT NULL,</w:t>
            </w:r>
          </w:p>
          <w:p w14:paraId="5E8137BE" w14:textId="4D3F5BE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imagemperfilusuario</w:t>
            </w:r>
            <w:proofErr w:type="spellEnd"/>
            <w:r w:rsidRPr="007074D2">
              <w:rPr>
                <w:szCs w:val="24"/>
                <w:lang w:val="en-US"/>
              </w:rPr>
              <w:t xml:space="preserve"> text NULL,</w:t>
            </w:r>
          </w:p>
          <w:p w14:paraId="3AD8B657" w14:textId="77777777" w:rsidR="00C301E5" w:rsidRDefault="000D0E44" w:rsidP="00C301E5">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PK_usuario</w:t>
            </w:r>
            <w:proofErr w:type="spellEnd"/>
            <w:r w:rsidRPr="007074D2">
              <w:rPr>
                <w:szCs w:val="24"/>
                <w:lang w:val="en-US"/>
              </w:rPr>
              <w:t>" PRIMARY KEY (</w:t>
            </w:r>
            <w:proofErr w:type="spellStart"/>
            <w:r w:rsidRPr="007074D2">
              <w:rPr>
                <w:szCs w:val="24"/>
                <w:lang w:val="en-US"/>
              </w:rPr>
              <w:t>usuarioid</w:t>
            </w:r>
            <w:proofErr w:type="spellEnd"/>
            <w:r w:rsidRPr="007074D2">
              <w:rPr>
                <w:szCs w:val="24"/>
                <w:lang w:val="en-US"/>
              </w:rPr>
              <w:t>)</w:t>
            </w:r>
          </w:p>
          <w:p w14:paraId="61D89DBA" w14:textId="6D32399A" w:rsidR="007C45DB" w:rsidRPr="00C301E5" w:rsidRDefault="000D0E44" w:rsidP="00C301E5">
            <w:pPr>
              <w:autoSpaceDE w:val="0"/>
              <w:autoSpaceDN w:val="0"/>
              <w:adjustRightInd w:val="0"/>
              <w:spacing w:line="240" w:lineRule="auto"/>
              <w:ind w:firstLine="0"/>
              <w:rPr>
                <w:szCs w:val="24"/>
                <w:lang w:val="en-US"/>
              </w:rPr>
            </w:pPr>
            <w:r w:rsidRPr="007074D2">
              <w:t>);</w:t>
            </w:r>
          </w:p>
        </w:tc>
      </w:tr>
    </w:tbl>
    <w:p w14:paraId="0776E49A" w14:textId="30AFDDB3" w:rsidR="00F42256" w:rsidRPr="007074D2" w:rsidRDefault="0092514C" w:rsidP="007074D2">
      <w:pPr>
        <w:pStyle w:val="Pargrafos"/>
        <w:ind w:firstLine="0"/>
        <w:jc w:val="center"/>
        <w:rPr>
          <w:sz w:val="20"/>
          <w:szCs w:val="20"/>
        </w:rPr>
      </w:pPr>
      <w:r w:rsidRPr="003D759C">
        <w:rPr>
          <w:sz w:val="20"/>
          <w:szCs w:val="20"/>
        </w:rPr>
        <w:t>Fonte: Elaborado pelos autores.</w:t>
      </w:r>
    </w:p>
    <w:p w14:paraId="342E9F07" w14:textId="382FFF67" w:rsidR="00D81744" w:rsidRPr="007074D2" w:rsidRDefault="00D81744" w:rsidP="007074D2">
      <w:pPr>
        <w:pStyle w:val="Legenda"/>
        <w:keepNext/>
        <w:spacing w:before="240"/>
      </w:pPr>
      <w:bookmarkStart w:id="132" w:name="_Toc174115535"/>
      <w:r w:rsidRPr="007074D2">
        <w:t xml:space="preserve">Quadro </w:t>
      </w:r>
      <w:fldSimple w:instr=" SEQ Quadro \* ARABIC ">
        <w:r w:rsidR="00E87170">
          <w:rPr>
            <w:noProof/>
          </w:rPr>
          <w:t>26</w:t>
        </w:r>
      </w:fldSimple>
      <w:r w:rsidRPr="007074D2">
        <w:t xml:space="preserve"> —</w:t>
      </w:r>
      <w:r w:rsidRPr="007074D2">
        <w:rPr>
          <w:b w:val="0"/>
        </w:rPr>
        <w:t xml:space="preserve"> Script SQL – Tabela Avaliação</w:t>
      </w:r>
      <w:bookmarkEnd w:id="132"/>
    </w:p>
    <w:tbl>
      <w:tblPr>
        <w:tblStyle w:val="Tabelacomgrade"/>
        <w:tblW w:w="0" w:type="auto"/>
        <w:tblLook w:val="04A0" w:firstRow="1" w:lastRow="0" w:firstColumn="1" w:lastColumn="0" w:noHBand="0" w:noVBand="1"/>
      </w:tblPr>
      <w:tblGrid>
        <w:gridCol w:w="8494"/>
      </w:tblGrid>
      <w:tr w:rsidR="007074D2" w:rsidRPr="007074D2" w14:paraId="469367A3" w14:textId="77777777" w:rsidTr="00457C42">
        <w:tc>
          <w:tcPr>
            <w:tcW w:w="8494" w:type="dxa"/>
          </w:tcPr>
          <w:p w14:paraId="0B97A51A" w14:textId="77777777" w:rsidR="007C45DB" w:rsidRPr="007074D2" w:rsidRDefault="007C45DB" w:rsidP="007074D2">
            <w:pPr>
              <w:autoSpaceDE w:val="0"/>
              <w:autoSpaceDN w:val="0"/>
              <w:adjustRightInd w:val="0"/>
              <w:ind w:firstLine="0"/>
              <w:rPr>
                <w:szCs w:val="24"/>
                <w:lang w:val="en-US"/>
              </w:rPr>
            </w:pPr>
            <w:r w:rsidRPr="007074D2">
              <w:rPr>
                <w:szCs w:val="24"/>
                <w:lang w:val="en-US"/>
              </w:rPr>
              <w:t xml:space="preserve">CREATE TABLE </w:t>
            </w:r>
            <w:proofErr w:type="spellStart"/>
            <w:r w:rsidRPr="007074D2">
              <w:rPr>
                <w:szCs w:val="24"/>
                <w:lang w:val="en-US"/>
              </w:rPr>
              <w:t>avaliacao</w:t>
            </w:r>
            <w:proofErr w:type="spellEnd"/>
            <w:r w:rsidRPr="007074D2">
              <w:rPr>
                <w:szCs w:val="24"/>
                <w:lang w:val="en-US"/>
              </w:rPr>
              <w:t xml:space="preserve"> (</w:t>
            </w:r>
          </w:p>
          <w:p w14:paraId="53A5941A" w14:textId="5E21370C"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avaliacaoid</w:t>
            </w:r>
            <w:proofErr w:type="spellEnd"/>
            <w:r w:rsidRPr="007074D2">
              <w:rPr>
                <w:szCs w:val="24"/>
                <w:lang w:val="en-US"/>
              </w:rPr>
              <w:t xml:space="preserve"> integer GENERATED BY DEFAULT AS IDENTITY,</w:t>
            </w:r>
          </w:p>
          <w:p w14:paraId="122F86D6" w14:textId="3B499D3A"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nota</w:t>
            </w:r>
            <w:r w:rsidR="00F42256" w:rsidRPr="007074D2">
              <w:rPr>
                <w:szCs w:val="24"/>
                <w:lang w:val="en-US"/>
              </w:rPr>
              <w:t>avaliacao</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44548713" w14:textId="12219A0E"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dataavaliacao</w:t>
            </w:r>
            <w:proofErr w:type="spellEnd"/>
            <w:r w:rsidRPr="007074D2">
              <w:rPr>
                <w:szCs w:val="24"/>
                <w:lang w:val="en-US"/>
              </w:rPr>
              <w:t xml:space="preserve"> date NOT NULL,</w:t>
            </w:r>
          </w:p>
          <w:p w14:paraId="60DB520D" w14:textId="2E1FD8B7" w:rsidR="007C45DB" w:rsidRPr="007074D2" w:rsidRDefault="007C45DB" w:rsidP="007074D2">
            <w:pPr>
              <w:autoSpaceDE w:val="0"/>
              <w:autoSpaceDN w:val="0"/>
              <w:adjustRightInd w:val="0"/>
              <w:ind w:firstLine="0"/>
              <w:rPr>
                <w:szCs w:val="24"/>
                <w:lang w:val="en-US"/>
              </w:rPr>
            </w:pPr>
            <w:r w:rsidRPr="007074D2">
              <w:rPr>
                <w:szCs w:val="24"/>
                <w:lang w:val="en-US"/>
              </w:rPr>
              <w:t>CONSTRAINT "</w:t>
            </w:r>
            <w:proofErr w:type="spellStart"/>
            <w:r w:rsidRPr="007074D2">
              <w:rPr>
                <w:szCs w:val="24"/>
                <w:lang w:val="en-US"/>
              </w:rPr>
              <w:t>PK_avaliacao</w:t>
            </w:r>
            <w:proofErr w:type="spellEnd"/>
            <w:r w:rsidRPr="007074D2">
              <w:rPr>
                <w:szCs w:val="24"/>
                <w:lang w:val="en-US"/>
              </w:rPr>
              <w:t>" PRIMARY KEY (</w:t>
            </w:r>
            <w:proofErr w:type="spellStart"/>
            <w:r w:rsidRPr="007074D2">
              <w:rPr>
                <w:szCs w:val="24"/>
                <w:lang w:val="en-US"/>
              </w:rPr>
              <w:t>avaliacaoid</w:t>
            </w:r>
            <w:proofErr w:type="spellEnd"/>
            <w:r w:rsidRPr="007074D2">
              <w:rPr>
                <w:szCs w:val="24"/>
                <w:lang w:val="en-US"/>
              </w:rPr>
              <w:t>),</w:t>
            </w:r>
          </w:p>
          <w:p w14:paraId="58E7AF70" w14:textId="16C99EDA" w:rsidR="007C45DB" w:rsidRPr="007074D2" w:rsidRDefault="00F42256" w:rsidP="007074D2">
            <w:pPr>
              <w:autoSpaceDE w:val="0"/>
              <w:autoSpaceDN w:val="0"/>
              <w:adjustRightInd w:val="0"/>
              <w:ind w:firstLine="0"/>
              <w:rPr>
                <w:szCs w:val="24"/>
                <w:lang w:val="en-US"/>
              </w:rPr>
            </w:pPr>
            <w:r w:rsidRPr="007074D2">
              <w:rPr>
                <w:szCs w:val="24"/>
                <w:lang w:val="en-US"/>
              </w:rPr>
              <w:t>CONSTRAINT "</w:t>
            </w:r>
            <w:proofErr w:type="spellStart"/>
            <w:r w:rsidRPr="007074D2">
              <w:rPr>
                <w:szCs w:val="24"/>
                <w:lang w:val="en-US"/>
              </w:rPr>
              <w:t>FK_avaliacao_usuario_usuarioid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D2AE23D" w14:textId="5965CB2D" w:rsidR="00F42256" w:rsidRPr="007074D2" w:rsidRDefault="00F42256" w:rsidP="007074D2">
            <w:pPr>
              <w:autoSpaceDE w:val="0"/>
              <w:autoSpaceDN w:val="0"/>
              <w:adjustRightInd w:val="0"/>
              <w:ind w:firstLine="0"/>
              <w:rPr>
                <w:szCs w:val="24"/>
              </w:rPr>
            </w:pPr>
            <w:r w:rsidRPr="007074D2">
              <w:rPr>
                <w:szCs w:val="24"/>
              </w:rPr>
              <w:t>CONSTRAINT "</w:t>
            </w:r>
            <w:proofErr w:type="spellStart"/>
            <w:r w:rsidRPr="007074D2">
              <w:rPr>
                <w:szCs w:val="24"/>
              </w:rPr>
              <w:t>FK_avaliacao_turismo_idturismo</w:t>
            </w:r>
            <w:proofErr w:type="spellEnd"/>
            <w:r w:rsidRPr="007074D2">
              <w:rPr>
                <w:szCs w:val="24"/>
              </w:rPr>
              <w:t>" FOREIGN KEY (</w:t>
            </w:r>
            <w:proofErr w:type="spellStart"/>
            <w:r w:rsidRPr="007074D2">
              <w:rPr>
                <w:szCs w:val="24"/>
              </w:rPr>
              <w:t>idturismo</w:t>
            </w:r>
            <w:proofErr w:type="spellEnd"/>
            <w:r w:rsidRPr="007074D2">
              <w:rPr>
                <w:szCs w:val="24"/>
              </w:rPr>
              <w:t>) REFERENCES turismo (</w:t>
            </w:r>
            <w:proofErr w:type="spellStart"/>
            <w:r w:rsidRPr="007074D2">
              <w:rPr>
                <w:szCs w:val="24"/>
              </w:rPr>
              <w:t>turismoid</w:t>
            </w:r>
            <w:proofErr w:type="spellEnd"/>
            <w:r w:rsidRPr="007074D2">
              <w:rPr>
                <w:szCs w:val="24"/>
              </w:rPr>
              <w:t>) ON DELETE CASCADE,</w:t>
            </w:r>
          </w:p>
          <w:p w14:paraId="300E3673" w14:textId="77777777" w:rsidR="00C301E5" w:rsidRDefault="00F42256" w:rsidP="00C301E5">
            <w:pPr>
              <w:autoSpaceDE w:val="0"/>
              <w:autoSpaceDN w:val="0"/>
              <w:adjustRightInd w:val="0"/>
              <w:ind w:firstLine="0"/>
              <w:rPr>
                <w:szCs w:val="24"/>
              </w:rPr>
            </w:pPr>
            <w:r w:rsidRPr="007074D2">
              <w:rPr>
                <w:szCs w:val="24"/>
              </w:rPr>
              <w:t>CONSTRAINT "</w:t>
            </w:r>
            <w:proofErr w:type="spellStart"/>
            <w:r w:rsidRPr="007074D2">
              <w:rPr>
                <w:szCs w:val="24"/>
              </w:rPr>
              <w:t>FK_avaliacao_atracao_idatracao</w:t>
            </w:r>
            <w:proofErr w:type="spellEnd"/>
            <w:r w:rsidRPr="007074D2">
              <w:rPr>
                <w:szCs w:val="24"/>
              </w:rPr>
              <w:t>" FOREIGN KEY (</w:t>
            </w:r>
            <w:proofErr w:type="spellStart"/>
            <w:r w:rsidRPr="007074D2">
              <w:rPr>
                <w:szCs w:val="24"/>
              </w:rPr>
              <w:t>idatracao</w:t>
            </w:r>
            <w:proofErr w:type="spellEnd"/>
            <w:r w:rsidRPr="007074D2">
              <w:rPr>
                <w:szCs w:val="24"/>
              </w:rPr>
              <w:t xml:space="preserve">) REFERENCES </w:t>
            </w:r>
            <w:proofErr w:type="spellStart"/>
            <w:r w:rsidRPr="007074D2">
              <w:rPr>
                <w:szCs w:val="24"/>
              </w:rPr>
              <w:t>atracao</w:t>
            </w:r>
            <w:proofErr w:type="spellEnd"/>
            <w:r w:rsidRPr="007074D2">
              <w:rPr>
                <w:szCs w:val="24"/>
              </w:rPr>
              <w:t xml:space="preserve"> (</w:t>
            </w:r>
            <w:proofErr w:type="spellStart"/>
            <w:r w:rsidRPr="007074D2">
              <w:rPr>
                <w:szCs w:val="24"/>
              </w:rPr>
              <w:t>atracaoid</w:t>
            </w:r>
            <w:proofErr w:type="spellEnd"/>
            <w:r w:rsidRPr="007074D2">
              <w:rPr>
                <w:szCs w:val="24"/>
              </w:rPr>
              <w:t>) ON DELETE CASCADE</w:t>
            </w:r>
          </w:p>
          <w:p w14:paraId="4B42390C" w14:textId="48DBB727" w:rsidR="007C45DB" w:rsidRPr="00C301E5" w:rsidRDefault="007C45DB" w:rsidP="00C301E5">
            <w:pPr>
              <w:autoSpaceDE w:val="0"/>
              <w:autoSpaceDN w:val="0"/>
              <w:adjustRightInd w:val="0"/>
              <w:ind w:firstLine="0"/>
              <w:rPr>
                <w:szCs w:val="24"/>
              </w:rPr>
            </w:pPr>
            <w:r w:rsidRPr="007074D2">
              <w:t>);</w:t>
            </w:r>
          </w:p>
        </w:tc>
      </w:tr>
    </w:tbl>
    <w:p w14:paraId="1C6FF1E7" w14:textId="10D7E9D1" w:rsidR="00D817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05F8E5C9" w14:textId="3893F57C" w:rsidR="00C301E5" w:rsidRDefault="00C301E5" w:rsidP="007074D2">
      <w:pPr>
        <w:pStyle w:val="Legenda"/>
        <w:keepNext/>
        <w:spacing w:before="240"/>
      </w:pPr>
      <w:bookmarkStart w:id="133" w:name="_Toc174115536"/>
    </w:p>
    <w:p w14:paraId="1F3D68FF" w14:textId="11F1B50A" w:rsidR="00C301E5" w:rsidRDefault="00C301E5" w:rsidP="00C301E5"/>
    <w:p w14:paraId="00BAEF2B" w14:textId="1E75F062" w:rsidR="00C301E5" w:rsidRDefault="00C301E5" w:rsidP="00C301E5"/>
    <w:p w14:paraId="2D939614" w14:textId="11F13E45" w:rsidR="00C301E5" w:rsidRDefault="00C301E5" w:rsidP="00C301E5"/>
    <w:p w14:paraId="6EEE9359" w14:textId="5197C151" w:rsidR="00C301E5" w:rsidRDefault="00C301E5" w:rsidP="00C301E5"/>
    <w:p w14:paraId="45E02BF3" w14:textId="4402D5DB" w:rsidR="00C301E5" w:rsidRDefault="00C301E5" w:rsidP="00C301E5"/>
    <w:p w14:paraId="3BD2FE76" w14:textId="2878CEC8" w:rsidR="00C301E5" w:rsidRDefault="00C301E5" w:rsidP="00C301E5"/>
    <w:p w14:paraId="3DA1A74C" w14:textId="77777777" w:rsidR="00C301E5" w:rsidRPr="00C301E5" w:rsidRDefault="00C301E5" w:rsidP="00C301E5"/>
    <w:p w14:paraId="74F5A774" w14:textId="054011D6" w:rsidR="00D81744" w:rsidRPr="007074D2" w:rsidRDefault="00D81744" w:rsidP="007074D2">
      <w:pPr>
        <w:pStyle w:val="Legenda"/>
        <w:keepNext/>
        <w:spacing w:before="240"/>
      </w:pPr>
      <w:r w:rsidRPr="007074D2">
        <w:lastRenderedPageBreak/>
        <w:t xml:space="preserve">Quadro </w:t>
      </w:r>
      <w:fldSimple w:instr=" SEQ Quadro \* ARABIC ">
        <w:r w:rsidR="00E87170">
          <w:rPr>
            <w:noProof/>
          </w:rPr>
          <w:t>27</w:t>
        </w:r>
      </w:fldSimple>
      <w:r w:rsidRPr="007074D2">
        <w:t xml:space="preserve"> —</w:t>
      </w:r>
      <w:r w:rsidRPr="007074D2">
        <w:rPr>
          <w:b w:val="0"/>
        </w:rPr>
        <w:t xml:space="preserve"> Script SQL – Tabela Turismo</w:t>
      </w:r>
      <w:bookmarkEnd w:id="133"/>
    </w:p>
    <w:tbl>
      <w:tblPr>
        <w:tblStyle w:val="Tabelacomgrade"/>
        <w:tblW w:w="0" w:type="auto"/>
        <w:tblLook w:val="04A0" w:firstRow="1" w:lastRow="0" w:firstColumn="1" w:lastColumn="0" w:noHBand="0" w:noVBand="1"/>
      </w:tblPr>
      <w:tblGrid>
        <w:gridCol w:w="8494"/>
      </w:tblGrid>
      <w:tr w:rsidR="007074D2" w:rsidRPr="007074D2" w14:paraId="168EA787" w14:textId="77777777" w:rsidTr="00457C42">
        <w:tc>
          <w:tcPr>
            <w:tcW w:w="8494" w:type="dxa"/>
          </w:tcPr>
          <w:p w14:paraId="37B1C547"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CREATE TABLE turismo (</w:t>
            </w:r>
          </w:p>
          <w:p w14:paraId="39EA191F" w14:textId="03DB9A3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turismoid</w:t>
            </w:r>
            <w:proofErr w:type="spellEnd"/>
            <w:r w:rsidRPr="007074D2">
              <w:rPr>
                <w:szCs w:val="24"/>
                <w:lang w:val="en-US"/>
              </w:rPr>
              <w:t xml:space="preserve"> integer GENERATED BY DEFAULT AS IDENTITY,</w:t>
            </w:r>
          </w:p>
          <w:p w14:paraId="64D29C6A" w14:textId="1AB7FD6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7EC78CC2" w14:textId="1F80646E"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486FF127" w14:textId="1B99A2E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horario</w:t>
            </w:r>
            <w:proofErr w:type="spellEnd"/>
            <w:r w:rsidRPr="007074D2">
              <w:rPr>
                <w:szCs w:val="24"/>
                <w:lang w:val="en-US"/>
              </w:rPr>
              <w:t xml:space="preserve"> text NOT NULL,</w:t>
            </w:r>
          </w:p>
          <w:p w14:paraId="0983369E" w14:textId="700B7B0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qrcode</w:t>
            </w:r>
            <w:proofErr w:type="spellEnd"/>
            <w:r w:rsidRPr="007074D2">
              <w:rPr>
                <w:szCs w:val="24"/>
                <w:lang w:val="en-US"/>
              </w:rPr>
              <w:t xml:space="preserve"> text NOT NULL,</w:t>
            </w:r>
          </w:p>
          <w:p w14:paraId="09D30FE3" w14:textId="037C29E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local text NOT NULL,</w:t>
            </w:r>
          </w:p>
          <w:p w14:paraId="01152BB2" w14:textId="4D5FE206"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diafuncionamento</w:t>
            </w:r>
            <w:proofErr w:type="spellEnd"/>
            <w:r w:rsidRPr="007074D2">
              <w:rPr>
                <w:szCs w:val="24"/>
                <w:lang w:val="en-US"/>
              </w:rPr>
              <w:t xml:space="preserve"> text NOT NULL,</w:t>
            </w:r>
          </w:p>
          <w:p w14:paraId="2439EFEE" w14:textId="726EE3F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5DB65401" w14:textId="232D124A" w:rsidR="000D0E44" w:rsidRPr="007074D2" w:rsidRDefault="000D0E44" w:rsidP="007074D2">
            <w:pPr>
              <w:autoSpaceDE w:val="0"/>
              <w:autoSpaceDN w:val="0"/>
              <w:adjustRightInd w:val="0"/>
              <w:spacing w:line="240" w:lineRule="auto"/>
              <w:ind w:firstLine="0"/>
              <w:rPr>
                <w:szCs w:val="24"/>
              </w:rPr>
            </w:pPr>
            <w:proofErr w:type="spellStart"/>
            <w:r w:rsidRPr="007074D2">
              <w:rPr>
                <w:szCs w:val="24"/>
              </w:rPr>
              <w:t>idtipoturismo</w:t>
            </w:r>
            <w:proofErr w:type="spellEnd"/>
            <w:r w:rsidRPr="007074D2">
              <w:rPr>
                <w:szCs w:val="24"/>
              </w:rPr>
              <w:t xml:space="preserve"> </w:t>
            </w:r>
            <w:proofErr w:type="spellStart"/>
            <w:r w:rsidRPr="007074D2">
              <w:rPr>
                <w:szCs w:val="24"/>
              </w:rPr>
              <w:t>integer</w:t>
            </w:r>
            <w:proofErr w:type="spellEnd"/>
            <w:r w:rsidRPr="007074D2">
              <w:rPr>
                <w:szCs w:val="24"/>
              </w:rPr>
              <w:t xml:space="preserve"> NOT NULL,</w:t>
            </w:r>
          </w:p>
          <w:p w14:paraId="36C187D6" w14:textId="13236F56" w:rsidR="000D0E44" w:rsidRPr="007074D2" w:rsidRDefault="000D0E44" w:rsidP="007074D2">
            <w:pPr>
              <w:autoSpaceDE w:val="0"/>
              <w:autoSpaceDN w:val="0"/>
              <w:adjustRightInd w:val="0"/>
              <w:spacing w:line="240" w:lineRule="auto"/>
              <w:ind w:firstLine="0"/>
              <w:rPr>
                <w:szCs w:val="24"/>
              </w:rPr>
            </w:pPr>
            <w:r w:rsidRPr="007074D2">
              <w:rPr>
                <w:szCs w:val="24"/>
              </w:rPr>
              <w:t>"</w:t>
            </w:r>
            <w:proofErr w:type="spellStart"/>
            <w:r w:rsidRPr="007074D2">
              <w:rPr>
                <w:szCs w:val="24"/>
              </w:rPr>
              <w:t>TipoTurismoModelId</w:t>
            </w:r>
            <w:proofErr w:type="spellEnd"/>
            <w:r w:rsidRPr="007074D2">
              <w:rPr>
                <w:szCs w:val="24"/>
              </w:rPr>
              <w:t xml:space="preserve">" </w:t>
            </w:r>
            <w:proofErr w:type="spellStart"/>
            <w:r w:rsidRPr="007074D2">
              <w:rPr>
                <w:szCs w:val="24"/>
              </w:rPr>
              <w:t>integer</w:t>
            </w:r>
            <w:proofErr w:type="spellEnd"/>
            <w:r w:rsidRPr="007074D2">
              <w:rPr>
                <w:szCs w:val="24"/>
              </w:rPr>
              <w:t xml:space="preserve"> NULL,</w:t>
            </w:r>
          </w:p>
          <w:p w14:paraId="3984FA41" w14:textId="5172F08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PK_turismo</w:t>
            </w:r>
            <w:proofErr w:type="spellEnd"/>
            <w:r w:rsidRPr="007074D2">
              <w:rPr>
                <w:szCs w:val="24"/>
                <w:lang w:val="en-US"/>
              </w:rPr>
              <w:t>" PRIMARY KEY (</w:t>
            </w:r>
            <w:proofErr w:type="spellStart"/>
            <w:r w:rsidRPr="007074D2">
              <w:rPr>
                <w:szCs w:val="24"/>
                <w:lang w:val="en-US"/>
              </w:rPr>
              <w:t>turismoid</w:t>
            </w:r>
            <w:proofErr w:type="spellEnd"/>
            <w:r w:rsidRPr="007074D2">
              <w:rPr>
                <w:szCs w:val="24"/>
                <w:lang w:val="en-US"/>
              </w:rPr>
              <w:t>),</w:t>
            </w:r>
          </w:p>
          <w:p w14:paraId="3D815D77" w14:textId="41829DBF"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FK_turismo_tipoturismo_TipoTurismoModelId</w:t>
            </w:r>
            <w:proofErr w:type="spellEnd"/>
            <w:r w:rsidRPr="007074D2">
              <w:rPr>
                <w:szCs w:val="24"/>
              </w:rPr>
              <w:t>" FOREIGN KEY ("</w:t>
            </w:r>
            <w:proofErr w:type="spellStart"/>
            <w:r w:rsidRPr="007074D2">
              <w:rPr>
                <w:szCs w:val="24"/>
              </w:rPr>
              <w:t>TipoTurismoModelId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w:t>
            </w:r>
          </w:p>
          <w:p w14:paraId="26EB6D82" w14:textId="4AEA8A65"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FK_turismo_tipoturismo_idtipoturismo</w:t>
            </w:r>
            <w:proofErr w:type="spellEnd"/>
            <w:r w:rsidRPr="007074D2">
              <w:rPr>
                <w:szCs w:val="24"/>
              </w:rPr>
              <w:t>" FOREIGN KEY (</w:t>
            </w:r>
            <w:proofErr w:type="spellStart"/>
            <w:r w:rsidRPr="007074D2">
              <w:rPr>
                <w:szCs w:val="24"/>
              </w:rPr>
              <w:t>idtipoturismo</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 ON DELETE CASCADE,</w:t>
            </w:r>
          </w:p>
          <w:p w14:paraId="30D4CE72" w14:textId="22CC0EA6"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FK_turismo_usuario_usuarioid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75E0BAE9" w14:textId="77777777" w:rsidR="00C301E5" w:rsidRDefault="000D0E44" w:rsidP="00C301E5">
            <w:pPr>
              <w:autoSpaceDE w:val="0"/>
              <w:autoSpaceDN w:val="0"/>
              <w:adjustRightInd w:val="0"/>
              <w:rPr>
                <w:szCs w:val="24"/>
              </w:rPr>
            </w:pPr>
            <w:proofErr w:type="gramStart"/>
            <w:r w:rsidRPr="007074D2">
              <w:rPr>
                <w:szCs w:val="24"/>
              </w:rPr>
              <w:t>);</w:t>
            </w:r>
            <w:r w:rsidR="007C45DB" w:rsidRPr="007074D2">
              <w:rPr>
                <w:szCs w:val="24"/>
              </w:rPr>
              <w:t xml:space="preserve">   </w:t>
            </w:r>
            <w:proofErr w:type="gramEnd"/>
            <w:r w:rsidR="007C45DB" w:rsidRPr="007074D2">
              <w:rPr>
                <w:szCs w:val="24"/>
              </w:rPr>
              <w:t xml:space="preserve"> CONSTRAINT "</w:t>
            </w:r>
            <w:proofErr w:type="spellStart"/>
            <w:r w:rsidR="007C45DB" w:rsidRPr="007074D2">
              <w:rPr>
                <w:szCs w:val="24"/>
              </w:rPr>
              <w:t>FK_administrador_turismo</w:t>
            </w:r>
            <w:proofErr w:type="spellEnd"/>
            <w:r w:rsidR="007C45DB" w:rsidRPr="007074D2">
              <w:rPr>
                <w:szCs w:val="24"/>
              </w:rPr>
              <w:t>" FOREIGN KEY ("Administrador") REFERENCES administrador (</w:t>
            </w:r>
            <w:proofErr w:type="spellStart"/>
            <w:r w:rsidR="007C45DB" w:rsidRPr="007074D2">
              <w:rPr>
                <w:szCs w:val="24"/>
              </w:rPr>
              <w:t>administradorid</w:t>
            </w:r>
            <w:proofErr w:type="spellEnd"/>
            <w:r w:rsidR="007C45DB" w:rsidRPr="007074D2">
              <w:rPr>
                <w:szCs w:val="24"/>
              </w:rPr>
              <w:t>)</w:t>
            </w:r>
          </w:p>
          <w:p w14:paraId="23C9FA28" w14:textId="6081FD56" w:rsidR="007C45DB" w:rsidRPr="00C301E5" w:rsidRDefault="007C45DB" w:rsidP="00C301E5">
            <w:pPr>
              <w:autoSpaceDE w:val="0"/>
              <w:autoSpaceDN w:val="0"/>
              <w:adjustRightInd w:val="0"/>
              <w:rPr>
                <w:szCs w:val="24"/>
              </w:rPr>
            </w:pPr>
            <w:r w:rsidRPr="007074D2">
              <w:t>);</w:t>
            </w:r>
          </w:p>
        </w:tc>
      </w:tr>
    </w:tbl>
    <w:p w14:paraId="6638FF8F" w14:textId="3D3AB264" w:rsidR="00F42256"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6B21FEBE" w14:textId="67DC29BE" w:rsidR="00D81744" w:rsidRPr="007074D2" w:rsidRDefault="00D81744" w:rsidP="007074D2">
      <w:pPr>
        <w:pStyle w:val="Legenda"/>
        <w:keepNext/>
        <w:spacing w:before="240"/>
      </w:pPr>
      <w:bookmarkStart w:id="134" w:name="_Toc174115537"/>
      <w:r w:rsidRPr="007074D2">
        <w:t xml:space="preserve">Quadro </w:t>
      </w:r>
      <w:fldSimple w:instr=" SEQ Quadro \* ARABIC ">
        <w:r w:rsidR="00E87170">
          <w:rPr>
            <w:noProof/>
          </w:rPr>
          <w:t>28</w:t>
        </w:r>
      </w:fldSimple>
      <w:r w:rsidRPr="007074D2">
        <w:t xml:space="preserve"> —</w:t>
      </w:r>
      <w:r w:rsidRPr="007074D2">
        <w:rPr>
          <w:b w:val="0"/>
        </w:rPr>
        <w:t xml:space="preserve"> Script SQL – Tabela Atração</w:t>
      </w:r>
      <w:bookmarkEnd w:id="134"/>
    </w:p>
    <w:tbl>
      <w:tblPr>
        <w:tblStyle w:val="Tabelacomgrade"/>
        <w:tblW w:w="0" w:type="auto"/>
        <w:tblLook w:val="04A0" w:firstRow="1" w:lastRow="0" w:firstColumn="1" w:lastColumn="0" w:noHBand="0" w:noVBand="1"/>
      </w:tblPr>
      <w:tblGrid>
        <w:gridCol w:w="8494"/>
      </w:tblGrid>
      <w:tr w:rsidR="007074D2" w:rsidRPr="007074D2" w14:paraId="3BE3578C" w14:textId="77777777" w:rsidTr="00457C42">
        <w:tc>
          <w:tcPr>
            <w:tcW w:w="8494" w:type="dxa"/>
          </w:tcPr>
          <w:p w14:paraId="2FF8E88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atracao</w:t>
            </w:r>
            <w:proofErr w:type="spellEnd"/>
            <w:r w:rsidRPr="007074D2">
              <w:rPr>
                <w:szCs w:val="24"/>
                <w:lang w:val="en-US"/>
              </w:rPr>
              <w:t xml:space="preserve"> (</w:t>
            </w:r>
          </w:p>
          <w:p w14:paraId="7AFD747B" w14:textId="095AB48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atracaoid</w:t>
            </w:r>
            <w:proofErr w:type="spellEnd"/>
            <w:r w:rsidRPr="007074D2">
              <w:rPr>
                <w:szCs w:val="24"/>
                <w:lang w:val="en-US"/>
              </w:rPr>
              <w:t xml:space="preserve"> integer GENERATED BY DEFAULT AS IDENTITY,</w:t>
            </w:r>
          </w:p>
          <w:p w14:paraId="686A9309" w14:textId="77CB3CD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text NOT NULL,</w:t>
            </w:r>
          </w:p>
          <w:p w14:paraId="5B979FF4" w14:textId="4AE9A94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62E02BC1" w14:textId="010F998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qrcode</w:t>
            </w:r>
            <w:proofErr w:type="spellEnd"/>
            <w:r w:rsidRPr="007074D2">
              <w:rPr>
                <w:szCs w:val="24"/>
                <w:lang w:val="en-US"/>
              </w:rPr>
              <w:t xml:space="preserve"> text NOT NULL,</w:t>
            </w:r>
          </w:p>
          <w:p w14:paraId="4CFB7C54" w14:textId="4E80B0BF"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idtipoatracao</w:t>
            </w:r>
            <w:proofErr w:type="spellEnd"/>
            <w:r w:rsidRPr="007074D2">
              <w:rPr>
                <w:szCs w:val="24"/>
                <w:lang w:val="en-US"/>
              </w:rPr>
              <w:t xml:space="preserve"> integer NOT NULL,</w:t>
            </w:r>
          </w:p>
          <w:p w14:paraId="66DD8DF6" w14:textId="3A0962C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NOT NULL,</w:t>
            </w:r>
          </w:p>
          <w:p w14:paraId="5C9C0256" w14:textId="151F7E5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681293A0" w14:textId="743E370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w:t>
            </w:r>
            <w:proofErr w:type="spellStart"/>
            <w:r w:rsidRPr="007074D2">
              <w:rPr>
                <w:szCs w:val="24"/>
                <w:lang w:val="en-US"/>
              </w:rPr>
              <w:t>TipoAtracaoModelId</w:t>
            </w:r>
            <w:proofErr w:type="spellEnd"/>
            <w:r w:rsidRPr="007074D2">
              <w:rPr>
                <w:szCs w:val="24"/>
                <w:lang w:val="en-US"/>
              </w:rPr>
              <w:t>" integer NULL,</w:t>
            </w:r>
          </w:p>
          <w:p w14:paraId="2BB66107" w14:textId="11D1F192"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PK_atracao</w:t>
            </w:r>
            <w:proofErr w:type="spellEnd"/>
            <w:r w:rsidRPr="007074D2">
              <w:rPr>
                <w:szCs w:val="24"/>
                <w:lang w:val="en-US"/>
              </w:rPr>
              <w:t>" PRIMARY KEY (</w:t>
            </w:r>
            <w:proofErr w:type="spellStart"/>
            <w:r w:rsidRPr="007074D2">
              <w:rPr>
                <w:szCs w:val="24"/>
                <w:lang w:val="en-US"/>
              </w:rPr>
              <w:t>atracaoid</w:t>
            </w:r>
            <w:proofErr w:type="spellEnd"/>
            <w:r w:rsidRPr="007074D2">
              <w:rPr>
                <w:szCs w:val="24"/>
                <w:lang w:val="en-US"/>
              </w:rPr>
              <w:t>),</w:t>
            </w:r>
          </w:p>
          <w:p w14:paraId="0EB525B5" w14:textId="3E2D226A"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FK_atracao_tipoatracao_TipoAtracaoModelId</w:t>
            </w:r>
            <w:proofErr w:type="spellEnd"/>
            <w:r w:rsidRPr="007074D2">
              <w:rPr>
                <w:szCs w:val="24"/>
                <w:lang w:val="en-US"/>
              </w:rPr>
              <w:t>" FOREIGN KEY ("</w:t>
            </w:r>
            <w:proofErr w:type="spellStart"/>
            <w:r w:rsidRPr="007074D2">
              <w:rPr>
                <w:szCs w:val="24"/>
                <w:lang w:val="en-US"/>
              </w:rPr>
              <w:t>TipoAtracaoModelId</w:t>
            </w:r>
            <w:proofErr w:type="spellEnd"/>
            <w:r w:rsidRPr="007074D2">
              <w:rPr>
                <w:szCs w:val="24"/>
                <w:lang w:val="en-US"/>
              </w:rPr>
              <w:t xml:space="preserve">") REFERENCES </w:t>
            </w:r>
            <w:proofErr w:type="spellStart"/>
            <w:r w:rsidRPr="007074D2">
              <w:rPr>
                <w:szCs w:val="24"/>
                <w:lang w:val="en-US"/>
              </w:rPr>
              <w:t>tipoatracao</w:t>
            </w:r>
            <w:proofErr w:type="spellEnd"/>
            <w:r w:rsidRPr="007074D2">
              <w:rPr>
                <w:szCs w:val="24"/>
                <w:lang w:val="en-US"/>
              </w:rPr>
              <w:t xml:space="preserve"> (</w:t>
            </w:r>
            <w:proofErr w:type="spellStart"/>
            <w:r w:rsidRPr="007074D2">
              <w:rPr>
                <w:szCs w:val="24"/>
                <w:lang w:val="en-US"/>
              </w:rPr>
              <w:t>tipoatracaoid</w:t>
            </w:r>
            <w:proofErr w:type="spellEnd"/>
            <w:r w:rsidRPr="007074D2">
              <w:rPr>
                <w:szCs w:val="24"/>
                <w:lang w:val="en-US"/>
              </w:rPr>
              <w:t>),</w:t>
            </w:r>
          </w:p>
          <w:p w14:paraId="56745443" w14:textId="648E1512"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FK_atracao_tipoatracao_idtipoatracao</w:t>
            </w:r>
            <w:proofErr w:type="spellEnd"/>
            <w:r w:rsidRPr="007074D2">
              <w:rPr>
                <w:szCs w:val="24"/>
              </w:rPr>
              <w:t>" FOREIGN KEY (</w:t>
            </w:r>
            <w:proofErr w:type="spellStart"/>
            <w:r w:rsidRPr="007074D2">
              <w:rPr>
                <w:szCs w:val="24"/>
              </w:rPr>
              <w:t>idtipoatracao</w:t>
            </w:r>
            <w:proofErr w:type="spellEnd"/>
            <w:r w:rsidRPr="007074D2">
              <w:rPr>
                <w:szCs w:val="24"/>
              </w:rPr>
              <w:t xml:space="preserve">) REFERENCES </w:t>
            </w:r>
            <w:proofErr w:type="spellStart"/>
            <w:r w:rsidRPr="007074D2">
              <w:rPr>
                <w:szCs w:val="24"/>
              </w:rPr>
              <w:t>tipoatracao</w:t>
            </w:r>
            <w:proofErr w:type="spellEnd"/>
            <w:r w:rsidRPr="007074D2">
              <w:rPr>
                <w:szCs w:val="24"/>
              </w:rPr>
              <w:t xml:space="preserve"> (</w:t>
            </w:r>
            <w:proofErr w:type="spellStart"/>
            <w:r w:rsidRPr="007074D2">
              <w:rPr>
                <w:szCs w:val="24"/>
              </w:rPr>
              <w:t>tipoatracaoid</w:t>
            </w:r>
            <w:proofErr w:type="spellEnd"/>
            <w:r w:rsidRPr="007074D2">
              <w:rPr>
                <w:szCs w:val="24"/>
              </w:rPr>
              <w:t>) ON DELETE CASCADE,</w:t>
            </w:r>
          </w:p>
          <w:p w14:paraId="47D1816E" w14:textId="39CB4834"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FK_atracao_turismo_idturismo</w:t>
            </w:r>
            <w:proofErr w:type="spellEnd"/>
            <w:r w:rsidRPr="007074D2">
              <w:rPr>
                <w:szCs w:val="24"/>
              </w:rPr>
              <w:t>" FOREIGN KEY (</w:t>
            </w:r>
            <w:proofErr w:type="spellStart"/>
            <w:r w:rsidRPr="007074D2">
              <w:rPr>
                <w:szCs w:val="24"/>
              </w:rPr>
              <w:t>idturismo</w:t>
            </w:r>
            <w:proofErr w:type="spellEnd"/>
            <w:r w:rsidRPr="007074D2">
              <w:rPr>
                <w:szCs w:val="24"/>
              </w:rPr>
              <w:t>) REFERENCES turismo (</w:t>
            </w:r>
            <w:proofErr w:type="spellStart"/>
            <w:r w:rsidRPr="007074D2">
              <w:rPr>
                <w:szCs w:val="24"/>
              </w:rPr>
              <w:t>turismoid</w:t>
            </w:r>
            <w:proofErr w:type="spellEnd"/>
            <w:r w:rsidRPr="007074D2">
              <w:rPr>
                <w:szCs w:val="24"/>
              </w:rPr>
              <w:t>) ON DELETE CASCADE,</w:t>
            </w:r>
          </w:p>
          <w:p w14:paraId="197EFA62" w14:textId="77777777" w:rsidR="00C301E5" w:rsidRDefault="000D0E44" w:rsidP="00C301E5">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FK_atracao_usuario_usuarioid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0865123" w14:textId="50F671F7" w:rsidR="007C45DB" w:rsidRPr="00C301E5" w:rsidRDefault="000D0E44" w:rsidP="00C301E5">
            <w:pPr>
              <w:autoSpaceDE w:val="0"/>
              <w:autoSpaceDN w:val="0"/>
              <w:adjustRightInd w:val="0"/>
              <w:spacing w:line="240" w:lineRule="auto"/>
              <w:ind w:firstLine="0"/>
              <w:rPr>
                <w:szCs w:val="24"/>
                <w:lang w:val="en-US"/>
              </w:rPr>
            </w:pPr>
            <w:r w:rsidRPr="007074D2">
              <w:t>);</w:t>
            </w:r>
          </w:p>
        </w:tc>
      </w:tr>
    </w:tbl>
    <w:p w14:paraId="36D78DFA" w14:textId="1958D66A" w:rsidR="00D81744" w:rsidRPr="007074D2" w:rsidRDefault="0092514C" w:rsidP="007074D2">
      <w:pPr>
        <w:pStyle w:val="Pargrafos"/>
        <w:ind w:firstLine="0"/>
        <w:jc w:val="center"/>
        <w:rPr>
          <w:rFonts w:cs="Times New Roman"/>
          <w:sz w:val="22"/>
        </w:rPr>
      </w:pPr>
      <w:r w:rsidRPr="007074D2">
        <w:rPr>
          <w:rFonts w:cs="Times New Roman"/>
          <w:sz w:val="22"/>
        </w:rPr>
        <w:t>Fonte: Elaborado pelos autores.</w:t>
      </w:r>
    </w:p>
    <w:p w14:paraId="48F93F29" w14:textId="513D1275" w:rsidR="00D81744" w:rsidRPr="007074D2" w:rsidRDefault="00D81744" w:rsidP="007074D2">
      <w:pPr>
        <w:pStyle w:val="Legenda"/>
        <w:keepNext/>
        <w:spacing w:before="240"/>
      </w:pPr>
      <w:bookmarkStart w:id="135" w:name="_Toc174115538"/>
      <w:r w:rsidRPr="007074D2">
        <w:lastRenderedPageBreak/>
        <w:t xml:space="preserve">Quadro </w:t>
      </w:r>
      <w:fldSimple w:instr=" SEQ Quadro \* ARABIC ">
        <w:r w:rsidR="00E87170">
          <w:rPr>
            <w:noProof/>
          </w:rPr>
          <w:t>29</w:t>
        </w:r>
      </w:fldSimple>
      <w:r w:rsidRPr="007074D2">
        <w:t xml:space="preserve"> —</w:t>
      </w:r>
      <w:r w:rsidRPr="007074D2">
        <w:rPr>
          <w:b w:val="0"/>
        </w:rPr>
        <w:t xml:space="preserve"> Script SQL – Tabela Empresa</w:t>
      </w:r>
      <w:bookmarkEnd w:id="135"/>
    </w:p>
    <w:tbl>
      <w:tblPr>
        <w:tblStyle w:val="Tabelacomgrade"/>
        <w:tblW w:w="0" w:type="auto"/>
        <w:tblLook w:val="04A0" w:firstRow="1" w:lastRow="0" w:firstColumn="1" w:lastColumn="0" w:noHBand="0" w:noVBand="1"/>
      </w:tblPr>
      <w:tblGrid>
        <w:gridCol w:w="8494"/>
      </w:tblGrid>
      <w:tr w:rsidR="007074D2" w:rsidRPr="007074D2" w14:paraId="0BA4A8B6" w14:textId="77777777" w:rsidTr="00457C42">
        <w:tc>
          <w:tcPr>
            <w:tcW w:w="8494" w:type="dxa"/>
          </w:tcPr>
          <w:p w14:paraId="0D6BC68B" w14:textId="77777777"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empresa</w:t>
            </w:r>
            <w:proofErr w:type="spellEnd"/>
            <w:r w:rsidRPr="007074D2">
              <w:rPr>
                <w:szCs w:val="24"/>
                <w:lang w:val="en-US"/>
              </w:rPr>
              <w:t xml:space="preserve"> (</w:t>
            </w:r>
          </w:p>
          <w:p w14:paraId="7AAC8986" w14:textId="2DB2DFE5"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empresaid</w:t>
            </w:r>
            <w:proofErr w:type="spellEnd"/>
            <w:r w:rsidRPr="007074D2">
              <w:rPr>
                <w:szCs w:val="24"/>
                <w:lang w:val="en-US"/>
              </w:rPr>
              <w:t xml:space="preserve"> integer GENERATED BY DEFAULT AS IDENTITY,</w:t>
            </w:r>
          </w:p>
          <w:p w14:paraId="4824E160" w14:textId="42440F16"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49E6F7EA" w14:textId="48038FFD"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cnpj</w:t>
            </w:r>
            <w:proofErr w:type="spellEnd"/>
            <w:r w:rsidRPr="007074D2">
              <w:rPr>
                <w:szCs w:val="24"/>
                <w:lang w:val="en-US"/>
              </w:rPr>
              <w:t xml:space="preserve"> text NOT NULL,</w:t>
            </w:r>
          </w:p>
          <w:p w14:paraId="3CC1B642" w14:textId="4BB7C450"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endereco</w:t>
            </w:r>
            <w:proofErr w:type="spellEnd"/>
            <w:r w:rsidRPr="007074D2">
              <w:rPr>
                <w:szCs w:val="24"/>
                <w:lang w:val="en-US"/>
              </w:rPr>
              <w:t xml:space="preserve"> text NOT NULL,</w:t>
            </w:r>
          </w:p>
          <w:p w14:paraId="6E79CB2E" w14:textId="63F2FE03"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51748F4F" w14:textId="7C07A7D5"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tipoturismoid</w:t>
            </w:r>
            <w:proofErr w:type="spellEnd"/>
            <w:r w:rsidRPr="007074D2">
              <w:rPr>
                <w:szCs w:val="24"/>
                <w:lang w:val="en-US"/>
              </w:rPr>
              <w:t xml:space="preserve"> integer NOT NULL,</w:t>
            </w:r>
          </w:p>
          <w:p w14:paraId="7FAA9D3E" w14:textId="4CBE820D"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4F5F41AB" w14:textId="43900750"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w:t>
            </w:r>
            <w:proofErr w:type="spellStart"/>
            <w:r w:rsidRPr="007074D2">
              <w:rPr>
                <w:szCs w:val="24"/>
                <w:lang w:val="en-US"/>
              </w:rPr>
              <w:t>TipoTurismoModelId</w:t>
            </w:r>
            <w:proofErr w:type="spellEnd"/>
            <w:r w:rsidRPr="007074D2">
              <w:rPr>
                <w:szCs w:val="24"/>
                <w:lang w:val="en-US"/>
              </w:rPr>
              <w:t>" integer NULL,</w:t>
            </w:r>
          </w:p>
          <w:p w14:paraId="14671790" w14:textId="077552B2"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PK_empresa</w:t>
            </w:r>
            <w:proofErr w:type="spellEnd"/>
            <w:r w:rsidRPr="007074D2">
              <w:rPr>
                <w:szCs w:val="24"/>
                <w:lang w:val="en-US"/>
              </w:rPr>
              <w:t>" PRIMARY KEY (</w:t>
            </w:r>
            <w:proofErr w:type="spellStart"/>
            <w:r w:rsidRPr="007074D2">
              <w:rPr>
                <w:szCs w:val="24"/>
                <w:lang w:val="en-US"/>
              </w:rPr>
              <w:t>empresaid</w:t>
            </w:r>
            <w:proofErr w:type="spellEnd"/>
            <w:r w:rsidRPr="007074D2">
              <w:rPr>
                <w:szCs w:val="24"/>
                <w:lang w:val="en-US"/>
              </w:rPr>
              <w:t>),</w:t>
            </w:r>
          </w:p>
          <w:p w14:paraId="51FFAC01" w14:textId="3AF226D8" w:rsidR="00F42256" w:rsidRPr="007074D2" w:rsidRDefault="00F42256"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FK_empresa_tipoturismo_TipoTurismoModelId</w:t>
            </w:r>
            <w:proofErr w:type="spellEnd"/>
            <w:r w:rsidRPr="007074D2">
              <w:rPr>
                <w:szCs w:val="24"/>
              </w:rPr>
              <w:t>" FOREIGN KEY ("</w:t>
            </w:r>
            <w:proofErr w:type="spellStart"/>
            <w:r w:rsidRPr="007074D2">
              <w:rPr>
                <w:szCs w:val="24"/>
              </w:rPr>
              <w:t>TipoTurismoModelId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w:t>
            </w:r>
          </w:p>
          <w:p w14:paraId="58768125" w14:textId="76C8FE70" w:rsidR="00F42256" w:rsidRPr="007074D2" w:rsidRDefault="00F42256"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FK_empresa_tipoturismo_tipoturismoid</w:t>
            </w:r>
            <w:proofErr w:type="spellEnd"/>
            <w:r w:rsidRPr="007074D2">
              <w:rPr>
                <w:szCs w:val="24"/>
              </w:rPr>
              <w:t>" FOREIGN KEY (</w:t>
            </w:r>
            <w:proofErr w:type="spellStart"/>
            <w:r w:rsidRPr="007074D2">
              <w:rPr>
                <w:szCs w:val="24"/>
              </w:rPr>
              <w:t>tipoturismoid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 ON DELETE CASCADE,</w:t>
            </w:r>
          </w:p>
          <w:p w14:paraId="6325FB3C" w14:textId="77777777" w:rsidR="00C301E5" w:rsidRDefault="00F42256" w:rsidP="00C301E5">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FK_empresa_usuario_usuarioid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73EDFA35" w14:textId="4E9FCA70" w:rsidR="007C45DB" w:rsidRPr="00C301E5" w:rsidRDefault="00F42256" w:rsidP="00C301E5">
            <w:pPr>
              <w:autoSpaceDE w:val="0"/>
              <w:autoSpaceDN w:val="0"/>
              <w:adjustRightInd w:val="0"/>
              <w:spacing w:line="240" w:lineRule="auto"/>
              <w:ind w:firstLine="0"/>
              <w:rPr>
                <w:szCs w:val="24"/>
                <w:lang w:val="en-US"/>
              </w:rPr>
            </w:pPr>
            <w:r w:rsidRPr="007074D2">
              <w:t>);</w:t>
            </w:r>
          </w:p>
        </w:tc>
      </w:tr>
    </w:tbl>
    <w:p w14:paraId="00357500" w14:textId="2EE05CBE" w:rsidR="000D0E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15BF1304" w14:textId="2A64AD8B" w:rsidR="00696378" w:rsidRPr="007074D2" w:rsidRDefault="00696378" w:rsidP="007074D2">
      <w:pPr>
        <w:pStyle w:val="Legenda"/>
        <w:keepNext/>
        <w:spacing w:before="240"/>
      </w:pPr>
      <w:bookmarkStart w:id="136" w:name="_Toc174115539"/>
      <w:r w:rsidRPr="007074D2">
        <w:t xml:space="preserve">Quadro </w:t>
      </w:r>
      <w:fldSimple w:instr=" SEQ Quadro \* ARABIC ">
        <w:r w:rsidR="00E87170">
          <w:rPr>
            <w:noProof/>
          </w:rPr>
          <w:t>30</w:t>
        </w:r>
      </w:fldSimple>
      <w:r w:rsidRPr="007074D2">
        <w:t xml:space="preserve"> — </w:t>
      </w:r>
      <w:r w:rsidRPr="007074D2">
        <w:rPr>
          <w:b w:val="0"/>
        </w:rPr>
        <w:t xml:space="preserve">Script SQL – Tabela </w:t>
      </w:r>
      <w:proofErr w:type="spellStart"/>
      <w:r w:rsidRPr="007074D2">
        <w:rPr>
          <w:b w:val="0"/>
        </w:rPr>
        <w:t>AtracaoImagem</w:t>
      </w:r>
      <w:bookmarkEnd w:id="136"/>
      <w:proofErr w:type="spellEnd"/>
    </w:p>
    <w:tbl>
      <w:tblPr>
        <w:tblStyle w:val="Tabelacomgrade"/>
        <w:tblW w:w="0" w:type="auto"/>
        <w:tblLook w:val="04A0" w:firstRow="1" w:lastRow="0" w:firstColumn="1" w:lastColumn="0" w:noHBand="0" w:noVBand="1"/>
      </w:tblPr>
      <w:tblGrid>
        <w:gridCol w:w="8494"/>
      </w:tblGrid>
      <w:tr w:rsidR="007074D2" w:rsidRPr="007074D2" w14:paraId="0B5E8A28" w14:textId="77777777" w:rsidTr="00D81744">
        <w:trPr>
          <w:trHeight w:val="1819"/>
        </w:trPr>
        <w:tc>
          <w:tcPr>
            <w:tcW w:w="8494" w:type="dxa"/>
          </w:tcPr>
          <w:p w14:paraId="64D86D39"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imagematracao</w:t>
            </w:r>
            <w:proofErr w:type="spellEnd"/>
            <w:r w:rsidRPr="007074D2">
              <w:rPr>
                <w:szCs w:val="24"/>
                <w:lang w:val="en-US"/>
              </w:rPr>
              <w:t xml:space="preserve"> (</w:t>
            </w:r>
          </w:p>
          <w:p w14:paraId="5DE30D81" w14:textId="08626576"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imagematracaoid</w:t>
            </w:r>
            <w:proofErr w:type="spellEnd"/>
            <w:r w:rsidRPr="007074D2">
              <w:rPr>
                <w:szCs w:val="24"/>
                <w:lang w:val="en-US"/>
              </w:rPr>
              <w:t xml:space="preserve"> integer GENERATED BY DEFAULT AS IDENTITY,</w:t>
            </w:r>
          </w:p>
          <w:p w14:paraId="6A89F9FC" w14:textId="41DB0DB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4A481682" w14:textId="0BAA525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4A944A86" w14:textId="2025AF2C"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idatracao</w:t>
            </w:r>
            <w:proofErr w:type="spellEnd"/>
            <w:r w:rsidRPr="007074D2">
              <w:rPr>
                <w:szCs w:val="24"/>
                <w:lang w:val="en-US"/>
              </w:rPr>
              <w:t xml:space="preserve"> integer NOT NULL,</w:t>
            </w:r>
          </w:p>
          <w:p w14:paraId="35FBD397" w14:textId="60BDDD1C"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18F12AB0" w14:textId="6ED868D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PK_imagematracao</w:t>
            </w:r>
            <w:proofErr w:type="spellEnd"/>
            <w:r w:rsidRPr="007074D2">
              <w:rPr>
                <w:szCs w:val="24"/>
                <w:lang w:val="en-US"/>
              </w:rPr>
              <w:t>" PRIMARY KEY (</w:t>
            </w:r>
            <w:proofErr w:type="spellStart"/>
            <w:r w:rsidRPr="007074D2">
              <w:rPr>
                <w:szCs w:val="24"/>
                <w:lang w:val="en-US"/>
              </w:rPr>
              <w:t>imagematracaoid</w:t>
            </w:r>
            <w:proofErr w:type="spellEnd"/>
            <w:r w:rsidRPr="007074D2">
              <w:rPr>
                <w:szCs w:val="24"/>
                <w:lang w:val="en-US"/>
              </w:rPr>
              <w:t>),</w:t>
            </w:r>
          </w:p>
          <w:p w14:paraId="76FF6BD0" w14:textId="7F3BE37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FK_imagematracao_atracao_idatracao</w:t>
            </w:r>
            <w:proofErr w:type="spellEnd"/>
            <w:r w:rsidRPr="007074D2">
              <w:rPr>
                <w:szCs w:val="24"/>
                <w:lang w:val="en-US"/>
              </w:rPr>
              <w:t>" FOREIGN KEY (</w:t>
            </w:r>
            <w:proofErr w:type="spellStart"/>
            <w:r w:rsidRPr="007074D2">
              <w:rPr>
                <w:szCs w:val="24"/>
                <w:lang w:val="en-US"/>
              </w:rPr>
              <w:t>idatracao</w:t>
            </w:r>
            <w:proofErr w:type="spellEnd"/>
            <w:r w:rsidRPr="007074D2">
              <w:rPr>
                <w:szCs w:val="24"/>
                <w:lang w:val="en-US"/>
              </w:rPr>
              <w:t xml:space="preserve">) REFERENCES </w:t>
            </w:r>
            <w:proofErr w:type="spellStart"/>
            <w:r w:rsidRPr="007074D2">
              <w:rPr>
                <w:szCs w:val="24"/>
                <w:lang w:val="en-US"/>
              </w:rPr>
              <w:t>atracao</w:t>
            </w:r>
            <w:proofErr w:type="spellEnd"/>
            <w:r w:rsidRPr="007074D2">
              <w:rPr>
                <w:szCs w:val="24"/>
                <w:lang w:val="en-US"/>
              </w:rPr>
              <w:t xml:space="preserve"> (</w:t>
            </w:r>
            <w:proofErr w:type="spellStart"/>
            <w:r w:rsidRPr="007074D2">
              <w:rPr>
                <w:szCs w:val="24"/>
                <w:lang w:val="en-US"/>
              </w:rPr>
              <w:t>atracaoid</w:t>
            </w:r>
            <w:proofErr w:type="spellEnd"/>
            <w:r w:rsidRPr="007074D2">
              <w:rPr>
                <w:szCs w:val="24"/>
                <w:lang w:val="en-US"/>
              </w:rPr>
              <w:t>) ON DELETE CASCADE,</w:t>
            </w:r>
          </w:p>
          <w:p w14:paraId="6FC2F117" w14:textId="77777777" w:rsidR="00C301E5" w:rsidRDefault="000D0E44" w:rsidP="00C301E5">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FK_imagematracao_usuario_usuarioid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69B2CC8F" w14:textId="59A37B6D" w:rsidR="000D0E44" w:rsidRPr="00C301E5" w:rsidRDefault="000D0E44" w:rsidP="00C301E5">
            <w:pPr>
              <w:autoSpaceDE w:val="0"/>
              <w:autoSpaceDN w:val="0"/>
              <w:adjustRightInd w:val="0"/>
              <w:spacing w:line="240" w:lineRule="auto"/>
              <w:ind w:firstLine="0"/>
              <w:rPr>
                <w:rStyle w:val="Forte"/>
                <w:b w:val="0"/>
                <w:bCs w:val="0"/>
                <w:szCs w:val="24"/>
                <w:lang w:val="en-US"/>
              </w:rPr>
            </w:pPr>
            <w:r w:rsidRPr="007074D2">
              <w:t>);</w:t>
            </w:r>
          </w:p>
        </w:tc>
      </w:tr>
    </w:tbl>
    <w:p w14:paraId="52D367E2" w14:textId="3BC9E2E7"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678135E3" w14:textId="6CFF0E07" w:rsidR="00696378" w:rsidRPr="007074D2" w:rsidRDefault="00696378" w:rsidP="007074D2">
      <w:pPr>
        <w:pStyle w:val="Legenda"/>
        <w:keepNext/>
        <w:spacing w:before="240"/>
      </w:pPr>
      <w:bookmarkStart w:id="137" w:name="_Toc174115540"/>
      <w:r w:rsidRPr="007074D2">
        <w:t xml:space="preserve">Quadro </w:t>
      </w:r>
      <w:fldSimple w:instr=" SEQ Quadro \* ARABIC ">
        <w:r w:rsidR="00E87170">
          <w:rPr>
            <w:noProof/>
          </w:rPr>
          <w:t>31</w:t>
        </w:r>
      </w:fldSimple>
      <w:r w:rsidRPr="007074D2">
        <w:t xml:space="preserve"> — </w:t>
      </w:r>
      <w:r w:rsidRPr="007074D2">
        <w:rPr>
          <w:b w:val="0"/>
        </w:rPr>
        <w:t xml:space="preserve">Script SQL – Tabela </w:t>
      </w:r>
      <w:proofErr w:type="spellStart"/>
      <w:r w:rsidRPr="007074D2">
        <w:rPr>
          <w:b w:val="0"/>
        </w:rPr>
        <w:t>NoticiaImagem</w:t>
      </w:r>
      <w:bookmarkEnd w:id="137"/>
      <w:proofErr w:type="spellEnd"/>
    </w:p>
    <w:tbl>
      <w:tblPr>
        <w:tblStyle w:val="Tabelacomgrade"/>
        <w:tblW w:w="0" w:type="auto"/>
        <w:tblLook w:val="04A0" w:firstRow="1" w:lastRow="0" w:firstColumn="1" w:lastColumn="0" w:noHBand="0" w:noVBand="1"/>
      </w:tblPr>
      <w:tblGrid>
        <w:gridCol w:w="8494"/>
      </w:tblGrid>
      <w:tr w:rsidR="007074D2" w:rsidRPr="007074D2" w14:paraId="5DE7B30A" w14:textId="77777777" w:rsidTr="00D81744">
        <w:trPr>
          <w:trHeight w:val="1819"/>
        </w:trPr>
        <w:tc>
          <w:tcPr>
            <w:tcW w:w="8494" w:type="dxa"/>
          </w:tcPr>
          <w:p w14:paraId="23A6836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imagemnoticia</w:t>
            </w:r>
            <w:proofErr w:type="spellEnd"/>
            <w:r w:rsidRPr="007074D2">
              <w:rPr>
                <w:szCs w:val="24"/>
                <w:lang w:val="en-US"/>
              </w:rPr>
              <w:t xml:space="preserve"> (</w:t>
            </w:r>
          </w:p>
          <w:p w14:paraId="460BFC5B" w14:textId="224C2257"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imagemnoticiaid</w:t>
            </w:r>
            <w:proofErr w:type="spellEnd"/>
            <w:r w:rsidRPr="007074D2">
              <w:rPr>
                <w:szCs w:val="24"/>
                <w:lang w:val="en-US"/>
              </w:rPr>
              <w:t xml:space="preserve"> integer GENERATED BY DEFAULT AS IDENTITY,</w:t>
            </w:r>
          </w:p>
          <w:p w14:paraId="54DD0526" w14:textId="5DCE25B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E1B77B1" w14:textId="4888D91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3ECBA8ED" w14:textId="44FCD60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idnoticia</w:t>
            </w:r>
            <w:proofErr w:type="spellEnd"/>
            <w:r w:rsidRPr="007074D2">
              <w:rPr>
                <w:szCs w:val="24"/>
                <w:lang w:val="en-US"/>
              </w:rPr>
              <w:t xml:space="preserve"> integer NOT NULL,</w:t>
            </w:r>
          </w:p>
          <w:p w14:paraId="261C6DF5" w14:textId="32AC2E8D"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2BB30C06" w14:textId="1282A6C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PK_imagemnoticia</w:t>
            </w:r>
            <w:proofErr w:type="spellEnd"/>
            <w:r w:rsidRPr="007074D2">
              <w:rPr>
                <w:szCs w:val="24"/>
                <w:lang w:val="en-US"/>
              </w:rPr>
              <w:t>" PRIMARY KEY (</w:t>
            </w:r>
            <w:proofErr w:type="spellStart"/>
            <w:r w:rsidRPr="007074D2">
              <w:rPr>
                <w:szCs w:val="24"/>
                <w:lang w:val="en-US"/>
              </w:rPr>
              <w:t>imagemnoticiaid</w:t>
            </w:r>
            <w:proofErr w:type="spellEnd"/>
            <w:r w:rsidRPr="007074D2">
              <w:rPr>
                <w:szCs w:val="24"/>
                <w:lang w:val="en-US"/>
              </w:rPr>
              <w:t>),</w:t>
            </w:r>
          </w:p>
          <w:p w14:paraId="0EE1089E" w14:textId="3945B634"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FK_imagemnoticia_noticia_idnoticia</w:t>
            </w:r>
            <w:proofErr w:type="spellEnd"/>
            <w:r w:rsidRPr="007074D2">
              <w:rPr>
                <w:szCs w:val="24"/>
                <w:lang w:val="en-US"/>
              </w:rPr>
              <w:t>" FOREIGN KEY (</w:t>
            </w:r>
            <w:proofErr w:type="spellStart"/>
            <w:r w:rsidRPr="007074D2">
              <w:rPr>
                <w:szCs w:val="24"/>
                <w:lang w:val="en-US"/>
              </w:rPr>
              <w:t>idnoticia</w:t>
            </w:r>
            <w:proofErr w:type="spellEnd"/>
            <w:r w:rsidRPr="007074D2">
              <w:rPr>
                <w:szCs w:val="24"/>
                <w:lang w:val="en-US"/>
              </w:rPr>
              <w:t xml:space="preserve">) REFERENCES </w:t>
            </w:r>
            <w:proofErr w:type="spellStart"/>
            <w:r w:rsidRPr="007074D2">
              <w:rPr>
                <w:szCs w:val="24"/>
                <w:lang w:val="en-US"/>
              </w:rPr>
              <w:t>noticia</w:t>
            </w:r>
            <w:proofErr w:type="spellEnd"/>
            <w:r w:rsidRPr="007074D2">
              <w:rPr>
                <w:szCs w:val="24"/>
                <w:lang w:val="en-US"/>
              </w:rPr>
              <w:t xml:space="preserve"> (</w:t>
            </w:r>
            <w:proofErr w:type="spellStart"/>
            <w:r w:rsidRPr="007074D2">
              <w:rPr>
                <w:szCs w:val="24"/>
                <w:lang w:val="en-US"/>
              </w:rPr>
              <w:t>noticiaid</w:t>
            </w:r>
            <w:proofErr w:type="spellEnd"/>
            <w:r w:rsidRPr="007074D2">
              <w:rPr>
                <w:szCs w:val="24"/>
                <w:lang w:val="en-US"/>
              </w:rPr>
              <w:t>) ON DELETE CASCADE,</w:t>
            </w:r>
          </w:p>
          <w:p w14:paraId="060DE3C5" w14:textId="24A80029" w:rsidR="000D0E44" w:rsidRPr="00C301E5" w:rsidRDefault="000D0E44" w:rsidP="00C301E5">
            <w:pPr>
              <w:autoSpaceDE w:val="0"/>
              <w:autoSpaceDN w:val="0"/>
              <w:adjustRightInd w:val="0"/>
              <w:spacing w:line="240" w:lineRule="auto"/>
              <w:ind w:firstLine="0"/>
              <w:rPr>
                <w:rStyle w:val="Forte"/>
                <w:b w:val="0"/>
                <w:bCs w:val="0"/>
                <w:szCs w:val="24"/>
                <w:lang w:val="en-US"/>
              </w:rPr>
            </w:pPr>
            <w:r w:rsidRPr="007074D2">
              <w:rPr>
                <w:szCs w:val="24"/>
                <w:lang w:val="en-US"/>
              </w:rPr>
              <w:t>CONSTRAINT "</w:t>
            </w:r>
            <w:proofErr w:type="spellStart"/>
            <w:r w:rsidRPr="007074D2">
              <w:rPr>
                <w:szCs w:val="24"/>
                <w:lang w:val="en-US"/>
              </w:rPr>
              <w:t>FK_imagemnoticia_usuario_usuarioid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r w:rsidRPr="007074D2">
              <w:t>);</w:t>
            </w:r>
          </w:p>
        </w:tc>
      </w:tr>
    </w:tbl>
    <w:p w14:paraId="4102D209" w14:textId="45357732"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57393887" w14:textId="20A8EC67" w:rsidR="00696378" w:rsidRPr="007074D2" w:rsidRDefault="00696378" w:rsidP="007074D2">
      <w:pPr>
        <w:pStyle w:val="Legenda"/>
        <w:keepNext/>
        <w:spacing w:before="240"/>
      </w:pPr>
      <w:bookmarkStart w:id="138" w:name="_Toc174115541"/>
      <w:r w:rsidRPr="007074D2">
        <w:lastRenderedPageBreak/>
        <w:t xml:space="preserve">Quadro </w:t>
      </w:r>
      <w:fldSimple w:instr=" SEQ Quadro \* ARABIC ">
        <w:r w:rsidR="00E87170">
          <w:rPr>
            <w:noProof/>
          </w:rPr>
          <w:t>32</w:t>
        </w:r>
      </w:fldSimple>
      <w:r w:rsidRPr="007074D2">
        <w:t xml:space="preserve"> — </w:t>
      </w:r>
      <w:r w:rsidRPr="007074D2">
        <w:rPr>
          <w:b w:val="0"/>
        </w:rPr>
        <w:t xml:space="preserve">Script SQL – Tabela </w:t>
      </w:r>
      <w:proofErr w:type="spellStart"/>
      <w:r w:rsidRPr="007074D2">
        <w:rPr>
          <w:b w:val="0"/>
        </w:rPr>
        <w:t>TurismoImagem</w:t>
      </w:r>
      <w:bookmarkEnd w:id="138"/>
      <w:proofErr w:type="spellEnd"/>
    </w:p>
    <w:tbl>
      <w:tblPr>
        <w:tblStyle w:val="Tabelacomgrade"/>
        <w:tblW w:w="0" w:type="auto"/>
        <w:tblLook w:val="04A0" w:firstRow="1" w:lastRow="0" w:firstColumn="1" w:lastColumn="0" w:noHBand="0" w:noVBand="1"/>
      </w:tblPr>
      <w:tblGrid>
        <w:gridCol w:w="8494"/>
      </w:tblGrid>
      <w:tr w:rsidR="007074D2" w:rsidRPr="007074D2" w14:paraId="27D7EA38" w14:textId="77777777" w:rsidTr="00D81744">
        <w:trPr>
          <w:trHeight w:val="1819"/>
        </w:trPr>
        <w:tc>
          <w:tcPr>
            <w:tcW w:w="8494" w:type="dxa"/>
          </w:tcPr>
          <w:p w14:paraId="66AE643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imagemturismo</w:t>
            </w:r>
            <w:proofErr w:type="spellEnd"/>
            <w:r w:rsidRPr="007074D2">
              <w:rPr>
                <w:szCs w:val="24"/>
                <w:lang w:val="en-US"/>
              </w:rPr>
              <w:t xml:space="preserve"> (</w:t>
            </w:r>
          </w:p>
          <w:p w14:paraId="4B479FAB" w14:textId="3968452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imagemturismoid</w:t>
            </w:r>
            <w:proofErr w:type="spellEnd"/>
            <w:r w:rsidRPr="007074D2">
              <w:rPr>
                <w:szCs w:val="24"/>
                <w:lang w:val="en-US"/>
              </w:rPr>
              <w:t xml:space="preserve"> integer GENERATED BY DEFAULT AS IDENTITY,</w:t>
            </w:r>
          </w:p>
          <w:p w14:paraId="15C54F78" w14:textId="70310B3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4D867B18" w14:textId="2487D2A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B2D3304" w14:textId="09A87DB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NOT NULL,</w:t>
            </w:r>
          </w:p>
          <w:p w14:paraId="500AFE7D" w14:textId="1FEBF92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50D1D9AD" w14:textId="3AC10F1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PK_imagemturismo</w:t>
            </w:r>
            <w:proofErr w:type="spellEnd"/>
            <w:r w:rsidRPr="007074D2">
              <w:rPr>
                <w:szCs w:val="24"/>
                <w:lang w:val="en-US"/>
              </w:rPr>
              <w:t>" PRIMARY KEY (</w:t>
            </w:r>
            <w:proofErr w:type="spellStart"/>
            <w:r w:rsidRPr="007074D2">
              <w:rPr>
                <w:szCs w:val="24"/>
                <w:lang w:val="en-US"/>
              </w:rPr>
              <w:t>imagemturismoid</w:t>
            </w:r>
            <w:proofErr w:type="spellEnd"/>
            <w:r w:rsidRPr="007074D2">
              <w:rPr>
                <w:szCs w:val="24"/>
                <w:lang w:val="en-US"/>
              </w:rPr>
              <w:t>),</w:t>
            </w:r>
          </w:p>
          <w:p w14:paraId="1D989AA4" w14:textId="1B6C2C90"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FK_imagemturismo_turismo_idturismo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2CA2DCE8" w14:textId="77777777" w:rsidR="00C301E5" w:rsidRDefault="000D0E44" w:rsidP="00C301E5">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FK_imagemturismo_usuario_usuarioid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5B6AB613" w14:textId="0E4FF627" w:rsidR="000D0E44" w:rsidRPr="00C301E5" w:rsidRDefault="000D0E44" w:rsidP="00C301E5">
            <w:pPr>
              <w:autoSpaceDE w:val="0"/>
              <w:autoSpaceDN w:val="0"/>
              <w:adjustRightInd w:val="0"/>
              <w:spacing w:line="240" w:lineRule="auto"/>
              <w:ind w:firstLine="0"/>
              <w:rPr>
                <w:rStyle w:val="Forte"/>
                <w:b w:val="0"/>
                <w:bCs w:val="0"/>
                <w:szCs w:val="24"/>
                <w:lang w:val="en-US"/>
              </w:rPr>
            </w:pPr>
            <w:r w:rsidRPr="007074D2">
              <w:t>);</w:t>
            </w:r>
          </w:p>
        </w:tc>
      </w:tr>
    </w:tbl>
    <w:p w14:paraId="2BB2B585" w14:textId="33A6A58B" w:rsidR="000D0E44" w:rsidRPr="007074D2" w:rsidRDefault="0092514C" w:rsidP="007074D2">
      <w:pPr>
        <w:pStyle w:val="Pargrafos"/>
        <w:ind w:firstLine="0"/>
        <w:jc w:val="center"/>
        <w:rPr>
          <w:rStyle w:val="Forte"/>
          <w:rFonts w:cs="Times New Roman"/>
          <w:b w:val="0"/>
          <w:bCs/>
          <w:sz w:val="22"/>
        </w:rPr>
      </w:pPr>
      <w:r w:rsidRPr="007074D2">
        <w:rPr>
          <w:rFonts w:cs="Times New Roman"/>
          <w:sz w:val="22"/>
        </w:rPr>
        <w:t>Fonte: Elaborado pelos autores.</w:t>
      </w:r>
    </w:p>
    <w:p w14:paraId="728A6E52" w14:textId="66840BEA" w:rsidR="00696378" w:rsidRPr="007074D2" w:rsidRDefault="00696378" w:rsidP="007074D2">
      <w:pPr>
        <w:pStyle w:val="Legenda"/>
        <w:keepNext/>
        <w:spacing w:before="240"/>
      </w:pPr>
      <w:bookmarkStart w:id="139" w:name="_Toc174115542"/>
      <w:r w:rsidRPr="007074D2">
        <w:t xml:space="preserve">Quadro </w:t>
      </w:r>
      <w:fldSimple w:instr=" SEQ Quadro \* ARABIC ">
        <w:r w:rsidR="00E87170">
          <w:rPr>
            <w:noProof/>
          </w:rPr>
          <w:t>33</w:t>
        </w:r>
      </w:fldSimple>
      <w:r w:rsidRPr="007074D2">
        <w:t xml:space="preserve"> — </w:t>
      </w:r>
      <w:r w:rsidRPr="007074D2">
        <w:rPr>
          <w:b w:val="0"/>
        </w:rPr>
        <w:t xml:space="preserve">Script SQL – Tabela </w:t>
      </w:r>
      <w:proofErr w:type="spellStart"/>
      <w:r w:rsidRPr="007074D2">
        <w:rPr>
          <w:b w:val="0"/>
        </w:rPr>
        <w:t>EmpresaImagem</w:t>
      </w:r>
      <w:bookmarkEnd w:id="139"/>
      <w:proofErr w:type="spellEnd"/>
    </w:p>
    <w:tbl>
      <w:tblPr>
        <w:tblStyle w:val="Tabelacomgrade"/>
        <w:tblW w:w="0" w:type="auto"/>
        <w:tblLook w:val="04A0" w:firstRow="1" w:lastRow="0" w:firstColumn="1" w:lastColumn="0" w:noHBand="0" w:noVBand="1"/>
      </w:tblPr>
      <w:tblGrid>
        <w:gridCol w:w="8494"/>
      </w:tblGrid>
      <w:tr w:rsidR="007074D2" w:rsidRPr="007074D2" w14:paraId="03D63368" w14:textId="77777777" w:rsidTr="00D81744">
        <w:trPr>
          <w:trHeight w:val="1819"/>
        </w:trPr>
        <w:tc>
          <w:tcPr>
            <w:tcW w:w="8494" w:type="dxa"/>
          </w:tcPr>
          <w:p w14:paraId="7C5DF7E2"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imagemempresa</w:t>
            </w:r>
            <w:proofErr w:type="spellEnd"/>
            <w:r w:rsidRPr="007074D2">
              <w:rPr>
                <w:szCs w:val="24"/>
                <w:lang w:val="en-US"/>
              </w:rPr>
              <w:t xml:space="preserve"> (</w:t>
            </w:r>
          </w:p>
          <w:p w14:paraId="3BFBA033" w14:textId="4765191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imagemempresaid</w:t>
            </w:r>
            <w:proofErr w:type="spellEnd"/>
            <w:r w:rsidRPr="007074D2">
              <w:rPr>
                <w:szCs w:val="24"/>
                <w:lang w:val="en-US"/>
              </w:rPr>
              <w:t xml:space="preserve"> integer GENERATED BY DEFAULT AS IDENTITY,</w:t>
            </w:r>
          </w:p>
          <w:p w14:paraId="3F3D8B2F" w14:textId="0C80EAC4"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7116EEE" w14:textId="48BB1F6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32D966AB" w14:textId="4DB0366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idempresa</w:t>
            </w:r>
            <w:proofErr w:type="spellEnd"/>
            <w:r w:rsidRPr="007074D2">
              <w:rPr>
                <w:szCs w:val="24"/>
                <w:lang w:val="en-US"/>
              </w:rPr>
              <w:t xml:space="preserve"> integer NOT NULL,</w:t>
            </w:r>
          </w:p>
          <w:p w14:paraId="59448F87" w14:textId="7C2365D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36430CFA" w14:textId="75075FFE"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PK_imagemempresa</w:t>
            </w:r>
            <w:proofErr w:type="spellEnd"/>
            <w:r w:rsidRPr="007074D2">
              <w:rPr>
                <w:szCs w:val="24"/>
                <w:lang w:val="en-US"/>
              </w:rPr>
              <w:t>" PRIMARY KEY (</w:t>
            </w:r>
            <w:proofErr w:type="spellStart"/>
            <w:r w:rsidRPr="007074D2">
              <w:rPr>
                <w:szCs w:val="24"/>
                <w:lang w:val="en-US"/>
              </w:rPr>
              <w:t>imagemempresaid</w:t>
            </w:r>
            <w:proofErr w:type="spellEnd"/>
            <w:r w:rsidRPr="007074D2">
              <w:rPr>
                <w:szCs w:val="24"/>
                <w:lang w:val="en-US"/>
              </w:rPr>
              <w:t>),</w:t>
            </w:r>
          </w:p>
          <w:p w14:paraId="4555B1FB" w14:textId="36FA8098"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FK_imagemempresa_empresa_idempresa</w:t>
            </w:r>
            <w:proofErr w:type="spellEnd"/>
            <w:r w:rsidRPr="007074D2">
              <w:rPr>
                <w:szCs w:val="24"/>
              </w:rPr>
              <w:t>" FOREIGN KEY (</w:t>
            </w:r>
            <w:proofErr w:type="spellStart"/>
            <w:r w:rsidRPr="007074D2">
              <w:rPr>
                <w:szCs w:val="24"/>
              </w:rPr>
              <w:t>idempresa</w:t>
            </w:r>
            <w:proofErr w:type="spellEnd"/>
            <w:r w:rsidRPr="007074D2">
              <w:rPr>
                <w:szCs w:val="24"/>
              </w:rPr>
              <w:t>) REFERENCES empresa (</w:t>
            </w:r>
            <w:proofErr w:type="spellStart"/>
            <w:r w:rsidRPr="007074D2">
              <w:rPr>
                <w:szCs w:val="24"/>
              </w:rPr>
              <w:t>empresaid</w:t>
            </w:r>
            <w:proofErr w:type="spellEnd"/>
            <w:r w:rsidRPr="007074D2">
              <w:rPr>
                <w:szCs w:val="24"/>
              </w:rPr>
              <w:t>) ON DELETE CASCADE,</w:t>
            </w:r>
          </w:p>
          <w:p w14:paraId="1A36716E" w14:textId="77777777" w:rsidR="00C301E5" w:rsidRDefault="000D0E44" w:rsidP="00C301E5">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FK_imagemempresa_usuario_usuarioid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52939C0B" w14:textId="78957F02" w:rsidR="000D0E44" w:rsidRPr="00C301E5" w:rsidRDefault="000D0E44" w:rsidP="00C301E5">
            <w:pPr>
              <w:autoSpaceDE w:val="0"/>
              <w:autoSpaceDN w:val="0"/>
              <w:adjustRightInd w:val="0"/>
              <w:spacing w:line="240" w:lineRule="auto"/>
              <w:ind w:firstLine="0"/>
              <w:rPr>
                <w:rStyle w:val="Forte"/>
                <w:b w:val="0"/>
                <w:bCs w:val="0"/>
                <w:szCs w:val="24"/>
                <w:lang w:val="en-US"/>
              </w:rPr>
            </w:pPr>
            <w:r w:rsidRPr="007074D2">
              <w:t>);</w:t>
            </w:r>
          </w:p>
        </w:tc>
      </w:tr>
    </w:tbl>
    <w:p w14:paraId="5E14EDD0" w14:textId="31011E01" w:rsidR="0092514C" w:rsidRDefault="0092514C" w:rsidP="00677212">
      <w:pPr>
        <w:pStyle w:val="Pargrafos"/>
        <w:ind w:firstLine="0"/>
        <w:jc w:val="center"/>
        <w:rPr>
          <w:rFonts w:cs="Times New Roman"/>
          <w:sz w:val="22"/>
          <w:szCs w:val="20"/>
        </w:rPr>
      </w:pPr>
      <w:r w:rsidRPr="007074D2">
        <w:rPr>
          <w:rFonts w:cs="Times New Roman"/>
          <w:sz w:val="22"/>
          <w:szCs w:val="20"/>
        </w:rPr>
        <w:t>Fonte: Elaborado pelos autores.</w:t>
      </w:r>
    </w:p>
    <w:p w14:paraId="12E8C8FC" w14:textId="6C8F113E" w:rsidR="00F929F5" w:rsidRDefault="00F929F5" w:rsidP="00F929F5">
      <w:pPr>
        <w:pStyle w:val="Pargrafos"/>
        <w:ind w:firstLine="0"/>
        <w:rPr>
          <w:rFonts w:cs="Times New Roman"/>
          <w:sz w:val="22"/>
          <w:szCs w:val="20"/>
        </w:rPr>
      </w:pPr>
    </w:p>
    <w:p w14:paraId="479555A2" w14:textId="77F42106" w:rsidR="00F929F5" w:rsidRDefault="00F929F5" w:rsidP="00C301E5">
      <w:pPr>
        <w:pStyle w:val="Ttulo2"/>
        <w:numPr>
          <w:ilvl w:val="1"/>
          <w:numId w:val="10"/>
        </w:numPr>
        <w:spacing w:before="240"/>
        <w:ind w:left="-709" w:firstLine="709"/>
      </w:pPr>
      <w:bookmarkStart w:id="140" w:name="_Toc174376482"/>
      <w:r w:rsidRPr="00F929F5">
        <w:t xml:space="preserve">Mapeamento Objeto Relacional </w:t>
      </w:r>
      <w:r w:rsidR="00C301E5">
        <w:t>–</w:t>
      </w:r>
      <w:r w:rsidRPr="00F929F5">
        <w:t xml:space="preserve"> ORM</w:t>
      </w:r>
      <w:bookmarkEnd w:id="140"/>
    </w:p>
    <w:p w14:paraId="39008B71" w14:textId="3296FDF0" w:rsidR="00C301E5" w:rsidRDefault="00DA20A6" w:rsidP="00C301E5">
      <w:pPr>
        <w:spacing w:before="240"/>
      </w:pPr>
      <w:r>
        <w:t xml:space="preserve">De acordo com </w:t>
      </w:r>
      <w:r>
        <w:rPr>
          <w:szCs w:val="24"/>
        </w:rPr>
        <w:t>Silberschatz</w:t>
      </w:r>
      <w:r w:rsidRPr="00266279">
        <w:rPr>
          <w:szCs w:val="24"/>
        </w:rPr>
        <w:t xml:space="preserve"> </w:t>
      </w:r>
      <w:r w:rsidRPr="005437C6">
        <w:rPr>
          <w:i/>
          <w:szCs w:val="24"/>
        </w:rPr>
        <w:t>et al.</w:t>
      </w:r>
      <w:r w:rsidRPr="00266279">
        <w:rPr>
          <w:szCs w:val="24"/>
        </w:rPr>
        <w:t xml:space="preserve"> (20</w:t>
      </w:r>
      <w:r>
        <w:rPr>
          <w:szCs w:val="24"/>
        </w:rPr>
        <w:t>12</w:t>
      </w:r>
      <w:r w:rsidRPr="00266279">
        <w:rPr>
          <w:szCs w:val="24"/>
        </w:rPr>
        <w:t>)</w:t>
      </w:r>
      <w:r>
        <w:rPr>
          <w:szCs w:val="24"/>
        </w:rPr>
        <w:t xml:space="preserve">, </w:t>
      </w:r>
      <w:r w:rsidR="00C301E5">
        <w:t xml:space="preserve">O Mapeamento Objeto-Relacional (ORM) é uma técnica que facilita a interação entre sistemas orientados a objetos e bancos de dados relacionais. Com ele é possível ter a representação dos dados do banco como objetos no código da aplicação, eliminando a necessidade de escrever comandos SQL manualmente para as operações de inserção, atualização, visualização e exclusão dos dados. Com o ORM o desenvolvimento do sistema se torna mais simples, melhorando a legibilidade e facilitando a manutenção do código. </w:t>
      </w:r>
    </w:p>
    <w:p w14:paraId="3EDC3A91" w14:textId="613F3D84" w:rsidR="00C301E5" w:rsidRDefault="00C301E5" w:rsidP="00C301E5">
      <w:r>
        <w:t xml:space="preserve">Para o desenvolvimento desse projeto, foi utilizado o </w:t>
      </w:r>
      <w:proofErr w:type="spellStart"/>
      <w:r>
        <w:t>Entity</w:t>
      </w:r>
      <w:proofErr w:type="spellEnd"/>
      <w:r>
        <w:t xml:space="preserve"> Framework, um dos frameworks ORM mais utilizados para linguagem C#. Ele permite que as classes da aplicação </w:t>
      </w:r>
      <w:r>
        <w:lastRenderedPageBreak/>
        <w:t xml:space="preserve">sejam mapeadas automaticamente para tabelas no banco de dado, sem precisar de configurações complexas, utilizando as configurações personalizadas pelo desenvolvedor. </w:t>
      </w:r>
    </w:p>
    <w:p w14:paraId="51CE1754" w14:textId="5227D415" w:rsidR="00C301E5" w:rsidRDefault="00C301E5" w:rsidP="00C301E5">
      <w:r>
        <w:t xml:space="preserve">O processo de mapeamento, com o </w:t>
      </w:r>
      <w:proofErr w:type="spellStart"/>
      <w:r>
        <w:t>Entity</w:t>
      </w:r>
      <w:proofErr w:type="spellEnd"/>
      <w:r>
        <w:t xml:space="preserve"> Framework, ocorre de forma transparente, deixando as preocupações relacionadas a criação de tabelas ou com a escrita de comandos SQL para manipular os dados para o framework. Além disso, ele permite gerenciar relações entre diferentes entidades, como relações de um-para-muitos ou muitos-para-muitos, facilitando também o controle de transações e validações de dados. </w:t>
      </w:r>
    </w:p>
    <w:p w14:paraId="475E15BA" w14:textId="5D000F61" w:rsidR="00C301E5" w:rsidRDefault="00C301E5" w:rsidP="00C301E5">
      <w:r>
        <w:t xml:space="preserve">Um exemplo no contexto do projeto é a entidade que representa os pontos turísticos cadastrados, mapeada diretamente para uma tabela no banco de dados, sendo todas as operações de controle de dados tratadas pelo </w:t>
      </w:r>
      <w:proofErr w:type="spellStart"/>
      <w:r>
        <w:t>Entity</w:t>
      </w:r>
      <w:proofErr w:type="spellEnd"/>
      <w:r>
        <w:t xml:space="preserve"> Framework. Resultando no desenvolvimento agilizado, reduzindo a complexidade e facilitando a manutenção do código. </w:t>
      </w:r>
    </w:p>
    <w:p w14:paraId="3793EEFE" w14:textId="7F745CF4" w:rsidR="00C301E5" w:rsidRPr="00C301E5" w:rsidRDefault="00C301E5" w:rsidP="00C301E5">
      <w:r>
        <w:t xml:space="preserve">Em suma, a utilização do ORM como o </w:t>
      </w:r>
      <w:proofErr w:type="spellStart"/>
      <w:r>
        <w:t>Entity</w:t>
      </w:r>
      <w:proofErr w:type="spellEnd"/>
      <w:r>
        <w:t xml:space="preserve"> Framework possibilitou um trabalho mais eficiente, permitindo que o foco esteja na criação de funcionalidades, enquanto o framework lida com a camada de persistência de dados.</w:t>
      </w:r>
    </w:p>
    <w:p w14:paraId="64D77C82" w14:textId="77777777" w:rsidR="005F1A8F" w:rsidRDefault="005F1A8F" w:rsidP="00D26C04">
      <w:pPr>
        <w:pStyle w:val="Ttulo1"/>
        <w:spacing w:after="240"/>
        <w:ind w:left="426" w:hanging="426"/>
        <w:rPr>
          <w:szCs w:val="24"/>
        </w:rPr>
      </w:pPr>
      <w:bookmarkStart w:id="141" w:name="_Toc174376483"/>
      <w:r>
        <w:rPr>
          <w:szCs w:val="24"/>
        </w:rPr>
        <w:lastRenderedPageBreak/>
        <w:t>ARQUITETURA DE SOFTWARE</w:t>
      </w:r>
      <w:bookmarkEnd w:id="127"/>
      <w:bookmarkEnd w:id="141"/>
    </w:p>
    <w:p w14:paraId="4920C3B3" w14:textId="77777777" w:rsidR="00F929F5" w:rsidRDefault="00F929F5" w:rsidP="00F929F5">
      <w:pPr>
        <w:pStyle w:val="Pargrafo"/>
        <w:spacing w:after="240" w:line="360" w:lineRule="auto"/>
      </w:pPr>
      <w:r>
        <w:t>A arquitetura de software constitui a estrutura essencial que orienta o desenvolvimento da aplicação, traduzindo requisitos do sistema em uma representação tangível (</w:t>
      </w:r>
      <w:proofErr w:type="spellStart"/>
      <w:r>
        <w:t>Booch</w:t>
      </w:r>
      <w:proofErr w:type="spellEnd"/>
      <w:r>
        <w:t>, 1991). No âmbito do projeto Comtur, a arquitetura de software representa a espinha dorsal do sistema, proporcionando uma visão organizada e coesa de como os componentes interagem entre si. Como ressaltado por Johnson (1994) a arquitetura de software é o "esqueleto" que sustenta a aplicação, delineando as relações entre os diversos módulos e garantindo uma estrutura robusta.</w:t>
      </w:r>
    </w:p>
    <w:p w14:paraId="1F71870D" w14:textId="30158D24" w:rsidR="00F929F5" w:rsidRPr="005276D4" w:rsidRDefault="00F929F5" w:rsidP="00F929F5">
      <w:pPr>
        <w:pStyle w:val="Pargrafo"/>
        <w:spacing w:after="240" w:line="360" w:lineRule="auto"/>
      </w:pPr>
      <w:r>
        <w:t>A necessidade de uma arquitetura sólida no Comtur transcende uma simples organização do código. Conforme preconiza Fowler (2003) "a arquitetura é importante para lidar com a complexidade inerente ao desenvolvimento de software". No contexto do Comtur, a complexidade do sistema exige uma arquitetura bem definida para facilitar não apenas a implementação atual, mas também a manutenção futura e a expansão do projeto.</w:t>
      </w:r>
    </w:p>
    <w:p w14:paraId="4EA1F424" w14:textId="318F42A5" w:rsidR="005F1A8F" w:rsidRDefault="005F1A8F" w:rsidP="00F929F5">
      <w:pPr>
        <w:pStyle w:val="Ttulo2"/>
        <w:numPr>
          <w:ilvl w:val="0"/>
          <w:numId w:val="0"/>
        </w:numPr>
        <w:spacing w:before="240" w:after="240"/>
      </w:pPr>
      <w:bookmarkStart w:id="142" w:name="_Toc151931916"/>
      <w:bookmarkStart w:id="143" w:name="_Toc174376484"/>
      <w:r w:rsidRPr="002B3561">
        <w:t xml:space="preserve">6.1 Arquitetura de </w:t>
      </w:r>
      <w:bookmarkEnd w:id="142"/>
      <w:r w:rsidR="00D26C04">
        <w:t>Desenvolvimento</w:t>
      </w:r>
      <w:bookmarkEnd w:id="143"/>
    </w:p>
    <w:p w14:paraId="5002DEF2" w14:textId="77777777" w:rsidR="00F929F5" w:rsidRDefault="00F929F5" w:rsidP="00F929F5">
      <w:r>
        <w:t>A arquitetura de desenvolvimento do Comtur, é utilizada para definir a estrutura e a organização do código, bem como as interações entre os diferentes componentes do sistema. Como o Comtur é um sistema em Web API e foi dividido entre back-end e front-end, essa arquitetura é importante para garantir que o sistema seja modular e de fácil manutenção. Conforme destacado por Pressman (2021), a arquitetura de desenvolvimento é importante em um software pois “Tomar boas decisões durante a definição da arquitetura é essencial para o sucesso de um produto de software. A arquitetura define a estrutura do sistema e determina a sua qualidade”.</w:t>
      </w:r>
    </w:p>
    <w:p w14:paraId="192FC58E" w14:textId="77777777" w:rsidR="00F929F5" w:rsidRDefault="00F929F5" w:rsidP="00F929F5">
      <w:r>
        <w:t xml:space="preserve">Uma Web API (Application </w:t>
      </w:r>
      <w:proofErr w:type="spellStart"/>
      <w:r>
        <w:t>Programming</w:t>
      </w:r>
      <w:proofErr w:type="spellEnd"/>
      <w:r>
        <w:t xml:space="preserve"> Interface) é um conjunto de definições e protocolos usados para criar e integrar software de aplicações. Segundo Microsoft (2024):</w:t>
      </w:r>
    </w:p>
    <w:p w14:paraId="58BA91AE" w14:textId="77777777" w:rsidR="00F929F5" w:rsidRPr="00A8579E" w:rsidRDefault="00F929F5" w:rsidP="00F929F5">
      <w:pPr>
        <w:spacing w:before="240" w:after="240" w:line="240" w:lineRule="auto"/>
        <w:ind w:left="2268" w:firstLine="0"/>
        <w:rPr>
          <w:sz w:val="22"/>
        </w:rPr>
      </w:pPr>
      <w:r w:rsidRPr="00A8579E">
        <w:rPr>
          <w:sz w:val="22"/>
        </w:rPr>
        <w:t>Web API facilita a criação de serviços que alcancem uma ampla variedade de clientes, incluindo navegadores e dispositivos móveis. [...] Você usa o mesmo framework e os mesmos padrões para criar páginas da web e serviços lado a lado no mesmo projeto.</w:t>
      </w:r>
    </w:p>
    <w:p w14:paraId="7E6D253C" w14:textId="1A1A3070" w:rsidR="00D26C04" w:rsidRDefault="00F929F5" w:rsidP="00F929F5">
      <w:r>
        <w:t xml:space="preserve"> Cada parte do projeto desempenha um papel específico no fluxo de dados e na regra de negócio. A estrutura do back-end é desenvolvida em C# e é composta por várias camadas, cada uma responsável por uma parte distinta da aplicação. Já no front-end, o Comtur foi desenvolvido utilizando </w:t>
      </w:r>
      <w:proofErr w:type="spellStart"/>
      <w:r>
        <w:t>React</w:t>
      </w:r>
      <w:proofErr w:type="spellEnd"/>
      <w:r>
        <w:t xml:space="preserve">, uma biblioteca baseada em </w:t>
      </w:r>
      <w:proofErr w:type="spellStart"/>
      <w:r>
        <w:t>JavaScript</w:t>
      </w:r>
      <w:proofErr w:type="spellEnd"/>
      <w:r>
        <w:t xml:space="preserve"> muito popular para construção de interfaces de usuário dinâmicas e responsivas. </w:t>
      </w:r>
    </w:p>
    <w:p w14:paraId="55B88AB0" w14:textId="55DF23FB" w:rsidR="005F1A8F" w:rsidRDefault="005F1A8F" w:rsidP="005F1A8F">
      <w:pPr>
        <w:pStyle w:val="Ttulo2"/>
        <w:numPr>
          <w:ilvl w:val="0"/>
          <w:numId w:val="0"/>
        </w:numPr>
      </w:pPr>
      <w:bookmarkStart w:id="144" w:name="_Toc151931917"/>
      <w:bookmarkStart w:id="145" w:name="_Toc174376485"/>
      <w:r w:rsidRPr="00F929F5">
        <w:rPr>
          <w:highlight w:val="yellow"/>
        </w:rPr>
        <w:lastRenderedPageBreak/>
        <w:t>6.1.1</w:t>
      </w:r>
      <w:bookmarkEnd w:id="144"/>
      <w:r w:rsidR="00D26C04" w:rsidRPr="00F929F5">
        <w:rPr>
          <w:highlight w:val="yellow"/>
        </w:rPr>
        <w:t xml:space="preserve"> Back-end</w:t>
      </w:r>
      <w:bookmarkEnd w:id="145"/>
    </w:p>
    <w:p w14:paraId="7A00C428" w14:textId="77777777" w:rsidR="005F1A8F" w:rsidRPr="00C3197B" w:rsidRDefault="005F1A8F" w:rsidP="005F1A8F">
      <w:pPr>
        <w:spacing w:line="240" w:lineRule="auto"/>
        <w:ind w:firstLine="0"/>
        <w:rPr>
          <w:sz w:val="22"/>
          <w:szCs w:val="22"/>
        </w:rPr>
      </w:pPr>
    </w:p>
    <w:p w14:paraId="15E2FDD1" w14:textId="77777777" w:rsidR="00F929F5" w:rsidRDefault="00F929F5" w:rsidP="00F929F5">
      <w:r>
        <w:t>O back-end do Comtur foi desenvolvido com C#, “A</w:t>
      </w:r>
      <w:r w:rsidRPr="00DA66F5">
        <w:t xml:space="preserve"> principal linguagem</w:t>
      </w:r>
      <w:r>
        <w:t xml:space="preserve"> de programação</w:t>
      </w:r>
      <w:r w:rsidRPr="00DA66F5">
        <w:t xml:space="preserve"> da Microsoft para desenvolvimento .NET. </w:t>
      </w:r>
      <w:r>
        <w:t>Considerada</w:t>
      </w:r>
      <w:r w:rsidRPr="00DA66F5">
        <w:t>, por qualquer</w:t>
      </w:r>
      <w:r>
        <w:t xml:space="preserve"> </w:t>
      </w:r>
      <w:r w:rsidRPr="00DA66F5">
        <w:t>medida, uma das línguas mais importantes do século XXI</w:t>
      </w:r>
      <w:r>
        <w:t>” (</w:t>
      </w:r>
      <w:proofErr w:type="spellStart"/>
      <w:r>
        <w:t>Schildt</w:t>
      </w:r>
      <w:proofErr w:type="spellEnd"/>
      <w:r>
        <w:t>, 2009)</w:t>
      </w:r>
      <w:r w:rsidRPr="00DA66F5">
        <w:t>.</w:t>
      </w:r>
      <w:r>
        <w:t xml:space="preserve"> </w:t>
      </w:r>
    </w:p>
    <w:p w14:paraId="40300901" w14:textId="77777777" w:rsidR="00F929F5" w:rsidRDefault="00F929F5" w:rsidP="00F929F5">
      <w:r>
        <w:t xml:space="preserve">De acordo com </w:t>
      </w:r>
      <w:proofErr w:type="spellStart"/>
      <w:r>
        <w:t>Skeet</w:t>
      </w:r>
      <w:proofErr w:type="spellEnd"/>
      <w:r>
        <w:t xml:space="preserve"> (2019), “C# é uma linguagem moderna e orientada a objetos que é amplamente usada para desenvolver aplicações robustas e de alto desempenho”. Esta característica faz com que C# seja uma escolha apropriada para o desenvolvimento do Comtur, atendendo às necessidades de um sistema complexo e baseado em dados. O back-end do Comtur é estruturado em várias camadas, cada uma desempenhando um papel específico na arquitetura. Utilizando C#, a estrutura do back-end inclui as seguintes camadas:</w:t>
      </w:r>
    </w:p>
    <w:p w14:paraId="0DD634AF" w14:textId="77777777" w:rsidR="00F929F5" w:rsidRPr="00607D56" w:rsidRDefault="00F929F5" w:rsidP="00F929F5">
      <w:r w:rsidRPr="00607D56">
        <w:t xml:space="preserve">A camada </w:t>
      </w:r>
      <w:proofErr w:type="spellStart"/>
      <w:r w:rsidRPr="00607D56">
        <w:t>Controller</w:t>
      </w:r>
      <w:proofErr w:type="spellEnd"/>
      <w:r w:rsidRPr="00607D56">
        <w:t xml:space="preserve"> gerencia as requisições recebidas da API, atuando como ponto de entrada para as interações com o sistema. Ela processa as solicitações, valida os dados e delega </w:t>
      </w:r>
      <w:r>
        <w:t xml:space="preserve">ações </w:t>
      </w:r>
      <w:r w:rsidRPr="00607D56">
        <w:t>para as camadas apropriadas, garantindo que as respostas sejam retornadas de forma eficiente e organizada</w:t>
      </w:r>
      <w:r>
        <w:t>. Há também a</w:t>
      </w:r>
      <w:r w:rsidRPr="00607D56">
        <w:t xml:space="preserve"> camada </w:t>
      </w:r>
      <w:proofErr w:type="spellStart"/>
      <w:r w:rsidRPr="00607D56">
        <w:t>Repositor</w:t>
      </w:r>
      <w:r>
        <w:t>y</w:t>
      </w:r>
      <w:proofErr w:type="spellEnd"/>
      <w:r w:rsidRPr="00607D56">
        <w:t xml:space="preserve"> é responsável pela manipulação direta dos dados. Ela implementa a lógica de acesso e persistência de informações no banco de dados, funcionando como uma interface entre a lógica de negócios e a camada de armazenamento. A separação clara entre a lógica de acesso a dados e a lógica de negócios contribui para a manutenção e escalabilidade do sistema.</w:t>
      </w:r>
    </w:p>
    <w:p w14:paraId="6DAFDA1D" w14:textId="77777777" w:rsidR="00F929F5" w:rsidRPr="00607D56" w:rsidRDefault="00F929F5" w:rsidP="00F929F5">
      <w:r w:rsidRPr="00607D56">
        <w:t xml:space="preserve">A camada Services contém a lógica de negócios central do Comtur. Aqui, são realizadas operações complexas e regras de negócio são aplicadas. A integração com a camada de </w:t>
      </w:r>
      <w:proofErr w:type="spellStart"/>
      <w:r w:rsidRPr="00607D56">
        <w:t>DBContext</w:t>
      </w:r>
      <w:proofErr w:type="spellEnd"/>
      <w:r w:rsidRPr="00607D56">
        <w:t xml:space="preserve"> permite uma comunicação eficaz com o banco de dados, assegurando que as operações de leitura e escrita sejam realizadas de maneira eficiente e segura.</w:t>
      </w:r>
    </w:p>
    <w:p w14:paraId="0E4F81C0" w14:textId="77777777" w:rsidR="00F929F5" w:rsidRPr="00607D56" w:rsidRDefault="00F929F5" w:rsidP="00F929F5">
      <w:r w:rsidRPr="00607D56">
        <w:t xml:space="preserve">A camada Data é crucial para o gerenciamento da conexão com o banco de dados. Ela inclui o </w:t>
      </w:r>
      <w:proofErr w:type="spellStart"/>
      <w:r w:rsidRPr="00607D56">
        <w:t>ComturDBContext</w:t>
      </w:r>
      <w:proofErr w:type="spellEnd"/>
      <w:r w:rsidRPr="00607D56">
        <w:t>, responsável pelo mapeamento de dados e pela manutenção do estado da aplicação em relação ao banco de dados. A estrutura também conta com a pasta Map, que define como os dados são mapeados entre as entidades do sistema e as tabelas do banco de dados.</w:t>
      </w:r>
    </w:p>
    <w:p w14:paraId="1B3155EE" w14:textId="77777777" w:rsidR="00F929F5" w:rsidRPr="00607D56" w:rsidRDefault="00F929F5" w:rsidP="00F929F5">
      <w:r w:rsidRPr="00607D56">
        <w:t xml:space="preserve">Além dessas camadas, o </w:t>
      </w:r>
      <w:proofErr w:type="spellStart"/>
      <w:r w:rsidRPr="00607D56">
        <w:t>Program.cs</w:t>
      </w:r>
      <w:proofErr w:type="spellEnd"/>
      <w:r w:rsidRPr="00607D56">
        <w:t xml:space="preserve"> e o </w:t>
      </w:r>
      <w:proofErr w:type="spellStart"/>
      <w:r w:rsidRPr="00607D56">
        <w:t>Startup.cs</w:t>
      </w:r>
      <w:proofErr w:type="spellEnd"/>
      <w:r w:rsidRPr="00607D56">
        <w:t xml:space="preserve"> são responsáveis pela configuração e inicialização da aplicação. Eles definem as dependências e serviços necessários, garantindo que o sistema funcione corretamente desde o início.</w:t>
      </w:r>
    </w:p>
    <w:p w14:paraId="4EBA4142" w14:textId="77777777" w:rsidR="00F929F5" w:rsidRDefault="00F929F5" w:rsidP="00F929F5">
      <w:r w:rsidRPr="00A10F5B">
        <w:t xml:space="preserve">Juntas, essas camadas formam uma arquitetura modular e organizada que facilita a manutenção, expansão e desenvolvimento contínuo do Comtur. Esta estrutura assegura que </w:t>
      </w:r>
      <w:r w:rsidRPr="00A10F5B">
        <w:lastRenderedPageBreak/>
        <w:t>cada componente do sistema tenha responsabilidades bem definidas, contribuindo para uma aplicação robusta e eficiente.</w:t>
      </w:r>
    </w:p>
    <w:p w14:paraId="51411871" w14:textId="6AC23A8B" w:rsidR="005F1A8F" w:rsidRDefault="005F1A8F" w:rsidP="00F197C6">
      <w:pPr>
        <w:ind w:firstLine="709"/>
      </w:pPr>
    </w:p>
    <w:p w14:paraId="3E246FC9" w14:textId="27D4D72C" w:rsidR="005F1A8F" w:rsidRPr="007752CB" w:rsidRDefault="005F1A8F" w:rsidP="00D26C04">
      <w:pPr>
        <w:pStyle w:val="Ttulo2"/>
        <w:numPr>
          <w:ilvl w:val="1"/>
          <w:numId w:val="0"/>
        </w:numPr>
      </w:pPr>
      <w:bookmarkStart w:id="146" w:name="_Toc151931918"/>
      <w:bookmarkStart w:id="147" w:name="_Toc174376486"/>
      <w:r w:rsidRPr="002B3561">
        <w:t>6.</w:t>
      </w:r>
      <w:r>
        <w:t xml:space="preserve">1.2 </w:t>
      </w:r>
      <w:bookmarkEnd w:id="146"/>
      <w:r w:rsidR="00D26C04">
        <w:t>Front-end</w:t>
      </w:r>
      <w:bookmarkEnd w:id="147"/>
    </w:p>
    <w:p w14:paraId="16E14A37" w14:textId="13018298" w:rsidR="005F1A8F" w:rsidRDefault="00D07F80" w:rsidP="00A3700A">
      <w:r>
        <w:t xml:space="preserve">Na figura acima, é representada </w:t>
      </w:r>
      <w:r w:rsidR="005F1A8F">
        <w:t xml:space="preserve">a logo do Visual Studio que foi escolhido como ambiente de desenvolvimento para a implementação da API em C# no projeto Comtur, respaldada por sua reputação consolidada e recursos abrangentes. Como enfatiza Anders </w:t>
      </w:r>
      <w:proofErr w:type="spellStart"/>
      <w:r w:rsidR="005F1A8F">
        <w:t>Hejlsberg</w:t>
      </w:r>
      <w:proofErr w:type="spellEnd"/>
      <w:r w:rsidR="005F1A8F">
        <w:t>, arquiteto-chefe da linguagem C# na Microsoft, o Visual Studio é reconhecido por sua robustez e conjunto de ferramentas integradas, proporcionando um ambiente de desenvolvimento completo para a criação de aplicativos empresariais de alta qualidade.</w:t>
      </w:r>
    </w:p>
    <w:p w14:paraId="0CD16F04" w14:textId="77777777" w:rsidR="005F1A8F" w:rsidRDefault="005F1A8F" w:rsidP="00A3700A">
      <w:r>
        <w:t>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Comtur.</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48" w:name="_Toc151931919"/>
      <w:bookmarkStart w:id="149" w:name="_Toc174376487"/>
      <w:r w:rsidRPr="002B3561">
        <w:t>6.</w:t>
      </w:r>
      <w:r>
        <w:t>1.3</w:t>
      </w:r>
      <w:r w:rsidRPr="00613664">
        <w:t xml:space="preserve"> </w:t>
      </w:r>
      <w:r>
        <w:t>Linguagem de Programação React</w:t>
      </w:r>
      <w:bookmarkEnd w:id="148"/>
      <w:bookmarkEnd w:id="149"/>
    </w:p>
    <w:p w14:paraId="5AA65584" w14:textId="4A357BC8" w:rsidR="005F1A8F" w:rsidRDefault="005F1A8F" w:rsidP="00D26C04">
      <w:r>
        <w:t xml:space="preserve">Na figura acima, </w:t>
      </w:r>
      <w:r w:rsidR="00D07F80">
        <w:t>demonstra-se</w:t>
      </w:r>
      <w:r>
        <w:t xml:space="preserve"> a logo do </w:t>
      </w:r>
      <w:r w:rsidRPr="007752CB">
        <w:t>React</w:t>
      </w:r>
      <w:r>
        <w:t>,</w:t>
      </w:r>
      <w:r w:rsidRPr="007752CB">
        <w:t xml:space="preserve"> uma biblioteca de JavaScript desenvolvida pelo Facebook, projetada para facilitar a criação de interfaces de usuário dinâmicas e eficientes. Baseando-se no conceito de componentes reutilizáveis, React simplifica a construção de interfaces interativas, tornando-as mais escaláveis e fáceis de manter. No contexto do projeto </w:t>
      </w:r>
      <w:proofErr w:type="spellStart"/>
      <w:r w:rsidRPr="007752CB">
        <w:t>Comtur</w:t>
      </w:r>
      <w:proofErr w:type="spellEnd"/>
      <w:r w:rsidRPr="007752CB">
        <w:t xml:space="preserve">, </w:t>
      </w:r>
      <w:proofErr w:type="spellStart"/>
      <w:r w:rsidRPr="007752CB">
        <w:t>React</w:t>
      </w:r>
      <w:proofErr w:type="spellEnd"/>
      <w:r w:rsidRPr="007752CB">
        <w:t xml:space="preserve"> foi adotado para a implementação da interface do usuário, proporcionando uma experiência de usuário responsiva e atraente. Com a capacidade de criar componentes independentes, React permite a modularidade do código, facilitando a manutenção e a adição de novos recursos ao longo do tempo. Além disso, seu modelo de atualização eficiente do DOM (</w:t>
      </w:r>
      <w:proofErr w:type="spellStart"/>
      <w:r w:rsidRPr="007752CB">
        <w:t>Document</w:t>
      </w:r>
      <w:proofErr w:type="spellEnd"/>
      <w:r w:rsidRPr="007752CB">
        <w:t xml:space="preserve"> </w:t>
      </w:r>
      <w:proofErr w:type="spellStart"/>
      <w:r w:rsidRPr="007752CB">
        <w:t>Object</w:t>
      </w:r>
      <w:proofErr w:type="spellEnd"/>
      <w:r w:rsidRPr="007752CB">
        <w:t xml:space="preserve"> </w:t>
      </w:r>
      <w:proofErr w:type="spellStart"/>
      <w:r w:rsidRPr="007752CB">
        <w:t>Model</w:t>
      </w:r>
      <w:proofErr w:type="spellEnd"/>
      <w:r w:rsidRPr="007752CB">
        <w:t>) contribui para um desempenho ágil, crucial para uma aplicação que visa oferecer uma experiência de usuário fluida ao explorar pontos turísticos, notícias e eventos da cidade no Comtur. Ao utilizar React no projeto, há uma vantagem significativa na construção de uma interface intuitiva e responsiva, alinhada com as expectativas modernas de experiência do usuário na web.</w:t>
      </w:r>
    </w:p>
    <w:p w14:paraId="3A2B8557" w14:textId="00DA9714" w:rsidR="005F1A8F" w:rsidRDefault="005F1A8F" w:rsidP="00A3700A">
      <w:r w:rsidRPr="005154C6">
        <w:t xml:space="preserve">A implementação da interface do usuário, utilizando React, foi conduzida no ambiente de desenvolvimento Visual Studio </w:t>
      </w:r>
      <w:proofErr w:type="spellStart"/>
      <w:r w:rsidRPr="005154C6">
        <w:t>Code</w:t>
      </w:r>
      <w:proofErr w:type="spellEnd"/>
      <w:r w:rsidRPr="005154C6">
        <w:t xml:space="preserve">. Reconhecido por sua leveza, extensibilidade e ampla aceitação na comunidade de desenvolvimento, o Visual Studio </w:t>
      </w:r>
      <w:proofErr w:type="spellStart"/>
      <w:r w:rsidRPr="005154C6">
        <w:t>Code</w:t>
      </w:r>
      <w:proofErr w:type="spellEnd"/>
      <w:r w:rsidRPr="005154C6">
        <w:t xml:space="preserve"> proporcionou um ambiente ágil e eficiente para a criação de componentes reutilizáveis e a construção dinâmica da interface do usuário. </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50" w:name="_Toc151931920"/>
      <w:bookmarkStart w:id="151" w:name="_Toc174376488"/>
      <w:r w:rsidRPr="002B3561">
        <w:t>6.</w:t>
      </w:r>
      <w:r>
        <w:t>1.4</w:t>
      </w:r>
      <w:r w:rsidRPr="002B3561">
        <w:t xml:space="preserve"> </w:t>
      </w:r>
      <w:r>
        <w:t xml:space="preserve">Visual Studio </w:t>
      </w:r>
      <w:proofErr w:type="spellStart"/>
      <w:r>
        <w:t>Code</w:t>
      </w:r>
      <w:bookmarkEnd w:id="150"/>
      <w:bookmarkEnd w:id="151"/>
      <w:proofErr w:type="spellEnd"/>
      <w:r>
        <w:t xml:space="preserve"> </w:t>
      </w:r>
    </w:p>
    <w:p w14:paraId="03ACD339" w14:textId="427C5097" w:rsidR="005F1A8F" w:rsidRDefault="00230ADC" w:rsidP="00A3700A">
      <w:r>
        <w:t>Demonstra-se acima, a logo</w:t>
      </w:r>
      <w:r w:rsidR="005F1A8F">
        <w:t xml:space="preserve"> do Visual Studio </w:t>
      </w:r>
      <w:proofErr w:type="spellStart"/>
      <w:r w:rsidR="005F1A8F">
        <w:t>Code</w:t>
      </w:r>
      <w:proofErr w:type="spellEnd"/>
      <w:r>
        <w:t>, ferramenta escolhida</w:t>
      </w:r>
      <w:r w:rsidR="005F1A8F">
        <w:t xml:space="preserve"> como ambiente de desenvolvimento para o projeto. Como destacado por Martin Fowler, renomado autor e defensor de práticas ágeis, o Visual Studio </w:t>
      </w:r>
      <w:proofErr w:type="spellStart"/>
      <w:r w:rsidR="005F1A8F">
        <w:t>Code</w:t>
      </w:r>
      <w:proofErr w:type="spellEnd"/>
      <w:r w:rsidR="005F1A8F">
        <w:t xml:space="preserve"> é reconhecido por sua leveza, simplicidade e extensibilidade, proporcionando um ambiente de codificação eficiente e centrado no desenvolvedor. </w:t>
      </w:r>
    </w:p>
    <w:p w14:paraId="182FE20A" w14:textId="77777777" w:rsidR="005F1A8F" w:rsidRDefault="005F1A8F" w:rsidP="00A3700A">
      <w:r>
        <w:t xml:space="preserve">Além disso, o Visual Studio </w:t>
      </w:r>
      <w:proofErr w:type="spellStart"/>
      <w:r>
        <w:t>Code</w:t>
      </w:r>
      <w:proofErr w:type="spellEnd"/>
      <w:r>
        <w:t xml:space="preserve"> se integra perfeitamente ao ecossistema do React, conforme mencionado por Jordan </w:t>
      </w:r>
      <w:proofErr w:type="spellStart"/>
      <w:r>
        <w:t>Walke</w:t>
      </w:r>
      <w:proofErr w:type="spellEnd"/>
      <w:r>
        <w:t xml:space="preserve">, um dos desenvolvedores principais do React. Sua extensibilidade permite a incorporação de plug-ins e extensões especializadas para React, facilitando o desenvolvimento de componentes reutilizáveis e a construção dinâmica da interface do usuário. Dessa forma, a escolha do Visual Studio </w:t>
      </w:r>
      <w:proofErr w:type="spellStart"/>
      <w:r>
        <w:t>Code</w:t>
      </w:r>
      <w:proofErr w:type="spellEnd"/>
      <w:r>
        <w:t xml:space="preserve"> para o desenvolvimento com </w:t>
      </w:r>
      <w:proofErr w:type="spellStart"/>
      <w:r>
        <w:t>React</w:t>
      </w:r>
      <w:proofErr w:type="spellEnd"/>
      <w:r>
        <w:t xml:space="preserve"> no projeto </w:t>
      </w:r>
      <w:proofErr w:type="spellStart"/>
      <w:r>
        <w:t>Comtur</w:t>
      </w:r>
      <w:proofErr w:type="spellEnd"/>
      <w:r>
        <w:t xml:space="preserve">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41FC0695" w14:textId="77777777" w:rsidR="005F1A8F" w:rsidRDefault="005F1A8F" w:rsidP="005F1A8F">
      <w:pPr>
        <w:pStyle w:val="Pargrafo"/>
        <w:rPr>
          <w:i/>
          <w:color w:val="FF0000"/>
        </w:rPr>
      </w:pPr>
    </w:p>
    <w:p w14:paraId="7C95639B" w14:textId="4A315700" w:rsidR="005F1A8F" w:rsidRDefault="005F1A8F" w:rsidP="005F1A8F">
      <w:pPr>
        <w:pStyle w:val="Ttulo2"/>
        <w:numPr>
          <w:ilvl w:val="0"/>
          <w:numId w:val="0"/>
        </w:numPr>
      </w:pPr>
      <w:bookmarkStart w:id="152" w:name="_Toc151931922"/>
      <w:bookmarkStart w:id="153" w:name="_Toc174376489"/>
      <w:r w:rsidRPr="002B3561">
        <w:t xml:space="preserve">6.2 </w:t>
      </w:r>
      <w:bookmarkEnd w:id="152"/>
      <w:r w:rsidR="00D26C04">
        <w:t>Segurança da Informação</w:t>
      </w:r>
      <w:bookmarkEnd w:id="153"/>
      <w:r w:rsidRPr="002B3561">
        <w:t xml:space="preserve"> </w:t>
      </w:r>
    </w:p>
    <w:p w14:paraId="5C895B83" w14:textId="5A666AD9" w:rsidR="00B275D2" w:rsidRPr="00F929F5" w:rsidRDefault="00D26C04" w:rsidP="00F929F5">
      <w:pPr>
        <w:pStyle w:val="Ttulo2"/>
        <w:numPr>
          <w:ilvl w:val="0"/>
          <w:numId w:val="0"/>
        </w:numPr>
      </w:pPr>
      <w:bookmarkStart w:id="154" w:name="_Toc174376490"/>
      <w:r>
        <w:t>6.3 Implantação do Sistema</w:t>
      </w:r>
      <w:bookmarkEnd w:id="154"/>
    </w:p>
    <w:p w14:paraId="629A7001" w14:textId="77777777" w:rsidR="00567EC4" w:rsidRDefault="0052593C" w:rsidP="00AA3175">
      <w:pPr>
        <w:pStyle w:val="Ttulo1"/>
        <w:ind w:left="426" w:hanging="426"/>
        <w:rPr>
          <w:szCs w:val="24"/>
        </w:rPr>
      </w:pPr>
      <w:bookmarkStart w:id="155" w:name="_Toc311676965"/>
      <w:bookmarkStart w:id="156" w:name="_Toc311677333"/>
      <w:bookmarkStart w:id="157" w:name="_Toc174376491"/>
      <w:r w:rsidRPr="00DE0E82">
        <w:rPr>
          <w:szCs w:val="24"/>
        </w:rPr>
        <w:lastRenderedPageBreak/>
        <w:t>CONCLUSÃO</w:t>
      </w:r>
      <w:bookmarkEnd w:id="155"/>
      <w:bookmarkEnd w:id="156"/>
      <w:bookmarkEnd w:id="157"/>
    </w:p>
    <w:p w14:paraId="3F5DA0C8" w14:textId="77777777" w:rsidR="00AA3175" w:rsidRPr="00855E43" w:rsidRDefault="00AA3175" w:rsidP="00AA3175">
      <w:pPr>
        <w:pStyle w:val="PargrafodaLista"/>
        <w:ind w:left="0"/>
      </w:pPr>
      <w:bookmarkStart w:id="158" w:name="_Toc168575054"/>
      <w:r w:rsidRPr="00855E43">
        <w:t>À medida que a internet se consolida como uma ferramenta crucial no cenário do turismo, é imperativo que as cidades abracem estratégias inovadoras para promover seus destinos. Em meio a esse panorama, o projeto Comtur surge como uma resposta visionária para impulsionar o turismo em Jales, preenchendo lacunas identificadas e proporcionando uma experiência rica em conteúdo e interatividade.</w:t>
      </w:r>
      <w:bookmarkEnd w:id="158"/>
    </w:p>
    <w:p w14:paraId="05EDF978" w14:textId="77777777" w:rsidR="00AA3175" w:rsidRPr="00855E43" w:rsidRDefault="00AA3175" w:rsidP="00AA3175">
      <w:pPr>
        <w:pStyle w:val="PargrafodaLista"/>
        <w:ind w:left="0" w:firstLine="143"/>
      </w:pPr>
      <w:bookmarkStart w:id="159" w:name="_Toc152402523"/>
      <w:bookmarkStart w:id="160" w:name="_Toc168575055"/>
      <w:r w:rsidRPr="00855E43">
        <w:t>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Comtur propõe não apenas superar esses desafios, mas transformá-los em oportunidades de crescimento e desenvolvimento.</w:t>
      </w:r>
      <w:bookmarkEnd w:id="159"/>
      <w:bookmarkEnd w:id="160"/>
    </w:p>
    <w:p w14:paraId="158817C9" w14:textId="77777777" w:rsidR="00AA3175" w:rsidRPr="00855E43" w:rsidRDefault="00AA3175" w:rsidP="00AA3175">
      <w:pPr>
        <w:pStyle w:val="PargrafodaLista"/>
        <w:ind w:left="0"/>
      </w:pPr>
      <w:bookmarkStart w:id="161" w:name="_Toc152402524"/>
      <w:bookmarkStart w:id="162" w:name="_Toc168575056"/>
      <w:r w:rsidRPr="00855E43">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61"/>
      <w:bookmarkEnd w:id="162"/>
    </w:p>
    <w:p w14:paraId="21052D6C" w14:textId="77777777" w:rsidR="00AA3175" w:rsidRPr="00855E43" w:rsidRDefault="00AA3175" w:rsidP="00AA3175">
      <w:pPr>
        <w:pStyle w:val="PargrafodaLista"/>
        <w:ind w:left="0"/>
      </w:pPr>
      <w:bookmarkStart w:id="163" w:name="_Toc152402525"/>
      <w:bookmarkStart w:id="164" w:name="_Toc168575057"/>
      <w:r w:rsidRPr="00855E43">
        <w:t>Além disso, os requisitos não funcionais solidificam a visão do Comtur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63"/>
      <w:bookmarkEnd w:id="164"/>
    </w:p>
    <w:p w14:paraId="5EAC52F0" w14:textId="77777777" w:rsidR="00AA3175" w:rsidRPr="00855E43" w:rsidRDefault="00AA3175" w:rsidP="00AA3175">
      <w:pPr>
        <w:pStyle w:val="PargrafodaLista"/>
        <w:ind w:left="0"/>
      </w:pPr>
      <w:bookmarkStart w:id="165" w:name="_Toc152402526"/>
      <w:bookmarkStart w:id="166" w:name="_Toc168575058"/>
      <w:r w:rsidRPr="00855E43">
        <w:t xml:space="preserve">O Comtur não se limita a ser um mero guia turístico online; é uma iniciativa que visa integrar-se à comunidade local. A ênfase na segurança, revisão de conteúdo e a inclusão de um leitor de QR </w:t>
      </w:r>
      <w:proofErr w:type="spellStart"/>
      <w:r w:rsidRPr="00855E43">
        <w:t>Code</w:t>
      </w:r>
      <w:proofErr w:type="spellEnd"/>
      <w:r w:rsidRPr="00855E43">
        <w:t xml:space="preserve"> destacam a preocupação com a criação de um ambiente online confiável e interativo.</w:t>
      </w:r>
      <w:bookmarkEnd w:id="165"/>
      <w:bookmarkEnd w:id="166"/>
    </w:p>
    <w:p w14:paraId="13F69EB3" w14:textId="77777777" w:rsidR="00AA3175" w:rsidRPr="00855E43" w:rsidRDefault="00AA3175" w:rsidP="00AA3175">
      <w:pPr>
        <w:pStyle w:val="PargrafodaLista"/>
        <w:ind w:left="0"/>
      </w:pPr>
      <w:bookmarkStart w:id="167" w:name="_Toc152402527"/>
      <w:bookmarkStart w:id="168" w:name="_Toc168575059"/>
      <w:r w:rsidRPr="00855E43">
        <w:t>O potencial de impacto do Comtur transcende o setor do turismo. Ao gerar empregos, criar oportunidades de negócios e melhorar a qualidade de vida dos residentes e visitantes, o projeto se posiciona como um catalisador para o desenvolvimento sustentável em Jales.</w:t>
      </w:r>
      <w:bookmarkEnd w:id="167"/>
      <w:bookmarkEnd w:id="168"/>
    </w:p>
    <w:p w14:paraId="773306E0" w14:textId="77777777" w:rsidR="00AA3175" w:rsidRPr="00DE0E82" w:rsidRDefault="00AA3175" w:rsidP="00AA3175">
      <w:pPr>
        <w:pStyle w:val="PargrafodaLista"/>
        <w:ind w:left="0"/>
      </w:pPr>
      <w:bookmarkStart w:id="169" w:name="_Toc152402528"/>
      <w:bookmarkStart w:id="170" w:name="_Toc168575060"/>
      <w:r w:rsidRPr="00855E43">
        <w:t>Em suma, o desenvolvimento do software não apenas se mostra viável, mas promissor para transformar a experiência turística em Jales. Ao abraçar a inovação, conectar a comunidade e elevar os padrões de qualidade, o Comtur emerge como uma jornada promissora, pronta para deixar uma marca duradoura no turismo e no desenvolvimento da cidade.</w:t>
      </w:r>
      <w:bookmarkEnd w:id="169"/>
      <w:bookmarkEnd w:id="170"/>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71" w:name="_Toc311656349"/>
      <w:bookmarkStart w:id="172" w:name="_Toc311656616"/>
      <w:bookmarkStart w:id="173" w:name="_Toc311676966"/>
      <w:bookmarkStart w:id="174" w:name="_Toc311677334"/>
      <w:bookmarkStart w:id="175" w:name="_Toc174376492"/>
      <w:r w:rsidRPr="00DE0E82">
        <w:rPr>
          <w:szCs w:val="24"/>
        </w:rPr>
        <w:lastRenderedPageBreak/>
        <w:t>REFERÊNCIAS</w:t>
      </w:r>
      <w:bookmarkEnd w:id="171"/>
      <w:bookmarkEnd w:id="172"/>
      <w:bookmarkEnd w:id="173"/>
      <w:bookmarkEnd w:id="174"/>
      <w:bookmarkEnd w:id="175"/>
    </w:p>
    <w:p w14:paraId="2E0D8DDF" w14:textId="77777777" w:rsidR="00AE4655" w:rsidRPr="00DE0E82" w:rsidRDefault="00AE4655" w:rsidP="00BB3D99">
      <w:pPr>
        <w:spacing w:line="240" w:lineRule="auto"/>
        <w:ind w:firstLine="0"/>
        <w:jc w:val="left"/>
        <w:rPr>
          <w:szCs w:val="24"/>
        </w:rPr>
      </w:pPr>
    </w:p>
    <w:p w14:paraId="59086832" w14:textId="51CAA176" w:rsidR="00AE4655" w:rsidRPr="003D759C"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53" w:history="1">
        <w:r w:rsidRPr="00401DC0">
          <w:rPr>
            <w:rStyle w:val="Hyperlink"/>
            <w:color w:val="auto"/>
            <w:u w:val="none"/>
          </w:rPr>
          <w:t>https://1000logos.net/visual-studio-logo/</w:t>
        </w:r>
      </w:hyperlink>
      <w:r w:rsidRPr="00401DC0">
        <w:t xml:space="preserve">&gt;. </w:t>
      </w:r>
      <w:proofErr w:type="spellStart"/>
      <w:r w:rsidRPr="003D759C">
        <w:rPr>
          <w:lang w:val="en-US"/>
        </w:rPr>
        <w:t>Acesso</w:t>
      </w:r>
      <w:proofErr w:type="spellEnd"/>
      <w:r w:rsidRPr="003D759C">
        <w:rPr>
          <w:lang w:val="en-US"/>
        </w:rPr>
        <w:t xml:space="preserve"> </w:t>
      </w:r>
      <w:proofErr w:type="spellStart"/>
      <w:r w:rsidRPr="003D759C">
        <w:rPr>
          <w:lang w:val="en-US"/>
        </w:rPr>
        <w:t>em</w:t>
      </w:r>
      <w:proofErr w:type="spellEnd"/>
      <w:r w:rsidRPr="003D759C">
        <w:rPr>
          <w:lang w:val="en-US"/>
        </w:rPr>
        <w:t>: 20 nov.2023</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r w:rsidRPr="00814EDB">
        <w:rPr>
          <w:szCs w:val="24"/>
        </w:rPr>
        <w:t>Addison-Wesley.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Pr="003D759C" w:rsidRDefault="00AE4655" w:rsidP="00BB3D99">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xml:space="preserve">. </w:t>
      </w:r>
      <w:r w:rsidRPr="003D759C">
        <w:rPr>
          <w:szCs w:val="24"/>
          <w:lang w:val="en-US"/>
        </w:rPr>
        <w:t xml:space="preserve">São Paulo: </w:t>
      </w:r>
      <w:proofErr w:type="spellStart"/>
      <w:r w:rsidRPr="003D759C">
        <w:rPr>
          <w:szCs w:val="24"/>
          <w:lang w:val="en-US"/>
        </w:rPr>
        <w:t>Atheneu</w:t>
      </w:r>
      <w:proofErr w:type="spellEnd"/>
      <w:r w:rsidRPr="003D759C">
        <w:rPr>
          <w:szCs w:val="24"/>
          <w:lang w:val="en-US"/>
        </w:rPr>
        <w:t>, 2007. v. 2. p. 1683-1720.</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Pr="003D759C"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r w:rsidRPr="003D759C">
        <w:rPr>
          <w:szCs w:val="24"/>
        </w:rPr>
        <w:t>Addison-Wesley.</w:t>
      </w:r>
    </w:p>
    <w:p w14:paraId="41CD241C" w14:textId="77777777" w:rsidR="00AE4655" w:rsidRPr="00DE0E82" w:rsidRDefault="00AE4655" w:rsidP="00E35487">
      <w:pPr>
        <w:tabs>
          <w:tab w:val="num" w:pos="720"/>
        </w:tabs>
        <w:spacing w:line="240" w:lineRule="auto"/>
        <w:ind w:firstLine="0"/>
        <w:jc w:val="left"/>
        <w:rPr>
          <w:szCs w:val="24"/>
        </w:rPr>
      </w:pPr>
    </w:p>
    <w:p w14:paraId="3D53634B" w14:textId="64CC7909"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w:t>
      </w:r>
      <w:r w:rsidR="004104C9">
        <w:rPr>
          <w:szCs w:val="24"/>
        </w:rPr>
        <w:t>1</w:t>
      </w:r>
      <w:r w:rsidRPr="00DE0E82">
        <w:rPr>
          <w:szCs w:val="24"/>
        </w:rPr>
        <w:t>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54"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Logo React.</w:t>
      </w:r>
      <w:r w:rsidRPr="003D759C">
        <w:t xml:space="preserve"> &lt;</w:t>
      </w:r>
      <w:hyperlink r:id="rId55"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011C74ED" w14:textId="58AB0D76"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35305FD4" w14:textId="77777777" w:rsidR="0011502D" w:rsidRPr="00C03CB6" w:rsidRDefault="0011502D" w:rsidP="00C03CB6">
      <w:pPr>
        <w:spacing w:line="240" w:lineRule="auto"/>
        <w:ind w:firstLine="0"/>
        <w:jc w:val="left"/>
        <w:rPr>
          <w:szCs w:val="24"/>
        </w:rPr>
      </w:pPr>
    </w:p>
    <w:p w14:paraId="124D16C0" w14:textId="1BD91A70"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72D80D08" w14:textId="77777777" w:rsidR="0011502D" w:rsidRDefault="0011502D" w:rsidP="00C03CB6">
      <w:pPr>
        <w:spacing w:line="240" w:lineRule="auto"/>
        <w:ind w:firstLine="0"/>
        <w:jc w:val="left"/>
        <w:rPr>
          <w:szCs w:val="24"/>
        </w:rPr>
      </w:pP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3D759C">
        <w:lastRenderedPageBreak/>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4C19AFF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43CA9CE2" w14:textId="77777777" w:rsidR="002C560F" w:rsidRDefault="002C560F" w:rsidP="00244D60">
      <w:pPr>
        <w:spacing w:line="240" w:lineRule="auto"/>
        <w:ind w:firstLine="0"/>
        <w:jc w:val="left"/>
        <w:rPr>
          <w:szCs w:val="24"/>
          <w:lang w:val="en-US"/>
        </w:rPr>
      </w:pPr>
    </w:p>
    <w:p w14:paraId="545768E7" w14:textId="1E307379" w:rsidR="00244D60" w:rsidRPr="00997B5A" w:rsidRDefault="00244D60" w:rsidP="00244D60">
      <w:pPr>
        <w:spacing w:line="240" w:lineRule="auto"/>
        <w:ind w:firstLine="0"/>
        <w:jc w:val="left"/>
        <w:rPr>
          <w:szCs w:val="24"/>
        </w:rPr>
      </w:pPr>
      <w:r w:rsidRPr="00997B5A">
        <w:rPr>
          <w:szCs w:val="24"/>
        </w:rPr>
        <w:t>BRASIL. A importância da internet para o turismo. Disponível em:</w:t>
      </w:r>
    </w:p>
    <w:p w14:paraId="38605197" w14:textId="77777777" w:rsidR="00244D60" w:rsidRPr="00997B5A" w:rsidRDefault="00244D60" w:rsidP="00244D60">
      <w:pPr>
        <w:spacing w:line="240" w:lineRule="auto"/>
        <w:ind w:firstLine="0"/>
        <w:jc w:val="left"/>
        <w:rPr>
          <w:szCs w:val="24"/>
        </w:rPr>
      </w:pPr>
      <w:r w:rsidRPr="00997B5A">
        <w:rPr>
          <w:szCs w:val="24"/>
        </w:rPr>
        <w:t>https://www.gov.br/turismo/pt-br/assuntos/noticias/a-importancia-da-internet-para-o-turismo.  Acesso em:11 jun. 2024.</w:t>
      </w:r>
    </w:p>
    <w:p w14:paraId="6226E85E" w14:textId="77777777" w:rsidR="00244D60" w:rsidRPr="00997B5A" w:rsidRDefault="00244D60" w:rsidP="00244D60">
      <w:pPr>
        <w:spacing w:line="240" w:lineRule="auto"/>
        <w:ind w:firstLine="0"/>
        <w:jc w:val="left"/>
        <w:rPr>
          <w:szCs w:val="24"/>
        </w:rPr>
      </w:pPr>
    </w:p>
    <w:p w14:paraId="2437A757" w14:textId="77777777" w:rsidR="00244D60" w:rsidRPr="00997B5A" w:rsidRDefault="00244D60" w:rsidP="00244D60">
      <w:pPr>
        <w:spacing w:line="240" w:lineRule="auto"/>
        <w:ind w:firstLine="0"/>
        <w:jc w:val="left"/>
        <w:rPr>
          <w:szCs w:val="24"/>
        </w:rPr>
      </w:pPr>
      <w:r w:rsidRPr="00997B5A">
        <w:rPr>
          <w:szCs w:val="24"/>
        </w:rPr>
        <w:t xml:space="preserve">DESTINOS INTELIGENTES. </w:t>
      </w:r>
      <w:r w:rsidRPr="00997B5A">
        <w:rPr>
          <w:b/>
          <w:szCs w:val="24"/>
        </w:rPr>
        <w:t>Destinos Inteligentes.</w:t>
      </w:r>
      <w:r w:rsidRPr="00997B5A">
        <w:rPr>
          <w:szCs w:val="24"/>
        </w:rPr>
        <w:t xml:space="preserve"> Disponível em: https://www.destinosinteligentes.tur.br. Acesso em: 4 jun. 2024.</w:t>
      </w:r>
    </w:p>
    <w:p w14:paraId="061B86F5" w14:textId="77777777" w:rsidR="00244D60" w:rsidRPr="00997B5A" w:rsidRDefault="00244D60" w:rsidP="00244D60">
      <w:pPr>
        <w:spacing w:line="240" w:lineRule="auto"/>
        <w:ind w:firstLine="0"/>
        <w:jc w:val="left"/>
        <w:rPr>
          <w:szCs w:val="24"/>
        </w:rPr>
      </w:pPr>
    </w:p>
    <w:p w14:paraId="69150A04" w14:textId="77777777" w:rsidR="00244D60" w:rsidRPr="00997B5A" w:rsidRDefault="00244D60" w:rsidP="00244D60">
      <w:pPr>
        <w:spacing w:line="240" w:lineRule="auto"/>
        <w:ind w:firstLine="0"/>
        <w:jc w:val="left"/>
        <w:rPr>
          <w:szCs w:val="24"/>
        </w:rPr>
      </w:pPr>
      <w:r w:rsidRPr="00997B5A">
        <w:rPr>
          <w:szCs w:val="24"/>
        </w:rPr>
        <w:t xml:space="preserve">GUARIZO, M. A.; SCHWARTZ, G. M. </w:t>
      </w:r>
      <w:r w:rsidRPr="00997B5A">
        <w:rPr>
          <w:b/>
          <w:szCs w:val="24"/>
        </w:rPr>
        <w:t>Usabilidade de Sites nos Contextos do Lazer, Turismo e Hospitalidade: Uma Análise da Produção Científica. LICERE - Revista do Programa de Pós-graduação Interdisciplinar em Estudos do Lazer, Belo Horizonte.</w:t>
      </w:r>
      <w:r w:rsidRPr="00997B5A">
        <w:rPr>
          <w:szCs w:val="24"/>
        </w:rPr>
        <w:t xml:space="preserve"> Disponível em: https://periodicos.ufmg.br/index.php/licere/article/view/24050. Acesso em: 17 jun. 2024.</w:t>
      </w:r>
    </w:p>
    <w:p w14:paraId="672E3150" w14:textId="77777777" w:rsidR="00244D60" w:rsidRPr="00997B5A" w:rsidRDefault="00244D60" w:rsidP="00244D60">
      <w:pPr>
        <w:spacing w:line="240" w:lineRule="auto"/>
        <w:ind w:firstLine="0"/>
        <w:jc w:val="left"/>
        <w:rPr>
          <w:szCs w:val="24"/>
        </w:rPr>
      </w:pPr>
    </w:p>
    <w:p w14:paraId="7226BF8C" w14:textId="77777777" w:rsidR="00244D60" w:rsidRPr="00997B5A" w:rsidRDefault="00244D60" w:rsidP="00244D60">
      <w:pPr>
        <w:spacing w:line="240" w:lineRule="auto"/>
        <w:ind w:firstLine="0"/>
        <w:jc w:val="left"/>
        <w:rPr>
          <w:szCs w:val="24"/>
        </w:rPr>
      </w:pPr>
      <w:r w:rsidRPr="00997B5A">
        <w:rPr>
          <w:szCs w:val="24"/>
        </w:rPr>
        <w:t xml:space="preserve">PREFEITURA MUNICIPAL DE ARAÇATUBA. </w:t>
      </w:r>
      <w:r w:rsidRPr="00997B5A">
        <w:rPr>
          <w:b/>
          <w:szCs w:val="24"/>
        </w:rPr>
        <w:t>Prefeitura Municipal de Araçatuba.</w:t>
      </w:r>
      <w:r w:rsidRPr="00997B5A">
        <w:rPr>
          <w:szCs w:val="24"/>
        </w:rPr>
        <w:t xml:space="preserve"> Disponível em: https://aracatuba.sp.gov.br/turismo. Acesso em: 4 jun. 2024.</w:t>
      </w:r>
    </w:p>
    <w:p w14:paraId="538F56DE" w14:textId="77777777" w:rsidR="00244D60" w:rsidRPr="00997B5A" w:rsidRDefault="00244D60" w:rsidP="00244D60">
      <w:pPr>
        <w:spacing w:line="240" w:lineRule="auto"/>
        <w:ind w:firstLine="0"/>
        <w:jc w:val="left"/>
        <w:rPr>
          <w:szCs w:val="24"/>
        </w:rPr>
      </w:pPr>
    </w:p>
    <w:p w14:paraId="3D0469FA" w14:textId="77777777" w:rsidR="00244D60" w:rsidRPr="00997B5A" w:rsidRDefault="00244D60" w:rsidP="00244D60">
      <w:pPr>
        <w:spacing w:line="240" w:lineRule="auto"/>
        <w:ind w:firstLine="0"/>
        <w:jc w:val="left"/>
        <w:rPr>
          <w:b/>
          <w:szCs w:val="24"/>
        </w:rPr>
      </w:pPr>
      <w:r w:rsidRPr="00997B5A">
        <w:rPr>
          <w:szCs w:val="24"/>
        </w:rPr>
        <w:t>SANTOS, F; LUNARDI, G. L; MAIA, C. R. AÑAÑA, E. S</w:t>
      </w:r>
      <w:r w:rsidRPr="00997B5A">
        <w:rPr>
          <w:b/>
          <w:szCs w:val="24"/>
        </w:rPr>
        <w:t xml:space="preserve">.; Fatores que influenciam a </w:t>
      </w:r>
    </w:p>
    <w:p w14:paraId="6D6261CD" w14:textId="77777777" w:rsidR="00244D60" w:rsidRPr="00997B5A" w:rsidRDefault="00244D60" w:rsidP="00244D60">
      <w:pPr>
        <w:spacing w:line="240" w:lineRule="auto"/>
        <w:ind w:firstLine="0"/>
        <w:jc w:val="left"/>
        <w:rPr>
          <w:szCs w:val="24"/>
        </w:rPr>
      </w:pPr>
      <w:r w:rsidRPr="00997B5A">
        <w:rPr>
          <w:b/>
          <w:szCs w:val="24"/>
        </w:rPr>
        <w:t>participação dos consumidores no Turismo Eletrônico</w:t>
      </w:r>
      <w:r w:rsidRPr="00997B5A">
        <w:rPr>
          <w:szCs w:val="24"/>
        </w:rPr>
        <w:t>. Disponível em: https://www.scielo.br/j/rbtur/a/LRSwCR7ZmjGRkgChr7gC6xf/#ModalTutors. Acesso em: 18 jun. 2024.</w:t>
      </w:r>
    </w:p>
    <w:p w14:paraId="724EE856" w14:textId="77777777" w:rsidR="00244D60" w:rsidRPr="00997B5A" w:rsidRDefault="00244D60" w:rsidP="00244D60">
      <w:pPr>
        <w:spacing w:line="240" w:lineRule="auto"/>
        <w:ind w:firstLine="0"/>
        <w:jc w:val="left"/>
        <w:rPr>
          <w:szCs w:val="24"/>
        </w:rPr>
      </w:pPr>
    </w:p>
    <w:p w14:paraId="5834169D" w14:textId="6598C171" w:rsidR="00244D60" w:rsidRDefault="00244D60" w:rsidP="00244D60">
      <w:pPr>
        <w:spacing w:line="240" w:lineRule="auto"/>
        <w:ind w:firstLine="0"/>
        <w:jc w:val="left"/>
        <w:rPr>
          <w:szCs w:val="24"/>
        </w:rPr>
      </w:pPr>
      <w:r w:rsidRPr="00997B5A">
        <w:rPr>
          <w:szCs w:val="24"/>
        </w:rPr>
        <w:t xml:space="preserve">SMART TOUR BRASIL. </w:t>
      </w:r>
      <w:proofErr w:type="spellStart"/>
      <w:r w:rsidRPr="00997B5A">
        <w:rPr>
          <w:b/>
          <w:szCs w:val="24"/>
        </w:rPr>
        <w:t>Smart</w:t>
      </w:r>
      <w:proofErr w:type="spellEnd"/>
      <w:r w:rsidRPr="00997B5A">
        <w:rPr>
          <w:b/>
          <w:szCs w:val="24"/>
        </w:rPr>
        <w:t xml:space="preserve"> Tour</w:t>
      </w:r>
      <w:r w:rsidRPr="00997B5A">
        <w:rPr>
          <w:szCs w:val="24"/>
        </w:rPr>
        <w:t>. Disponível em: https://smarttourbrasil.com.br. Acesso em: 4 jun. 2024.</w:t>
      </w:r>
    </w:p>
    <w:p w14:paraId="3042036A" w14:textId="6F89BA8B" w:rsidR="00DA20A6" w:rsidRDefault="00DA20A6" w:rsidP="00244D60">
      <w:pPr>
        <w:spacing w:line="240" w:lineRule="auto"/>
        <w:ind w:firstLine="0"/>
        <w:jc w:val="left"/>
        <w:rPr>
          <w:szCs w:val="24"/>
        </w:rPr>
      </w:pPr>
    </w:p>
    <w:p w14:paraId="11C659D0" w14:textId="10B3835F" w:rsidR="00DA20A6" w:rsidRPr="00DA20A6" w:rsidRDefault="00DA20A6" w:rsidP="00244D60">
      <w:pPr>
        <w:spacing w:line="240" w:lineRule="auto"/>
        <w:ind w:firstLine="0"/>
        <w:jc w:val="left"/>
        <w:rPr>
          <w:szCs w:val="24"/>
        </w:rPr>
      </w:pPr>
      <w:r>
        <w:rPr>
          <w:szCs w:val="24"/>
        </w:rPr>
        <w:t xml:space="preserve">SILBERSCHATZ, A; KORTH, F. H; SUDARSHAN, S. </w:t>
      </w:r>
      <w:r>
        <w:rPr>
          <w:b/>
          <w:szCs w:val="24"/>
        </w:rPr>
        <w:t xml:space="preserve">Sistema de Banco de Dados. </w:t>
      </w:r>
      <w:r>
        <w:rPr>
          <w:szCs w:val="24"/>
        </w:rPr>
        <w:t>6. Ed. Rio de Janeiro: Elsevier, 2012.</w:t>
      </w:r>
      <w:bookmarkStart w:id="176" w:name="_GoBack"/>
      <w:bookmarkEnd w:id="176"/>
    </w:p>
    <w:p w14:paraId="61546A1D" w14:textId="77777777" w:rsidR="00244D60" w:rsidRPr="00997B5A" w:rsidRDefault="00244D60" w:rsidP="00244D60">
      <w:pPr>
        <w:spacing w:line="240" w:lineRule="auto"/>
        <w:ind w:firstLine="0"/>
        <w:jc w:val="left"/>
        <w:rPr>
          <w:szCs w:val="24"/>
        </w:rPr>
      </w:pPr>
    </w:p>
    <w:p w14:paraId="7E77B5A5" w14:textId="5996D8C6" w:rsidR="00244D60" w:rsidRPr="00997B5A" w:rsidRDefault="00244D60" w:rsidP="00244D60">
      <w:pPr>
        <w:spacing w:line="240" w:lineRule="auto"/>
        <w:ind w:firstLine="0"/>
        <w:jc w:val="left"/>
        <w:rPr>
          <w:b/>
          <w:szCs w:val="24"/>
        </w:rPr>
      </w:pPr>
      <w:r w:rsidRPr="00997B5A">
        <w:rPr>
          <w:szCs w:val="24"/>
        </w:rPr>
        <w:t xml:space="preserve">VIEIRA, Aline. (2011). </w:t>
      </w:r>
      <w:r w:rsidRPr="00997B5A">
        <w:rPr>
          <w:b/>
          <w:szCs w:val="24"/>
        </w:rPr>
        <w:t xml:space="preserve">Planejamento e políticas públicas de </w:t>
      </w:r>
      <w:proofErr w:type="gramStart"/>
      <w:r w:rsidRPr="00997B5A">
        <w:rPr>
          <w:b/>
          <w:szCs w:val="24"/>
        </w:rPr>
        <w:t>turismo :</w:t>
      </w:r>
      <w:proofErr w:type="gramEnd"/>
      <w:r w:rsidRPr="00997B5A">
        <w:rPr>
          <w:b/>
          <w:szCs w:val="24"/>
        </w:rPr>
        <w:t xml:space="preserve"> análise dos módulos operacionais do programa de regionalização do turismo no </w:t>
      </w:r>
      <w:proofErr w:type="spellStart"/>
      <w:r w:rsidRPr="00997B5A">
        <w:rPr>
          <w:b/>
          <w:szCs w:val="24"/>
        </w:rPr>
        <w:t>pólo</w:t>
      </w:r>
      <w:proofErr w:type="spellEnd"/>
      <w:r w:rsidRPr="00997B5A">
        <w:rPr>
          <w:b/>
          <w:szCs w:val="24"/>
        </w:rPr>
        <w:t xml:space="preserve"> São </w:t>
      </w:r>
      <w:proofErr w:type="spellStart"/>
      <w:r w:rsidRPr="00997B5A">
        <w:rPr>
          <w:b/>
          <w:szCs w:val="24"/>
        </w:rPr>
        <w:t>Luis</w:t>
      </w:r>
      <w:proofErr w:type="spellEnd"/>
      <w:r w:rsidRPr="00997B5A">
        <w:rPr>
          <w:b/>
          <w:szCs w:val="24"/>
        </w:rPr>
        <w:t xml:space="preserve"> – MA.</w:t>
      </w:r>
    </w:p>
    <w:p w14:paraId="0B07045E" w14:textId="273F34DC" w:rsidR="00677212" w:rsidRPr="00997B5A" w:rsidRDefault="00677212" w:rsidP="00244D60">
      <w:pPr>
        <w:spacing w:line="240" w:lineRule="auto"/>
        <w:ind w:firstLine="0"/>
        <w:jc w:val="left"/>
        <w:rPr>
          <w:szCs w:val="24"/>
        </w:rPr>
      </w:pPr>
    </w:p>
    <w:p w14:paraId="0B2CAA4B" w14:textId="3F0B1C10" w:rsidR="00677212" w:rsidRPr="00997B5A" w:rsidRDefault="00677212" w:rsidP="00677212">
      <w:pPr>
        <w:spacing w:line="240" w:lineRule="auto"/>
        <w:ind w:firstLine="0"/>
        <w:jc w:val="left"/>
        <w:rPr>
          <w:szCs w:val="24"/>
        </w:rPr>
      </w:pPr>
      <w:r w:rsidRPr="00997B5A">
        <w:rPr>
          <w:szCs w:val="24"/>
        </w:rPr>
        <w:t xml:space="preserve">PREFEITURA MUNICIPAL DE JALES. </w:t>
      </w:r>
      <w:r w:rsidRPr="00997B5A">
        <w:rPr>
          <w:b/>
          <w:szCs w:val="24"/>
        </w:rPr>
        <w:t>Prefeitura Municipal de Jales.</w:t>
      </w:r>
      <w:r w:rsidRPr="00997B5A">
        <w:rPr>
          <w:szCs w:val="24"/>
        </w:rPr>
        <w:t xml:space="preserve"> Disponível em: https://jales.sp.gov.br/cidade/turismo. Acesso em: 09 ago. 2024.</w:t>
      </w:r>
    </w:p>
    <w:p w14:paraId="2840613E" w14:textId="48DF4052" w:rsidR="00F929F5" w:rsidRPr="00997B5A" w:rsidRDefault="00F929F5" w:rsidP="00677212">
      <w:pPr>
        <w:spacing w:line="240" w:lineRule="auto"/>
        <w:ind w:firstLine="0"/>
        <w:jc w:val="left"/>
        <w:rPr>
          <w:szCs w:val="24"/>
        </w:rPr>
      </w:pPr>
    </w:p>
    <w:p w14:paraId="679E524F" w14:textId="77777777" w:rsidR="00F929F5" w:rsidRPr="00F929F5" w:rsidRDefault="00F929F5" w:rsidP="00F929F5">
      <w:pPr>
        <w:spacing w:line="240" w:lineRule="auto"/>
        <w:ind w:firstLine="0"/>
        <w:jc w:val="left"/>
        <w:rPr>
          <w:szCs w:val="24"/>
          <w:lang w:val="en-US"/>
        </w:rPr>
      </w:pPr>
      <w:r w:rsidRPr="00997B5A">
        <w:rPr>
          <w:szCs w:val="24"/>
        </w:rPr>
        <w:t xml:space="preserve">MICROSOFT. </w:t>
      </w:r>
      <w:r w:rsidRPr="00997B5A">
        <w:rPr>
          <w:b/>
          <w:szCs w:val="24"/>
        </w:rPr>
        <w:t>Microsoft, 2024. APIs com o ASP.NET Core</w:t>
      </w:r>
      <w:r w:rsidRPr="00997B5A">
        <w:rPr>
          <w:szCs w:val="24"/>
        </w:rPr>
        <w:t xml:space="preserve">. Disponível em: https://dotnet.microsoft.com/pt-br/apps/aspnet/apis. </w:t>
      </w:r>
      <w:proofErr w:type="spellStart"/>
      <w:r w:rsidRPr="00F929F5">
        <w:rPr>
          <w:szCs w:val="24"/>
          <w:lang w:val="en-US"/>
        </w:rPr>
        <w:t>Acesso</w:t>
      </w:r>
      <w:proofErr w:type="spellEnd"/>
      <w:r w:rsidRPr="00F929F5">
        <w:rPr>
          <w:szCs w:val="24"/>
          <w:lang w:val="en-US"/>
        </w:rPr>
        <w:t xml:space="preserve"> </w:t>
      </w:r>
      <w:proofErr w:type="spellStart"/>
      <w:r w:rsidRPr="00F929F5">
        <w:rPr>
          <w:szCs w:val="24"/>
          <w:lang w:val="en-US"/>
        </w:rPr>
        <w:t>em</w:t>
      </w:r>
      <w:proofErr w:type="spellEnd"/>
      <w:r w:rsidRPr="00F929F5">
        <w:rPr>
          <w:szCs w:val="24"/>
          <w:lang w:val="en-US"/>
        </w:rPr>
        <w:t xml:space="preserve">: 12, </w:t>
      </w:r>
      <w:proofErr w:type="spellStart"/>
      <w:r w:rsidRPr="00F929F5">
        <w:rPr>
          <w:szCs w:val="24"/>
          <w:lang w:val="en-US"/>
        </w:rPr>
        <w:t>jul.</w:t>
      </w:r>
      <w:proofErr w:type="spellEnd"/>
      <w:r w:rsidRPr="00F929F5">
        <w:rPr>
          <w:szCs w:val="24"/>
          <w:lang w:val="en-US"/>
        </w:rPr>
        <w:t xml:space="preserve"> 2024.</w:t>
      </w:r>
    </w:p>
    <w:p w14:paraId="3FC8863A" w14:textId="77777777" w:rsidR="00F929F5" w:rsidRPr="00F929F5" w:rsidRDefault="00F929F5" w:rsidP="00F929F5">
      <w:pPr>
        <w:spacing w:line="240" w:lineRule="auto"/>
        <w:ind w:firstLine="0"/>
        <w:jc w:val="left"/>
        <w:rPr>
          <w:szCs w:val="24"/>
          <w:lang w:val="en-US"/>
        </w:rPr>
      </w:pPr>
    </w:p>
    <w:p w14:paraId="0AD23DA2" w14:textId="77777777" w:rsidR="00F929F5" w:rsidRPr="00F929F5" w:rsidRDefault="00F929F5" w:rsidP="00F929F5">
      <w:pPr>
        <w:spacing w:line="240" w:lineRule="auto"/>
        <w:ind w:firstLine="0"/>
        <w:jc w:val="left"/>
        <w:rPr>
          <w:szCs w:val="24"/>
          <w:lang w:val="en-US"/>
        </w:rPr>
      </w:pPr>
      <w:r w:rsidRPr="00F929F5">
        <w:rPr>
          <w:szCs w:val="24"/>
          <w:lang w:val="en-US"/>
        </w:rPr>
        <w:t xml:space="preserve">SCHILDT, Herbert. </w:t>
      </w:r>
      <w:r w:rsidRPr="00F929F5">
        <w:rPr>
          <w:b/>
          <w:szCs w:val="24"/>
          <w:lang w:val="en-US"/>
        </w:rPr>
        <w:t>C# 3.0: The complete reference</w:t>
      </w:r>
      <w:r w:rsidRPr="00F929F5">
        <w:rPr>
          <w:szCs w:val="24"/>
          <w:lang w:val="en-US"/>
        </w:rPr>
        <w:t>. McGraw-Hill Companies, 2009.</w:t>
      </w:r>
    </w:p>
    <w:p w14:paraId="3E932C2B" w14:textId="77777777" w:rsidR="00F929F5" w:rsidRPr="00F929F5" w:rsidRDefault="00F929F5" w:rsidP="00F929F5">
      <w:pPr>
        <w:spacing w:line="240" w:lineRule="auto"/>
        <w:ind w:firstLine="0"/>
        <w:jc w:val="left"/>
        <w:rPr>
          <w:szCs w:val="24"/>
          <w:lang w:val="en-US"/>
        </w:rPr>
      </w:pPr>
    </w:p>
    <w:p w14:paraId="37B3577E" w14:textId="261DF9EC" w:rsidR="00F929F5" w:rsidRDefault="00F929F5" w:rsidP="00F929F5">
      <w:pPr>
        <w:spacing w:line="240" w:lineRule="auto"/>
        <w:ind w:firstLine="0"/>
        <w:jc w:val="left"/>
        <w:rPr>
          <w:szCs w:val="24"/>
          <w:lang w:val="en-US"/>
        </w:rPr>
      </w:pPr>
      <w:r w:rsidRPr="00F929F5">
        <w:rPr>
          <w:szCs w:val="24"/>
          <w:lang w:val="en-US"/>
        </w:rPr>
        <w:t xml:space="preserve">SKEET, Jon. </w:t>
      </w:r>
      <w:r w:rsidRPr="00F929F5">
        <w:rPr>
          <w:b/>
          <w:szCs w:val="24"/>
          <w:lang w:val="en-US"/>
        </w:rPr>
        <w:t>C# in Depth</w:t>
      </w:r>
      <w:r w:rsidRPr="00F929F5">
        <w:rPr>
          <w:szCs w:val="24"/>
          <w:lang w:val="en-US"/>
        </w:rPr>
        <w:t>. 4. ed. Manning Publications, 2019.</w:t>
      </w:r>
    </w:p>
    <w:p w14:paraId="6709AC92" w14:textId="792E5512" w:rsidR="00F929F5" w:rsidRDefault="00F929F5" w:rsidP="00F929F5">
      <w:pPr>
        <w:spacing w:line="240" w:lineRule="auto"/>
        <w:ind w:firstLine="0"/>
        <w:jc w:val="left"/>
        <w:rPr>
          <w:szCs w:val="24"/>
          <w:lang w:val="en-US"/>
        </w:rPr>
      </w:pPr>
    </w:p>
    <w:p w14:paraId="445777FC" w14:textId="1A9DBC8F" w:rsidR="00F929F5" w:rsidRPr="00997B5A" w:rsidRDefault="00F929F5" w:rsidP="00F929F5">
      <w:pPr>
        <w:spacing w:line="240" w:lineRule="auto"/>
        <w:ind w:firstLine="0"/>
        <w:jc w:val="left"/>
        <w:rPr>
          <w:szCs w:val="24"/>
        </w:rPr>
      </w:pPr>
      <w:r w:rsidRPr="00F929F5">
        <w:rPr>
          <w:szCs w:val="24"/>
          <w:lang w:val="en-US"/>
        </w:rPr>
        <w:t xml:space="preserve">SOMMERVILLE, Ian. </w:t>
      </w:r>
      <w:r w:rsidRPr="00997B5A">
        <w:rPr>
          <w:b/>
          <w:szCs w:val="24"/>
        </w:rPr>
        <w:t>Engenharia de Software</w:t>
      </w:r>
      <w:r w:rsidRPr="00997B5A">
        <w:rPr>
          <w:szCs w:val="24"/>
        </w:rPr>
        <w:t xml:space="preserve"> 10. ed. São Paulo: Person </w:t>
      </w:r>
      <w:proofErr w:type="spellStart"/>
      <w:r w:rsidRPr="00997B5A">
        <w:rPr>
          <w:szCs w:val="24"/>
        </w:rPr>
        <w:t>Education</w:t>
      </w:r>
      <w:proofErr w:type="spellEnd"/>
      <w:r w:rsidRPr="00997B5A">
        <w:rPr>
          <w:szCs w:val="24"/>
        </w:rPr>
        <w:t xml:space="preserve"> do Brasil, 2018. </w:t>
      </w:r>
    </w:p>
    <w:p w14:paraId="305783FB" w14:textId="77777777" w:rsidR="00F929F5" w:rsidRPr="00997B5A" w:rsidRDefault="00F929F5" w:rsidP="00F929F5">
      <w:pPr>
        <w:spacing w:line="240" w:lineRule="auto"/>
        <w:ind w:firstLine="0"/>
        <w:jc w:val="left"/>
        <w:rPr>
          <w:szCs w:val="24"/>
        </w:rPr>
      </w:pPr>
    </w:p>
    <w:p w14:paraId="0182934C" w14:textId="2BF8B9C1" w:rsidR="00F929F5" w:rsidRPr="00244D60" w:rsidRDefault="00F929F5" w:rsidP="00F929F5">
      <w:pPr>
        <w:spacing w:line="240" w:lineRule="auto"/>
        <w:ind w:firstLine="0"/>
        <w:jc w:val="left"/>
        <w:rPr>
          <w:szCs w:val="24"/>
          <w:lang w:val="en-US"/>
        </w:rPr>
      </w:pPr>
      <w:r w:rsidRPr="00997B5A">
        <w:rPr>
          <w:szCs w:val="24"/>
        </w:rPr>
        <w:lastRenderedPageBreak/>
        <w:t xml:space="preserve">PRESSMAN, ROGER S. </w:t>
      </w:r>
      <w:r w:rsidRPr="00997B5A">
        <w:rPr>
          <w:b/>
          <w:szCs w:val="24"/>
        </w:rPr>
        <w:t>Engenharia de Software: uma abordagem profissional</w:t>
      </w:r>
      <w:r w:rsidRPr="00997B5A">
        <w:rPr>
          <w:szCs w:val="24"/>
        </w:rPr>
        <w:t xml:space="preserve">. </w:t>
      </w:r>
      <w:r w:rsidRPr="00F929F5">
        <w:rPr>
          <w:szCs w:val="24"/>
          <w:lang w:val="en-US"/>
        </w:rPr>
        <w:t>9. ed. Porto Alegre: AMGH, 2021.</w:t>
      </w:r>
    </w:p>
    <w:p w14:paraId="3EDBA3EE" w14:textId="3682EE42" w:rsidR="00677212" w:rsidRPr="00244D60" w:rsidRDefault="0092537F" w:rsidP="00244D60">
      <w:pPr>
        <w:spacing w:line="240" w:lineRule="auto"/>
        <w:ind w:firstLine="0"/>
        <w:jc w:val="left"/>
        <w:rPr>
          <w:szCs w:val="24"/>
          <w:lang w:val="en-US"/>
        </w:rPr>
      </w:pPr>
      <w:r w:rsidRPr="0092537F">
        <w:rPr>
          <w:rStyle w:val="Forte"/>
          <w:b w:val="0"/>
        </w:rPr>
        <w:t>SOMMERVILLE, Ian</w:t>
      </w:r>
      <w:r>
        <w:rPr>
          <w:rStyle w:val="Forte"/>
        </w:rPr>
        <w:t>.</w:t>
      </w:r>
      <w:r>
        <w:t xml:space="preserve"> </w:t>
      </w:r>
      <w:r w:rsidRPr="0092537F">
        <w:rPr>
          <w:rStyle w:val="nfase"/>
          <w:b/>
          <w:i w:val="0"/>
        </w:rPr>
        <w:t>Engenharia de software</w:t>
      </w:r>
      <w:r>
        <w:t xml:space="preserve">. </w:t>
      </w:r>
      <w:r w:rsidRPr="0092537F">
        <w:t>8</w:t>
      </w:r>
      <w:r>
        <w:t>. ed. São Paulo: Pearson Addison-Wesley, 2007.</w:t>
      </w:r>
    </w:p>
    <w:p w14:paraId="108081CE" w14:textId="77777777" w:rsidR="00244D60" w:rsidRDefault="00244D60" w:rsidP="00E35487">
      <w:pPr>
        <w:spacing w:line="240" w:lineRule="auto"/>
        <w:ind w:firstLine="0"/>
        <w:jc w:val="left"/>
        <w:rPr>
          <w:szCs w:val="24"/>
          <w:lang w:val="en-US"/>
        </w:rPr>
      </w:pP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56"/>
      <w:headerReference w:type="first" r:id="rId57"/>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1A1320" w14:textId="77777777" w:rsidR="0076530B" w:rsidRDefault="0076530B">
      <w:r>
        <w:separator/>
      </w:r>
    </w:p>
  </w:endnote>
  <w:endnote w:type="continuationSeparator" w:id="0">
    <w:p w14:paraId="316386FC" w14:textId="77777777" w:rsidR="0076530B" w:rsidRDefault="007653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1879F6" w14:textId="77777777" w:rsidR="0076530B" w:rsidRDefault="0076530B">
      <w:r>
        <w:separator/>
      </w:r>
    </w:p>
  </w:footnote>
  <w:footnote w:type="continuationSeparator" w:id="0">
    <w:p w14:paraId="08E6EEFB" w14:textId="77777777" w:rsidR="0076530B" w:rsidRDefault="007653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C301E5" w:rsidRPr="00CB3577" w:rsidRDefault="00C301E5">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C301E5" w:rsidRDefault="00C301E5">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C301E5" w:rsidRDefault="00C301E5">
    <w:pPr>
      <w:pStyle w:val="Cabealho"/>
      <w:jc w:val="right"/>
    </w:pPr>
    <w:r>
      <w:fldChar w:fldCharType="begin"/>
    </w:r>
    <w:r>
      <w:instrText>PAGE   \* MERGEFORMAT</w:instrText>
    </w:r>
    <w:r>
      <w:fldChar w:fldCharType="separate"/>
    </w:r>
    <w:r>
      <w:rPr>
        <w:noProof/>
      </w:rPr>
      <w:t>3</w:t>
    </w:r>
    <w:r>
      <w:fldChar w:fldCharType="end"/>
    </w:r>
  </w:p>
  <w:p w14:paraId="470C0507" w14:textId="77777777" w:rsidR="00C301E5" w:rsidRDefault="00C301E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86"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5"/>
  </w:num>
  <w:num w:numId="3">
    <w:abstractNumId w:val="9"/>
  </w:num>
  <w:num w:numId="4">
    <w:abstractNumId w:val="7"/>
  </w:num>
  <w:num w:numId="5">
    <w:abstractNumId w:val="10"/>
  </w:num>
  <w:num w:numId="6">
    <w:abstractNumId w:val="1"/>
  </w:num>
  <w:num w:numId="7">
    <w:abstractNumId w:val="8"/>
  </w:num>
  <w:num w:numId="8">
    <w:abstractNumId w:val="0"/>
  </w:num>
  <w:num w:numId="9">
    <w:abstractNumId w:val="4"/>
  </w:num>
  <w:num w:numId="10">
    <w:abstractNumId w:val="6"/>
  </w:num>
  <w:num w:numId="11">
    <w:abstractNumId w:val="12"/>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4"/>
  </w:num>
  <w:num w:numId="15">
    <w:abstractNumId w:val="4"/>
  </w:num>
  <w:num w:numId="16">
    <w:abstractNumId w:val="4"/>
  </w:num>
  <w:num w:numId="17">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ADD"/>
    <w:rsid w:val="00023F04"/>
    <w:rsid w:val="00031A8A"/>
    <w:rsid w:val="000351A2"/>
    <w:rsid w:val="00036632"/>
    <w:rsid w:val="00036E22"/>
    <w:rsid w:val="00037281"/>
    <w:rsid w:val="00037393"/>
    <w:rsid w:val="000415C9"/>
    <w:rsid w:val="00042B75"/>
    <w:rsid w:val="0004755C"/>
    <w:rsid w:val="0005010D"/>
    <w:rsid w:val="00050777"/>
    <w:rsid w:val="0005345E"/>
    <w:rsid w:val="000555A1"/>
    <w:rsid w:val="000568BF"/>
    <w:rsid w:val="00056FDD"/>
    <w:rsid w:val="000574C0"/>
    <w:rsid w:val="00062707"/>
    <w:rsid w:val="0006721E"/>
    <w:rsid w:val="00067DF4"/>
    <w:rsid w:val="0007484E"/>
    <w:rsid w:val="000910B0"/>
    <w:rsid w:val="00091A6D"/>
    <w:rsid w:val="00092B12"/>
    <w:rsid w:val="000959C0"/>
    <w:rsid w:val="00096186"/>
    <w:rsid w:val="000A6C43"/>
    <w:rsid w:val="000B0F31"/>
    <w:rsid w:val="000B3E28"/>
    <w:rsid w:val="000B4F0F"/>
    <w:rsid w:val="000C091A"/>
    <w:rsid w:val="000C1569"/>
    <w:rsid w:val="000C4599"/>
    <w:rsid w:val="000C5594"/>
    <w:rsid w:val="000C789E"/>
    <w:rsid w:val="000D0E44"/>
    <w:rsid w:val="000E0159"/>
    <w:rsid w:val="000E2981"/>
    <w:rsid w:val="000E5412"/>
    <w:rsid w:val="000E7173"/>
    <w:rsid w:val="000F1528"/>
    <w:rsid w:val="000F1FED"/>
    <w:rsid w:val="000F2B1B"/>
    <w:rsid w:val="000F5CC9"/>
    <w:rsid w:val="000F6556"/>
    <w:rsid w:val="00103AA3"/>
    <w:rsid w:val="001133C9"/>
    <w:rsid w:val="0011502D"/>
    <w:rsid w:val="00115C80"/>
    <w:rsid w:val="0012018C"/>
    <w:rsid w:val="001205A4"/>
    <w:rsid w:val="001222B9"/>
    <w:rsid w:val="00122667"/>
    <w:rsid w:val="0012321C"/>
    <w:rsid w:val="00125898"/>
    <w:rsid w:val="00130337"/>
    <w:rsid w:val="001374EE"/>
    <w:rsid w:val="00141244"/>
    <w:rsid w:val="001424B9"/>
    <w:rsid w:val="00144AB0"/>
    <w:rsid w:val="00145D0B"/>
    <w:rsid w:val="00154ECE"/>
    <w:rsid w:val="001606A3"/>
    <w:rsid w:val="00164154"/>
    <w:rsid w:val="00170355"/>
    <w:rsid w:val="00172787"/>
    <w:rsid w:val="0018242C"/>
    <w:rsid w:val="00182671"/>
    <w:rsid w:val="00187B10"/>
    <w:rsid w:val="0019490B"/>
    <w:rsid w:val="001A00F6"/>
    <w:rsid w:val="001A27E3"/>
    <w:rsid w:val="001A3FB9"/>
    <w:rsid w:val="001A52FD"/>
    <w:rsid w:val="001B0DCD"/>
    <w:rsid w:val="001B3350"/>
    <w:rsid w:val="001B3E15"/>
    <w:rsid w:val="001B467A"/>
    <w:rsid w:val="001B6738"/>
    <w:rsid w:val="001B7E60"/>
    <w:rsid w:val="001C0DDF"/>
    <w:rsid w:val="001C47C0"/>
    <w:rsid w:val="001C6B14"/>
    <w:rsid w:val="001C6C13"/>
    <w:rsid w:val="001D59B6"/>
    <w:rsid w:val="001E4583"/>
    <w:rsid w:val="001E4D55"/>
    <w:rsid w:val="001F2768"/>
    <w:rsid w:val="001F5654"/>
    <w:rsid w:val="00206AD1"/>
    <w:rsid w:val="00213960"/>
    <w:rsid w:val="00216DF0"/>
    <w:rsid w:val="002222CE"/>
    <w:rsid w:val="0022442F"/>
    <w:rsid w:val="00230ADC"/>
    <w:rsid w:val="00231CA3"/>
    <w:rsid w:val="00232066"/>
    <w:rsid w:val="00235ECF"/>
    <w:rsid w:val="00236F70"/>
    <w:rsid w:val="00244D60"/>
    <w:rsid w:val="0025001D"/>
    <w:rsid w:val="00250872"/>
    <w:rsid w:val="002520EC"/>
    <w:rsid w:val="00253D95"/>
    <w:rsid w:val="00254A1B"/>
    <w:rsid w:val="002560D4"/>
    <w:rsid w:val="0025759A"/>
    <w:rsid w:val="002642A9"/>
    <w:rsid w:val="00266133"/>
    <w:rsid w:val="0027162A"/>
    <w:rsid w:val="00275FEE"/>
    <w:rsid w:val="0027686E"/>
    <w:rsid w:val="002839A5"/>
    <w:rsid w:val="00285BA3"/>
    <w:rsid w:val="002879C9"/>
    <w:rsid w:val="002900EE"/>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C560F"/>
    <w:rsid w:val="002D039B"/>
    <w:rsid w:val="002D06EA"/>
    <w:rsid w:val="002D0959"/>
    <w:rsid w:val="002D1527"/>
    <w:rsid w:val="002D15B9"/>
    <w:rsid w:val="002E5C02"/>
    <w:rsid w:val="002E5C78"/>
    <w:rsid w:val="002F0BAB"/>
    <w:rsid w:val="002F4FA1"/>
    <w:rsid w:val="002F6C9F"/>
    <w:rsid w:val="003012FC"/>
    <w:rsid w:val="00302A43"/>
    <w:rsid w:val="003031D3"/>
    <w:rsid w:val="00304FA0"/>
    <w:rsid w:val="0030726E"/>
    <w:rsid w:val="003109F0"/>
    <w:rsid w:val="00311636"/>
    <w:rsid w:val="00312A39"/>
    <w:rsid w:val="00315FD7"/>
    <w:rsid w:val="003160D5"/>
    <w:rsid w:val="0032672F"/>
    <w:rsid w:val="00331369"/>
    <w:rsid w:val="00334248"/>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7B91"/>
    <w:rsid w:val="003A45D5"/>
    <w:rsid w:val="003A581F"/>
    <w:rsid w:val="003A6A3C"/>
    <w:rsid w:val="003C1327"/>
    <w:rsid w:val="003C2238"/>
    <w:rsid w:val="003C4F06"/>
    <w:rsid w:val="003D17E0"/>
    <w:rsid w:val="003D2D23"/>
    <w:rsid w:val="003D6E96"/>
    <w:rsid w:val="003D759C"/>
    <w:rsid w:val="003E22A6"/>
    <w:rsid w:val="003E40C2"/>
    <w:rsid w:val="003F0919"/>
    <w:rsid w:val="003F320A"/>
    <w:rsid w:val="003F3BD9"/>
    <w:rsid w:val="003F646F"/>
    <w:rsid w:val="003F671E"/>
    <w:rsid w:val="003F6E58"/>
    <w:rsid w:val="00401DC0"/>
    <w:rsid w:val="00402153"/>
    <w:rsid w:val="004024FD"/>
    <w:rsid w:val="004104C9"/>
    <w:rsid w:val="00412A0B"/>
    <w:rsid w:val="004135E6"/>
    <w:rsid w:val="00421EA5"/>
    <w:rsid w:val="00424F42"/>
    <w:rsid w:val="00426284"/>
    <w:rsid w:val="00435CAC"/>
    <w:rsid w:val="00440BE2"/>
    <w:rsid w:val="004418F2"/>
    <w:rsid w:val="00442214"/>
    <w:rsid w:val="00443334"/>
    <w:rsid w:val="00445244"/>
    <w:rsid w:val="00446916"/>
    <w:rsid w:val="004516C0"/>
    <w:rsid w:val="0045363C"/>
    <w:rsid w:val="00455D6B"/>
    <w:rsid w:val="00457C42"/>
    <w:rsid w:val="00460066"/>
    <w:rsid w:val="004621DD"/>
    <w:rsid w:val="00462FF1"/>
    <w:rsid w:val="00464B1A"/>
    <w:rsid w:val="004719A1"/>
    <w:rsid w:val="004749D4"/>
    <w:rsid w:val="00486E7E"/>
    <w:rsid w:val="00493499"/>
    <w:rsid w:val="00493BDB"/>
    <w:rsid w:val="004A0971"/>
    <w:rsid w:val="004A30B5"/>
    <w:rsid w:val="004A3DC7"/>
    <w:rsid w:val="004A7264"/>
    <w:rsid w:val="004C384A"/>
    <w:rsid w:val="004C443E"/>
    <w:rsid w:val="004C46C3"/>
    <w:rsid w:val="004D013C"/>
    <w:rsid w:val="004D6472"/>
    <w:rsid w:val="004E1E63"/>
    <w:rsid w:val="004E4DF7"/>
    <w:rsid w:val="004E6EC8"/>
    <w:rsid w:val="004E7A7F"/>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576A"/>
    <w:rsid w:val="00560E03"/>
    <w:rsid w:val="0056339C"/>
    <w:rsid w:val="00565D2C"/>
    <w:rsid w:val="005660A0"/>
    <w:rsid w:val="00567EC4"/>
    <w:rsid w:val="005700E4"/>
    <w:rsid w:val="0057564B"/>
    <w:rsid w:val="005815D0"/>
    <w:rsid w:val="00585E17"/>
    <w:rsid w:val="00592A3A"/>
    <w:rsid w:val="00595865"/>
    <w:rsid w:val="0059589C"/>
    <w:rsid w:val="005A1B77"/>
    <w:rsid w:val="005A2964"/>
    <w:rsid w:val="005A7E37"/>
    <w:rsid w:val="005B03E8"/>
    <w:rsid w:val="005C1379"/>
    <w:rsid w:val="005C5509"/>
    <w:rsid w:val="005D492A"/>
    <w:rsid w:val="005D69BB"/>
    <w:rsid w:val="005E5BB9"/>
    <w:rsid w:val="005E6546"/>
    <w:rsid w:val="005F0977"/>
    <w:rsid w:val="005F1A8F"/>
    <w:rsid w:val="005F3687"/>
    <w:rsid w:val="005F3E2B"/>
    <w:rsid w:val="005F48C5"/>
    <w:rsid w:val="005F58A6"/>
    <w:rsid w:val="005F7623"/>
    <w:rsid w:val="005F772A"/>
    <w:rsid w:val="00606D8E"/>
    <w:rsid w:val="006108EB"/>
    <w:rsid w:val="00620131"/>
    <w:rsid w:val="00620CAE"/>
    <w:rsid w:val="006337C8"/>
    <w:rsid w:val="00635C5F"/>
    <w:rsid w:val="00640342"/>
    <w:rsid w:val="0064122B"/>
    <w:rsid w:val="0064180A"/>
    <w:rsid w:val="0064229C"/>
    <w:rsid w:val="00644473"/>
    <w:rsid w:val="006467F2"/>
    <w:rsid w:val="0065265C"/>
    <w:rsid w:val="0065334C"/>
    <w:rsid w:val="006552D0"/>
    <w:rsid w:val="006578A3"/>
    <w:rsid w:val="006624C0"/>
    <w:rsid w:val="0067020F"/>
    <w:rsid w:val="006734B2"/>
    <w:rsid w:val="00677023"/>
    <w:rsid w:val="00677212"/>
    <w:rsid w:val="006805CE"/>
    <w:rsid w:val="00681A97"/>
    <w:rsid w:val="00681D0E"/>
    <w:rsid w:val="0069079E"/>
    <w:rsid w:val="0069225E"/>
    <w:rsid w:val="0069249C"/>
    <w:rsid w:val="00692C8E"/>
    <w:rsid w:val="00693C15"/>
    <w:rsid w:val="006948D1"/>
    <w:rsid w:val="00696343"/>
    <w:rsid w:val="00696378"/>
    <w:rsid w:val="006A1C0F"/>
    <w:rsid w:val="006C04EC"/>
    <w:rsid w:val="006C29A5"/>
    <w:rsid w:val="006C2CF6"/>
    <w:rsid w:val="006C57FC"/>
    <w:rsid w:val="006C6201"/>
    <w:rsid w:val="006C6E50"/>
    <w:rsid w:val="006D34CB"/>
    <w:rsid w:val="006E2578"/>
    <w:rsid w:val="006F09FB"/>
    <w:rsid w:val="006F3B24"/>
    <w:rsid w:val="00700F3F"/>
    <w:rsid w:val="007015CD"/>
    <w:rsid w:val="00702117"/>
    <w:rsid w:val="007046D9"/>
    <w:rsid w:val="007074D2"/>
    <w:rsid w:val="007111F9"/>
    <w:rsid w:val="0071505F"/>
    <w:rsid w:val="007178DD"/>
    <w:rsid w:val="00722AD1"/>
    <w:rsid w:val="00724738"/>
    <w:rsid w:val="00727673"/>
    <w:rsid w:val="00732FB4"/>
    <w:rsid w:val="00742BC6"/>
    <w:rsid w:val="00747750"/>
    <w:rsid w:val="00751AA7"/>
    <w:rsid w:val="00754F5F"/>
    <w:rsid w:val="0076530B"/>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C45DB"/>
    <w:rsid w:val="007C6FBA"/>
    <w:rsid w:val="007C7483"/>
    <w:rsid w:val="007D11EC"/>
    <w:rsid w:val="007D1386"/>
    <w:rsid w:val="007D2381"/>
    <w:rsid w:val="007D46FD"/>
    <w:rsid w:val="007D6C66"/>
    <w:rsid w:val="007D7F95"/>
    <w:rsid w:val="007E293C"/>
    <w:rsid w:val="007E569B"/>
    <w:rsid w:val="007E5A8A"/>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6B2"/>
    <w:rsid w:val="00844CDF"/>
    <w:rsid w:val="00844F90"/>
    <w:rsid w:val="00846D3C"/>
    <w:rsid w:val="00847963"/>
    <w:rsid w:val="00850627"/>
    <w:rsid w:val="00850703"/>
    <w:rsid w:val="00855E43"/>
    <w:rsid w:val="00857AEC"/>
    <w:rsid w:val="0086430A"/>
    <w:rsid w:val="00864761"/>
    <w:rsid w:val="00866F91"/>
    <w:rsid w:val="0087206C"/>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01FB"/>
    <w:rsid w:val="008E15EB"/>
    <w:rsid w:val="008E456A"/>
    <w:rsid w:val="008F1AD0"/>
    <w:rsid w:val="008F711E"/>
    <w:rsid w:val="008F7E68"/>
    <w:rsid w:val="009077D1"/>
    <w:rsid w:val="00911C88"/>
    <w:rsid w:val="00911ECB"/>
    <w:rsid w:val="0092514C"/>
    <w:rsid w:val="0092537F"/>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0506"/>
    <w:rsid w:val="00991A0C"/>
    <w:rsid w:val="00997B5A"/>
    <w:rsid w:val="00997EA7"/>
    <w:rsid w:val="009A0210"/>
    <w:rsid w:val="009A2471"/>
    <w:rsid w:val="009A3683"/>
    <w:rsid w:val="009B3AAA"/>
    <w:rsid w:val="009C0E52"/>
    <w:rsid w:val="009C0EAD"/>
    <w:rsid w:val="009C24EF"/>
    <w:rsid w:val="009C46BA"/>
    <w:rsid w:val="009C6208"/>
    <w:rsid w:val="009D5D99"/>
    <w:rsid w:val="009D655E"/>
    <w:rsid w:val="009D700F"/>
    <w:rsid w:val="009E196C"/>
    <w:rsid w:val="009E7588"/>
    <w:rsid w:val="009F33D4"/>
    <w:rsid w:val="009F4885"/>
    <w:rsid w:val="009F76DA"/>
    <w:rsid w:val="00A0023E"/>
    <w:rsid w:val="00A01824"/>
    <w:rsid w:val="00A0400C"/>
    <w:rsid w:val="00A045AA"/>
    <w:rsid w:val="00A073AD"/>
    <w:rsid w:val="00A115C2"/>
    <w:rsid w:val="00A11C50"/>
    <w:rsid w:val="00A14D71"/>
    <w:rsid w:val="00A16FAF"/>
    <w:rsid w:val="00A201EC"/>
    <w:rsid w:val="00A23D4B"/>
    <w:rsid w:val="00A31B4A"/>
    <w:rsid w:val="00A351AB"/>
    <w:rsid w:val="00A36089"/>
    <w:rsid w:val="00A3700A"/>
    <w:rsid w:val="00A40A55"/>
    <w:rsid w:val="00A414C4"/>
    <w:rsid w:val="00A42406"/>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85D5B"/>
    <w:rsid w:val="00A867A7"/>
    <w:rsid w:val="00A92E19"/>
    <w:rsid w:val="00A92FF8"/>
    <w:rsid w:val="00A9517C"/>
    <w:rsid w:val="00A95586"/>
    <w:rsid w:val="00A9588C"/>
    <w:rsid w:val="00A97068"/>
    <w:rsid w:val="00A971AD"/>
    <w:rsid w:val="00AA113A"/>
    <w:rsid w:val="00AA2A0C"/>
    <w:rsid w:val="00AA3175"/>
    <w:rsid w:val="00AA7BC1"/>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8DB"/>
    <w:rsid w:val="00B10AF3"/>
    <w:rsid w:val="00B10BD4"/>
    <w:rsid w:val="00B140FB"/>
    <w:rsid w:val="00B15BBE"/>
    <w:rsid w:val="00B23D81"/>
    <w:rsid w:val="00B2649D"/>
    <w:rsid w:val="00B275D2"/>
    <w:rsid w:val="00B30348"/>
    <w:rsid w:val="00B321E5"/>
    <w:rsid w:val="00B32CAE"/>
    <w:rsid w:val="00B41CC7"/>
    <w:rsid w:val="00B429C3"/>
    <w:rsid w:val="00B439A6"/>
    <w:rsid w:val="00B44560"/>
    <w:rsid w:val="00B44765"/>
    <w:rsid w:val="00B46F3E"/>
    <w:rsid w:val="00B47012"/>
    <w:rsid w:val="00B4795D"/>
    <w:rsid w:val="00B54D25"/>
    <w:rsid w:val="00B56E1C"/>
    <w:rsid w:val="00B623C1"/>
    <w:rsid w:val="00B65375"/>
    <w:rsid w:val="00B6588B"/>
    <w:rsid w:val="00B65F1B"/>
    <w:rsid w:val="00B67459"/>
    <w:rsid w:val="00B72C14"/>
    <w:rsid w:val="00B7493C"/>
    <w:rsid w:val="00B76300"/>
    <w:rsid w:val="00B773FC"/>
    <w:rsid w:val="00B80FA6"/>
    <w:rsid w:val="00B82F46"/>
    <w:rsid w:val="00B84327"/>
    <w:rsid w:val="00B853B5"/>
    <w:rsid w:val="00B86F2D"/>
    <w:rsid w:val="00B93752"/>
    <w:rsid w:val="00B93D13"/>
    <w:rsid w:val="00BA05F1"/>
    <w:rsid w:val="00BA7689"/>
    <w:rsid w:val="00BB3733"/>
    <w:rsid w:val="00BB380B"/>
    <w:rsid w:val="00BB3BEF"/>
    <w:rsid w:val="00BB3D99"/>
    <w:rsid w:val="00BB3F9A"/>
    <w:rsid w:val="00BB4AF3"/>
    <w:rsid w:val="00BC01F4"/>
    <w:rsid w:val="00BC263E"/>
    <w:rsid w:val="00BC29ED"/>
    <w:rsid w:val="00BC6599"/>
    <w:rsid w:val="00BD3F6F"/>
    <w:rsid w:val="00BD4058"/>
    <w:rsid w:val="00BD6C07"/>
    <w:rsid w:val="00BE0BDB"/>
    <w:rsid w:val="00BE18FC"/>
    <w:rsid w:val="00BE4B7E"/>
    <w:rsid w:val="00BE50F1"/>
    <w:rsid w:val="00BE69E9"/>
    <w:rsid w:val="00BF130F"/>
    <w:rsid w:val="00BF1B2B"/>
    <w:rsid w:val="00BF79E7"/>
    <w:rsid w:val="00C021DE"/>
    <w:rsid w:val="00C03CB6"/>
    <w:rsid w:val="00C043D8"/>
    <w:rsid w:val="00C16D47"/>
    <w:rsid w:val="00C21157"/>
    <w:rsid w:val="00C21629"/>
    <w:rsid w:val="00C22155"/>
    <w:rsid w:val="00C26AD3"/>
    <w:rsid w:val="00C301E5"/>
    <w:rsid w:val="00C3566B"/>
    <w:rsid w:val="00C41FBB"/>
    <w:rsid w:val="00C43E9B"/>
    <w:rsid w:val="00C47097"/>
    <w:rsid w:val="00C50A66"/>
    <w:rsid w:val="00C56D23"/>
    <w:rsid w:val="00C571B5"/>
    <w:rsid w:val="00C576CF"/>
    <w:rsid w:val="00C62898"/>
    <w:rsid w:val="00C76B25"/>
    <w:rsid w:val="00C77D22"/>
    <w:rsid w:val="00C82152"/>
    <w:rsid w:val="00C93DD6"/>
    <w:rsid w:val="00C93DD8"/>
    <w:rsid w:val="00CA0ACA"/>
    <w:rsid w:val="00CA0D4E"/>
    <w:rsid w:val="00CA4370"/>
    <w:rsid w:val="00CA6348"/>
    <w:rsid w:val="00CB245F"/>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1EAB"/>
    <w:rsid w:val="00D531F7"/>
    <w:rsid w:val="00D65E49"/>
    <w:rsid w:val="00D671E1"/>
    <w:rsid w:val="00D673D2"/>
    <w:rsid w:val="00D67518"/>
    <w:rsid w:val="00D67C5C"/>
    <w:rsid w:val="00D75803"/>
    <w:rsid w:val="00D76401"/>
    <w:rsid w:val="00D8006F"/>
    <w:rsid w:val="00D81744"/>
    <w:rsid w:val="00D831C6"/>
    <w:rsid w:val="00D836C9"/>
    <w:rsid w:val="00D8497B"/>
    <w:rsid w:val="00D964D9"/>
    <w:rsid w:val="00DA1DFB"/>
    <w:rsid w:val="00DA20A6"/>
    <w:rsid w:val="00DB04E3"/>
    <w:rsid w:val="00DB33D5"/>
    <w:rsid w:val="00DB3EC0"/>
    <w:rsid w:val="00DB6D33"/>
    <w:rsid w:val="00DC33F2"/>
    <w:rsid w:val="00DC4948"/>
    <w:rsid w:val="00DC6375"/>
    <w:rsid w:val="00DD0B92"/>
    <w:rsid w:val="00DD3CA6"/>
    <w:rsid w:val="00DD475C"/>
    <w:rsid w:val="00DD5040"/>
    <w:rsid w:val="00DE0E82"/>
    <w:rsid w:val="00DE6051"/>
    <w:rsid w:val="00DE71C5"/>
    <w:rsid w:val="00DE7AF7"/>
    <w:rsid w:val="00DF0DED"/>
    <w:rsid w:val="00E003B1"/>
    <w:rsid w:val="00E0153E"/>
    <w:rsid w:val="00E04E7C"/>
    <w:rsid w:val="00E054AF"/>
    <w:rsid w:val="00E068B5"/>
    <w:rsid w:val="00E0757D"/>
    <w:rsid w:val="00E12AE4"/>
    <w:rsid w:val="00E13DBA"/>
    <w:rsid w:val="00E1550C"/>
    <w:rsid w:val="00E15E58"/>
    <w:rsid w:val="00E20799"/>
    <w:rsid w:val="00E208D6"/>
    <w:rsid w:val="00E23F38"/>
    <w:rsid w:val="00E24D17"/>
    <w:rsid w:val="00E27275"/>
    <w:rsid w:val="00E34BCC"/>
    <w:rsid w:val="00E35487"/>
    <w:rsid w:val="00E37636"/>
    <w:rsid w:val="00E40080"/>
    <w:rsid w:val="00E46923"/>
    <w:rsid w:val="00E536B4"/>
    <w:rsid w:val="00E55AF9"/>
    <w:rsid w:val="00E56F72"/>
    <w:rsid w:val="00E63A3B"/>
    <w:rsid w:val="00E807C0"/>
    <w:rsid w:val="00E84D90"/>
    <w:rsid w:val="00E861FC"/>
    <w:rsid w:val="00E87170"/>
    <w:rsid w:val="00E8748E"/>
    <w:rsid w:val="00E933D9"/>
    <w:rsid w:val="00E97739"/>
    <w:rsid w:val="00E97B01"/>
    <w:rsid w:val="00E97EC7"/>
    <w:rsid w:val="00EA6681"/>
    <w:rsid w:val="00EA7D90"/>
    <w:rsid w:val="00EB10C4"/>
    <w:rsid w:val="00EB2160"/>
    <w:rsid w:val="00EB3402"/>
    <w:rsid w:val="00EB3CD4"/>
    <w:rsid w:val="00EB4EFE"/>
    <w:rsid w:val="00EC21EC"/>
    <w:rsid w:val="00EC6A73"/>
    <w:rsid w:val="00EC7A27"/>
    <w:rsid w:val="00ED1845"/>
    <w:rsid w:val="00ED35A6"/>
    <w:rsid w:val="00EE1E50"/>
    <w:rsid w:val="00EE231A"/>
    <w:rsid w:val="00EE3741"/>
    <w:rsid w:val="00EE764F"/>
    <w:rsid w:val="00EF0313"/>
    <w:rsid w:val="00EF4235"/>
    <w:rsid w:val="00F019D7"/>
    <w:rsid w:val="00F01A70"/>
    <w:rsid w:val="00F066D7"/>
    <w:rsid w:val="00F117A3"/>
    <w:rsid w:val="00F16D21"/>
    <w:rsid w:val="00F197C6"/>
    <w:rsid w:val="00F247B4"/>
    <w:rsid w:val="00F2599A"/>
    <w:rsid w:val="00F26ECC"/>
    <w:rsid w:val="00F30BBB"/>
    <w:rsid w:val="00F33D48"/>
    <w:rsid w:val="00F3541E"/>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91CB6"/>
    <w:rsid w:val="00F929F5"/>
    <w:rsid w:val="00F974AE"/>
    <w:rsid w:val="00FA158C"/>
    <w:rsid w:val="00FA28E4"/>
    <w:rsid w:val="00FB0586"/>
    <w:rsid w:val="00FB1824"/>
    <w:rsid w:val="00FC344A"/>
    <w:rsid w:val="00FC79D0"/>
    <w:rsid w:val="00FD141E"/>
    <w:rsid w:val="00FD52E7"/>
    <w:rsid w:val="00FD7ABF"/>
    <w:rsid w:val="00FE20B8"/>
    <w:rsid w:val="00FE2F2B"/>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E87170"/>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 w:type="character" w:styleId="nfase">
    <w:name w:val="Emphasis"/>
    <w:basedOn w:val="Fontepargpadro"/>
    <w:uiPriority w:val="20"/>
    <w:qFormat/>
    <w:rsid w:val="009253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65171736">
      <w:bodyDiv w:val="1"/>
      <w:marLeft w:val="0"/>
      <w:marRight w:val="0"/>
      <w:marTop w:val="0"/>
      <w:marBottom w:val="0"/>
      <w:divBdr>
        <w:top w:val="none" w:sz="0" w:space="0" w:color="auto"/>
        <w:left w:val="none" w:sz="0" w:space="0" w:color="auto"/>
        <w:bottom w:val="none" w:sz="0" w:space="0" w:color="auto"/>
        <w:right w:val="none" w:sz="0" w:space="0" w:color="auto"/>
      </w:divBdr>
    </w:div>
    <w:div w:id="169219339">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302471248">
      <w:bodyDiv w:val="1"/>
      <w:marLeft w:val="0"/>
      <w:marRight w:val="0"/>
      <w:marTop w:val="0"/>
      <w:marBottom w:val="0"/>
      <w:divBdr>
        <w:top w:val="none" w:sz="0" w:space="0" w:color="auto"/>
        <w:left w:val="none" w:sz="0" w:space="0" w:color="auto"/>
        <w:bottom w:val="none" w:sz="0" w:space="0" w:color="auto"/>
        <w:right w:val="none" w:sz="0" w:space="0" w:color="auto"/>
      </w:divBdr>
      <w:divsChild>
        <w:div w:id="314071100">
          <w:marLeft w:val="0"/>
          <w:marRight w:val="0"/>
          <w:marTop w:val="0"/>
          <w:marBottom w:val="0"/>
          <w:divBdr>
            <w:top w:val="none" w:sz="0" w:space="0" w:color="auto"/>
            <w:left w:val="none" w:sz="0" w:space="0" w:color="auto"/>
            <w:bottom w:val="none" w:sz="0" w:space="0" w:color="auto"/>
            <w:right w:val="none" w:sz="0" w:space="0" w:color="auto"/>
          </w:divBdr>
        </w:div>
      </w:divsChild>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330454221">
      <w:bodyDiv w:val="1"/>
      <w:marLeft w:val="0"/>
      <w:marRight w:val="0"/>
      <w:marTop w:val="0"/>
      <w:marBottom w:val="0"/>
      <w:divBdr>
        <w:top w:val="none" w:sz="0" w:space="0" w:color="auto"/>
        <w:left w:val="none" w:sz="0" w:space="0" w:color="auto"/>
        <w:bottom w:val="none" w:sz="0" w:space="0" w:color="auto"/>
        <w:right w:val="none" w:sz="0" w:space="0" w:color="auto"/>
      </w:divBdr>
      <w:divsChild>
        <w:div w:id="929700523">
          <w:marLeft w:val="0"/>
          <w:marRight w:val="0"/>
          <w:marTop w:val="0"/>
          <w:marBottom w:val="0"/>
          <w:divBdr>
            <w:top w:val="none" w:sz="0" w:space="0" w:color="auto"/>
            <w:left w:val="none" w:sz="0" w:space="0" w:color="auto"/>
            <w:bottom w:val="none" w:sz="0" w:space="0" w:color="auto"/>
            <w:right w:val="none" w:sz="0" w:space="0" w:color="auto"/>
          </w:divBdr>
        </w:div>
      </w:divsChild>
    </w:div>
    <w:div w:id="37004007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06748196">
      <w:bodyDiv w:val="1"/>
      <w:marLeft w:val="0"/>
      <w:marRight w:val="0"/>
      <w:marTop w:val="0"/>
      <w:marBottom w:val="0"/>
      <w:divBdr>
        <w:top w:val="none" w:sz="0" w:space="0" w:color="auto"/>
        <w:left w:val="none" w:sz="0" w:space="0" w:color="auto"/>
        <w:bottom w:val="none" w:sz="0" w:space="0" w:color="auto"/>
        <w:right w:val="none" w:sz="0" w:space="0" w:color="auto"/>
      </w:divBdr>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004203">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1482060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056383">
      <w:bodyDiv w:val="1"/>
      <w:marLeft w:val="0"/>
      <w:marRight w:val="0"/>
      <w:marTop w:val="0"/>
      <w:marBottom w:val="0"/>
      <w:divBdr>
        <w:top w:val="none" w:sz="0" w:space="0" w:color="auto"/>
        <w:left w:val="none" w:sz="0" w:space="0" w:color="auto"/>
        <w:bottom w:val="none" w:sz="0" w:space="0" w:color="auto"/>
        <w:right w:val="none" w:sz="0" w:space="0" w:color="auto"/>
      </w:divBdr>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091050916">
      <w:bodyDiv w:val="1"/>
      <w:marLeft w:val="0"/>
      <w:marRight w:val="0"/>
      <w:marTop w:val="0"/>
      <w:marBottom w:val="0"/>
      <w:divBdr>
        <w:top w:val="none" w:sz="0" w:space="0" w:color="auto"/>
        <w:left w:val="none" w:sz="0" w:space="0" w:color="auto"/>
        <w:bottom w:val="none" w:sz="0" w:space="0" w:color="auto"/>
        <w:right w:val="none" w:sz="0" w:space="0" w:color="auto"/>
      </w:divBdr>
    </w:div>
    <w:div w:id="1177109681">
      <w:bodyDiv w:val="1"/>
      <w:marLeft w:val="0"/>
      <w:marRight w:val="0"/>
      <w:marTop w:val="0"/>
      <w:marBottom w:val="0"/>
      <w:divBdr>
        <w:top w:val="none" w:sz="0" w:space="0" w:color="auto"/>
        <w:left w:val="none" w:sz="0" w:space="0" w:color="auto"/>
        <w:bottom w:val="none" w:sz="0" w:space="0" w:color="auto"/>
        <w:right w:val="none" w:sz="0" w:space="0" w:color="auto"/>
      </w:divBdr>
      <w:divsChild>
        <w:div w:id="980110422">
          <w:marLeft w:val="0"/>
          <w:marRight w:val="0"/>
          <w:marTop w:val="0"/>
          <w:marBottom w:val="0"/>
          <w:divBdr>
            <w:top w:val="none" w:sz="0" w:space="0" w:color="auto"/>
            <w:left w:val="none" w:sz="0" w:space="0" w:color="auto"/>
            <w:bottom w:val="none" w:sz="0" w:space="0" w:color="auto"/>
            <w:right w:val="none" w:sz="0" w:space="0" w:color="auto"/>
          </w:divBdr>
        </w:div>
        <w:div w:id="717240896">
          <w:marLeft w:val="0"/>
          <w:marRight w:val="0"/>
          <w:marTop w:val="0"/>
          <w:marBottom w:val="0"/>
          <w:divBdr>
            <w:top w:val="none" w:sz="0" w:space="0" w:color="auto"/>
            <w:left w:val="none" w:sz="0" w:space="0" w:color="auto"/>
            <w:bottom w:val="none" w:sz="0" w:space="0" w:color="auto"/>
            <w:right w:val="none" w:sz="0" w:space="0" w:color="auto"/>
          </w:divBdr>
        </w:div>
        <w:div w:id="1187476075">
          <w:marLeft w:val="0"/>
          <w:marRight w:val="0"/>
          <w:marTop w:val="0"/>
          <w:marBottom w:val="0"/>
          <w:divBdr>
            <w:top w:val="none" w:sz="0" w:space="0" w:color="auto"/>
            <w:left w:val="none" w:sz="0" w:space="0" w:color="auto"/>
            <w:bottom w:val="none" w:sz="0" w:space="0" w:color="auto"/>
            <w:right w:val="none" w:sz="0" w:space="0" w:color="auto"/>
          </w:divBdr>
        </w:div>
        <w:div w:id="342129831">
          <w:marLeft w:val="0"/>
          <w:marRight w:val="0"/>
          <w:marTop w:val="0"/>
          <w:marBottom w:val="0"/>
          <w:divBdr>
            <w:top w:val="none" w:sz="0" w:space="0" w:color="auto"/>
            <w:left w:val="none" w:sz="0" w:space="0" w:color="auto"/>
            <w:bottom w:val="none" w:sz="0" w:space="0" w:color="auto"/>
            <w:right w:val="none" w:sz="0" w:space="0" w:color="auto"/>
          </w:divBdr>
        </w:div>
        <w:div w:id="1084379450">
          <w:marLeft w:val="0"/>
          <w:marRight w:val="0"/>
          <w:marTop w:val="0"/>
          <w:marBottom w:val="0"/>
          <w:divBdr>
            <w:top w:val="none" w:sz="0" w:space="0" w:color="auto"/>
            <w:left w:val="none" w:sz="0" w:space="0" w:color="auto"/>
            <w:bottom w:val="none" w:sz="0" w:space="0" w:color="auto"/>
            <w:right w:val="none" w:sz="0" w:space="0" w:color="auto"/>
          </w:divBdr>
        </w:div>
      </w:divsChild>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358697334">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568687548">
      <w:bodyDiv w:val="1"/>
      <w:marLeft w:val="0"/>
      <w:marRight w:val="0"/>
      <w:marTop w:val="0"/>
      <w:marBottom w:val="0"/>
      <w:divBdr>
        <w:top w:val="none" w:sz="0" w:space="0" w:color="auto"/>
        <w:left w:val="none" w:sz="0" w:space="0" w:color="auto"/>
        <w:bottom w:val="none" w:sz="0" w:space="0" w:color="auto"/>
        <w:right w:val="none" w:sz="0" w:space="0" w:color="auto"/>
      </w:divBdr>
      <w:divsChild>
        <w:div w:id="419372639">
          <w:marLeft w:val="0"/>
          <w:marRight w:val="0"/>
          <w:marTop w:val="0"/>
          <w:marBottom w:val="0"/>
          <w:divBdr>
            <w:top w:val="none" w:sz="0" w:space="0" w:color="auto"/>
            <w:left w:val="none" w:sz="0" w:space="0" w:color="auto"/>
            <w:bottom w:val="none" w:sz="0" w:space="0" w:color="auto"/>
            <w:right w:val="none" w:sz="0" w:space="0" w:color="auto"/>
          </w:divBdr>
        </w:div>
        <w:div w:id="771509362">
          <w:marLeft w:val="0"/>
          <w:marRight w:val="0"/>
          <w:marTop w:val="0"/>
          <w:marBottom w:val="0"/>
          <w:divBdr>
            <w:top w:val="none" w:sz="0" w:space="0" w:color="auto"/>
            <w:left w:val="none" w:sz="0" w:space="0" w:color="auto"/>
            <w:bottom w:val="none" w:sz="0" w:space="0" w:color="auto"/>
            <w:right w:val="none" w:sz="0" w:space="0" w:color="auto"/>
          </w:divBdr>
        </w:div>
      </w:divsChild>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16796628">
      <w:bodyDiv w:val="1"/>
      <w:marLeft w:val="0"/>
      <w:marRight w:val="0"/>
      <w:marTop w:val="0"/>
      <w:marBottom w:val="0"/>
      <w:divBdr>
        <w:top w:val="none" w:sz="0" w:space="0" w:color="auto"/>
        <w:left w:val="none" w:sz="0" w:space="0" w:color="auto"/>
        <w:bottom w:val="none" w:sz="0" w:space="0" w:color="auto"/>
        <w:right w:val="none" w:sz="0" w:space="0" w:color="auto"/>
      </w:divBdr>
    </w:div>
    <w:div w:id="1818718717">
      <w:bodyDiv w:val="1"/>
      <w:marLeft w:val="0"/>
      <w:marRight w:val="0"/>
      <w:marTop w:val="0"/>
      <w:marBottom w:val="0"/>
      <w:divBdr>
        <w:top w:val="none" w:sz="0" w:space="0" w:color="auto"/>
        <w:left w:val="none" w:sz="0" w:space="0" w:color="auto"/>
        <w:bottom w:val="none" w:sz="0" w:space="0" w:color="auto"/>
        <w:right w:val="none" w:sz="0" w:space="0" w:color="auto"/>
      </w:divBdr>
    </w:div>
    <w:div w:id="1864202878">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081900340">
      <w:bodyDiv w:val="1"/>
      <w:marLeft w:val="0"/>
      <w:marRight w:val="0"/>
      <w:marTop w:val="0"/>
      <w:marBottom w:val="0"/>
      <w:divBdr>
        <w:top w:val="none" w:sz="0" w:space="0" w:color="auto"/>
        <w:left w:val="none" w:sz="0" w:space="0" w:color="auto"/>
        <w:bottom w:val="none" w:sz="0" w:space="0" w:color="auto"/>
        <w:right w:val="none" w:sz="0" w:space="0" w:color="auto"/>
      </w:divBdr>
      <w:divsChild>
        <w:div w:id="900748890">
          <w:marLeft w:val="0"/>
          <w:marRight w:val="0"/>
          <w:marTop w:val="0"/>
          <w:marBottom w:val="0"/>
          <w:divBdr>
            <w:top w:val="none" w:sz="0" w:space="0" w:color="auto"/>
            <w:left w:val="none" w:sz="0" w:space="0" w:color="auto"/>
            <w:bottom w:val="none" w:sz="0" w:space="0" w:color="auto"/>
            <w:right w:val="none" w:sz="0" w:space="0" w:color="auto"/>
          </w:divBdr>
        </w:div>
        <w:div w:id="1620839406">
          <w:marLeft w:val="0"/>
          <w:marRight w:val="0"/>
          <w:marTop w:val="0"/>
          <w:marBottom w:val="0"/>
          <w:divBdr>
            <w:top w:val="none" w:sz="0" w:space="0" w:color="auto"/>
            <w:left w:val="none" w:sz="0" w:space="0" w:color="auto"/>
            <w:bottom w:val="none" w:sz="0" w:space="0" w:color="auto"/>
            <w:right w:val="none" w:sz="0" w:space="0" w:color="auto"/>
          </w:divBdr>
        </w:div>
        <w:div w:id="796142122">
          <w:marLeft w:val="0"/>
          <w:marRight w:val="0"/>
          <w:marTop w:val="0"/>
          <w:marBottom w:val="0"/>
          <w:divBdr>
            <w:top w:val="none" w:sz="0" w:space="0" w:color="auto"/>
            <w:left w:val="none" w:sz="0" w:space="0" w:color="auto"/>
            <w:bottom w:val="none" w:sz="0" w:space="0" w:color="auto"/>
            <w:right w:val="none" w:sz="0" w:space="0" w:color="auto"/>
          </w:divBdr>
        </w:div>
        <w:div w:id="698819792">
          <w:marLeft w:val="0"/>
          <w:marRight w:val="0"/>
          <w:marTop w:val="0"/>
          <w:marBottom w:val="0"/>
          <w:divBdr>
            <w:top w:val="none" w:sz="0" w:space="0" w:color="auto"/>
            <w:left w:val="none" w:sz="0" w:space="0" w:color="auto"/>
            <w:bottom w:val="none" w:sz="0" w:space="0" w:color="auto"/>
            <w:right w:val="none" w:sz="0" w:space="0" w:color="auto"/>
          </w:divBdr>
        </w:div>
        <w:div w:id="1530803083">
          <w:marLeft w:val="0"/>
          <w:marRight w:val="0"/>
          <w:marTop w:val="0"/>
          <w:marBottom w:val="0"/>
          <w:divBdr>
            <w:top w:val="none" w:sz="0" w:space="0" w:color="auto"/>
            <w:left w:val="none" w:sz="0" w:space="0" w:color="auto"/>
            <w:bottom w:val="none" w:sz="0" w:space="0" w:color="auto"/>
            <w:right w:val="none" w:sz="0" w:space="0" w:color="auto"/>
          </w:divBdr>
        </w:div>
      </w:divsChild>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3092118">
      <w:bodyDiv w:val="1"/>
      <w:marLeft w:val="0"/>
      <w:marRight w:val="0"/>
      <w:marTop w:val="0"/>
      <w:marBottom w:val="0"/>
      <w:divBdr>
        <w:top w:val="none" w:sz="0" w:space="0" w:color="auto"/>
        <w:left w:val="none" w:sz="0" w:space="0" w:color="auto"/>
        <w:bottom w:val="none" w:sz="0" w:space="0" w:color="auto"/>
        <w:right w:val="none" w:sz="0" w:space="0" w:color="auto"/>
      </w:divBdr>
      <w:divsChild>
        <w:div w:id="4718604">
          <w:marLeft w:val="0"/>
          <w:marRight w:val="0"/>
          <w:marTop w:val="0"/>
          <w:marBottom w:val="0"/>
          <w:divBdr>
            <w:top w:val="none" w:sz="0" w:space="0" w:color="auto"/>
            <w:left w:val="none" w:sz="0" w:space="0" w:color="auto"/>
            <w:bottom w:val="none" w:sz="0" w:space="0" w:color="auto"/>
            <w:right w:val="none" w:sz="0" w:space="0" w:color="auto"/>
          </w:divBdr>
        </w:div>
        <w:div w:id="11817057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logos-world.net/react-logo/"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1000logos.net/visual-studio-logo/" TargetMode="Externa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logos-world.net/wp-content/uploads/2023/08/React-Symbol.pn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9D915F5-0362-4F5D-A46E-EBBEED7C3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883</TotalTime>
  <Pages>1</Pages>
  <Words>18968</Words>
  <Characters>102431</Characters>
  <Application>Microsoft Office Word</Application>
  <DocSecurity>0</DocSecurity>
  <Lines>853</Lines>
  <Paragraphs>242</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121157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Aluno</cp:lastModifiedBy>
  <cp:revision>20</cp:revision>
  <cp:lastPrinted>2024-08-09T20:00:00Z</cp:lastPrinted>
  <dcterms:created xsi:type="dcterms:W3CDTF">2024-08-07T00:34:00Z</dcterms:created>
  <dcterms:modified xsi:type="dcterms:W3CDTF">2024-11-01T17:15:00Z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